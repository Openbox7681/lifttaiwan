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CC344" w14:textId="0B19643B" w:rsidR="003B0711" w:rsidRPr="00D5228E" w:rsidRDefault="003B0711" w:rsidP="003B0711">
      <w:pPr>
        <w:pStyle w:val="2"/>
        <w:numPr>
          <w:ilvl w:val="0"/>
          <w:numId w:val="0"/>
        </w:numPr>
        <w:jc w:val="center"/>
        <w:rPr>
          <w:b/>
        </w:rPr>
      </w:pPr>
      <w:r w:rsidRPr="00D5228E">
        <w:rPr>
          <w:rFonts w:hint="eastAsia"/>
          <w:b/>
        </w:rPr>
        <w:t>附件</w:t>
      </w:r>
      <w:r w:rsidRPr="00D5228E">
        <w:rPr>
          <w:rFonts w:hint="eastAsia"/>
          <w:b/>
        </w:rPr>
        <w:t xml:space="preserve">1 </w:t>
      </w:r>
      <w:r w:rsidRPr="00D5228E">
        <w:rPr>
          <w:rFonts w:hint="eastAsia"/>
          <w:b/>
        </w:rPr>
        <w:t>資通安全實地稽核項目檢核表</w:t>
      </w:r>
      <w:r w:rsidR="00CD4664">
        <w:rPr>
          <w:rFonts w:hint="eastAsia"/>
          <w:b/>
        </w:rPr>
        <w:t>(</w:t>
      </w:r>
      <w:r w:rsidR="0001252A" w:rsidRPr="00D5228E">
        <w:rPr>
          <w:rFonts w:hint="eastAsia"/>
          <w:b/>
        </w:rPr>
        <w:t>適用</w:t>
      </w:r>
      <w:r w:rsidRPr="00D5228E">
        <w:rPr>
          <w:rFonts w:hint="eastAsia"/>
          <w:b/>
        </w:rPr>
        <w:t>特定非公務機關</w:t>
      </w:r>
      <w:r w:rsidRPr="00D5228E">
        <w:rPr>
          <w:rFonts w:hint="eastAsia"/>
          <w:b/>
        </w:rPr>
        <w:t>)</w:t>
      </w:r>
    </w:p>
    <w:p w14:paraId="76BBC85F" w14:textId="77777777" w:rsidR="00A95B74" w:rsidRPr="000A5FED" w:rsidRDefault="00A95B74" w:rsidP="00A95B74">
      <w:pPr>
        <w:spacing w:after="190"/>
      </w:pPr>
      <w:r w:rsidRPr="000A5FED">
        <w:rPr>
          <w:lang w:eastAsia="zh-HK"/>
        </w:rPr>
        <w:t>機關名稱</w:t>
      </w:r>
      <w:r w:rsidRPr="000A5FED">
        <w:t>：</w:t>
      </w:r>
      <w:r w:rsidRPr="000A5FED">
        <w:t>______________________________</w:t>
      </w:r>
      <w:bookmarkStart w:id="0" w:name="_GoBack"/>
      <w:bookmarkEnd w:id="0"/>
    </w:p>
    <w:tbl>
      <w:tblPr>
        <w:tblW w:w="14742"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51"/>
        <w:gridCol w:w="7087"/>
        <w:gridCol w:w="496"/>
        <w:gridCol w:w="496"/>
        <w:gridCol w:w="496"/>
        <w:gridCol w:w="497"/>
        <w:gridCol w:w="2976"/>
        <w:gridCol w:w="1843"/>
      </w:tblGrid>
      <w:tr w:rsidR="00A95B74" w:rsidRPr="000A5FED" w14:paraId="07E079EE" w14:textId="77777777" w:rsidTr="00237BFB">
        <w:trPr>
          <w:cantSplit/>
          <w:trHeight w:val="227"/>
          <w:tblHeader/>
        </w:trPr>
        <w:tc>
          <w:tcPr>
            <w:tcW w:w="851" w:type="dxa"/>
            <w:shd w:val="clear" w:color="auto" w:fill="auto"/>
            <w:noWrap/>
            <w:vAlign w:val="center"/>
            <w:hideMark/>
          </w:tcPr>
          <w:p w14:paraId="1044324E" w14:textId="77777777" w:rsidR="00A95B74" w:rsidRPr="000A5FED" w:rsidRDefault="00A95B74" w:rsidP="00130CFF">
            <w:pPr>
              <w:widowControl/>
              <w:snapToGrid w:val="0"/>
              <w:spacing w:after="190" w:line="240" w:lineRule="atLeast"/>
              <w:contextualSpacing/>
              <w:jc w:val="center"/>
            </w:pPr>
            <w:r w:rsidRPr="000A5FED">
              <w:t>稽核項目</w:t>
            </w:r>
          </w:p>
        </w:tc>
        <w:tc>
          <w:tcPr>
            <w:tcW w:w="7087" w:type="dxa"/>
            <w:shd w:val="clear" w:color="auto" w:fill="auto"/>
            <w:vAlign w:val="center"/>
            <w:hideMark/>
          </w:tcPr>
          <w:p w14:paraId="234A868C" w14:textId="77777777" w:rsidR="00A95B74" w:rsidRPr="000A5FED" w:rsidRDefault="00A95B74" w:rsidP="00130CFF">
            <w:pPr>
              <w:widowControl/>
              <w:snapToGrid w:val="0"/>
              <w:spacing w:after="190" w:line="240" w:lineRule="atLeast"/>
              <w:contextualSpacing/>
              <w:jc w:val="center"/>
              <w:rPr>
                <w:color w:val="000000"/>
              </w:rPr>
            </w:pPr>
            <w:r w:rsidRPr="000A5FED">
              <w:rPr>
                <w:color w:val="000000"/>
              </w:rPr>
              <w:t>資通安全稽核檢核項目</w:t>
            </w:r>
          </w:p>
        </w:tc>
        <w:tc>
          <w:tcPr>
            <w:tcW w:w="496" w:type="dxa"/>
            <w:vAlign w:val="center"/>
          </w:tcPr>
          <w:p w14:paraId="7D1862C7" w14:textId="77777777" w:rsidR="00A95B74" w:rsidRPr="000A5FED" w:rsidRDefault="00A95B74" w:rsidP="0001252A">
            <w:pPr>
              <w:snapToGrid w:val="0"/>
              <w:spacing w:after="190"/>
              <w:jc w:val="center"/>
            </w:pPr>
            <w:r w:rsidRPr="000A5FED">
              <w:t>符合</w:t>
            </w:r>
          </w:p>
        </w:tc>
        <w:tc>
          <w:tcPr>
            <w:tcW w:w="496" w:type="dxa"/>
            <w:vAlign w:val="center"/>
          </w:tcPr>
          <w:p w14:paraId="2B9255CB" w14:textId="77777777" w:rsidR="00A95B74" w:rsidRPr="000A5FED" w:rsidRDefault="00A95B74" w:rsidP="0001252A">
            <w:pPr>
              <w:snapToGrid w:val="0"/>
              <w:spacing w:after="190"/>
              <w:jc w:val="center"/>
            </w:pPr>
            <w:r w:rsidRPr="000A5FED">
              <w:t>部分符合</w:t>
            </w:r>
          </w:p>
        </w:tc>
        <w:tc>
          <w:tcPr>
            <w:tcW w:w="496" w:type="dxa"/>
            <w:vAlign w:val="center"/>
          </w:tcPr>
          <w:p w14:paraId="27F21CFF" w14:textId="77777777" w:rsidR="00A95B74" w:rsidRPr="000A5FED" w:rsidRDefault="00A95B74" w:rsidP="0001252A">
            <w:pPr>
              <w:snapToGrid w:val="0"/>
              <w:spacing w:after="190"/>
              <w:jc w:val="center"/>
            </w:pPr>
            <w:r w:rsidRPr="000A5FED">
              <w:t>不符合</w:t>
            </w:r>
          </w:p>
        </w:tc>
        <w:tc>
          <w:tcPr>
            <w:tcW w:w="497" w:type="dxa"/>
            <w:vAlign w:val="center"/>
          </w:tcPr>
          <w:p w14:paraId="0E4F2AB9" w14:textId="77777777" w:rsidR="00A95B74" w:rsidRPr="000A5FED" w:rsidRDefault="00A95B74" w:rsidP="0001252A">
            <w:pPr>
              <w:snapToGrid w:val="0"/>
              <w:spacing w:after="190"/>
              <w:jc w:val="center"/>
            </w:pPr>
            <w:r w:rsidRPr="000A5FED">
              <w:t>不適用</w:t>
            </w:r>
          </w:p>
        </w:tc>
        <w:tc>
          <w:tcPr>
            <w:tcW w:w="2976" w:type="dxa"/>
            <w:vAlign w:val="center"/>
          </w:tcPr>
          <w:p w14:paraId="0E26A4A5" w14:textId="77777777" w:rsidR="00A95B74" w:rsidRPr="000A5FED" w:rsidRDefault="00A95B74" w:rsidP="00130CFF">
            <w:pPr>
              <w:snapToGrid w:val="0"/>
              <w:spacing w:after="190"/>
            </w:pPr>
            <w:r w:rsidRPr="000A5FED">
              <w:t>簡述符合、部分符合、不符合或不適用之原因</w:t>
            </w:r>
          </w:p>
        </w:tc>
        <w:tc>
          <w:tcPr>
            <w:tcW w:w="1843" w:type="dxa"/>
            <w:vAlign w:val="center"/>
          </w:tcPr>
          <w:p w14:paraId="7B871293" w14:textId="77777777" w:rsidR="00A95B74" w:rsidRPr="000A5FED" w:rsidRDefault="00A95B74" w:rsidP="00130CFF">
            <w:pPr>
              <w:snapToGrid w:val="0"/>
              <w:spacing w:after="190" w:line="240" w:lineRule="atLeast"/>
              <w:contextualSpacing/>
              <w:jc w:val="center"/>
            </w:pPr>
            <w:r w:rsidRPr="000A5FED">
              <w:t>紀錄文件</w:t>
            </w:r>
          </w:p>
        </w:tc>
      </w:tr>
      <w:tr w:rsidR="00A95B74" w:rsidRPr="000A5FED" w14:paraId="5B6378FE" w14:textId="77777777" w:rsidTr="00A95B74">
        <w:trPr>
          <w:cantSplit/>
          <w:trHeight w:val="227"/>
        </w:trPr>
        <w:tc>
          <w:tcPr>
            <w:tcW w:w="14742" w:type="dxa"/>
            <w:gridSpan w:val="8"/>
            <w:shd w:val="clear" w:color="auto" w:fill="F2DBDB" w:themeFill="accent2" w:themeFillTint="33"/>
          </w:tcPr>
          <w:p w14:paraId="49B261EC" w14:textId="371FB85C" w:rsidR="00A95B74" w:rsidRPr="000A5FED" w:rsidRDefault="00CD4664" w:rsidP="00130CFF">
            <w:pPr>
              <w:spacing w:after="190"/>
              <w:rPr>
                <w:lang w:eastAsia="zh-HK"/>
              </w:rPr>
            </w:pPr>
            <w:r>
              <w:rPr>
                <w:bCs/>
              </w:rPr>
              <w:t>(</w:t>
            </w:r>
            <w:proofErr w:type="gramStart"/>
            <w:r w:rsidR="00A95B74" w:rsidRPr="000A5FED">
              <w:rPr>
                <w:bCs/>
              </w:rPr>
              <w:t>一</w:t>
            </w:r>
            <w:proofErr w:type="gramEnd"/>
            <w:r w:rsidR="00A95B74" w:rsidRPr="000A5FED">
              <w:rPr>
                <w:bCs/>
              </w:rPr>
              <w:t xml:space="preserve">) </w:t>
            </w:r>
            <w:r w:rsidR="00A95B74" w:rsidRPr="000A5FED">
              <w:rPr>
                <w:bCs/>
              </w:rPr>
              <w:t>核心業務及其重要性</w:t>
            </w:r>
          </w:p>
        </w:tc>
      </w:tr>
      <w:tr w:rsidR="00A95B74" w:rsidRPr="000A5FED" w14:paraId="4D6AF8B4" w14:textId="77777777" w:rsidTr="00237BFB">
        <w:trPr>
          <w:cantSplit/>
          <w:trHeight w:val="227"/>
        </w:trPr>
        <w:tc>
          <w:tcPr>
            <w:tcW w:w="851" w:type="dxa"/>
            <w:shd w:val="clear" w:color="auto" w:fill="auto"/>
          </w:tcPr>
          <w:p w14:paraId="12259572" w14:textId="77777777" w:rsidR="00A95B74" w:rsidRPr="000A5FED" w:rsidRDefault="00A95B74" w:rsidP="00130CFF">
            <w:pPr>
              <w:widowControl/>
              <w:snapToGrid w:val="0"/>
              <w:spacing w:after="190" w:line="240" w:lineRule="atLeast"/>
              <w:jc w:val="center"/>
            </w:pPr>
            <w:r w:rsidRPr="000A5FED">
              <w:t>1.1</w:t>
            </w:r>
          </w:p>
        </w:tc>
        <w:tc>
          <w:tcPr>
            <w:tcW w:w="7087" w:type="dxa"/>
            <w:shd w:val="clear" w:color="auto" w:fill="auto"/>
          </w:tcPr>
          <w:p w14:paraId="46E302D7" w14:textId="77777777" w:rsidR="00A95B74" w:rsidRPr="000A5FED" w:rsidRDefault="00A95B74" w:rsidP="00130CFF">
            <w:pPr>
              <w:widowControl/>
              <w:snapToGrid w:val="0"/>
              <w:spacing w:after="190" w:line="240" w:lineRule="atLeast"/>
              <w:jc w:val="both"/>
            </w:pPr>
            <w:r w:rsidRPr="000A5FED">
              <w:t>是否界定機關之核心業務，完成資通系統之盤點及分級，且每年至少檢視</w:t>
            </w:r>
            <w:r w:rsidRPr="000A5FED">
              <w:t>1</w:t>
            </w:r>
            <w:r w:rsidRPr="000A5FED">
              <w:t>次分級之妥適性？</w:t>
            </w:r>
          </w:p>
        </w:tc>
        <w:tc>
          <w:tcPr>
            <w:tcW w:w="496" w:type="dxa"/>
          </w:tcPr>
          <w:p w14:paraId="0DF0D670" w14:textId="77777777" w:rsidR="00A95B74" w:rsidRPr="000A5FED" w:rsidRDefault="00A95B74" w:rsidP="00130CFF">
            <w:pPr>
              <w:spacing w:after="190"/>
            </w:pPr>
          </w:p>
        </w:tc>
        <w:tc>
          <w:tcPr>
            <w:tcW w:w="496" w:type="dxa"/>
          </w:tcPr>
          <w:p w14:paraId="6B5F427A" w14:textId="77777777" w:rsidR="00A95B74" w:rsidRPr="000A5FED" w:rsidRDefault="00A95B74" w:rsidP="00130CFF">
            <w:pPr>
              <w:spacing w:after="190"/>
            </w:pPr>
          </w:p>
        </w:tc>
        <w:tc>
          <w:tcPr>
            <w:tcW w:w="496" w:type="dxa"/>
          </w:tcPr>
          <w:p w14:paraId="40864093" w14:textId="77777777" w:rsidR="00A95B74" w:rsidRPr="000A5FED" w:rsidRDefault="00A95B74" w:rsidP="00130CFF">
            <w:pPr>
              <w:spacing w:after="190"/>
            </w:pPr>
          </w:p>
        </w:tc>
        <w:tc>
          <w:tcPr>
            <w:tcW w:w="497" w:type="dxa"/>
          </w:tcPr>
          <w:p w14:paraId="796823C9" w14:textId="77777777" w:rsidR="00A95B74" w:rsidRPr="000A5FED" w:rsidRDefault="00A95B74" w:rsidP="00130CFF">
            <w:pPr>
              <w:spacing w:after="190"/>
            </w:pPr>
          </w:p>
        </w:tc>
        <w:tc>
          <w:tcPr>
            <w:tcW w:w="2976" w:type="dxa"/>
          </w:tcPr>
          <w:p w14:paraId="2B31D4CD" w14:textId="77777777" w:rsidR="00A95B74" w:rsidRPr="000A5FED" w:rsidRDefault="00A95B74" w:rsidP="00130CFF">
            <w:pPr>
              <w:spacing w:after="190"/>
            </w:pPr>
          </w:p>
        </w:tc>
        <w:tc>
          <w:tcPr>
            <w:tcW w:w="1843" w:type="dxa"/>
          </w:tcPr>
          <w:p w14:paraId="31BD7CD6" w14:textId="77777777" w:rsidR="00A95B74" w:rsidRPr="000A5FED" w:rsidRDefault="00A95B74" w:rsidP="00130CFF">
            <w:pPr>
              <w:spacing w:after="190"/>
              <w:rPr>
                <w:color w:val="000000" w:themeColor="text1"/>
              </w:rPr>
            </w:pPr>
          </w:p>
        </w:tc>
      </w:tr>
      <w:tr w:rsidR="00A95B74" w:rsidRPr="000A5FED" w14:paraId="7FECA49C" w14:textId="77777777" w:rsidTr="00237BFB">
        <w:trPr>
          <w:cantSplit/>
          <w:trHeight w:val="227"/>
        </w:trPr>
        <w:tc>
          <w:tcPr>
            <w:tcW w:w="851" w:type="dxa"/>
            <w:shd w:val="clear" w:color="auto" w:fill="auto"/>
            <w:hideMark/>
          </w:tcPr>
          <w:p w14:paraId="1BD3FEDD" w14:textId="77777777" w:rsidR="00A95B74" w:rsidRPr="000A5FED" w:rsidRDefault="00A95B74" w:rsidP="00130CFF">
            <w:pPr>
              <w:widowControl/>
              <w:snapToGrid w:val="0"/>
              <w:spacing w:after="190" w:line="240" w:lineRule="atLeast"/>
              <w:jc w:val="center"/>
            </w:pPr>
            <w:r w:rsidRPr="000A5FED">
              <w:t>1.2</w:t>
            </w:r>
          </w:p>
        </w:tc>
        <w:tc>
          <w:tcPr>
            <w:tcW w:w="7087" w:type="dxa"/>
            <w:shd w:val="clear" w:color="auto" w:fill="auto"/>
            <w:hideMark/>
          </w:tcPr>
          <w:p w14:paraId="2EE52639" w14:textId="6114BDC3" w:rsidR="00A95B74" w:rsidRPr="000A5FED" w:rsidRDefault="00A95B74" w:rsidP="00130CFF">
            <w:pPr>
              <w:widowControl/>
              <w:snapToGrid w:val="0"/>
              <w:spacing w:after="190" w:line="240" w:lineRule="atLeast"/>
              <w:jc w:val="both"/>
            </w:pPr>
            <w:r w:rsidRPr="000A5FED">
              <w:t>是否將全部核心資通系統納入資訊安全管理系統</w:t>
            </w:r>
            <w:r w:rsidR="00CD4664">
              <w:t>(</w:t>
            </w:r>
            <w:r w:rsidRPr="000A5FED">
              <w:t>ISMS)</w:t>
            </w:r>
            <w:r w:rsidRPr="000A5FED">
              <w:t>適用範圍？</w:t>
            </w:r>
          </w:p>
          <w:p w14:paraId="27F82C8E" w14:textId="472B8E82" w:rsidR="00A95B74" w:rsidRPr="000A5FED" w:rsidRDefault="00CD4664" w:rsidP="00130CFF">
            <w:pPr>
              <w:widowControl/>
              <w:snapToGrid w:val="0"/>
              <w:spacing w:after="190" w:line="240" w:lineRule="atLeast"/>
              <w:jc w:val="both"/>
            </w:pPr>
            <w:r>
              <w:t>(</w:t>
            </w:r>
            <w:r w:rsidR="00A95B74" w:rsidRPr="000A5FED">
              <w:t>A</w:t>
            </w:r>
            <w:r w:rsidR="00A95B74" w:rsidRPr="000A5FED">
              <w:t>、</w:t>
            </w:r>
            <w:r w:rsidR="00A95B74" w:rsidRPr="000A5FED">
              <w:t>B</w:t>
            </w:r>
            <w:r w:rsidR="00A95B74" w:rsidRPr="000A5FED">
              <w:t>級機關：全部核心資通系統</w:t>
            </w:r>
            <w:r w:rsidR="00A95B74" w:rsidRPr="000A5FED">
              <w:t>2</w:t>
            </w:r>
            <w:r w:rsidR="00A95B74" w:rsidRPr="000A5FED">
              <w:t>年內完成</w:t>
            </w:r>
            <w:r w:rsidR="00A95B74" w:rsidRPr="000A5FED">
              <w:t>ISMS</w:t>
            </w:r>
            <w:r w:rsidR="00A95B74" w:rsidRPr="000A5FED">
              <w:t>導入，</w:t>
            </w:r>
            <w:r w:rsidR="00A95B74" w:rsidRPr="000A5FED">
              <w:t>3</w:t>
            </w:r>
            <w:r w:rsidR="00A95B74" w:rsidRPr="000A5FED">
              <w:t>年內通過公正第三方驗證；</w:t>
            </w:r>
            <w:r w:rsidR="00A95B74" w:rsidRPr="000A5FED">
              <w:t>C</w:t>
            </w:r>
            <w:r w:rsidR="00A95B74" w:rsidRPr="000A5FED">
              <w:t>級機關：全部核心資通系統</w:t>
            </w:r>
            <w:r w:rsidR="00A95B74" w:rsidRPr="000A5FED">
              <w:t>2</w:t>
            </w:r>
            <w:r w:rsidR="00A95B74" w:rsidRPr="000A5FED">
              <w:t>年內完成</w:t>
            </w:r>
            <w:r w:rsidR="00A95B74" w:rsidRPr="000A5FED">
              <w:t>ISMS</w:t>
            </w:r>
            <w:r w:rsidR="00A95B74" w:rsidRPr="000A5FED">
              <w:t>導入</w:t>
            </w:r>
            <w:r w:rsidR="00A95B74" w:rsidRPr="000A5FED">
              <w:t>)</w:t>
            </w:r>
          </w:p>
        </w:tc>
        <w:tc>
          <w:tcPr>
            <w:tcW w:w="496" w:type="dxa"/>
          </w:tcPr>
          <w:p w14:paraId="76D200E0" w14:textId="77777777" w:rsidR="00A95B74" w:rsidRPr="000A5FED" w:rsidRDefault="00A95B74" w:rsidP="00130CFF">
            <w:pPr>
              <w:spacing w:after="190"/>
            </w:pPr>
          </w:p>
        </w:tc>
        <w:tc>
          <w:tcPr>
            <w:tcW w:w="496" w:type="dxa"/>
          </w:tcPr>
          <w:p w14:paraId="7178818A" w14:textId="77777777" w:rsidR="00A95B74" w:rsidRPr="000A5FED" w:rsidRDefault="00A95B74" w:rsidP="00130CFF">
            <w:pPr>
              <w:spacing w:after="190"/>
            </w:pPr>
          </w:p>
        </w:tc>
        <w:tc>
          <w:tcPr>
            <w:tcW w:w="496" w:type="dxa"/>
          </w:tcPr>
          <w:p w14:paraId="370E8830" w14:textId="77777777" w:rsidR="00A95B74" w:rsidRPr="000A5FED" w:rsidRDefault="00A95B74" w:rsidP="00130CFF">
            <w:pPr>
              <w:spacing w:after="190"/>
            </w:pPr>
          </w:p>
        </w:tc>
        <w:tc>
          <w:tcPr>
            <w:tcW w:w="497" w:type="dxa"/>
          </w:tcPr>
          <w:p w14:paraId="438B796C" w14:textId="77777777" w:rsidR="00A95B74" w:rsidRPr="000A5FED" w:rsidRDefault="00A95B74" w:rsidP="00130CFF">
            <w:pPr>
              <w:spacing w:after="190"/>
            </w:pPr>
          </w:p>
        </w:tc>
        <w:tc>
          <w:tcPr>
            <w:tcW w:w="2976" w:type="dxa"/>
          </w:tcPr>
          <w:p w14:paraId="58BDF1DC" w14:textId="77777777" w:rsidR="00A95B74" w:rsidRPr="000A5FED" w:rsidRDefault="00A95B74" w:rsidP="00130CFF">
            <w:pPr>
              <w:spacing w:after="190"/>
            </w:pPr>
          </w:p>
        </w:tc>
        <w:tc>
          <w:tcPr>
            <w:tcW w:w="1843" w:type="dxa"/>
          </w:tcPr>
          <w:p w14:paraId="09F465A8" w14:textId="77777777" w:rsidR="00A95B74" w:rsidRPr="000A5FED" w:rsidRDefault="00A95B74" w:rsidP="00130CFF">
            <w:pPr>
              <w:spacing w:after="190"/>
              <w:rPr>
                <w:color w:val="000000" w:themeColor="text1"/>
              </w:rPr>
            </w:pPr>
          </w:p>
        </w:tc>
      </w:tr>
      <w:tr w:rsidR="00A95B74" w:rsidRPr="000A5FED" w14:paraId="78BDC2AC" w14:textId="77777777" w:rsidTr="00237BFB">
        <w:trPr>
          <w:cantSplit/>
          <w:trHeight w:val="227"/>
        </w:trPr>
        <w:tc>
          <w:tcPr>
            <w:tcW w:w="851" w:type="dxa"/>
            <w:shd w:val="clear" w:color="auto" w:fill="auto"/>
          </w:tcPr>
          <w:p w14:paraId="3473F8EC" w14:textId="77777777" w:rsidR="00A95B74" w:rsidRPr="000A5FED" w:rsidRDefault="00A95B74" w:rsidP="00130CFF">
            <w:pPr>
              <w:widowControl/>
              <w:snapToGrid w:val="0"/>
              <w:spacing w:after="190" w:line="240" w:lineRule="atLeast"/>
              <w:jc w:val="center"/>
            </w:pPr>
            <w:r w:rsidRPr="000A5FED">
              <w:t>1.3</w:t>
            </w:r>
          </w:p>
        </w:tc>
        <w:tc>
          <w:tcPr>
            <w:tcW w:w="7087" w:type="dxa"/>
            <w:shd w:val="clear" w:color="auto" w:fill="auto"/>
          </w:tcPr>
          <w:p w14:paraId="60214023" w14:textId="135B5EC5" w:rsidR="00A95B74" w:rsidRPr="000A5FED" w:rsidRDefault="00A95B74" w:rsidP="00130CFF">
            <w:pPr>
              <w:widowControl/>
              <w:snapToGrid w:val="0"/>
              <w:spacing w:after="190" w:line="240" w:lineRule="atLeast"/>
              <w:jc w:val="both"/>
              <w:rPr>
                <w:color w:val="FF0000"/>
              </w:rPr>
            </w:pPr>
            <w:r w:rsidRPr="000A5FED">
              <w:t>是否盤點核心資通系統，鑑別可能造成營運中斷事件之機率及衝擊影響，且進行營運衝擊分析</w:t>
            </w:r>
            <w:r w:rsidR="00CD4664">
              <w:t>(</w:t>
            </w:r>
            <w:r w:rsidRPr="000A5FED">
              <w:t>BIA)</w:t>
            </w:r>
            <w:r w:rsidRPr="000A5FED">
              <w:t>？是否明確訂定核心資通系統之系統復原時間目標</w:t>
            </w:r>
            <w:r w:rsidR="00CD4664">
              <w:t>(</w:t>
            </w:r>
            <w:r w:rsidRPr="000A5FED">
              <w:t>RTO)</w:t>
            </w:r>
            <w:r w:rsidRPr="000A5FED">
              <w:t>及資料復原時間點目標</w:t>
            </w:r>
            <w:r w:rsidR="00CD4664">
              <w:t>(</w:t>
            </w:r>
            <w:r w:rsidRPr="000A5FED">
              <w:t>RPO)</w:t>
            </w:r>
            <w:r w:rsidRPr="000A5FED">
              <w:t>？</w:t>
            </w:r>
          </w:p>
        </w:tc>
        <w:tc>
          <w:tcPr>
            <w:tcW w:w="496" w:type="dxa"/>
          </w:tcPr>
          <w:p w14:paraId="76A666B6" w14:textId="77777777" w:rsidR="00A95B74" w:rsidRPr="000A5FED" w:rsidRDefault="00A95B74" w:rsidP="00130CFF">
            <w:pPr>
              <w:spacing w:after="190"/>
            </w:pPr>
          </w:p>
        </w:tc>
        <w:tc>
          <w:tcPr>
            <w:tcW w:w="496" w:type="dxa"/>
          </w:tcPr>
          <w:p w14:paraId="68BF58D0" w14:textId="77777777" w:rsidR="00A95B74" w:rsidRPr="000A5FED" w:rsidRDefault="00A95B74" w:rsidP="00130CFF">
            <w:pPr>
              <w:spacing w:after="190"/>
            </w:pPr>
          </w:p>
        </w:tc>
        <w:tc>
          <w:tcPr>
            <w:tcW w:w="496" w:type="dxa"/>
          </w:tcPr>
          <w:p w14:paraId="0FBF17C8" w14:textId="77777777" w:rsidR="00A95B74" w:rsidRPr="000A5FED" w:rsidRDefault="00A95B74" w:rsidP="00130CFF">
            <w:pPr>
              <w:spacing w:after="190"/>
            </w:pPr>
          </w:p>
        </w:tc>
        <w:tc>
          <w:tcPr>
            <w:tcW w:w="497" w:type="dxa"/>
          </w:tcPr>
          <w:p w14:paraId="30FFFC91" w14:textId="77777777" w:rsidR="00A95B74" w:rsidRPr="000A5FED" w:rsidRDefault="00A95B74" w:rsidP="00130CFF">
            <w:pPr>
              <w:spacing w:after="190"/>
            </w:pPr>
          </w:p>
        </w:tc>
        <w:tc>
          <w:tcPr>
            <w:tcW w:w="2976" w:type="dxa"/>
          </w:tcPr>
          <w:p w14:paraId="67892742" w14:textId="77777777" w:rsidR="00A95B74" w:rsidRPr="000A5FED" w:rsidRDefault="00A95B74" w:rsidP="00130CFF">
            <w:pPr>
              <w:spacing w:after="190"/>
            </w:pPr>
          </w:p>
        </w:tc>
        <w:tc>
          <w:tcPr>
            <w:tcW w:w="1843" w:type="dxa"/>
          </w:tcPr>
          <w:p w14:paraId="13B3EDFD" w14:textId="77777777" w:rsidR="00A95B74" w:rsidRPr="000A5FED" w:rsidRDefault="00A95B74" w:rsidP="00130CFF">
            <w:pPr>
              <w:spacing w:after="190"/>
              <w:rPr>
                <w:color w:val="000000"/>
                <w:szCs w:val="24"/>
              </w:rPr>
            </w:pPr>
          </w:p>
        </w:tc>
      </w:tr>
      <w:tr w:rsidR="00A95B74" w:rsidRPr="000A5FED" w14:paraId="081B5A5A" w14:textId="77777777" w:rsidTr="00237BFB">
        <w:trPr>
          <w:cantSplit/>
          <w:trHeight w:val="227"/>
        </w:trPr>
        <w:tc>
          <w:tcPr>
            <w:tcW w:w="851" w:type="dxa"/>
            <w:shd w:val="clear" w:color="auto" w:fill="auto"/>
          </w:tcPr>
          <w:p w14:paraId="22E2306E" w14:textId="77777777" w:rsidR="00A95B74" w:rsidRPr="000A5FED" w:rsidRDefault="00A95B74" w:rsidP="00130CFF">
            <w:pPr>
              <w:widowControl/>
              <w:snapToGrid w:val="0"/>
              <w:spacing w:after="190" w:line="240" w:lineRule="atLeast"/>
              <w:jc w:val="center"/>
            </w:pPr>
            <w:r w:rsidRPr="000A5FED">
              <w:lastRenderedPageBreak/>
              <w:t>1.4</w:t>
            </w:r>
          </w:p>
        </w:tc>
        <w:tc>
          <w:tcPr>
            <w:tcW w:w="7087" w:type="dxa"/>
            <w:shd w:val="clear" w:color="auto" w:fill="auto"/>
          </w:tcPr>
          <w:p w14:paraId="5A68ADD2" w14:textId="0AA150C5" w:rsidR="00A95B74" w:rsidRPr="000A5FED" w:rsidRDefault="00A95B74" w:rsidP="00130CFF">
            <w:pPr>
              <w:widowControl/>
              <w:snapToGrid w:val="0"/>
              <w:spacing w:after="190" w:line="240" w:lineRule="atLeast"/>
              <w:jc w:val="both"/>
              <w:rPr>
                <w:color w:val="000000"/>
              </w:rPr>
            </w:pPr>
            <w:r w:rsidRPr="000A5FED">
              <w:rPr>
                <w:color w:val="000000"/>
              </w:rPr>
              <w:t>是否設置資通系統之備援設備，當系統服務中斷時，於可容忍時間內由備援設備取代提供服務？</w:t>
            </w:r>
            <w:r w:rsidR="00CD4664">
              <w:rPr>
                <w:color w:val="000000"/>
              </w:rPr>
              <w:t>(</w:t>
            </w:r>
            <w:r w:rsidRPr="000A5FED">
              <w:rPr>
                <w:color w:val="000000"/>
              </w:rPr>
              <w:t>資通系統等級中</w:t>
            </w:r>
            <w:r w:rsidRPr="000A5FED">
              <w:rPr>
                <w:color w:val="000000"/>
              </w:rPr>
              <w:t>/</w:t>
            </w:r>
            <w:r w:rsidRPr="000A5FED">
              <w:rPr>
                <w:color w:val="000000"/>
              </w:rPr>
              <w:t>高等級者適用</w:t>
            </w:r>
            <w:r w:rsidRPr="000A5FED">
              <w:rPr>
                <w:color w:val="000000"/>
              </w:rPr>
              <w:t>)</w:t>
            </w:r>
          </w:p>
        </w:tc>
        <w:tc>
          <w:tcPr>
            <w:tcW w:w="496" w:type="dxa"/>
          </w:tcPr>
          <w:p w14:paraId="7CE14486" w14:textId="77777777" w:rsidR="00A95B74" w:rsidRPr="000A5FED" w:rsidRDefault="00A95B74" w:rsidP="00130CFF">
            <w:pPr>
              <w:spacing w:after="190"/>
            </w:pPr>
          </w:p>
        </w:tc>
        <w:tc>
          <w:tcPr>
            <w:tcW w:w="496" w:type="dxa"/>
          </w:tcPr>
          <w:p w14:paraId="690ED6D1" w14:textId="77777777" w:rsidR="00A95B74" w:rsidRPr="000A5FED" w:rsidRDefault="00A95B74" w:rsidP="00130CFF">
            <w:pPr>
              <w:spacing w:after="190"/>
            </w:pPr>
          </w:p>
        </w:tc>
        <w:tc>
          <w:tcPr>
            <w:tcW w:w="496" w:type="dxa"/>
          </w:tcPr>
          <w:p w14:paraId="7953FFCA" w14:textId="77777777" w:rsidR="00A95B74" w:rsidRPr="000A5FED" w:rsidRDefault="00A95B74" w:rsidP="00130CFF">
            <w:pPr>
              <w:spacing w:after="190"/>
            </w:pPr>
          </w:p>
        </w:tc>
        <w:tc>
          <w:tcPr>
            <w:tcW w:w="497" w:type="dxa"/>
          </w:tcPr>
          <w:p w14:paraId="2688EFDB" w14:textId="77777777" w:rsidR="00A95B74" w:rsidRPr="000A5FED" w:rsidRDefault="00A95B74" w:rsidP="00130CFF">
            <w:pPr>
              <w:spacing w:after="190"/>
            </w:pPr>
          </w:p>
        </w:tc>
        <w:tc>
          <w:tcPr>
            <w:tcW w:w="2976" w:type="dxa"/>
          </w:tcPr>
          <w:p w14:paraId="6E66679E" w14:textId="77777777" w:rsidR="00A95B74" w:rsidRPr="000A5FED" w:rsidRDefault="00A95B74" w:rsidP="00130CFF">
            <w:pPr>
              <w:spacing w:after="190"/>
            </w:pPr>
          </w:p>
        </w:tc>
        <w:tc>
          <w:tcPr>
            <w:tcW w:w="1843" w:type="dxa"/>
          </w:tcPr>
          <w:p w14:paraId="69A2080A" w14:textId="77777777" w:rsidR="00A95B74" w:rsidRPr="000A5FED" w:rsidRDefault="00A95B74" w:rsidP="00130CFF">
            <w:pPr>
              <w:spacing w:after="190"/>
              <w:rPr>
                <w:color w:val="000000" w:themeColor="text1"/>
              </w:rPr>
            </w:pPr>
          </w:p>
        </w:tc>
      </w:tr>
      <w:tr w:rsidR="00A95B74" w:rsidRPr="000A5FED" w14:paraId="31068EC8" w14:textId="77777777" w:rsidTr="00214821">
        <w:trPr>
          <w:cantSplit/>
          <w:trHeight w:val="1153"/>
        </w:trPr>
        <w:tc>
          <w:tcPr>
            <w:tcW w:w="851" w:type="dxa"/>
            <w:shd w:val="clear" w:color="auto" w:fill="auto"/>
          </w:tcPr>
          <w:p w14:paraId="1C65E5B2" w14:textId="77777777" w:rsidR="00A95B74" w:rsidRPr="000A5FED" w:rsidRDefault="00A95B74" w:rsidP="00130CFF">
            <w:pPr>
              <w:widowControl/>
              <w:snapToGrid w:val="0"/>
              <w:spacing w:after="190" w:line="240" w:lineRule="atLeast"/>
              <w:jc w:val="center"/>
            </w:pPr>
            <w:r w:rsidRPr="000A5FED">
              <w:t>1.5</w:t>
            </w:r>
          </w:p>
        </w:tc>
        <w:tc>
          <w:tcPr>
            <w:tcW w:w="7087" w:type="dxa"/>
            <w:shd w:val="clear" w:color="auto" w:fill="auto"/>
          </w:tcPr>
          <w:p w14:paraId="0C299D95" w14:textId="77777777" w:rsidR="00A95B74" w:rsidRPr="000A5FED" w:rsidRDefault="00A95B74" w:rsidP="00130CFF">
            <w:pPr>
              <w:widowControl/>
              <w:snapToGrid w:val="0"/>
              <w:spacing w:after="190" w:line="240" w:lineRule="atLeast"/>
              <w:jc w:val="both"/>
              <w:rPr>
                <w:color w:val="000000"/>
              </w:rPr>
            </w:pPr>
            <w:r w:rsidRPr="000A5FED">
              <w:rPr>
                <w:color w:val="000000"/>
              </w:rPr>
              <w:t>是否定期執行重要資料之備份作業，且備份資料異地存放？存放處所環境是否符合實體安全防護？</w:t>
            </w:r>
          </w:p>
        </w:tc>
        <w:tc>
          <w:tcPr>
            <w:tcW w:w="496" w:type="dxa"/>
          </w:tcPr>
          <w:p w14:paraId="338F0E48" w14:textId="77777777" w:rsidR="00A95B74" w:rsidRPr="000A5FED" w:rsidRDefault="00A95B74" w:rsidP="00130CFF">
            <w:pPr>
              <w:spacing w:after="190"/>
            </w:pPr>
          </w:p>
        </w:tc>
        <w:tc>
          <w:tcPr>
            <w:tcW w:w="496" w:type="dxa"/>
          </w:tcPr>
          <w:p w14:paraId="1223BFFE" w14:textId="77777777" w:rsidR="00A95B74" w:rsidRPr="000A5FED" w:rsidRDefault="00A95B74" w:rsidP="00130CFF">
            <w:pPr>
              <w:spacing w:after="190"/>
            </w:pPr>
          </w:p>
        </w:tc>
        <w:tc>
          <w:tcPr>
            <w:tcW w:w="496" w:type="dxa"/>
          </w:tcPr>
          <w:p w14:paraId="008932F7" w14:textId="77777777" w:rsidR="00A95B74" w:rsidRPr="000A5FED" w:rsidRDefault="00A95B74" w:rsidP="00130CFF">
            <w:pPr>
              <w:spacing w:after="190"/>
            </w:pPr>
          </w:p>
        </w:tc>
        <w:tc>
          <w:tcPr>
            <w:tcW w:w="497" w:type="dxa"/>
          </w:tcPr>
          <w:p w14:paraId="2A74F058" w14:textId="77777777" w:rsidR="00A95B74" w:rsidRPr="000A5FED" w:rsidRDefault="00A95B74" w:rsidP="00130CFF">
            <w:pPr>
              <w:spacing w:after="190"/>
            </w:pPr>
          </w:p>
        </w:tc>
        <w:tc>
          <w:tcPr>
            <w:tcW w:w="2976" w:type="dxa"/>
          </w:tcPr>
          <w:p w14:paraId="633525CD" w14:textId="77777777" w:rsidR="00A95B74" w:rsidRPr="000A5FED" w:rsidRDefault="00A95B74" w:rsidP="00130CFF">
            <w:pPr>
              <w:spacing w:after="190"/>
            </w:pPr>
          </w:p>
        </w:tc>
        <w:tc>
          <w:tcPr>
            <w:tcW w:w="1843" w:type="dxa"/>
          </w:tcPr>
          <w:p w14:paraId="08F819E8" w14:textId="77777777" w:rsidR="00A95B74" w:rsidRPr="000A5FED" w:rsidRDefault="00A95B74" w:rsidP="00130CFF">
            <w:pPr>
              <w:spacing w:after="190"/>
              <w:rPr>
                <w:color w:val="000000" w:themeColor="text1"/>
              </w:rPr>
            </w:pPr>
          </w:p>
        </w:tc>
      </w:tr>
      <w:tr w:rsidR="00A95B74" w:rsidRPr="000A5FED" w14:paraId="19EBB01D" w14:textId="77777777" w:rsidTr="00237BFB">
        <w:trPr>
          <w:cantSplit/>
          <w:trHeight w:val="227"/>
        </w:trPr>
        <w:tc>
          <w:tcPr>
            <w:tcW w:w="851" w:type="dxa"/>
            <w:shd w:val="clear" w:color="auto" w:fill="auto"/>
          </w:tcPr>
          <w:p w14:paraId="63A05CA8" w14:textId="77777777" w:rsidR="00A95B74" w:rsidRPr="000A5FED" w:rsidRDefault="00A95B74" w:rsidP="00130CFF">
            <w:pPr>
              <w:widowControl/>
              <w:snapToGrid w:val="0"/>
              <w:spacing w:after="190" w:line="240" w:lineRule="atLeast"/>
              <w:jc w:val="center"/>
            </w:pPr>
            <w:r w:rsidRPr="000A5FED">
              <w:t>1.6</w:t>
            </w:r>
          </w:p>
        </w:tc>
        <w:tc>
          <w:tcPr>
            <w:tcW w:w="7087" w:type="dxa"/>
            <w:shd w:val="clear" w:color="auto" w:fill="auto"/>
          </w:tcPr>
          <w:p w14:paraId="1A0F763F" w14:textId="77777777" w:rsidR="00A95B74" w:rsidRPr="000A5FED" w:rsidRDefault="00A95B74" w:rsidP="00130CFF">
            <w:pPr>
              <w:widowControl/>
              <w:snapToGrid w:val="0"/>
              <w:spacing w:after="190" w:line="240" w:lineRule="atLeast"/>
              <w:jc w:val="both"/>
              <w:rPr>
                <w:color w:val="000000"/>
              </w:rPr>
            </w:pPr>
            <w:r w:rsidRPr="000A5FED">
              <w:rPr>
                <w:color w:val="000000"/>
              </w:rPr>
              <w:t>是否訂定備份資料之復原程序，且定期執行回復測試，以確保備份資料之有效性？復原程序是否定期檢討及修正？</w:t>
            </w:r>
          </w:p>
        </w:tc>
        <w:tc>
          <w:tcPr>
            <w:tcW w:w="496" w:type="dxa"/>
          </w:tcPr>
          <w:p w14:paraId="5E3800DD" w14:textId="77777777" w:rsidR="00A95B74" w:rsidRPr="000A5FED" w:rsidRDefault="00A95B74" w:rsidP="00130CFF">
            <w:pPr>
              <w:spacing w:after="190"/>
            </w:pPr>
          </w:p>
        </w:tc>
        <w:tc>
          <w:tcPr>
            <w:tcW w:w="496" w:type="dxa"/>
          </w:tcPr>
          <w:p w14:paraId="2585FE0C" w14:textId="77777777" w:rsidR="00A95B74" w:rsidRPr="000A5FED" w:rsidRDefault="00A95B74" w:rsidP="00130CFF">
            <w:pPr>
              <w:spacing w:after="190"/>
            </w:pPr>
          </w:p>
        </w:tc>
        <w:tc>
          <w:tcPr>
            <w:tcW w:w="496" w:type="dxa"/>
          </w:tcPr>
          <w:p w14:paraId="206FCB15" w14:textId="77777777" w:rsidR="00A95B74" w:rsidRPr="000A5FED" w:rsidRDefault="00A95B74" w:rsidP="00130CFF">
            <w:pPr>
              <w:spacing w:after="190"/>
            </w:pPr>
          </w:p>
        </w:tc>
        <w:tc>
          <w:tcPr>
            <w:tcW w:w="497" w:type="dxa"/>
          </w:tcPr>
          <w:p w14:paraId="7BCEAB5C" w14:textId="77777777" w:rsidR="00A95B74" w:rsidRPr="000A5FED" w:rsidRDefault="00A95B74" w:rsidP="00130CFF">
            <w:pPr>
              <w:spacing w:after="190"/>
            </w:pPr>
          </w:p>
        </w:tc>
        <w:tc>
          <w:tcPr>
            <w:tcW w:w="2976" w:type="dxa"/>
          </w:tcPr>
          <w:p w14:paraId="4290D43E" w14:textId="77777777" w:rsidR="00A95B74" w:rsidRPr="000A5FED" w:rsidRDefault="00A95B74" w:rsidP="00130CFF">
            <w:pPr>
              <w:spacing w:after="190"/>
            </w:pPr>
          </w:p>
        </w:tc>
        <w:tc>
          <w:tcPr>
            <w:tcW w:w="1843" w:type="dxa"/>
          </w:tcPr>
          <w:p w14:paraId="492B370C" w14:textId="77777777" w:rsidR="00A95B74" w:rsidRPr="000A5FED" w:rsidRDefault="00A95B74" w:rsidP="00130CFF">
            <w:pPr>
              <w:spacing w:after="190"/>
              <w:rPr>
                <w:color w:val="000000" w:themeColor="text1"/>
              </w:rPr>
            </w:pPr>
          </w:p>
        </w:tc>
      </w:tr>
      <w:tr w:rsidR="00A95B74" w:rsidRPr="000A5FED" w14:paraId="1ED74135" w14:textId="77777777" w:rsidTr="00237BFB">
        <w:trPr>
          <w:cantSplit/>
          <w:trHeight w:val="227"/>
        </w:trPr>
        <w:tc>
          <w:tcPr>
            <w:tcW w:w="851" w:type="dxa"/>
            <w:shd w:val="clear" w:color="auto" w:fill="auto"/>
          </w:tcPr>
          <w:p w14:paraId="01CFF978" w14:textId="77777777" w:rsidR="00A95B74" w:rsidRPr="000A5FED" w:rsidRDefault="00A95B74" w:rsidP="00130CFF">
            <w:pPr>
              <w:widowControl/>
              <w:snapToGrid w:val="0"/>
              <w:spacing w:after="190" w:line="240" w:lineRule="atLeast"/>
              <w:jc w:val="center"/>
            </w:pPr>
            <w:r w:rsidRPr="000A5FED">
              <w:t>1.7</w:t>
            </w:r>
          </w:p>
        </w:tc>
        <w:tc>
          <w:tcPr>
            <w:tcW w:w="7087" w:type="dxa"/>
            <w:shd w:val="clear" w:color="auto" w:fill="auto"/>
          </w:tcPr>
          <w:p w14:paraId="22A21529" w14:textId="5FA13082" w:rsidR="00A95B74" w:rsidRPr="000A5FED" w:rsidRDefault="00A95B74" w:rsidP="00130CFF">
            <w:pPr>
              <w:widowControl/>
              <w:snapToGrid w:val="0"/>
              <w:spacing w:after="190" w:line="240" w:lineRule="atLeast"/>
              <w:jc w:val="both"/>
            </w:pPr>
            <w:r w:rsidRPr="000A5FED">
              <w:t>是否針對核心資通系統制定業務持續運作計畫，並定期辦理全部核心資通系統之業務持續運作演練，包含人員職責應變、作業程序、資源調配及檢討改善等？</w:t>
            </w:r>
            <w:r w:rsidR="00CD4664">
              <w:t>(</w:t>
            </w:r>
            <w:r w:rsidRPr="000A5FED">
              <w:t>A</w:t>
            </w:r>
            <w:r w:rsidRPr="000A5FED">
              <w:t>級機關：每年</w:t>
            </w:r>
            <w:r w:rsidRPr="000A5FED">
              <w:t>1</w:t>
            </w:r>
            <w:r w:rsidRPr="000A5FED">
              <w:t>次；</w:t>
            </w:r>
            <w:r w:rsidRPr="000A5FED">
              <w:t>B</w:t>
            </w:r>
            <w:r w:rsidRPr="000A5FED">
              <w:t>、</w:t>
            </w:r>
            <w:r w:rsidRPr="000A5FED">
              <w:t>C</w:t>
            </w:r>
            <w:r w:rsidRPr="000A5FED">
              <w:t>級機關：每</w:t>
            </w:r>
            <w:r w:rsidRPr="000A5FED">
              <w:t>2</w:t>
            </w:r>
            <w:r w:rsidRPr="000A5FED">
              <w:t>年</w:t>
            </w:r>
            <w:r w:rsidRPr="000A5FED">
              <w:t>1</w:t>
            </w:r>
            <w:r w:rsidRPr="000A5FED">
              <w:t>次</w:t>
            </w:r>
            <w:r w:rsidRPr="000A5FED">
              <w:t>)</w:t>
            </w:r>
          </w:p>
        </w:tc>
        <w:tc>
          <w:tcPr>
            <w:tcW w:w="496" w:type="dxa"/>
          </w:tcPr>
          <w:p w14:paraId="3F1291F3" w14:textId="77777777" w:rsidR="00A95B74" w:rsidRPr="000A5FED" w:rsidRDefault="00A95B74" w:rsidP="00130CFF">
            <w:pPr>
              <w:spacing w:after="190"/>
            </w:pPr>
          </w:p>
        </w:tc>
        <w:tc>
          <w:tcPr>
            <w:tcW w:w="496" w:type="dxa"/>
          </w:tcPr>
          <w:p w14:paraId="4675EFC5" w14:textId="77777777" w:rsidR="00A95B74" w:rsidRPr="000A5FED" w:rsidRDefault="00A95B74" w:rsidP="00130CFF">
            <w:pPr>
              <w:spacing w:after="190"/>
            </w:pPr>
          </w:p>
        </w:tc>
        <w:tc>
          <w:tcPr>
            <w:tcW w:w="496" w:type="dxa"/>
          </w:tcPr>
          <w:p w14:paraId="357C1FE6" w14:textId="77777777" w:rsidR="00A95B74" w:rsidRPr="000A5FED" w:rsidRDefault="00A95B74" w:rsidP="00130CFF">
            <w:pPr>
              <w:spacing w:after="190"/>
            </w:pPr>
          </w:p>
        </w:tc>
        <w:tc>
          <w:tcPr>
            <w:tcW w:w="497" w:type="dxa"/>
          </w:tcPr>
          <w:p w14:paraId="75E09165" w14:textId="77777777" w:rsidR="00A95B74" w:rsidRPr="000A5FED" w:rsidRDefault="00A95B74" w:rsidP="00130CFF">
            <w:pPr>
              <w:spacing w:after="190"/>
            </w:pPr>
          </w:p>
        </w:tc>
        <w:tc>
          <w:tcPr>
            <w:tcW w:w="2976" w:type="dxa"/>
          </w:tcPr>
          <w:p w14:paraId="4336BD89" w14:textId="77777777" w:rsidR="00A95B74" w:rsidRPr="000A5FED" w:rsidRDefault="00A95B74" w:rsidP="00130CFF">
            <w:pPr>
              <w:spacing w:after="190"/>
            </w:pPr>
          </w:p>
        </w:tc>
        <w:tc>
          <w:tcPr>
            <w:tcW w:w="1843" w:type="dxa"/>
          </w:tcPr>
          <w:p w14:paraId="261215B3" w14:textId="77777777" w:rsidR="00A95B74" w:rsidRPr="000A5FED" w:rsidRDefault="00A95B74" w:rsidP="00130CFF">
            <w:pPr>
              <w:spacing w:after="190"/>
              <w:rPr>
                <w:color w:val="000000" w:themeColor="text1"/>
              </w:rPr>
            </w:pPr>
          </w:p>
        </w:tc>
      </w:tr>
      <w:tr w:rsidR="00A95B74" w:rsidRPr="000A5FED" w14:paraId="146B2DBC" w14:textId="77777777" w:rsidTr="00214821">
        <w:trPr>
          <w:cantSplit/>
          <w:trHeight w:val="1500"/>
        </w:trPr>
        <w:tc>
          <w:tcPr>
            <w:tcW w:w="851" w:type="dxa"/>
            <w:shd w:val="clear" w:color="auto" w:fill="auto"/>
          </w:tcPr>
          <w:p w14:paraId="42ED452D" w14:textId="77777777" w:rsidR="00A95B74" w:rsidRPr="000A5FED" w:rsidRDefault="00A95B74" w:rsidP="00130CFF">
            <w:pPr>
              <w:widowControl/>
              <w:snapToGrid w:val="0"/>
              <w:spacing w:after="190" w:line="240" w:lineRule="atLeast"/>
              <w:jc w:val="center"/>
            </w:pPr>
            <w:r w:rsidRPr="000A5FED">
              <w:t>1.8</w:t>
            </w:r>
          </w:p>
        </w:tc>
        <w:tc>
          <w:tcPr>
            <w:tcW w:w="7087" w:type="dxa"/>
            <w:shd w:val="clear" w:color="auto" w:fill="auto"/>
          </w:tcPr>
          <w:p w14:paraId="2383AEA9" w14:textId="2D89B3E0" w:rsidR="00A95B74" w:rsidRPr="000A5FED" w:rsidRDefault="00A95B74" w:rsidP="00130CFF">
            <w:pPr>
              <w:widowControl/>
              <w:snapToGrid w:val="0"/>
              <w:spacing w:after="190" w:line="240" w:lineRule="atLeast"/>
              <w:jc w:val="both"/>
            </w:pPr>
            <w:r w:rsidRPr="000A5FED">
              <w:t>是否針對重要業務訂定適當之變更管理程序，且落實執行，並定期檢視、審查及更新程序</w:t>
            </w:r>
            <w:r w:rsidR="00CD4664">
              <w:t>(</w:t>
            </w:r>
            <w:r w:rsidRPr="000A5FED">
              <w:t>如業務調整後對外資訊更新等</w:t>
            </w:r>
            <w:r w:rsidRPr="000A5FED">
              <w:t>)</w:t>
            </w:r>
            <w:r w:rsidRPr="000A5FED">
              <w:t>？</w:t>
            </w:r>
          </w:p>
        </w:tc>
        <w:tc>
          <w:tcPr>
            <w:tcW w:w="496" w:type="dxa"/>
          </w:tcPr>
          <w:p w14:paraId="0DD03EAC" w14:textId="77777777" w:rsidR="00A95B74" w:rsidRPr="000A5FED" w:rsidRDefault="00A95B74" w:rsidP="00130CFF">
            <w:pPr>
              <w:spacing w:after="190"/>
              <w:rPr>
                <w:color w:val="000000" w:themeColor="text1"/>
              </w:rPr>
            </w:pPr>
          </w:p>
        </w:tc>
        <w:tc>
          <w:tcPr>
            <w:tcW w:w="496" w:type="dxa"/>
          </w:tcPr>
          <w:p w14:paraId="09010595" w14:textId="77777777" w:rsidR="00A95B74" w:rsidRPr="000A5FED" w:rsidRDefault="00A95B74" w:rsidP="00130CFF">
            <w:pPr>
              <w:spacing w:after="190"/>
              <w:rPr>
                <w:color w:val="000000" w:themeColor="text1"/>
              </w:rPr>
            </w:pPr>
          </w:p>
        </w:tc>
        <w:tc>
          <w:tcPr>
            <w:tcW w:w="496" w:type="dxa"/>
          </w:tcPr>
          <w:p w14:paraId="073FE858" w14:textId="77777777" w:rsidR="00A95B74" w:rsidRPr="000A5FED" w:rsidRDefault="00A95B74" w:rsidP="00130CFF">
            <w:pPr>
              <w:spacing w:after="190"/>
              <w:rPr>
                <w:color w:val="000000" w:themeColor="text1"/>
              </w:rPr>
            </w:pPr>
          </w:p>
        </w:tc>
        <w:tc>
          <w:tcPr>
            <w:tcW w:w="497" w:type="dxa"/>
          </w:tcPr>
          <w:p w14:paraId="39C128D3" w14:textId="77777777" w:rsidR="00A95B74" w:rsidRPr="000A5FED" w:rsidRDefault="00A95B74" w:rsidP="00130CFF">
            <w:pPr>
              <w:spacing w:after="190"/>
              <w:rPr>
                <w:color w:val="000000" w:themeColor="text1"/>
              </w:rPr>
            </w:pPr>
          </w:p>
        </w:tc>
        <w:tc>
          <w:tcPr>
            <w:tcW w:w="2976" w:type="dxa"/>
          </w:tcPr>
          <w:p w14:paraId="4247EA9D" w14:textId="77777777" w:rsidR="00A95B74" w:rsidRPr="000A5FED" w:rsidRDefault="00A95B74" w:rsidP="00130CFF">
            <w:pPr>
              <w:spacing w:after="190"/>
              <w:rPr>
                <w:color w:val="000000" w:themeColor="text1"/>
              </w:rPr>
            </w:pPr>
          </w:p>
        </w:tc>
        <w:tc>
          <w:tcPr>
            <w:tcW w:w="1843" w:type="dxa"/>
          </w:tcPr>
          <w:p w14:paraId="5C005935" w14:textId="77777777" w:rsidR="00A95B74" w:rsidRPr="000A5FED" w:rsidRDefault="00A95B74" w:rsidP="00130CFF">
            <w:pPr>
              <w:spacing w:after="190"/>
              <w:rPr>
                <w:color w:val="000000" w:themeColor="text1"/>
              </w:rPr>
            </w:pPr>
          </w:p>
        </w:tc>
      </w:tr>
      <w:tr w:rsidR="00A95B74" w:rsidRPr="000A5FED" w14:paraId="4499BFD1" w14:textId="77777777" w:rsidTr="00A95B74">
        <w:trPr>
          <w:cantSplit/>
          <w:trHeight w:val="227"/>
        </w:trPr>
        <w:tc>
          <w:tcPr>
            <w:tcW w:w="14742" w:type="dxa"/>
            <w:gridSpan w:val="8"/>
            <w:shd w:val="clear" w:color="auto" w:fill="F2DBDB" w:themeFill="accent2" w:themeFillTint="33"/>
          </w:tcPr>
          <w:p w14:paraId="6EC632DA" w14:textId="561E3965" w:rsidR="00A95B74" w:rsidRPr="000A5FED" w:rsidRDefault="00CD4664" w:rsidP="00130CFF">
            <w:pPr>
              <w:spacing w:after="190"/>
              <w:rPr>
                <w:color w:val="000000" w:themeColor="text1"/>
              </w:rPr>
            </w:pPr>
            <w:r>
              <w:rPr>
                <w:bCs/>
              </w:rPr>
              <w:lastRenderedPageBreak/>
              <w:t>(</w:t>
            </w:r>
            <w:r w:rsidR="00A95B74" w:rsidRPr="000A5FED">
              <w:rPr>
                <w:bCs/>
              </w:rPr>
              <w:t>二</w:t>
            </w:r>
            <w:r w:rsidR="00A95B74" w:rsidRPr="000A5FED">
              <w:rPr>
                <w:bCs/>
              </w:rPr>
              <w:t xml:space="preserve">) </w:t>
            </w:r>
            <w:r w:rsidR="00A95B74" w:rsidRPr="000A5FED">
              <w:rPr>
                <w:bCs/>
              </w:rPr>
              <w:t>資通安全政策及推動組織</w:t>
            </w:r>
          </w:p>
        </w:tc>
      </w:tr>
      <w:tr w:rsidR="00A95B74" w:rsidRPr="000A5FED" w14:paraId="7B4F3743" w14:textId="77777777" w:rsidTr="00237BFB">
        <w:trPr>
          <w:cantSplit/>
          <w:trHeight w:val="227"/>
        </w:trPr>
        <w:tc>
          <w:tcPr>
            <w:tcW w:w="851" w:type="dxa"/>
            <w:shd w:val="clear" w:color="auto" w:fill="auto"/>
            <w:hideMark/>
          </w:tcPr>
          <w:p w14:paraId="5960A10C" w14:textId="77777777" w:rsidR="00A95B74" w:rsidRPr="000A5FED" w:rsidRDefault="00A95B74" w:rsidP="00130CFF">
            <w:pPr>
              <w:widowControl/>
              <w:snapToGrid w:val="0"/>
              <w:spacing w:after="190" w:line="240" w:lineRule="atLeast"/>
              <w:jc w:val="center"/>
              <w:rPr>
                <w:color w:val="00B050"/>
              </w:rPr>
            </w:pPr>
            <w:r w:rsidRPr="000A5FED">
              <w:t>2.1</w:t>
            </w:r>
          </w:p>
        </w:tc>
        <w:tc>
          <w:tcPr>
            <w:tcW w:w="7087" w:type="dxa"/>
            <w:shd w:val="clear" w:color="auto" w:fill="auto"/>
            <w:hideMark/>
          </w:tcPr>
          <w:p w14:paraId="6B0F2751" w14:textId="77777777" w:rsidR="00A95B74" w:rsidRPr="000A5FED" w:rsidRDefault="00A95B74" w:rsidP="00130CFF">
            <w:pPr>
              <w:widowControl/>
              <w:snapToGrid w:val="0"/>
              <w:spacing w:after="190" w:line="240" w:lineRule="atLeast"/>
              <w:jc w:val="both"/>
            </w:pPr>
            <w:r w:rsidRPr="000A5FED">
              <w:t>是否</w:t>
            </w:r>
            <w:proofErr w:type="gramStart"/>
            <w:r w:rsidRPr="000A5FED">
              <w:t>訂定資通</w:t>
            </w:r>
            <w:proofErr w:type="gramEnd"/>
            <w:r w:rsidRPr="000A5FED">
              <w:t>安全政策及目標，由管理階層核定，並定期檢視且有效傳達其重要性？</w:t>
            </w:r>
          </w:p>
        </w:tc>
        <w:tc>
          <w:tcPr>
            <w:tcW w:w="496" w:type="dxa"/>
          </w:tcPr>
          <w:p w14:paraId="3F644616" w14:textId="77777777" w:rsidR="00A95B74" w:rsidRPr="000A5FED" w:rsidRDefault="00A95B74" w:rsidP="00130CFF">
            <w:pPr>
              <w:spacing w:after="190"/>
            </w:pPr>
          </w:p>
        </w:tc>
        <w:tc>
          <w:tcPr>
            <w:tcW w:w="496" w:type="dxa"/>
          </w:tcPr>
          <w:p w14:paraId="04E196FB" w14:textId="77777777" w:rsidR="00A95B74" w:rsidRPr="000A5FED" w:rsidRDefault="00A95B74" w:rsidP="00130CFF">
            <w:pPr>
              <w:spacing w:after="190"/>
            </w:pPr>
          </w:p>
        </w:tc>
        <w:tc>
          <w:tcPr>
            <w:tcW w:w="496" w:type="dxa"/>
          </w:tcPr>
          <w:p w14:paraId="5D69DE9E" w14:textId="77777777" w:rsidR="00A95B74" w:rsidRPr="000A5FED" w:rsidRDefault="00A95B74" w:rsidP="00130CFF">
            <w:pPr>
              <w:spacing w:after="190"/>
            </w:pPr>
          </w:p>
        </w:tc>
        <w:tc>
          <w:tcPr>
            <w:tcW w:w="497" w:type="dxa"/>
          </w:tcPr>
          <w:p w14:paraId="418E3F85" w14:textId="77777777" w:rsidR="00A95B74" w:rsidRPr="000A5FED" w:rsidRDefault="00A95B74" w:rsidP="00130CFF">
            <w:pPr>
              <w:spacing w:after="190"/>
            </w:pPr>
          </w:p>
        </w:tc>
        <w:tc>
          <w:tcPr>
            <w:tcW w:w="2976" w:type="dxa"/>
          </w:tcPr>
          <w:p w14:paraId="0927AF48" w14:textId="77777777" w:rsidR="00A95B74" w:rsidRPr="000A5FED" w:rsidRDefault="00A95B74" w:rsidP="00130CFF">
            <w:pPr>
              <w:spacing w:after="190"/>
            </w:pPr>
          </w:p>
        </w:tc>
        <w:tc>
          <w:tcPr>
            <w:tcW w:w="1843" w:type="dxa"/>
          </w:tcPr>
          <w:p w14:paraId="527C0817" w14:textId="77777777" w:rsidR="00A95B74" w:rsidRPr="000A5FED" w:rsidRDefault="00A95B74" w:rsidP="00130CFF">
            <w:pPr>
              <w:spacing w:after="190"/>
            </w:pPr>
          </w:p>
        </w:tc>
      </w:tr>
      <w:tr w:rsidR="00A95B74" w:rsidRPr="000A5FED" w14:paraId="67F85765" w14:textId="77777777" w:rsidTr="00237BFB">
        <w:trPr>
          <w:cantSplit/>
          <w:trHeight w:val="227"/>
        </w:trPr>
        <w:tc>
          <w:tcPr>
            <w:tcW w:w="851" w:type="dxa"/>
            <w:shd w:val="clear" w:color="auto" w:fill="auto"/>
          </w:tcPr>
          <w:p w14:paraId="29080E89" w14:textId="77777777" w:rsidR="00A95B74" w:rsidRPr="000A5FED" w:rsidRDefault="00A95B74" w:rsidP="00130CFF">
            <w:pPr>
              <w:widowControl/>
              <w:snapToGrid w:val="0"/>
              <w:spacing w:after="190" w:line="240" w:lineRule="atLeast"/>
              <w:jc w:val="center"/>
              <w:rPr>
                <w:color w:val="00B050"/>
              </w:rPr>
            </w:pPr>
            <w:r w:rsidRPr="000A5FED">
              <w:t>2.2</w:t>
            </w:r>
          </w:p>
        </w:tc>
        <w:tc>
          <w:tcPr>
            <w:tcW w:w="7087" w:type="dxa"/>
            <w:shd w:val="clear" w:color="auto" w:fill="auto"/>
          </w:tcPr>
          <w:p w14:paraId="352267BA" w14:textId="0F360F15" w:rsidR="00A95B74" w:rsidRPr="00B74786" w:rsidRDefault="00A95B74" w:rsidP="00130CFF">
            <w:pPr>
              <w:snapToGrid w:val="0"/>
              <w:spacing w:after="190" w:line="240" w:lineRule="atLeast"/>
              <w:jc w:val="both"/>
              <w:rPr>
                <w:color w:val="000000" w:themeColor="text1"/>
              </w:rPr>
            </w:pPr>
            <w:r w:rsidRPr="00B74786">
              <w:rPr>
                <w:color w:val="000000" w:themeColor="text1"/>
              </w:rPr>
              <w:t>是否</w:t>
            </w:r>
            <w:proofErr w:type="gramStart"/>
            <w:r w:rsidRPr="00B74786">
              <w:rPr>
                <w:color w:val="000000" w:themeColor="text1"/>
              </w:rPr>
              <w:t>訂定資通</w:t>
            </w:r>
            <w:proofErr w:type="gramEnd"/>
            <w:r w:rsidRPr="00B74786">
              <w:rPr>
                <w:color w:val="000000" w:themeColor="text1"/>
              </w:rPr>
              <w:t>安全之績效評估方式</w:t>
            </w:r>
            <w:r w:rsidR="00CD4664" w:rsidRPr="00B74786">
              <w:rPr>
                <w:color w:val="000000" w:themeColor="text1"/>
              </w:rPr>
              <w:t>(</w:t>
            </w:r>
            <w:r w:rsidRPr="00B74786">
              <w:rPr>
                <w:color w:val="000000" w:themeColor="text1"/>
              </w:rPr>
              <w:t>如績效指標等</w:t>
            </w:r>
            <w:r w:rsidRPr="00B74786">
              <w:rPr>
                <w:color w:val="000000" w:themeColor="text1"/>
              </w:rPr>
              <w:t>)</w:t>
            </w:r>
            <w:r w:rsidRPr="00B74786">
              <w:rPr>
                <w:color w:val="000000" w:themeColor="text1"/>
              </w:rPr>
              <w:t>，且定期監控、量測、分析及檢視？</w:t>
            </w:r>
          </w:p>
        </w:tc>
        <w:tc>
          <w:tcPr>
            <w:tcW w:w="496" w:type="dxa"/>
          </w:tcPr>
          <w:p w14:paraId="03F208C4" w14:textId="77777777" w:rsidR="00A95B74" w:rsidRPr="000A5FED" w:rsidRDefault="00A95B74" w:rsidP="00130CFF">
            <w:pPr>
              <w:spacing w:after="190"/>
            </w:pPr>
          </w:p>
        </w:tc>
        <w:tc>
          <w:tcPr>
            <w:tcW w:w="496" w:type="dxa"/>
          </w:tcPr>
          <w:p w14:paraId="7746F189" w14:textId="77777777" w:rsidR="00A95B74" w:rsidRPr="000A5FED" w:rsidRDefault="00A95B74" w:rsidP="00130CFF">
            <w:pPr>
              <w:spacing w:after="190"/>
            </w:pPr>
          </w:p>
        </w:tc>
        <w:tc>
          <w:tcPr>
            <w:tcW w:w="496" w:type="dxa"/>
          </w:tcPr>
          <w:p w14:paraId="77AD06A8" w14:textId="77777777" w:rsidR="00A95B74" w:rsidRPr="000A5FED" w:rsidRDefault="00A95B74" w:rsidP="00130CFF">
            <w:pPr>
              <w:spacing w:after="190"/>
            </w:pPr>
          </w:p>
        </w:tc>
        <w:tc>
          <w:tcPr>
            <w:tcW w:w="497" w:type="dxa"/>
          </w:tcPr>
          <w:p w14:paraId="43E55ED5" w14:textId="77777777" w:rsidR="00A95B74" w:rsidRPr="000A5FED" w:rsidRDefault="00A95B74" w:rsidP="00130CFF">
            <w:pPr>
              <w:spacing w:after="190"/>
            </w:pPr>
          </w:p>
        </w:tc>
        <w:tc>
          <w:tcPr>
            <w:tcW w:w="2976" w:type="dxa"/>
          </w:tcPr>
          <w:p w14:paraId="5173D856" w14:textId="77777777" w:rsidR="00A95B74" w:rsidRPr="000A5FED" w:rsidRDefault="00A95B74" w:rsidP="00130CFF">
            <w:pPr>
              <w:spacing w:after="190"/>
            </w:pPr>
          </w:p>
        </w:tc>
        <w:tc>
          <w:tcPr>
            <w:tcW w:w="1843" w:type="dxa"/>
          </w:tcPr>
          <w:p w14:paraId="643F359B" w14:textId="77777777" w:rsidR="00A95B74" w:rsidRPr="000A5FED" w:rsidRDefault="00A95B74" w:rsidP="00130CFF">
            <w:pPr>
              <w:spacing w:after="190"/>
            </w:pPr>
          </w:p>
        </w:tc>
      </w:tr>
      <w:tr w:rsidR="00A95B74" w:rsidRPr="000A5FED" w14:paraId="7ABA5F3A" w14:textId="77777777" w:rsidTr="00237BFB">
        <w:trPr>
          <w:cantSplit/>
          <w:trHeight w:val="227"/>
        </w:trPr>
        <w:tc>
          <w:tcPr>
            <w:tcW w:w="851" w:type="dxa"/>
            <w:shd w:val="clear" w:color="auto" w:fill="auto"/>
          </w:tcPr>
          <w:p w14:paraId="3D3DA099" w14:textId="77777777" w:rsidR="00A95B74" w:rsidRPr="000A5FED" w:rsidRDefault="00A95B74" w:rsidP="00130CFF">
            <w:pPr>
              <w:widowControl/>
              <w:snapToGrid w:val="0"/>
              <w:spacing w:after="190" w:line="240" w:lineRule="atLeast"/>
              <w:jc w:val="center"/>
            </w:pPr>
            <w:r w:rsidRPr="000A5FED">
              <w:t>2.3</w:t>
            </w:r>
          </w:p>
        </w:tc>
        <w:tc>
          <w:tcPr>
            <w:tcW w:w="7087" w:type="dxa"/>
            <w:shd w:val="clear" w:color="auto" w:fill="auto"/>
          </w:tcPr>
          <w:p w14:paraId="0046DE6F" w14:textId="58229BBC" w:rsidR="00A95B74" w:rsidRPr="00B74786" w:rsidRDefault="00A95B74" w:rsidP="00130CFF">
            <w:pPr>
              <w:widowControl/>
              <w:snapToGrid w:val="0"/>
              <w:spacing w:after="190" w:line="240" w:lineRule="atLeast"/>
              <w:jc w:val="both"/>
              <w:rPr>
                <w:color w:val="000000" w:themeColor="text1"/>
              </w:rPr>
            </w:pPr>
            <w:r w:rsidRPr="00B74786">
              <w:rPr>
                <w:color w:val="000000" w:themeColor="text1"/>
              </w:rPr>
              <w:t>是否有文件或紀錄佐證管理階層</w:t>
            </w:r>
            <w:r w:rsidR="00CD4664" w:rsidRPr="00B74786">
              <w:rPr>
                <w:color w:val="000000" w:themeColor="text1"/>
              </w:rPr>
              <w:t>(</w:t>
            </w:r>
            <w:r w:rsidRPr="00B74786">
              <w:rPr>
                <w:color w:val="000000" w:themeColor="text1"/>
              </w:rPr>
              <w:t>如機關首長、資通安全長</w:t>
            </w:r>
            <w:r w:rsidR="001D75DE" w:rsidRPr="00B74786">
              <w:rPr>
                <w:rFonts w:hint="eastAsia"/>
                <w:color w:val="000000" w:themeColor="text1"/>
              </w:rPr>
              <w:t>/</w:t>
            </w:r>
            <w:r w:rsidR="0062509B" w:rsidRPr="00B74786">
              <w:rPr>
                <w:rFonts w:hint="eastAsia"/>
                <w:color w:val="000000" w:themeColor="text1"/>
              </w:rPr>
              <w:t>資通安全管理代表</w:t>
            </w:r>
            <w:r w:rsidRPr="00B74786">
              <w:rPr>
                <w:color w:val="000000" w:themeColor="text1"/>
              </w:rPr>
              <w:t>等</w:t>
            </w:r>
            <w:r w:rsidRPr="00B74786">
              <w:rPr>
                <w:color w:val="000000" w:themeColor="text1"/>
              </w:rPr>
              <w:t>)</w:t>
            </w:r>
            <w:r w:rsidRPr="00B74786">
              <w:rPr>
                <w:color w:val="000000" w:themeColor="text1"/>
              </w:rPr>
              <w:t>對於</w:t>
            </w:r>
            <w:r w:rsidRPr="00B74786">
              <w:rPr>
                <w:color w:val="000000" w:themeColor="text1"/>
              </w:rPr>
              <w:t>ISMS</w:t>
            </w:r>
            <w:r w:rsidRPr="00B74786">
              <w:rPr>
                <w:color w:val="000000" w:themeColor="text1"/>
              </w:rPr>
              <w:t>建立、實作、維持及持續改善之承諾及支持？</w:t>
            </w:r>
          </w:p>
        </w:tc>
        <w:tc>
          <w:tcPr>
            <w:tcW w:w="496" w:type="dxa"/>
          </w:tcPr>
          <w:p w14:paraId="39CFFB6D" w14:textId="77777777" w:rsidR="00A95B74" w:rsidRPr="000A5FED" w:rsidRDefault="00A95B74" w:rsidP="00130CFF">
            <w:pPr>
              <w:spacing w:after="190"/>
              <w:rPr>
                <w:color w:val="000000" w:themeColor="text1"/>
              </w:rPr>
            </w:pPr>
          </w:p>
        </w:tc>
        <w:tc>
          <w:tcPr>
            <w:tcW w:w="496" w:type="dxa"/>
          </w:tcPr>
          <w:p w14:paraId="7AED59CA" w14:textId="77777777" w:rsidR="00A95B74" w:rsidRPr="000A5FED" w:rsidRDefault="00A95B74" w:rsidP="00130CFF">
            <w:pPr>
              <w:spacing w:after="190"/>
              <w:rPr>
                <w:color w:val="000000" w:themeColor="text1"/>
              </w:rPr>
            </w:pPr>
          </w:p>
        </w:tc>
        <w:tc>
          <w:tcPr>
            <w:tcW w:w="496" w:type="dxa"/>
          </w:tcPr>
          <w:p w14:paraId="7E9A96C3" w14:textId="77777777" w:rsidR="00A95B74" w:rsidRPr="000A5FED" w:rsidRDefault="00A95B74" w:rsidP="00130CFF">
            <w:pPr>
              <w:spacing w:after="190"/>
              <w:rPr>
                <w:color w:val="000000" w:themeColor="text1"/>
              </w:rPr>
            </w:pPr>
          </w:p>
        </w:tc>
        <w:tc>
          <w:tcPr>
            <w:tcW w:w="497" w:type="dxa"/>
          </w:tcPr>
          <w:p w14:paraId="0B96A4C3" w14:textId="77777777" w:rsidR="00A95B74" w:rsidRPr="000A5FED" w:rsidRDefault="00A95B74" w:rsidP="00130CFF">
            <w:pPr>
              <w:spacing w:after="190"/>
              <w:rPr>
                <w:color w:val="000000" w:themeColor="text1"/>
              </w:rPr>
            </w:pPr>
          </w:p>
        </w:tc>
        <w:tc>
          <w:tcPr>
            <w:tcW w:w="2976" w:type="dxa"/>
          </w:tcPr>
          <w:p w14:paraId="2D3B924D" w14:textId="77777777" w:rsidR="00A95B74" w:rsidRPr="000A5FED" w:rsidRDefault="00A95B74" w:rsidP="00130CFF">
            <w:pPr>
              <w:spacing w:after="190"/>
              <w:rPr>
                <w:color w:val="000000" w:themeColor="text1"/>
              </w:rPr>
            </w:pPr>
          </w:p>
        </w:tc>
        <w:tc>
          <w:tcPr>
            <w:tcW w:w="1843" w:type="dxa"/>
          </w:tcPr>
          <w:p w14:paraId="6168560F" w14:textId="77777777" w:rsidR="00A95B74" w:rsidRPr="000A5FED" w:rsidRDefault="00A95B74" w:rsidP="00130CFF">
            <w:pPr>
              <w:spacing w:after="190"/>
            </w:pPr>
          </w:p>
        </w:tc>
      </w:tr>
      <w:tr w:rsidR="00A95B74" w:rsidRPr="000A5FED" w14:paraId="48B27DE8" w14:textId="77777777" w:rsidTr="00237BFB">
        <w:trPr>
          <w:cantSplit/>
          <w:trHeight w:val="227"/>
        </w:trPr>
        <w:tc>
          <w:tcPr>
            <w:tcW w:w="851" w:type="dxa"/>
            <w:shd w:val="clear" w:color="auto" w:fill="auto"/>
            <w:hideMark/>
          </w:tcPr>
          <w:p w14:paraId="5AE435D8" w14:textId="77777777" w:rsidR="00A95B74" w:rsidRPr="000A5FED" w:rsidRDefault="00A95B74" w:rsidP="00130CFF">
            <w:pPr>
              <w:widowControl/>
              <w:snapToGrid w:val="0"/>
              <w:spacing w:after="190" w:line="240" w:lineRule="atLeast"/>
              <w:jc w:val="center"/>
            </w:pPr>
            <w:r w:rsidRPr="000A5FED">
              <w:t>2.4</w:t>
            </w:r>
          </w:p>
        </w:tc>
        <w:tc>
          <w:tcPr>
            <w:tcW w:w="7087" w:type="dxa"/>
            <w:shd w:val="clear" w:color="auto" w:fill="auto"/>
          </w:tcPr>
          <w:p w14:paraId="7FF29062" w14:textId="77777777" w:rsidR="00A95B74" w:rsidRPr="000A5FED" w:rsidRDefault="00A95B74" w:rsidP="00130CFF">
            <w:pPr>
              <w:widowControl/>
              <w:snapToGrid w:val="0"/>
              <w:spacing w:after="190" w:line="240" w:lineRule="atLeast"/>
              <w:jc w:val="both"/>
              <w:rPr>
                <w:color w:val="000000"/>
              </w:rPr>
            </w:pPr>
            <w:r w:rsidRPr="000A5FED">
              <w:rPr>
                <w:color w:val="000000"/>
              </w:rPr>
              <w:t>是否成立資通安全推動組織，負責推動、協調監督及審查資通安全管理事項？推動組織層級之適切性，且業務單位是否積極參與？</w:t>
            </w:r>
          </w:p>
        </w:tc>
        <w:tc>
          <w:tcPr>
            <w:tcW w:w="496" w:type="dxa"/>
          </w:tcPr>
          <w:p w14:paraId="1799F58B" w14:textId="77777777" w:rsidR="00A95B74" w:rsidRPr="000A5FED" w:rsidRDefault="00A95B74" w:rsidP="00130CFF">
            <w:pPr>
              <w:spacing w:after="190"/>
            </w:pPr>
          </w:p>
        </w:tc>
        <w:tc>
          <w:tcPr>
            <w:tcW w:w="496" w:type="dxa"/>
          </w:tcPr>
          <w:p w14:paraId="086D8561" w14:textId="77777777" w:rsidR="00A95B74" w:rsidRPr="000A5FED" w:rsidRDefault="00A95B74" w:rsidP="00130CFF">
            <w:pPr>
              <w:spacing w:after="190"/>
            </w:pPr>
          </w:p>
        </w:tc>
        <w:tc>
          <w:tcPr>
            <w:tcW w:w="496" w:type="dxa"/>
          </w:tcPr>
          <w:p w14:paraId="6CA29056" w14:textId="77777777" w:rsidR="00A95B74" w:rsidRPr="000A5FED" w:rsidRDefault="00A95B74" w:rsidP="00130CFF">
            <w:pPr>
              <w:spacing w:after="190"/>
            </w:pPr>
          </w:p>
        </w:tc>
        <w:tc>
          <w:tcPr>
            <w:tcW w:w="497" w:type="dxa"/>
          </w:tcPr>
          <w:p w14:paraId="338812A1" w14:textId="77777777" w:rsidR="00A95B74" w:rsidRPr="000A5FED" w:rsidRDefault="00A95B74" w:rsidP="00130CFF">
            <w:pPr>
              <w:spacing w:after="190"/>
            </w:pPr>
          </w:p>
        </w:tc>
        <w:tc>
          <w:tcPr>
            <w:tcW w:w="2976" w:type="dxa"/>
          </w:tcPr>
          <w:p w14:paraId="063F66CF" w14:textId="77777777" w:rsidR="00A95B74" w:rsidRPr="000A5FED" w:rsidRDefault="00A95B74" w:rsidP="00130CFF">
            <w:pPr>
              <w:spacing w:after="190"/>
            </w:pPr>
          </w:p>
        </w:tc>
        <w:tc>
          <w:tcPr>
            <w:tcW w:w="1843" w:type="dxa"/>
          </w:tcPr>
          <w:p w14:paraId="4957CF24" w14:textId="77777777" w:rsidR="00A95B74" w:rsidRPr="000A5FED" w:rsidRDefault="00A95B74" w:rsidP="00130CFF">
            <w:pPr>
              <w:spacing w:after="190"/>
            </w:pPr>
          </w:p>
        </w:tc>
      </w:tr>
      <w:tr w:rsidR="00A95B74" w:rsidRPr="000A5FED" w14:paraId="053E84C5" w14:textId="77777777" w:rsidTr="00237BFB">
        <w:trPr>
          <w:cantSplit/>
          <w:trHeight w:val="227"/>
        </w:trPr>
        <w:tc>
          <w:tcPr>
            <w:tcW w:w="851" w:type="dxa"/>
            <w:shd w:val="clear" w:color="auto" w:fill="auto"/>
            <w:hideMark/>
          </w:tcPr>
          <w:p w14:paraId="0295015B" w14:textId="77777777" w:rsidR="00A95B74" w:rsidRPr="000A5FED" w:rsidRDefault="00A95B74" w:rsidP="00130CFF">
            <w:pPr>
              <w:widowControl/>
              <w:snapToGrid w:val="0"/>
              <w:spacing w:after="190" w:line="240" w:lineRule="atLeast"/>
              <w:jc w:val="center"/>
            </w:pPr>
            <w:r w:rsidRPr="000A5FED">
              <w:t>2.5</w:t>
            </w:r>
          </w:p>
        </w:tc>
        <w:tc>
          <w:tcPr>
            <w:tcW w:w="7087" w:type="dxa"/>
            <w:shd w:val="clear" w:color="auto" w:fill="auto"/>
            <w:hideMark/>
          </w:tcPr>
          <w:p w14:paraId="2961ABE5" w14:textId="77777777" w:rsidR="00A95B74" w:rsidRPr="000A5FED" w:rsidRDefault="00A95B74" w:rsidP="00130CFF">
            <w:pPr>
              <w:widowControl/>
              <w:snapToGrid w:val="0"/>
              <w:spacing w:after="190" w:line="240" w:lineRule="atLeast"/>
              <w:jc w:val="both"/>
            </w:pPr>
            <w:r w:rsidRPr="000A5FED">
              <w:t>是否指派適當層級人員兼任資通安全管理代表，負責推動及督導機關內資通安全相關事務？</w:t>
            </w:r>
          </w:p>
        </w:tc>
        <w:tc>
          <w:tcPr>
            <w:tcW w:w="496" w:type="dxa"/>
          </w:tcPr>
          <w:p w14:paraId="230C2DA3" w14:textId="77777777" w:rsidR="00A95B74" w:rsidRPr="000A5FED" w:rsidRDefault="00A95B74" w:rsidP="00130CFF">
            <w:pPr>
              <w:spacing w:after="190"/>
            </w:pPr>
          </w:p>
        </w:tc>
        <w:tc>
          <w:tcPr>
            <w:tcW w:w="496" w:type="dxa"/>
          </w:tcPr>
          <w:p w14:paraId="253F8E99" w14:textId="77777777" w:rsidR="00A95B74" w:rsidRPr="000A5FED" w:rsidRDefault="00A95B74" w:rsidP="00130CFF">
            <w:pPr>
              <w:spacing w:after="190"/>
            </w:pPr>
          </w:p>
        </w:tc>
        <w:tc>
          <w:tcPr>
            <w:tcW w:w="496" w:type="dxa"/>
          </w:tcPr>
          <w:p w14:paraId="124E48E5" w14:textId="77777777" w:rsidR="00A95B74" w:rsidRPr="000A5FED" w:rsidRDefault="00A95B74" w:rsidP="00130CFF">
            <w:pPr>
              <w:spacing w:after="190"/>
            </w:pPr>
          </w:p>
        </w:tc>
        <w:tc>
          <w:tcPr>
            <w:tcW w:w="497" w:type="dxa"/>
          </w:tcPr>
          <w:p w14:paraId="604F2D57" w14:textId="77777777" w:rsidR="00A95B74" w:rsidRPr="000A5FED" w:rsidRDefault="00A95B74" w:rsidP="00130CFF">
            <w:pPr>
              <w:spacing w:after="190"/>
            </w:pPr>
          </w:p>
        </w:tc>
        <w:tc>
          <w:tcPr>
            <w:tcW w:w="2976" w:type="dxa"/>
          </w:tcPr>
          <w:p w14:paraId="588B4CA1" w14:textId="77777777" w:rsidR="00A95B74" w:rsidRPr="000A5FED" w:rsidRDefault="00A95B74" w:rsidP="00130CFF">
            <w:pPr>
              <w:spacing w:after="190"/>
            </w:pPr>
          </w:p>
        </w:tc>
        <w:tc>
          <w:tcPr>
            <w:tcW w:w="1843" w:type="dxa"/>
          </w:tcPr>
          <w:p w14:paraId="73079726" w14:textId="77777777" w:rsidR="00A95B74" w:rsidRPr="000A5FED" w:rsidRDefault="00A95B74" w:rsidP="00130CFF">
            <w:pPr>
              <w:spacing w:after="190"/>
            </w:pPr>
          </w:p>
        </w:tc>
      </w:tr>
      <w:tr w:rsidR="00A95B74" w:rsidRPr="000A5FED" w14:paraId="0A9014F5" w14:textId="77777777" w:rsidTr="00214821">
        <w:trPr>
          <w:cantSplit/>
          <w:trHeight w:val="922"/>
        </w:trPr>
        <w:tc>
          <w:tcPr>
            <w:tcW w:w="851" w:type="dxa"/>
            <w:shd w:val="clear" w:color="auto" w:fill="auto"/>
          </w:tcPr>
          <w:p w14:paraId="4A7825B3"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2.6</w:t>
            </w:r>
          </w:p>
        </w:tc>
        <w:tc>
          <w:tcPr>
            <w:tcW w:w="7087" w:type="dxa"/>
            <w:shd w:val="clear" w:color="auto" w:fill="auto"/>
          </w:tcPr>
          <w:p w14:paraId="7E4B1D57" w14:textId="73A3C0C0" w:rsidR="00B74786" w:rsidRPr="000A5FED" w:rsidRDefault="00A95B74" w:rsidP="00130CFF">
            <w:pPr>
              <w:widowControl/>
              <w:snapToGrid w:val="0"/>
              <w:spacing w:after="190" w:line="240" w:lineRule="atLeast"/>
              <w:jc w:val="both"/>
            </w:pPr>
            <w:r w:rsidRPr="000A5FED">
              <w:t>是否建立機關內、外部利害關係人清單，並定期檢討其適宜性？</w:t>
            </w:r>
          </w:p>
        </w:tc>
        <w:tc>
          <w:tcPr>
            <w:tcW w:w="496" w:type="dxa"/>
          </w:tcPr>
          <w:p w14:paraId="22B1803A" w14:textId="77777777" w:rsidR="00A95B74" w:rsidRPr="000A5FED" w:rsidRDefault="00A95B74" w:rsidP="00130CFF">
            <w:pPr>
              <w:spacing w:after="190"/>
              <w:rPr>
                <w:color w:val="000000"/>
              </w:rPr>
            </w:pPr>
          </w:p>
        </w:tc>
        <w:tc>
          <w:tcPr>
            <w:tcW w:w="496" w:type="dxa"/>
          </w:tcPr>
          <w:p w14:paraId="0E910106" w14:textId="77777777" w:rsidR="00A95B74" w:rsidRPr="000A5FED" w:rsidRDefault="00A95B74" w:rsidP="00130CFF">
            <w:pPr>
              <w:spacing w:after="190"/>
              <w:rPr>
                <w:color w:val="000000"/>
              </w:rPr>
            </w:pPr>
          </w:p>
        </w:tc>
        <w:tc>
          <w:tcPr>
            <w:tcW w:w="496" w:type="dxa"/>
          </w:tcPr>
          <w:p w14:paraId="6BE0EF63" w14:textId="77777777" w:rsidR="00A95B74" w:rsidRPr="000A5FED" w:rsidRDefault="00A95B74" w:rsidP="00130CFF">
            <w:pPr>
              <w:spacing w:after="190"/>
              <w:rPr>
                <w:color w:val="000000"/>
              </w:rPr>
            </w:pPr>
          </w:p>
        </w:tc>
        <w:tc>
          <w:tcPr>
            <w:tcW w:w="497" w:type="dxa"/>
          </w:tcPr>
          <w:p w14:paraId="2F4C8940" w14:textId="77777777" w:rsidR="00A95B74" w:rsidRPr="000A5FED" w:rsidRDefault="00A95B74" w:rsidP="00130CFF">
            <w:pPr>
              <w:spacing w:after="190"/>
              <w:rPr>
                <w:color w:val="000000"/>
              </w:rPr>
            </w:pPr>
          </w:p>
        </w:tc>
        <w:tc>
          <w:tcPr>
            <w:tcW w:w="2976" w:type="dxa"/>
          </w:tcPr>
          <w:p w14:paraId="263A1F76" w14:textId="77777777" w:rsidR="00A95B74" w:rsidRPr="000A5FED" w:rsidRDefault="00A95B74" w:rsidP="00130CFF">
            <w:pPr>
              <w:spacing w:after="190"/>
              <w:rPr>
                <w:color w:val="000000"/>
              </w:rPr>
            </w:pPr>
          </w:p>
        </w:tc>
        <w:tc>
          <w:tcPr>
            <w:tcW w:w="1843" w:type="dxa"/>
          </w:tcPr>
          <w:p w14:paraId="1ED5C916" w14:textId="77777777" w:rsidR="00A95B74" w:rsidRPr="000A5FED" w:rsidRDefault="00A95B74" w:rsidP="00130CFF">
            <w:pPr>
              <w:spacing w:after="190"/>
              <w:rPr>
                <w:color w:val="000000"/>
              </w:rPr>
            </w:pPr>
          </w:p>
        </w:tc>
      </w:tr>
      <w:tr w:rsidR="00A95B74" w:rsidRPr="000A5FED" w14:paraId="663FA709" w14:textId="77777777" w:rsidTr="00A95B74">
        <w:trPr>
          <w:cantSplit/>
          <w:trHeight w:val="227"/>
        </w:trPr>
        <w:tc>
          <w:tcPr>
            <w:tcW w:w="14742" w:type="dxa"/>
            <w:gridSpan w:val="8"/>
            <w:shd w:val="clear" w:color="auto" w:fill="F2DBDB" w:themeFill="accent2" w:themeFillTint="33"/>
          </w:tcPr>
          <w:p w14:paraId="5480A4D0" w14:textId="7615DEC3" w:rsidR="00A95B74" w:rsidRPr="000A5FED" w:rsidRDefault="00CD4664" w:rsidP="00130CFF">
            <w:pPr>
              <w:spacing w:after="190"/>
              <w:rPr>
                <w:color w:val="000000"/>
              </w:rPr>
            </w:pPr>
            <w:r>
              <w:rPr>
                <w:bCs/>
              </w:rPr>
              <w:lastRenderedPageBreak/>
              <w:t>(</w:t>
            </w:r>
            <w:r w:rsidR="00A95B74" w:rsidRPr="000A5FED">
              <w:rPr>
                <w:bCs/>
              </w:rPr>
              <w:t>三</w:t>
            </w:r>
            <w:r w:rsidR="00A95B74" w:rsidRPr="000A5FED">
              <w:rPr>
                <w:bCs/>
              </w:rPr>
              <w:t>)</w:t>
            </w:r>
            <w:r w:rsidR="00A95B74" w:rsidRPr="000A5FED">
              <w:rPr>
                <w:bCs/>
              </w:rPr>
              <w:t>、專責人力及經費配置</w:t>
            </w:r>
          </w:p>
        </w:tc>
      </w:tr>
      <w:tr w:rsidR="00A95B74" w:rsidRPr="000A5FED" w14:paraId="079CA888" w14:textId="77777777" w:rsidTr="00237BFB">
        <w:trPr>
          <w:cantSplit/>
          <w:trHeight w:val="227"/>
        </w:trPr>
        <w:tc>
          <w:tcPr>
            <w:tcW w:w="851" w:type="dxa"/>
            <w:shd w:val="clear" w:color="auto" w:fill="auto"/>
            <w:hideMark/>
          </w:tcPr>
          <w:p w14:paraId="32F7FE8E" w14:textId="77777777" w:rsidR="00A95B74" w:rsidRPr="000A5FED" w:rsidRDefault="00A95B74" w:rsidP="00130CFF">
            <w:pPr>
              <w:widowControl/>
              <w:snapToGrid w:val="0"/>
              <w:spacing w:after="190" w:line="240" w:lineRule="atLeast"/>
              <w:jc w:val="center"/>
            </w:pPr>
            <w:r w:rsidRPr="000A5FED">
              <w:t>3.1</w:t>
            </w:r>
          </w:p>
        </w:tc>
        <w:tc>
          <w:tcPr>
            <w:tcW w:w="7087" w:type="dxa"/>
            <w:shd w:val="clear" w:color="auto" w:fill="auto"/>
            <w:hideMark/>
          </w:tcPr>
          <w:p w14:paraId="6EED51D8" w14:textId="77777777" w:rsidR="00A95B74" w:rsidRPr="000A5FED" w:rsidRDefault="00A95B74" w:rsidP="00130CFF">
            <w:pPr>
              <w:widowControl/>
              <w:snapToGrid w:val="0"/>
              <w:spacing w:after="190" w:line="240" w:lineRule="atLeast"/>
              <w:jc w:val="both"/>
              <w:rPr>
                <w:color w:val="000000"/>
              </w:rPr>
            </w:pPr>
            <w:proofErr w:type="gramStart"/>
            <w:r w:rsidRPr="000A5FED">
              <w:rPr>
                <w:color w:val="000000"/>
              </w:rPr>
              <w:t>資安經費</w:t>
            </w:r>
            <w:proofErr w:type="gramEnd"/>
            <w:r w:rsidRPr="000A5FED">
              <w:rPr>
                <w:color w:val="000000"/>
              </w:rPr>
              <w:t>占資訊經費比例？資訊經費占機關經費比例？</w:t>
            </w:r>
            <w:proofErr w:type="gramStart"/>
            <w:r w:rsidRPr="000A5FED">
              <w:rPr>
                <w:color w:val="000000"/>
              </w:rPr>
              <w:t>資安經費</w:t>
            </w:r>
            <w:proofErr w:type="gramEnd"/>
            <w:r w:rsidRPr="000A5FED">
              <w:rPr>
                <w:color w:val="000000"/>
              </w:rPr>
              <w:t>編列是否符合業務需要？</w:t>
            </w:r>
          </w:p>
        </w:tc>
        <w:tc>
          <w:tcPr>
            <w:tcW w:w="496" w:type="dxa"/>
          </w:tcPr>
          <w:p w14:paraId="2169B784" w14:textId="77777777" w:rsidR="00A95B74" w:rsidRPr="000A5FED" w:rsidRDefault="00A95B74" w:rsidP="00130CFF">
            <w:pPr>
              <w:spacing w:after="190"/>
            </w:pPr>
          </w:p>
        </w:tc>
        <w:tc>
          <w:tcPr>
            <w:tcW w:w="496" w:type="dxa"/>
          </w:tcPr>
          <w:p w14:paraId="6FB21A18" w14:textId="77777777" w:rsidR="00A95B74" w:rsidRPr="000A5FED" w:rsidRDefault="00A95B74" w:rsidP="00130CFF">
            <w:pPr>
              <w:spacing w:after="190"/>
            </w:pPr>
          </w:p>
        </w:tc>
        <w:tc>
          <w:tcPr>
            <w:tcW w:w="496" w:type="dxa"/>
          </w:tcPr>
          <w:p w14:paraId="1E9FEE13" w14:textId="77777777" w:rsidR="00A95B74" w:rsidRPr="000A5FED" w:rsidRDefault="00A95B74" w:rsidP="00130CFF">
            <w:pPr>
              <w:spacing w:after="190"/>
            </w:pPr>
          </w:p>
        </w:tc>
        <w:tc>
          <w:tcPr>
            <w:tcW w:w="497" w:type="dxa"/>
          </w:tcPr>
          <w:p w14:paraId="787D2358" w14:textId="77777777" w:rsidR="00A95B74" w:rsidRPr="000A5FED" w:rsidRDefault="00A95B74" w:rsidP="00130CFF">
            <w:pPr>
              <w:spacing w:after="190"/>
            </w:pPr>
          </w:p>
        </w:tc>
        <w:tc>
          <w:tcPr>
            <w:tcW w:w="2976" w:type="dxa"/>
          </w:tcPr>
          <w:p w14:paraId="73C1DC01" w14:textId="77777777" w:rsidR="00A95B74" w:rsidRPr="000A5FED" w:rsidRDefault="00A95B74" w:rsidP="00130CFF">
            <w:pPr>
              <w:spacing w:after="190"/>
            </w:pPr>
          </w:p>
        </w:tc>
        <w:tc>
          <w:tcPr>
            <w:tcW w:w="1843" w:type="dxa"/>
          </w:tcPr>
          <w:p w14:paraId="6F220813" w14:textId="77777777" w:rsidR="00A95B74" w:rsidRPr="000A5FED" w:rsidRDefault="00A95B74" w:rsidP="00130CFF">
            <w:pPr>
              <w:spacing w:after="190"/>
            </w:pPr>
          </w:p>
        </w:tc>
      </w:tr>
      <w:tr w:rsidR="00A95B74" w:rsidRPr="000A5FED" w14:paraId="427890B9" w14:textId="77777777" w:rsidTr="00237BFB">
        <w:trPr>
          <w:cantSplit/>
          <w:trHeight w:val="227"/>
        </w:trPr>
        <w:tc>
          <w:tcPr>
            <w:tcW w:w="851" w:type="dxa"/>
            <w:shd w:val="clear" w:color="auto" w:fill="auto"/>
          </w:tcPr>
          <w:p w14:paraId="1FFA24FA" w14:textId="77777777" w:rsidR="00A95B74" w:rsidRPr="000A5FED" w:rsidRDefault="00A95B74" w:rsidP="00130CFF">
            <w:pPr>
              <w:widowControl/>
              <w:snapToGrid w:val="0"/>
              <w:spacing w:after="190" w:line="240" w:lineRule="atLeast"/>
              <w:jc w:val="center"/>
            </w:pPr>
            <w:r w:rsidRPr="000A5FED">
              <w:t>3.2</w:t>
            </w:r>
          </w:p>
        </w:tc>
        <w:tc>
          <w:tcPr>
            <w:tcW w:w="7087" w:type="dxa"/>
            <w:shd w:val="clear" w:color="auto" w:fill="auto"/>
          </w:tcPr>
          <w:p w14:paraId="5A694DCE" w14:textId="39295A8F" w:rsidR="00A95B74" w:rsidRPr="000A5FED" w:rsidRDefault="00A95B74" w:rsidP="00130CFF">
            <w:pPr>
              <w:snapToGrid w:val="0"/>
              <w:spacing w:after="190" w:line="240" w:lineRule="atLeast"/>
              <w:jc w:val="both"/>
              <w:rPr>
                <w:color w:val="000000" w:themeColor="text1"/>
              </w:rPr>
            </w:pPr>
            <w:r w:rsidRPr="000A5FED">
              <w:t>資通安全專責人員配置情形？是否有適切分工？</w:t>
            </w:r>
            <w:r w:rsidRPr="000A5FED">
              <w:br/>
            </w:r>
            <w:r w:rsidR="00CD4664">
              <w:t>(</w:t>
            </w:r>
            <w:r w:rsidRPr="000A5FED">
              <w:t>A</w:t>
            </w:r>
            <w:r w:rsidRPr="000A5FED">
              <w:t>級機關：</w:t>
            </w:r>
            <w:r w:rsidRPr="000A5FED">
              <w:t>4</w:t>
            </w:r>
            <w:r w:rsidRPr="000A5FED">
              <w:t>人；</w:t>
            </w:r>
            <w:r w:rsidRPr="000A5FED">
              <w:t>B</w:t>
            </w:r>
            <w:r w:rsidRPr="000A5FED">
              <w:t>級機關：</w:t>
            </w:r>
            <w:r w:rsidRPr="000A5FED">
              <w:t>2</w:t>
            </w:r>
            <w:r w:rsidRPr="000A5FED">
              <w:t>人；</w:t>
            </w:r>
            <w:r w:rsidRPr="000A5FED">
              <w:t>C</w:t>
            </w:r>
            <w:r w:rsidRPr="000A5FED">
              <w:t>級機關：</w:t>
            </w:r>
            <w:r w:rsidRPr="000A5FED">
              <w:t>1</w:t>
            </w:r>
            <w:r w:rsidRPr="000A5FED">
              <w:rPr>
                <w:color w:val="000000"/>
              </w:rPr>
              <w:t>人</w:t>
            </w:r>
            <w:r w:rsidRPr="000A5FED">
              <w:rPr>
                <w:color w:val="000000"/>
              </w:rPr>
              <w:t>)</w:t>
            </w:r>
            <w:r w:rsidRPr="000A5FED">
              <w:rPr>
                <w:color w:val="000000" w:themeColor="text1"/>
              </w:rPr>
              <w:t xml:space="preserve"> </w:t>
            </w:r>
          </w:p>
        </w:tc>
        <w:tc>
          <w:tcPr>
            <w:tcW w:w="496" w:type="dxa"/>
          </w:tcPr>
          <w:p w14:paraId="14DAC084" w14:textId="77777777" w:rsidR="00A95B74" w:rsidRPr="000A5FED" w:rsidRDefault="00A95B74" w:rsidP="00130CFF">
            <w:pPr>
              <w:spacing w:after="190"/>
            </w:pPr>
          </w:p>
        </w:tc>
        <w:tc>
          <w:tcPr>
            <w:tcW w:w="496" w:type="dxa"/>
          </w:tcPr>
          <w:p w14:paraId="271831EA" w14:textId="77777777" w:rsidR="00A95B74" w:rsidRPr="000A5FED" w:rsidRDefault="00A95B74" w:rsidP="00130CFF">
            <w:pPr>
              <w:spacing w:after="190"/>
            </w:pPr>
          </w:p>
        </w:tc>
        <w:tc>
          <w:tcPr>
            <w:tcW w:w="496" w:type="dxa"/>
          </w:tcPr>
          <w:p w14:paraId="663FAD0E" w14:textId="77777777" w:rsidR="00A95B74" w:rsidRPr="000A5FED" w:rsidRDefault="00A95B74" w:rsidP="00130CFF">
            <w:pPr>
              <w:spacing w:after="190"/>
            </w:pPr>
          </w:p>
        </w:tc>
        <w:tc>
          <w:tcPr>
            <w:tcW w:w="497" w:type="dxa"/>
          </w:tcPr>
          <w:p w14:paraId="33DEE421" w14:textId="77777777" w:rsidR="00A95B74" w:rsidRPr="000A5FED" w:rsidRDefault="00A95B74" w:rsidP="00130CFF">
            <w:pPr>
              <w:spacing w:after="190"/>
            </w:pPr>
          </w:p>
        </w:tc>
        <w:tc>
          <w:tcPr>
            <w:tcW w:w="2976" w:type="dxa"/>
          </w:tcPr>
          <w:p w14:paraId="08E28B00" w14:textId="77777777" w:rsidR="00A95B74" w:rsidRPr="000A5FED" w:rsidRDefault="00A95B74" w:rsidP="00130CFF">
            <w:pPr>
              <w:spacing w:after="190"/>
            </w:pPr>
          </w:p>
        </w:tc>
        <w:tc>
          <w:tcPr>
            <w:tcW w:w="1843" w:type="dxa"/>
          </w:tcPr>
          <w:p w14:paraId="75FB3DA3" w14:textId="77777777" w:rsidR="00A95B74" w:rsidRPr="000A5FED" w:rsidRDefault="00A95B74" w:rsidP="00130CFF">
            <w:pPr>
              <w:spacing w:after="190"/>
            </w:pPr>
          </w:p>
        </w:tc>
      </w:tr>
      <w:tr w:rsidR="00A95B74" w:rsidRPr="000A5FED" w14:paraId="4C90D0CA" w14:textId="77777777" w:rsidTr="00237BFB">
        <w:trPr>
          <w:cantSplit/>
          <w:trHeight w:val="227"/>
        </w:trPr>
        <w:tc>
          <w:tcPr>
            <w:tcW w:w="851" w:type="dxa"/>
            <w:shd w:val="clear" w:color="auto" w:fill="auto"/>
          </w:tcPr>
          <w:p w14:paraId="2654E273" w14:textId="77777777" w:rsidR="00A95B74" w:rsidRPr="000A5FED" w:rsidRDefault="00A95B74" w:rsidP="00130CFF">
            <w:pPr>
              <w:widowControl/>
              <w:snapToGrid w:val="0"/>
              <w:spacing w:after="190" w:line="240" w:lineRule="atLeast"/>
              <w:jc w:val="center"/>
            </w:pPr>
            <w:r w:rsidRPr="000A5FED">
              <w:t>3.3</w:t>
            </w:r>
          </w:p>
        </w:tc>
        <w:tc>
          <w:tcPr>
            <w:tcW w:w="7087" w:type="dxa"/>
            <w:shd w:val="clear" w:color="auto" w:fill="auto"/>
          </w:tcPr>
          <w:p w14:paraId="21801611" w14:textId="77777777" w:rsidR="00A95B74" w:rsidRPr="000A5FED" w:rsidRDefault="00A95B74" w:rsidP="00130CFF">
            <w:pPr>
              <w:snapToGrid w:val="0"/>
              <w:spacing w:after="190" w:line="240" w:lineRule="atLeast"/>
              <w:jc w:val="both"/>
              <w:rPr>
                <w:color w:val="000000"/>
              </w:rPr>
            </w:pPr>
            <w:r w:rsidRPr="000A5FED">
              <w:rPr>
                <w:color w:val="000000"/>
              </w:rPr>
              <w:t>是否指定專人或專責單位負責資訊服務請求</w:t>
            </w:r>
            <w:r w:rsidRPr="000A5FED">
              <w:rPr>
                <w:color w:val="000000"/>
              </w:rPr>
              <w:t>/</w:t>
            </w:r>
            <w:r w:rsidRPr="000A5FED">
              <w:rPr>
                <w:color w:val="000000"/>
              </w:rPr>
              <w:t>事件處理、維運及檢討，且有適切分工？</w:t>
            </w:r>
          </w:p>
        </w:tc>
        <w:tc>
          <w:tcPr>
            <w:tcW w:w="496" w:type="dxa"/>
          </w:tcPr>
          <w:p w14:paraId="49DB5E2C" w14:textId="77777777" w:rsidR="00A95B74" w:rsidRPr="000A5FED" w:rsidRDefault="00A95B74" w:rsidP="00130CFF">
            <w:pPr>
              <w:spacing w:after="190"/>
              <w:rPr>
                <w:color w:val="000000" w:themeColor="text1"/>
              </w:rPr>
            </w:pPr>
          </w:p>
        </w:tc>
        <w:tc>
          <w:tcPr>
            <w:tcW w:w="496" w:type="dxa"/>
          </w:tcPr>
          <w:p w14:paraId="7FB88935" w14:textId="77777777" w:rsidR="00A95B74" w:rsidRPr="000A5FED" w:rsidRDefault="00A95B74" w:rsidP="00130CFF">
            <w:pPr>
              <w:spacing w:after="190"/>
              <w:rPr>
                <w:color w:val="000000" w:themeColor="text1"/>
              </w:rPr>
            </w:pPr>
          </w:p>
        </w:tc>
        <w:tc>
          <w:tcPr>
            <w:tcW w:w="496" w:type="dxa"/>
          </w:tcPr>
          <w:p w14:paraId="6574C48A" w14:textId="77777777" w:rsidR="00A95B74" w:rsidRPr="000A5FED" w:rsidRDefault="00A95B74" w:rsidP="00130CFF">
            <w:pPr>
              <w:spacing w:after="190"/>
              <w:rPr>
                <w:color w:val="000000" w:themeColor="text1"/>
              </w:rPr>
            </w:pPr>
          </w:p>
        </w:tc>
        <w:tc>
          <w:tcPr>
            <w:tcW w:w="497" w:type="dxa"/>
          </w:tcPr>
          <w:p w14:paraId="4BA4DFF0" w14:textId="77777777" w:rsidR="00A95B74" w:rsidRPr="000A5FED" w:rsidRDefault="00A95B74" w:rsidP="00130CFF">
            <w:pPr>
              <w:spacing w:after="190"/>
              <w:rPr>
                <w:color w:val="000000" w:themeColor="text1"/>
              </w:rPr>
            </w:pPr>
          </w:p>
        </w:tc>
        <w:tc>
          <w:tcPr>
            <w:tcW w:w="2976" w:type="dxa"/>
          </w:tcPr>
          <w:p w14:paraId="0F2FD30E" w14:textId="77777777" w:rsidR="00A95B74" w:rsidRPr="000A5FED" w:rsidRDefault="00A95B74" w:rsidP="00130CFF">
            <w:pPr>
              <w:spacing w:after="190"/>
              <w:rPr>
                <w:color w:val="000000" w:themeColor="text1"/>
              </w:rPr>
            </w:pPr>
          </w:p>
        </w:tc>
        <w:tc>
          <w:tcPr>
            <w:tcW w:w="1843" w:type="dxa"/>
          </w:tcPr>
          <w:p w14:paraId="38C083E6" w14:textId="77777777" w:rsidR="00A95B74" w:rsidRPr="000A5FED" w:rsidRDefault="00A95B74" w:rsidP="00130CFF">
            <w:pPr>
              <w:spacing w:after="190"/>
            </w:pPr>
          </w:p>
        </w:tc>
      </w:tr>
      <w:tr w:rsidR="00A95B74" w:rsidRPr="000A5FED" w14:paraId="43CA7C71" w14:textId="77777777" w:rsidTr="00237BFB">
        <w:trPr>
          <w:cantSplit/>
          <w:trHeight w:val="227"/>
        </w:trPr>
        <w:tc>
          <w:tcPr>
            <w:tcW w:w="851" w:type="dxa"/>
            <w:shd w:val="clear" w:color="auto" w:fill="auto"/>
            <w:hideMark/>
          </w:tcPr>
          <w:p w14:paraId="6AA6C519" w14:textId="77777777" w:rsidR="00A95B74" w:rsidRPr="000A5FED" w:rsidRDefault="00A95B74" w:rsidP="00130CFF">
            <w:pPr>
              <w:widowControl/>
              <w:snapToGrid w:val="0"/>
              <w:spacing w:after="190" w:line="240" w:lineRule="atLeast"/>
              <w:jc w:val="center"/>
            </w:pPr>
            <w:r w:rsidRPr="000A5FED">
              <w:t>3.4</w:t>
            </w:r>
          </w:p>
        </w:tc>
        <w:tc>
          <w:tcPr>
            <w:tcW w:w="7087" w:type="dxa"/>
            <w:shd w:val="clear" w:color="auto" w:fill="auto"/>
            <w:hideMark/>
          </w:tcPr>
          <w:p w14:paraId="1AE4499E" w14:textId="77777777" w:rsidR="00A95B74" w:rsidRPr="000A5FED" w:rsidRDefault="00A95B74" w:rsidP="00130CFF">
            <w:pPr>
              <w:snapToGrid w:val="0"/>
              <w:spacing w:after="190" w:line="240" w:lineRule="atLeast"/>
              <w:jc w:val="both"/>
              <w:rPr>
                <w:color w:val="000000"/>
              </w:rPr>
            </w:pPr>
            <w:r w:rsidRPr="000A5FED">
              <w:rPr>
                <w:color w:val="000000"/>
              </w:rPr>
              <w:t>是否訂定人員之資通安全作業程序及權責？是否明確告知保密事項，且簽署保密協議？</w:t>
            </w:r>
          </w:p>
        </w:tc>
        <w:tc>
          <w:tcPr>
            <w:tcW w:w="496" w:type="dxa"/>
          </w:tcPr>
          <w:p w14:paraId="42E8FDB4" w14:textId="77777777" w:rsidR="00A95B74" w:rsidRPr="000A5FED" w:rsidRDefault="00A95B74" w:rsidP="00130CFF">
            <w:pPr>
              <w:spacing w:after="190"/>
              <w:rPr>
                <w:color w:val="000000" w:themeColor="text1"/>
              </w:rPr>
            </w:pPr>
          </w:p>
        </w:tc>
        <w:tc>
          <w:tcPr>
            <w:tcW w:w="496" w:type="dxa"/>
          </w:tcPr>
          <w:p w14:paraId="7F59AAEB" w14:textId="77777777" w:rsidR="00A95B74" w:rsidRPr="000A5FED" w:rsidRDefault="00A95B74" w:rsidP="00130CFF">
            <w:pPr>
              <w:spacing w:after="190"/>
              <w:rPr>
                <w:color w:val="000000" w:themeColor="text1"/>
              </w:rPr>
            </w:pPr>
          </w:p>
        </w:tc>
        <w:tc>
          <w:tcPr>
            <w:tcW w:w="496" w:type="dxa"/>
          </w:tcPr>
          <w:p w14:paraId="2DFEF2FB" w14:textId="77777777" w:rsidR="00A95B74" w:rsidRPr="000A5FED" w:rsidRDefault="00A95B74" w:rsidP="00130CFF">
            <w:pPr>
              <w:spacing w:after="190"/>
              <w:rPr>
                <w:color w:val="000000" w:themeColor="text1"/>
              </w:rPr>
            </w:pPr>
          </w:p>
        </w:tc>
        <w:tc>
          <w:tcPr>
            <w:tcW w:w="497" w:type="dxa"/>
          </w:tcPr>
          <w:p w14:paraId="28BC5988" w14:textId="77777777" w:rsidR="00A95B74" w:rsidRPr="000A5FED" w:rsidRDefault="00A95B74" w:rsidP="00130CFF">
            <w:pPr>
              <w:spacing w:after="190"/>
              <w:rPr>
                <w:color w:val="000000" w:themeColor="text1"/>
              </w:rPr>
            </w:pPr>
          </w:p>
        </w:tc>
        <w:tc>
          <w:tcPr>
            <w:tcW w:w="2976" w:type="dxa"/>
          </w:tcPr>
          <w:p w14:paraId="5CC381C8" w14:textId="77777777" w:rsidR="00A95B74" w:rsidRPr="000A5FED" w:rsidRDefault="00A95B74" w:rsidP="00130CFF">
            <w:pPr>
              <w:spacing w:after="190"/>
              <w:rPr>
                <w:color w:val="000000" w:themeColor="text1"/>
              </w:rPr>
            </w:pPr>
          </w:p>
        </w:tc>
        <w:tc>
          <w:tcPr>
            <w:tcW w:w="1843" w:type="dxa"/>
          </w:tcPr>
          <w:p w14:paraId="5356CB85" w14:textId="77777777" w:rsidR="00A95B74" w:rsidRPr="000A5FED" w:rsidRDefault="00A95B74" w:rsidP="00130CFF">
            <w:pPr>
              <w:spacing w:after="190"/>
            </w:pPr>
          </w:p>
        </w:tc>
      </w:tr>
      <w:tr w:rsidR="00A95B74" w:rsidRPr="000A5FED" w14:paraId="06C59578" w14:textId="77777777" w:rsidTr="00237BFB">
        <w:trPr>
          <w:cantSplit/>
          <w:trHeight w:val="227"/>
        </w:trPr>
        <w:tc>
          <w:tcPr>
            <w:tcW w:w="851" w:type="dxa"/>
            <w:shd w:val="clear" w:color="auto" w:fill="auto"/>
            <w:hideMark/>
          </w:tcPr>
          <w:p w14:paraId="4A14CDB2" w14:textId="77777777" w:rsidR="00A95B74" w:rsidRPr="000A5FED" w:rsidRDefault="00A95B74" w:rsidP="00130CFF">
            <w:pPr>
              <w:widowControl/>
              <w:snapToGrid w:val="0"/>
              <w:spacing w:after="190" w:line="240" w:lineRule="atLeast"/>
              <w:jc w:val="center"/>
            </w:pPr>
            <w:r w:rsidRPr="000A5FED">
              <w:t>3.5</w:t>
            </w:r>
          </w:p>
        </w:tc>
        <w:tc>
          <w:tcPr>
            <w:tcW w:w="7087" w:type="dxa"/>
            <w:shd w:val="clear" w:color="auto" w:fill="auto"/>
            <w:hideMark/>
          </w:tcPr>
          <w:p w14:paraId="1B240CEB" w14:textId="77777777" w:rsidR="00A95B74" w:rsidRPr="000A5FED" w:rsidRDefault="00A95B74" w:rsidP="00130CFF">
            <w:pPr>
              <w:snapToGrid w:val="0"/>
              <w:spacing w:after="190" w:line="240" w:lineRule="atLeast"/>
              <w:jc w:val="both"/>
              <w:rPr>
                <w:color w:val="000000"/>
              </w:rPr>
            </w:pPr>
            <w:r w:rsidRPr="000A5FED">
              <w:rPr>
                <w:color w:val="000000"/>
              </w:rPr>
              <w:t>人員是否瞭解機關之資通安全政策，以及應負</w:t>
            </w:r>
            <w:proofErr w:type="gramStart"/>
            <w:r w:rsidRPr="000A5FED">
              <w:rPr>
                <w:color w:val="000000"/>
              </w:rPr>
              <w:t>之資安責任</w:t>
            </w:r>
            <w:proofErr w:type="gramEnd"/>
            <w:r w:rsidRPr="000A5FED">
              <w:rPr>
                <w:color w:val="000000"/>
              </w:rPr>
              <w:t>？</w:t>
            </w:r>
          </w:p>
        </w:tc>
        <w:tc>
          <w:tcPr>
            <w:tcW w:w="496" w:type="dxa"/>
          </w:tcPr>
          <w:p w14:paraId="51105263" w14:textId="77777777" w:rsidR="00A95B74" w:rsidRPr="000A5FED" w:rsidRDefault="00A95B74" w:rsidP="00130CFF">
            <w:pPr>
              <w:spacing w:after="190"/>
              <w:rPr>
                <w:color w:val="000000" w:themeColor="text1"/>
              </w:rPr>
            </w:pPr>
          </w:p>
        </w:tc>
        <w:tc>
          <w:tcPr>
            <w:tcW w:w="496" w:type="dxa"/>
          </w:tcPr>
          <w:p w14:paraId="7A357096" w14:textId="77777777" w:rsidR="00A95B74" w:rsidRPr="000A5FED" w:rsidRDefault="00A95B74" w:rsidP="00130CFF">
            <w:pPr>
              <w:spacing w:after="190"/>
              <w:rPr>
                <w:color w:val="000000" w:themeColor="text1"/>
              </w:rPr>
            </w:pPr>
          </w:p>
        </w:tc>
        <w:tc>
          <w:tcPr>
            <w:tcW w:w="496" w:type="dxa"/>
          </w:tcPr>
          <w:p w14:paraId="6F2D156A" w14:textId="77777777" w:rsidR="00A95B74" w:rsidRPr="000A5FED" w:rsidRDefault="00A95B74" w:rsidP="00130CFF">
            <w:pPr>
              <w:spacing w:after="190"/>
              <w:rPr>
                <w:color w:val="000000" w:themeColor="text1"/>
              </w:rPr>
            </w:pPr>
          </w:p>
        </w:tc>
        <w:tc>
          <w:tcPr>
            <w:tcW w:w="497" w:type="dxa"/>
          </w:tcPr>
          <w:p w14:paraId="2F9B6524" w14:textId="77777777" w:rsidR="00A95B74" w:rsidRPr="000A5FED" w:rsidRDefault="00A95B74" w:rsidP="00130CFF">
            <w:pPr>
              <w:spacing w:after="190"/>
              <w:rPr>
                <w:color w:val="000000" w:themeColor="text1"/>
              </w:rPr>
            </w:pPr>
          </w:p>
        </w:tc>
        <w:tc>
          <w:tcPr>
            <w:tcW w:w="2976" w:type="dxa"/>
          </w:tcPr>
          <w:p w14:paraId="7783E3A0" w14:textId="77777777" w:rsidR="00A95B74" w:rsidRPr="000A5FED" w:rsidRDefault="00A95B74" w:rsidP="00130CFF">
            <w:pPr>
              <w:spacing w:after="190"/>
              <w:rPr>
                <w:color w:val="000000" w:themeColor="text1"/>
              </w:rPr>
            </w:pPr>
          </w:p>
        </w:tc>
        <w:tc>
          <w:tcPr>
            <w:tcW w:w="1843" w:type="dxa"/>
          </w:tcPr>
          <w:p w14:paraId="19C07141" w14:textId="77777777" w:rsidR="00A95B74" w:rsidRPr="000A5FED" w:rsidRDefault="00A95B74" w:rsidP="00130CFF">
            <w:pPr>
              <w:spacing w:after="190"/>
            </w:pPr>
          </w:p>
        </w:tc>
      </w:tr>
      <w:tr w:rsidR="00A95B74" w:rsidRPr="000A5FED" w14:paraId="7CCF2C1F" w14:textId="77777777" w:rsidTr="00237BFB">
        <w:trPr>
          <w:cantSplit/>
          <w:trHeight w:val="227"/>
        </w:trPr>
        <w:tc>
          <w:tcPr>
            <w:tcW w:w="851" w:type="dxa"/>
            <w:shd w:val="clear" w:color="auto" w:fill="auto"/>
            <w:hideMark/>
          </w:tcPr>
          <w:p w14:paraId="6503E1AD" w14:textId="77777777" w:rsidR="00A95B74" w:rsidRPr="000A5FED" w:rsidRDefault="00A95B74" w:rsidP="00130CFF">
            <w:pPr>
              <w:widowControl/>
              <w:snapToGrid w:val="0"/>
              <w:spacing w:after="190" w:line="240" w:lineRule="atLeast"/>
              <w:jc w:val="center"/>
            </w:pPr>
            <w:r w:rsidRPr="000A5FED">
              <w:t>3.6</w:t>
            </w:r>
          </w:p>
        </w:tc>
        <w:tc>
          <w:tcPr>
            <w:tcW w:w="7087" w:type="dxa"/>
            <w:shd w:val="clear" w:color="auto" w:fill="auto"/>
            <w:hideMark/>
          </w:tcPr>
          <w:p w14:paraId="60F595D1" w14:textId="19BF86D4" w:rsidR="00A95B74" w:rsidRPr="000A5FED" w:rsidRDefault="00A95B74" w:rsidP="00130CFF">
            <w:pPr>
              <w:snapToGrid w:val="0"/>
              <w:spacing w:after="190" w:line="240" w:lineRule="atLeast"/>
              <w:jc w:val="both"/>
              <w:rPr>
                <w:color w:val="000000"/>
              </w:rPr>
            </w:pPr>
            <w:r w:rsidRPr="000A5FED">
              <w:t>資通安全專責人員是否每年接受</w:t>
            </w:r>
            <w:r w:rsidRPr="000A5FED">
              <w:t>12</w:t>
            </w:r>
            <w:r w:rsidRPr="000A5FED">
              <w:t>小時以上之資通安全專業課程訓練或資通安全職能訓練？</w:t>
            </w:r>
            <w:r w:rsidR="00CD4664">
              <w:t>(</w:t>
            </w:r>
            <w:r w:rsidRPr="000A5FED">
              <w:t>A</w:t>
            </w:r>
            <w:r w:rsidRPr="000A5FED">
              <w:t>、</w:t>
            </w:r>
            <w:r w:rsidRPr="000A5FED">
              <w:t>B</w:t>
            </w:r>
            <w:r w:rsidRPr="000A5FED">
              <w:t>、</w:t>
            </w:r>
            <w:r w:rsidRPr="000A5FED">
              <w:t>C</w:t>
            </w:r>
            <w:r w:rsidRPr="000A5FED">
              <w:t>級機關適用</w:t>
            </w:r>
            <w:r w:rsidRPr="000A5FED">
              <w:t>)</w:t>
            </w:r>
          </w:p>
        </w:tc>
        <w:tc>
          <w:tcPr>
            <w:tcW w:w="496" w:type="dxa"/>
          </w:tcPr>
          <w:p w14:paraId="48816950" w14:textId="77777777" w:rsidR="00A95B74" w:rsidRPr="000A5FED" w:rsidRDefault="00A95B74" w:rsidP="00130CFF">
            <w:pPr>
              <w:spacing w:after="190"/>
            </w:pPr>
          </w:p>
        </w:tc>
        <w:tc>
          <w:tcPr>
            <w:tcW w:w="496" w:type="dxa"/>
          </w:tcPr>
          <w:p w14:paraId="27B1FB9B" w14:textId="77777777" w:rsidR="00A95B74" w:rsidRPr="000A5FED" w:rsidRDefault="00A95B74" w:rsidP="00130CFF">
            <w:pPr>
              <w:spacing w:after="190"/>
            </w:pPr>
          </w:p>
        </w:tc>
        <w:tc>
          <w:tcPr>
            <w:tcW w:w="496" w:type="dxa"/>
          </w:tcPr>
          <w:p w14:paraId="720E1F1B" w14:textId="77777777" w:rsidR="00A95B74" w:rsidRPr="000A5FED" w:rsidRDefault="00A95B74" w:rsidP="00130CFF">
            <w:pPr>
              <w:spacing w:after="190"/>
            </w:pPr>
          </w:p>
        </w:tc>
        <w:tc>
          <w:tcPr>
            <w:tcW w:w="497" w:type="dxa"/>
          </w:tcPr>
          <w:p w14:paraId="22CC38AF" w14:textId="77777777" w:rsidR="00A95B74" w:rsidRPr="000A5FED" w:rsidRDefault="00A95B74" w:rsidP="00130CFF">
            <w:pPr>
              <w:spacing w:after="190"/>
            </w:pPr>
          </w:p>
        </w:tc>
        <w:tc>
          <w:tcPr>
            <w:tcW w:w="2976" w:type="dxa"/>
          </w:tcPr>
          <w:p w14:paraId="0FA75E61" w14:textId="77777777" w:rsidR="00A95B74" w:rsidRPr="000A5FED" w:rsidRDefault="00A95B74" w:rsidP="00130CFF">
            <w:pPr>
              <w:spacing w:after="190"/>
            </w:pPr>
          </w:p>
        </w:tc>
        <w:tc>
          <w:tcPr>
            <w:tcW w:w="1843" w:type="dxa"/>
          </w:tcPr>
          <w:p w14:paraId="22DC69AF" w14:textId="77777777" w:rsidR="00A95B74" w:rsidRPr="000A5FED" w:rsidRDefault="00A95B74" w:rsidP="00130CFF">
            <w:pPr>
              <w:spacing w:after="190"/>
            </w:pPr>
          </w:p>
        </w:tc>
      </w:tr>
      <w:tr w:rsidR="00A95B74" w:rsidRPr="000A5FED" w14:paraId="0A709635" w14:textId="77777777" w:rsidTr="00237BFB">
        <w:trPr>
          <w:cantSplit/>
          <w:trHeight w:val="227"/>
        </w:trPr>
        <w:tc>
          <w:tcPr>
            <w:tcW w:w="851" w:type="dxa"/>
            <w:shd w:val="clear" w:color="auto" w:fill="auto"/>
          </w:tcPr>
          <w:p w14:paraId="32DCA164" w14:textId="77777777" w:rsidR="00A95B74" w:rsidRPr="000A5FED" w:rsidRDefault="00A95B74" w:rsidP="00130CFF">
            <w:pPr>
              <w:widowControl/>
              <w:snapToGrid w:val="0"/>
              <w:spacing w:after="190" w:line="240" w:lineRule="atLeast"/>
              <w:jc w:val="center"/>
            </w:pPr>
            <w:r w:rsidRPr="000A5FED">
              <w:lastRenderedPageBreak/>
              <w:t>3.7</w:t>
            </w:r>
          </w:p>
        </w:tc>
        <w:tc>
          <w:tcPr>
            <w:tcW w:w="7087" w:type="dxa"/>
            <w:shd w:val="clear" w:color="auto" w:fill="auto"/>
          </w:tcPr>
          <w:p w14:paraId="5528442E" w14:textId="2CB02994" w:rsidR="00A95B74" w:rsidRPr="000A5FED" w:rsidRDefault="00A95B74" w:rsidP="00130CFF">
            <w:pPr>
              <w:snapToGrid w:val="0"/>
              <w:spacing w:after="190" w:line="240" w:lineRule="atLeast"/>
              <w:jc w:val="both"/>
              <w:rPr>
                <w:color w:val="000000"/>
              </w:rPr>
            </w:pPr>
            <w:r w:rsidRPr="000A5FED">
              <w:t>資通安全專責人員以外之資訊人員是否每</w:t>
            </w:r>
            <w:r w:rsidRPr="000A5FED">
              <w:t>2</w:t>
            </w:r>
            <w:r w:rsidRPr="000A5FED">
              <w:t>年接受</w:t>
            </w:r>
            <w:r w:rsidRPr="000A5FED">
              <w:t>3</w:t>
            </w:r>
            <w:r w:rsidRPr="000A5FED">
              <w:t>小時以上之資通安全專業課程訓練或資通安全職能訓練，且每年接受</w:t>
            </w:r>
            <w:r w:rsidRPr="000A5FED">
              <w:t>3</w:t>
            </w:r>
            <w:r w:rsidRPr="000A5FED">
              <w:t>小時以上之資通安全</w:t>
            </w:r>
            <w:proofErr w:type="gramStart"/>
            <w:r w:rsidRPr="000A5FED">
              <w:t>通識教訓練</w:t>
            </w:r>
            <w:proofErr w:type="gramEnd"/>
            <w:r w:rsidRPr="000A5FED">
              <w:t>？</w:t>
            </w:r>
            <w:r w:rsidR="00CD4664">
              <w:t>(</w:t>
            </w:r>
            <w:r w:rsidRPr="000A5FED">
              <w:t>A</w:t>
            </w:r>
            <w:r w:rsidRPr="000A5FED">
              <w:t>、</w:t>
            </w:r>
            <w:r w:rsidRPr="000A5FED">
              <w:t>B</w:t>
            </w:r>
            <w:r w:rsidRPr="000A5FED">
              <w:t>、</w:t>
            </w:r>
            <w:r w:rsidRPr="000A5FED">
              <w:t>C</w:t>
            </w:r>
            <w:r w:rsidRPr="000A5FED">
              <w:t>級機關適用</w:t>
            </w:r>
            <w:r w:rsidRPr="000A5FED">
              <w:t>)</w:t>
            </w:r>
          </w:p>
        </w:tc>
        <w:tc>
          <w:tcPr>
            <w:tcW w:w="496" w:type="dxa"/>
          </w:tcPr>
          <w:p w14:paraId="04CC8429" w14:textId="77777777" w:rsidR="00A95B74" w:rsidRPr="000A5FED" w:rsidRDefault="00A95B74" w:rsidP="00130CFF">
            <w:pPr>
              <w:spacing w:after="190"/>
            </w:pPr>
          </w:p>
        </w:tc>
        <w:tc>
          <w:tcPr>
            <w:tcW w:w="496" w:type="dxa"/>
          </w:tcPr>
          <w:p w14:paraId="34F6DE81" w14:textId="77777777" w:rsidR="00A95B74" w:rsidRPr="000A5FED" w:rsidRDefault="00A95B74" w:rsidP="00130CFF">
            <w:pPr>
              <w:spacing w:after="190"/>
            </w:pPr>
          </w:p>
        </w:tc>
        <w:tc>
          <w:tcPr>
            <w:tcW w:w="496" w:type="dxa"/>
          </w:tcPr>
          <w:p w14:paraId="7DC2CAE2" w14:textId="77777777" w:rsidR="00A95B74" w:rsidRPr="000A5FED" w:rsidRDefault="00A95B74" w:rsidP="00130CFF">
            <w:pPr>
              <w:spacing w:after="190"/>
            </w:pPr>
          </w:p>
        </w:tc>
        <w:tc>
          <w:tcPr>
            <w:tcW w:w="497" w:type="dxa"/>
          </w:tcPr>
          <w:p w14:paraId="34EE4001" w14:textId="77777777" w:rsidR="00A95B74" w:rsidRPr="000A5FED" w:rsidRDefault="00A95B74" w:rsidP="00130CFF">
            <w:pPr>
              <w:spacing w:after="190"/>
            </w:pPr>
          </w:p>
        </w:tc>
        <w:tc>
          <w:tcPr>
            <w:tcW w:w="2976" w:type="dxa"/>
          </w:tcPr>
          <w:p w14:paraId="331A429A" w14:textId="77777777" w:rsidR="00A95B74" w:rsidRPr="000A5FED" w:rsidRDefault="00A95B74" w:rsidP="00130CFF">
            <w:pPr>
              <w:spacing w:after="190"/>
            </w:pPr>
          </w:p>
        </w:tc>
        <w:tc>
          <w:tcPr>
            <w:tcW w:w="1843" w:type="dxa"/>
          </w:tcPr>
          <w:p w14:paraId="1179D86D" w14:textId="77777777" w:rsidR="00A95B74" w:rsidRPr="000A5FED" w:rsidRDefault="00A95B74" w:rsidP="00130CFF">
            <w:pPr>
              <w:spacing w:after="190"/>
            </w:pPr>
          </w:p>
        </w:tc>
      </w:tr>
      <w:tr w:rsidR="00A95B74" w:rsidRPr="000A5FED" w14:paraId="17274AEA" w14:textId="77777777" w:rsidTr="00237BFB">
        <w:trPr>
          <w:cantSplit/>
          <w:trHeight w:val="227"/>
        </w:trPr>
        <w:tc>
          <w:tcPr>
            <w:tcW w:w="851" w:type="dxa"/>
            <w:shd w:val="clear" w:color="auto" w:fill="auto"/>
          </w:tcPr>
          <w:p w14:paraId="1C3F231B" w14:textId="77777777" w:rsidR="00A95B74" w:rsidRPr="000A5FED" w:rsidRDefault="00A95B74" w:rsidP="00130CFF">
            <w:pPr>
              <w:widowControl/>
              <w:snapToGrid w:val="0"/>
              <w:spacing w:after="190" w:line="240" w:lineRule="atLeast"/>
              <w:jc w:val="center"/>
            </w:pPr>
            <w:r w:rsidRPr="000A5FED">
              <w:t>3.8</w:t>
            </w:r>
          </w:p>
        </w:tc>
        <w:tc>
          <w:tcPr>
            <w:tcW w:w="7087" w:type="dxa"/>
            <w:shd w:val="clear" w:color="auto" w:fill="auto"/>
            <w:hideMark/>
          </w:tcPr>
          <w:p w14:paraId="3D3290F6" w14:textId="77777777" w:rsidR="00A95B74" w:rsidRPr="000A5FED" w:rsidRDefault="00A95B74" w:rsidP="00130CFF">
            <w:pPr>
              <w:snapToGrid w:val="0"/>
              <w:spacing w:after="190" w:line="240" w:lineRule="atLeast"/>
              <w:jc w:val="both"/>
              <w:rPr>
                <w:color w:val="000000"/>
              </w:rPr>
            </w:pPr>
            <w:r w:rsidRPr="000A5FED">
              <w:rPr>
                <w:color w:val="000000"/>
              </w:rPr>
              <w:t>一般使用者及主管是否每年接受</w:t>
            </w:r>
            <w:r w:rsidRPr="000A5FED">
              <w:rPr>
                <w:color w:val="000000"/>
              </w:rPr>
              <w:t>3</w:t>
            </w:r>
            <w:r w:rsidRPr="000A5FED">
              <w:rPr>
                <w:color w:val="000000"/>
              </w:rPr>
              <w:t>小時以上之資通安全通識教育訓練？</w:t>
            </w:r>
          </w:p>
        </w:tc>
        <w:tc>
          <w:tcPr>
            <w:tcW w:w="496" w:type="dxa"/>
          </w:tcPr>
          <w:p w14:paraId="57EFF226" w14:textId="77777777" w:rsidR="00A95B74" w:rsidRPr="000A5FED" w:rsidRDefault="00A95B74" w:rsidP="00130CFF">
            <w:pPr>
              <w:spacing w:after="190"/>
            </w:pPr>
          </w:p>
        </w:tc>
        <w:tc>
          <w:tcPr>
            <w:tcW w:w="496" w:type="dxa"/>
          </w:tcPr>
          <w:p w14:paraId="2B299245" w14:textId="77777777" w:rsidR="00A95B74" w:rsidRPr="000A5FED" w:rsidRDefault="00A95B74" w:rsidP="00130CFF">
            <w:pPr>
              <w:spacing w:after="190"/>
            </w:pPr>
          </w:p>
        </w:tc>
        <w:tc>
          <w:tcPr>
            <w:tcW w:w="496" w:type="dxa"/>
          </w:tcPr>
          <w:p w14:paraId="74DD1B35" w14:textId="77777777" w:rsidR="00A95B74" w:rsidRPr="000A5FED" w:rsidRDefault="00A95B74" w:rsidP="00130CFF">
            <w:pPr>
              <w:spacing w:after="190"/>
            </w:pPr>
          </w:p>
        </w:tc>
        <w:tc>
          <w:tcPr>
            <w:tcW w:w="497" w:type="dxa"/>
          </w:tcPr>
          <w:p w14:paraId="6169BEA8" w14:textId="77777777" w:rsidR="00A95B74" w:rsidRPr="000A5FED" w:rsidRDefault="00A95B74" w:rsidP="00130CFF">
            <w:pPr>
              <w:spacing w:after="190"/>
            </w:pPr>
          </w:p>
        </w:tc>
        <w:tc>
          <w:tcPr>
            <w:tcW w:w="2976" w:type="dxa"/>
          </w:tcPr>
          <w:p w14:paraId="30C41D5B" w14:textId="77777777" w:rsidR="00A95B74" w:rsidRPr="000A5FED" w:rsidRDefault="00A95B74" w:rsidP="00130CFF">
            <w:pPr>
              <w:spacing w:after="190"/>
            </w:pPr>
          </w:p>
        </w:tc>
        <w:tc>
          <w:tcPr>
            <w:tcW w:w="1843" w:type="dxa"/>
          </w:tcPr>
          <w:p w14:paraId="6EA6FC3B" w14:textId="77777777" w:rsidR="00A95B74" w:rsidRPr="000A5FED" w:rsidRDefault="00A95B74" w:rsidP="00130CFF">
            <w:pPr>
              <w:spacing w:after="190"/>
            </w:pPr>
          </w:p>
        </w:tc>
      </w:tr>
      <w:tr w:rsidR="00A95B74" w:rsidRPr="000A5FED" w14:paraId="4CCD461B" w14:textId="77777777" w:rsidTr="00237BFB">
        <w:trPr>
          <w:cantSplit/>
          <w:trHeight w:val="227"/>
        </w:trPr>
        <w:tc>
          <w:tcPr>
            <w:tcW w:w="851" w:type="dxa"/>
            <w:shd w:val="clear" w:color="auto" w:fill="auto"/>
          </w:tcPr>
          <w:p w14:paraId="5971A0A3" w14:textId="77777777" w:rsidR="00A95B74" w:rsidRPr="000A5FED" w:rsidRDefault="00A95B74" w:rsidP="00130CFF">
            <w:pPr>
              <w:widowControl/>
              <w:snapToGrid w:val="0"/>
              <w:spacing w:after="190" w:line="240" w:lineRule="atLeast"/>
              <w:jc w:val="center"/>
            </w:pPr>
            <w:r w:rsidRPr="000A5FED">
              <w:t>3.9</w:t>
            </w:r>
          </w:p>
        </w:tc>
        <w:tc>
          <w:tcPr>
            <w:tcW w:w="7087" w:type="dxa"/>
            <w:shd w:val="clear" w:color="auto" w:fill="auto"/>
            <w:hideMark/>
          </w:tcPr>
          <w:p w14:paraId="772C7ECE" w14:textId="62076FD0" w:rsidR="00A95B74" w:rsidRPr="000A5FED" w:rsidRDefault="00A95B74" w:rsidP="00130CFF">
            <w:pPr>
              <w:snapToGrid w:val="0"/>
              <w:spacing w:after="190" w:line="240" w:lineRule="atLeast"/>
              <w:jc w:val="both"/>
              <w:rPr>
                <w:color w:val="000000"/>
              </w:rPr>
            </w:pPr>
            <w:r w:rsidRPr="000A5FED">
              <w:t>資通安全專責人員</w:t>
            </w:r>
            <w:r w:rsidRPr="000A5FED">
              <w:rPr>
                <w:color w:val="000000"/>
              </w:rPr>
              <w:t>是否符合資通安全專業證照要求，且維持證照之有效性？</w:t>
            </w:r>
            <w:r w:rsidR="00CD4664">
              <w:rPr>
                <w:color w:val="000000"/>
              </w:rPr>
              <w:t>(</w:t>
            </w:r>
            <w:r w:rsidRPr="000A5FED">
              <w:t>A</w:t>
            </w:r>
            <w:r w:rsidRPr="000A5FED">
              <w:t>級機關：</w:t>
            </w:r>
            <w:r w:rsidRPr="000A5FED">
              <w:t>4</w:t>
            </w:r>
            <w:r w:rsidRPr="000A5FED">
              <w:t>張；</w:t>
            </w:r>
            <w:r w:rsidRPr="000A5FED">
              <w:t>B</w:t>
            </w:r>
            <w:r w:rsidRPr="000A5FED">
              <w:t>級機關：</w:t>
            </w:r>
            <w:r w:rsidRPr="000A5FED">
              <w:t>2</w:t>
            </w:r>
            <w:r w:rsidRPr="000A5FED">
              <w:t>張；</w:t>
            </w:r>
            <w:r w:rsidRPr="000A5FED">
              <w:t>C</w:t>
            </w:r>
            <w:r w:rsidRPr="000A5FED">
              <w:t>級機關</w:t>
            </w:r>
            <w:r w:rsidRPr="000A5FED">
              <w:rPr>
                <w:color w:val="000000"/>
              </w:rPr>
              <w:t>：</w:t>
            </w:r>
            <w:r w:rsidRPr="000A5FED">
              <w:rPr>
                <w:color w:val="000000"/>
              </w:rPr>
              <w:t>1</w:t>
            </w:r>
            <w:r w:rsidRPr="000A5FED">
              <w:rPr>
                <w:color w:val="000000"/>
              </w:rPr>
              <w:t>張</w:t>
            </w:r>
            <w:r w:rsidRPr="000A5FED">
              <w:rPr>
                <w:color w:val="000000"/>
              </w:rPr>
              <w:t>)</w:t>
            </w:r>
          </w:p>
        </w:tc>
        <w:tc>
          <w:tcPr>
            <w:tcW w:w="496" w:type="dxa"/>
          </w:tcPr>
          <w:p w14:paraId="01098CC4" w14:textId="77777777" w:rsidR="00A95B74" w:rsidRPr="000A5FED" w:rsidRDefault="00A95B74" w:rsidP="00130CFF">
            <w:pPr>
              <w:spacing w:after="190"/>
              <w:rPr>
                <w:lang w:eastAsia="zh-HK"/>
              </w:rPr>
            </w:pPr>
          </w:p>
        </w:tc>
        <w:tc>
          <w:tcPr>
            <w:tcW w:w="496" w:type="dxa"/>
          </w:tcPr>
          <w:p w14:paraId="6669EC47" w14:textId="77777777" w:rsidR="00A95B74" w:rsidRPr="000A5FED" w:rsidRDefault="00A95B74" w:rsidP="00130CFF">
            <w:pPr>
              <w:spacing w:after="190"/>
              <w:rPr>
                <w:lang w:eastAsia="zh-HK"/>
              </w:rPr>
            </w:pPr>
          </w:p>
        </w:tc>
        <w:tc>
          <w:tcPr>
            <w:tcW w:w="496" w:type="dxa"/>
          </w:tcPr>
          <w:p w14:paraId="089A5F07" w14:textId="77777777" w:rsidR="00A95B74" w:rsidRPr="000A5FED" w:rsidRDefault="00A95B74" w:rsidP="00130CFF">
            <w:pPr>
              <w:spacing w:after="190"/>
              <w:rPr>
                <w:lang w:eastAsia="zh-HK"/>
              </w:rPr>
            </w:pPr>
          </w:p>
        </w:tc>
        <w:tc>
          <w:tcPr>
            <w:tcW w:w="497" w:type="dxa"/>
          </w:tcPr>
          <w:p w14:paraId="253C3875" w14:textId="77777777" w:rsidR="00A95B74" w:rsidRPr="000A5FED" w:rsidRDefault="00A95B74" w:rsidP="00130CFF">
            <w:pPr>
              <w:spacing w:after="190"/>
              <w:rPr>
                <w:lang w:eastAsia="zh-HK"/>
              </w:rPr>
            </w:pPr>
          </w:p>
        </w:tc>
        <w:tc>
          <w:tcPr>
            <w:tcW w:w="2976" w:type="dxa"/>
          </w:tcPr>
          <w:p w14:paraId="124E9ABA" w14:textId="77777777" w:rsidR="00A95B74" w:rsidRPr="000A5FED" w:rsidRDefault="00A95B74" w:rsidP="00130CFF">
            <w:pPr>
              <w:spacing w:after="190"/>
              <w:rPr>
                <w:lang w:eastAsia="zh-HK"/>
              </w:rPr>
            </w:pPr>
          </w:p>
        </w:tc>
        <w:tc>
          <w:tcPr>
            <w:tcW w:w="1843" w:type="dxa"/>
          </w:tcPr>
          <w:p w14:paraId="6C928A37" w14:textId="77777777" w:rsidR="00A95B74" w:rsidRPr="000A5FED" w:rsidRDefault="00A95B74" w:rsidP="00130CFF">
            <w:pPr>
              <w:spacing w:after="190"/>
            </w:pPr>
          </w:p>
        </w:tc>
      </w:tr>
      <w:tr w:rsidR="00A95B74" w:rsidRPr="000A5FED" w14:paraId="0973B2B3" w14:textId="77777777" w:rsidTr="00A95B74">
        <w:trPr>
          <w:cantSplit/>
          <w:trHeight w:val="227"/>
        </w:trPr>
        <w:tc>
          <w:tcPr>
            <w:tcW w:w="14742" w:type="dxa"/>
            <w:gridSpan w:val="8"/>
            <w:shd w:val="clear" w:color="auto" w:fill="F2DBDB" w:themeFill="accent2" w:themeFillTint="33"/>
          </w:tcPr>
          <w:p w14:paraId="7A0769D3" w14:textId="491433EB" w:rsidR="00A95B74" w:rsidRPr="000A5FED" w:rsidRDefault="00CD4664" w:rsidP="00130CFF">
            <w:pPr>
              <w:spacing w:after="190"/>
            </w:pPr>
            <w:r>
              <w:rPr>
                <w:bCs/>
              </w:rPr>
              <w:t>(</w:t>
            </w:r>
            <w:r w:rsidR="00A95B74" w:rsidRPr="000A5FED">
              <w:rPr>
                <w:bCs/>
              </w:rPr>
              <w:t>四</w:t>
            </w:r>
            <w:r w:rsidR="00A95B74" w:rsidRPr="000A5FED">
              <w:rPr>
                <w:bCs/>
              </w:rPr>
              <w:t xml:space="preserve">) </w:t>
            </w:r>
            <w:r w:rsidR="00A95B74" w:rsidRPr="000A5FED">
              <w:rPr>
                <w:bCs/>
              </w:rPr>
              <w:t>資訊及資通系統盤點及風險評估</w:t>
            </w:r>
          </w:p>
        </w:tc>
      </w:tr>
      <w:tr w:rsidR="00A95B74" w:rsidRPr="000A5FED" w14:paraId="7F1A243D" w14:textId="77777777" w:rsidTr="00237BFB">
        <w:trPr>
          <w:cantSplit/>
          <w:trHeight w:val="227"/>
        </w:trPr>
        <w:tc>
          <w:tcPr>
            <w:tcW w:w="851" w:type="dxa"/>
            <w:shd w:val="clear" w:color="auto" w:fill="auto"/>
          </w:tcPr>
          <w:p w14:paraId="369B37FF" w14:textId="77777777" w:rsidR="00A95B74" w:rsidRPr="000A5FED" w:rsidRDefault="00A95B74" w:rsidP="00130CFF">
            <w:pPr>
              <w:widowControl/>
              <w:snapToGrid w:val="0"/>
              <w:spacing w:after="190" w:line="240" w:lineRule="atLeast"/>
              <w:jc w:val="center"/>
              <w:rPr>
                <w:color w:val="000000"/>
              </w:rPr>
            </w:pPr>
            <w:r w:rsidRPr="000A5FED">
              <w:rPr>
                <w:color w:val="000000"/>
              </w:rPr>
              <w:t>4.1</w:t>
            </w:r>
          </w:p>
        </w:tc>
        <w:tc>
          <w:tcPr>
            <w:tcW w:w="7087" w:type="dxa"/>
            <w:shd w:val="clear" w:color="auto" w:fill="auto"/>
            <w:hideMark/>
          </w:tcPr>
          <w:p w14:paraId="7BC00999" w14:textId="73CDF5B8" w:rsidR="00A95B74" w:rsidRPr="000A5FED" w:rsidRDefault="00A95B74" w:rsidP="00130CFF">
            <w:pPr>
              <w:widowControl/>
              <w:snapToGrid w:val="0"/>
              <w:spacing w:after="190" w:line="240" w:lineRule="atLeast"/>
              <w:jc w:val="both"/>
              <w:rPr>
                <w:color w:val="000000"/>
              </w:rPr>
            </w:pPr>
            <w:r w:rsidRPr="000A5FED">
              <w:rPr>
                <w:color w:val="000000"/>
              </w:rPr>
              <w:t>是否確實盤點資產建立清冊</w:t>
            </w:r>
            <w:r w:rsidR="00CD4664">
              <w:rPr>
                <w:color w:val="000000"/>
              </w:rPr>
              <w:t>(</w:t>
            </w:r>
            <w:r w:rsidRPr="000A5FED">
              <w:rPr>
                <w:color w:val="000000"/>
              </w:rPr>
              <w:t>如識別擁有者及使用者等</w:t>
            </w:r>
            <w:r w:rsidRPr="000A5FED">
              <w:rPr>
                <w:color w:val="000000"/>
              </w:rPr>
              <w:t>)</w:t>
            </w:r>
            <w:r w:rsidRPr="000A5FED">
              <w:rPr>
                <w:color w:val="000000"/>
              </w:rPr>
              <w:t>，且鑑別其資產價值？</w:t>
            </w:r>
          </w:p>
        </w:tc>
        <w:tc>
          <w:tcPr>
            <w:tcW w:w="496" w:type="dxa"/>
          </w:tcPr>
          <w:p w14:paraId="113D3C3A" w14:textId="77777777" w:rsidR="00A95B74" w:rsidRPr="000A5FED" w:rsidRDefault="00A95B74" w:rsidP="00130CFF">
            <w:pPr>
              <w:spacing w:after="190"/>
              <w:rPr>
                <w:lang w:eastAsia="zh-HK"/>
              </w:rPr>
            </w:pPr>
          </w:p>
        </w:tc>
        <w:tc>
          <w:tcPr>
            <w:tcW w:w="496" w:type="dxa"/>
          </w:tcPr>
          <w:p w14:paraId="753C4A78" w14:textId="77777777" w:rsidR="00A95B74" w:rsidRPr="000A5FED" w:rsidRDefault="00A95B74" w:rsidP="00130CFF">
            <w:pPr>
              <w:spacing w:after="190"/>
              <w:rPr>
                <w:lang w:eastAsia="zh-HK"/>
              </w:rPr>
            </w:pPr>
          </w:p>
        </w:tc>
        <w:tc>
          <w:tcPr>
            <w:tcW w:w="496" w:type="dxa"/>
          </w:tcPr>
          <w:p w14:paraId="2501CFC9" w14:textId="77777777" w:rsidR="00A95B74" w:rsidRPr="000A5FED" w:rsidRDefault="00A95B74" w:rsidP="00130CFF">
            <w:pPr>
              <w:spacing w:after="190"/>
              <w:rPr>
                <w:lang w:eastAsia="zh-HK"/>
              </w:rPr>
            </w:pPr>
          </w:p>
        </w:tc>
        <w:tc>
          <w:tcPr>
            <w:tcW w:w="497" w:type="dxa"/>
          </w:tcPr>
          <w:p w14:paraId="518D24F7" w14:textId="77777777" w:rsidR="00A95B74" w:rsidRPr="000A5FED" w:rsidRDefault="00A95B74" w:rsidP="00130CFF">
            <w:pPr>
              <w:spacing w:after="190"/>
              <w:rPr>
                <w:lang w:eastAsia="zh-HK"/>
              </w:rPr>
            </w:pPr>
          </w:p>
        </w:tc>
        <w:tc>
          <w:tcPr>
            <w:tcW w:w="2976" w:type="dxa"/>
          </w:tcPr>
          <w:p w14:paraId="2ECFF47E" w14:textId="77777777" w:rsidR="00A95B74" w:rsidRPr="000A5FED" w:rsidRDefault="00A95B74" w:rsidP="00130CFF">
            <w:pPr>
              <w:spacing w:after="190"/>
              <w:rPr>
                <w:lang w:eastAsia="zh-HK"/>
              </w:rPr>
            </w:pPr>
          </w:p>
        </w:tc>
        <w:tc>
          <w:tcPr>
            <w:tcW w:w="1843" w:type="dxa"/>
          </w:tcPr>
          <w:p w14:paraId="7AE35AAA" w14:textId="77777777" w:rsidR="00A95B74" w:rsidRPr="000A5FED" w:rsidRDefault="00A95B74" w:rsidP="00130CFF">
            <w:pPr>
              <w:spacing w:after="190"/>
            </w:pPr>
          </w:p>
        </w:tc>
      </w:tr>
      <w:tr w:rsidR="00A95B74" w:rsidRPr="000A5FED" w14:paraId="35F8ADA4" w14:textId="77777777" w:rsidTr="00237BFB">
        <w:trPr>
          <w:cantSplit/>
          <w:trHeight w:val="227"/>
        </w:trPr>
        <w:tc>
          <w:tcPr>
            <w:tcW w:w="851" w:type="dxa"/>
            <w:shd w:val="clear" w:color="auto" w:fill="auto"/>
          </w:tcPr>
          <w:p w14:paraId="28ED3B5D" w14:textId="77777777" w:rsidR="00A95B74" w:rsidRPr="000A5FED" w:rsidRDefault="00A95B74" w:rsidP="00130CFF">
            <w:pPr>
              <w:widowControl/>
              <w:snapToGrid w:val="0"/>
              <w:spacing w:after="190" w:line="240" w:lineRule="atLeast"/>
              <w:jc w:val="center"/>
            </w:pPr>
            <w:r w:rsidRPr="000A5FED">
              <w:t>4.2</w:t>
            </w:r>
          </w:p>
        </w:tc>
        <w:tc>
          <w:tcPr>
            <w:tcW w:w="7087" w:type="dxa"/>
            <w:shd w:val="clear" w:color="auto" w:fill="auto"/>
            <w:hideMark/>
          </w:tcPr>
          <w:p w14:paraId="300B145C" w14:textId="77777777" w:rsidR="00A95B74" w:rsidRPr="000A5FED" w:rsidRDefault="00A95B74" w:rsidP="00130CFF">
            <w:pPr>
              <w:snapToGrid w:val="0"/>
              <w:spacing w:after="190" w:line="240" w:lineRule="atLeast"/>
              <w:jc w:val="both"/>
              <w:rPr>
                <w:color w:val="000000"/>
              </w:rPr>
            </w:pPr>
            <w:r w:rsidRPr="000A5FED">
              <w:rPr>
                <w:color w:val="000000"/>
              </w:rPr>
              <w:t>是否訂定資產異動管理程序，定期更新資產清冊，且落實執行？</w:t>
            </w:r>
          </w:p>
        </w:tc>
        <w:tc>
          <w:tcPr>
            <w:tcW w:w="496" w:type="dxa"/>
          </w:tcPr>
          <w:p w14:paraId="3418E264" w14:textId="77777777" w:rsidR="00A95B74" w:rsidRPr="000A5FED" w:rsidRDefault="00A95B74" w:rsidP="00130CFF">
            <w:pPr>
              <w:spacing w:after="190"/>
              <w:rPr>
                <w:lang w:eastAsia="zh-HK"/>
              </w:rPr>
            </w:pPr>
          </w:p>
        </w:tc>
        <w:tc>
          <w:tcPr>
            <w:tcW w:w="496" w:type="dxa"/>
          </w:tcPr>
          <w:p w14:paraId="39B1EF6B" w14:textId="77777777" w:rsidR="00A95B74" w:rsidRPr="000A5FED" w:rsidRDefault="00A95B74" w:rsidP="00130CFF">
            <w:pPr>
              <w:spacing w:after="190"/>
              <w:rPr>
                <w:lang w:eastAsia="zh-HK"/>
              </w:rPr>
            </w:pPr>
          </w:p>
        </w:tc>
        <w:tc>
          <w:tcPr>
            <w:tcW w:w="496" w:type="dxa"/>
          </w:tcPr>
          <w:p w14:paraId="7A3AB495" w14:textId="77777777" w:rsidR="00A95B74" w:rsidRPr="000A5FED" w:rsidRDefault="00A95B74" w:rsidP="00130CFF">
            <w:pPr>
              <w:spacing w:after="190"/>
              <w:rPr>
                <w:lang w:eastAsia="zh-HK"/>
              </w:rPr>
            </w:pPr>
          </w:p>
        </w:tc>
        <w:tc>
          <w:tcPr>
            <w:tcW w:w="497" w:type="dxa"/>
          </w:tcPr>
          <w:p w14:paraId="392EBABB" w14:textId="77777777" w:rsidR="00A95B74" w:rsidRPr="000A5FED" w:rsidRDefault="00A95B74" w:rsidP="00130CFF">
            <w:pPr>
              <w:spacing w:after="190"/>
              <w:rPr>
                <w:lang w:eastAsia="zh-HK"/>
              </w:rPr>
            </w:pPr>
          </w:p>
        </w:tc>
        <w:tc>
          <w:tcPr>
            <w:tcW w:w="2976" w:type="dxa"/>
          </w:tcPr>
          <w:p w14:paraId="50BE627D" w14:textId="77777777" w:rsidR="00A95B74" w:rsidRPr="000A5FED" w:rsidRDefault="00A95B74" w:rsidP="00130CFF">
            <w:pPr>
              <w:spacing w:after="190"/>
              <w:rPr>
                <w:lang w:eastAsia="zh-HK"/>
              </w:rPr>
            </w:pPr>
          </w:p>
        </w:tc>
        <w:tc>
          <w:tcPr>
            <w:tcW w:w="1843" w:type="dxa"/>
          </w:tcPr>
          <w:p w14:paraId="32D524FC" w14:textId="77777777" w:rsidR="00A95B74" w:rsidRPr="000A5FED" w:rsidRDefault="00A95B74" w:rsidP="00130CFF">
            <w:pPr>
              <w:spacing w:after="190"/>
            </w:pPr>
          </w:p>
        </w:tc>
      </w:tr>
      <w:tr w:rsidR="00A95B74" w:rsidRPr="000A5FED" w14:paraId="6572CA3E" w14:textId="77777777" w:rsidTr="00237BFB">
        <w:trPr>
          <w:cantSplit/>
          <w:trHeight w:val="227"/>
        </w:trPr>
        <w:tc>
          <w:tcPr>
            <w:tcW w:w="851" w:type="dxa"/>
            <w:shd w:val="clear" w:color="auto" w:fill="auto"/>
          </w:tcPr>
          <w:p w14:paraId="202A3B1B" w14:textId="77777777" w:rsidR="00A95B74" w:rsidRPr="000A5FED" w:rsidRDefault="00A95B74" w:rsidP="00130CFF">
            <w:pPr>
              <w:widowControl/>
              <w:snapToGrid w:val="0"/>
              <w:spacing w:after="190" w:line="240" w:lineRule="atLeast"/>
              <w:jc w:val="center"/>
            </w:pPr>
            <w:r w:rsidRPr="000A5FED">
              <w:lastRenderedPageBreak/>
              <w:t>4.3</w:t>
            </w:r>
          </w:p>
        </w:tc>
        <w:tc>
          <w:tcPr>
            <w:tcW w:w="7087" w:type="dxa"/>
            <w:shd w:val="clear" w:color="auto" w:fill="auto"/>
            <w:hideMark/>
          </w:tcPr>
          <w:p w14:paraId="0F2A3C13" w14:textId="77777777" w:rsidR="00A95B74" w:rsidRPr="000A5FED" w:rsidRDefault="00A95B74" w:rsidP="00130CFF">
            <w:pPr>
              <w:widowControl/>
              <w:snapToGrid w:val="0"/>
              <w:spacing w:after="190" w:line="240" w:lineRule="atLeast"/>
              <w:jc w:val="both"/>
              <w:rPr>
                <w:color w:val="000000"/>
              </w:rPr>
            </w:pPr>
            <w:r w:rsidRPr="000A5FED">
              <w:rPr>
                <w:color w:val="000000"/>
              </w:rPr>
              <w:t>是否建立風險準則且執行風險評估作業，並針對重要資訊資產鑑別其可能遭遇之風險，分析其喪失機密性、完整性及可用性之衝擊？</w:t>
            </w:r>
          </w:p>
        </w:tc>
        <w:tc>
          <w:tcPr>
            <w:tcW w:w="496" w:type="dxa"/>
          </w:tcPr>
          <w:p w14:paraId="624F6065" w14:textId="77777777" w:rsidR="00A95B74" w:rsidRPr="000A5FED" w:rsidRDefault="00A95B74" w:rsidP="00130CFF">
            <w:pPr>
              <w:spacing w:after="190"/>
            </w:pPr>
          </w:p>
        </w:tc>
        <w:tc>
          <w:tcPr>
            <w:tcW w:w="496" w:type="dxa"/>
          </w:tcPr>
          <w:p w14:paraId="1A31E513" w14:textId="77777777" w:rsidR="00A95B74" w:rsidRPr="000A5FED" w:rsidRDefault="00A95B74" w:rsidP="00130CFF">
            <w:pPr>
              <w:spacing w:after="190"/>
            </w:pPr>
          </w:p>
        </w:tc>
        <w:tc>
          <w:tcPr>
            <w:tcW w:w="496" w:type="dxa"/>
          </w:tcPr>
          <w:p w14:paraId="072DD057" w14:textId="77777777" w:rsidR="00A95B74" w:rsidRPr="000A5FED" w:rsidRDefault="00A95B74" w:rsidP="00130CFF">
            <w:pPr>
              <w:spacing w:after="190"/>
            </w:pPr>
          </w:p>
        </w:tc>
        <w:tc>
          <w:tcPr>
            <w:tcW w:w="497" w:type="dxa"/>
          </w:tcPr>
          <w:p w14:paraId="039E4332" w14:textId="77777777" w:rsidR="00A95B74" w:rsidRPr="000A5FED" w:rsidRDefault="00A95B74" w:rsidP="00130CFF">
            <w:pPr>
              <w:spacing w:after="190"/>
            </w:pPr>
          </w:p>
        </w:tc>
        <w:tc>
          <w:tcPr>
            <w:tcW w:w="2976" w:type="dxa"/>
          </w:tcPr>
          <w:p w14:paraId="6984815F" w14:textId="77777777" w:rsidR="00A95B74" w:rsidRPr="000A5FED" w:rsidRDefault="00A95B74" w:rsidP="00130CFF">
            <w:pPr>
              <w:spacing w:after="190"/>
            </w:pPr>
          </w:p>
        </w:tc>
        <w:tc>
          <w:tcPr>
            <w:tcW w:w="1843" w:type="dxa"/>
          </w:tcPr>
          <w:p w14:paraId="1B63F9CC" w14:textId="77777777" w:rsidR="00A95B74" w:rsidRPr="000A5FED" w:rsidRDefault="00A95B74" w:rsidP="00130CFF">
            <w:pPr>
              <w:spacing w:after="190"/>
            </w:pPr>
          </w:p>
        </w:tc>
      </w:tr>
      <w:tr w:rsidR="00A95B74" w:rsidRPr="000A5FED" w14:paraId="7ABB9E53" w14:textId="77777777" w:rsidTr="00237BFB">
        <w:trPr>
          <w:cantSplit/>
          <w:trHeight w:val="227"/>
        </w:trPr>
        <w:tc>
          <w:tcPr>
            <w:tcW w:w="851" w:type="dxa"/>
            <w:shd w:val="clear" w:color="auto" w:fill="auto"/>
          </w:tcPr>
          <w:p w14:paraId="7FC5A322" w14:textId="77777777" w:rsidR="00A95B74" w:rsidRPr="000A5FED" w:rsidRDefault="00A95B74" w:rsidP="00130CFF">
            <w:pPr>
              <w:widowControl/>
              <w:snapToGrid w:val="0"/>
              <w:spacing w:after="190" w:line="240" w:lineRule="atLeast"/>
              <w:jc w:val="center"/>
            </w:pPr>
            <w:r w:rsidRPr="000A5FED">
              <w:t>4.4</w:t>
            </w:r>
          </w:p>
        </w:tc>
        <w:tc>
          <w:tcPr>
            <w:tcW w:w="7087" w:type="dxa"/>
            <w:shd w:val="clear" w:color="auto" w:fill="auto"/>
            <w:hideMark/>
          </w:tcPr>
          <w:p w14:paraId="5C103DCB" w14:textId="77777777" w:rsidR="00A95B74" w:rsidRPr="000A5FED" w:rsidRDefault="00A95B74" w:rsidP="00130CFF">
            <w:pPr>
              <w:snapToGrid w:val="0"/>
              <w:spacing w:after="190" w:line="240" w:lineRule="atLeast"/>
              <w:jc w:val="both"/>
              <w:rPr>
                <w:color w:val="000000"/>
              </w:rPr>
            </w:pPr>
            <w:r w:rsidRPr="000A5FED">
              <w:rPr>
                <w:color w:val="000000"/>
              </w:rPr>
              <w:t>是否訂定風險處理程序，選擇適合之資通安全控制措施，且相關控制措施經權責人員核可？</w:t>
            </w:r>
          </w:p>
        </w:tc>
        <w:tc>
          <w:tcPr>
            <w:tcW w:w="496" w:type="dxa"/>
          </w:tcPr>
          <w:p w14:paraId="761F8B0E" w14:textId="77777777" w:rsidR="00A95B74" w:rsidRPr="000A5FED" w:rsidRDefault="00A95B74" w:rsidP="00130CFF">
            <w:pPr>
              <w:spacing w:after="190"/>
              <w:rPr>
                <w:color w:val="000000" w:themeColor="text1"/>
              </w:rPr>
            </w:pPr>
          </w:p>
        </w:tc>
        <w:tc>
          <w:tcPr>
            <w:tcW w:w="496" w:type="dxa"/>
          </w:tcPr>
          <w:p w14:paraId="33269105" w14:textId="77777777" w:rsidR="00A95B74" w:rsidRPr="000A5FED" w:rsidRDefault="00A95B74" w:rsidP="00130CFF">
            <w:pPr>
              <w:spacing w:after="190"/>
              <w:rPr>
                <w:color w:val="000000" w:themeColor="text1"/>
              </w:rPr>
            </w:pPr>
          </w:p>
        </w:tc>
        <w:tc>
          <w:tcPr>
            <w:tcW w:w="496" w:type="dxa"/>
          </w:tcPr>
          <w:p w14:paraId="69964D3F" w14:textId="77777777" w:rsidR="00A95B74" w:rsidRPr="000A5FED" w:rsidRDefault="00A95B74" w:rsidP="00130CFF">
            <w:pPr>
              <w:spacing w:after="190"/>
              <w:rPr>
                <w:color w:val="000000" w:themeColor="text1"/>
              </w:rPr>
            </w:pPr>
          </w:p>
        </w:tc>
        <w:tc>
          <w:tcPr>
            <w:tcW w:w="497" w:type="dxa"/>
          </w:tcPr>
          <w:p w14:paraId="461E6153" w14:textId="77777777" w:rsidR="00A95B74" w:rsidRPr="000A5FED" w:rsidRDefault="00A95B74" w:rsidP="00130CFF">
            <w:pPr>
              <w:spacing w:after="190"/>
              <w:rPr>
                <w:color w:val="000000" w:themeColor="text1"/>
              </w:rPr>
            </w:pPr>
          </w:p>
        </w:tc>
        <w:tc>
          <w:tcPr>
            <w:tcW w:w="2976" w:type="dxa"/>
          </w:tcPr>
          <w:p w14:paraId="16887529" w14:textId="77777777" w:rsidR="00A95B74" w:rsidRPr="000A5FED" w:rsidRDefault="00A95B74" w:rsidP="00130CFF">
            <w:pPr>
              <w:spacing w:after="190"/>
              <w:rPr>
                <w:color w:val="000000" w:themeColor="text1"/>
              </w:rPr>
            </w:pPr>
          </w:p>
        </w:tc>
        <w:tc>
          <w:tcPr>
            <w:tcW w:w="1843" w:type="dxa"/>
          </w:tcPr>
          <w:p w14:paraId="0C036EBA" w14:textId="77777777" w:rsidR="00A95B74" w:rsidRPr="000A5FED" w:rsidRDefault="00A95B74" w:rsidP="00130CFF">
            <w:pPr>
              <w:spacing w:after="190"/>
              <w:rPr>
                <w:color w:val="000000" w:themeColor="text1"/>
              </w:rPr>
            </w:pPr>
          </w:p>
        </w:tc>
      </w:tr>
      <w:tr w:rsidR="00A95B74" w:rsidRPr="000A5FED" w14:paraId="42F6ED94" w14:textId="77777777" w:rsidTr="00237BFB">
        <w:trPr>
          <w:cantSplit/>
          <w:trHeight w:val="227"/>
        </w:trPr>
        <w:tc>
          <w:tcPr>
            <w:tcW w:w="851" w:type="dxa"/>
            <w:shd w:val="clear" w:color="auto" w:fill="auto"/>
          </w:tcPr>
          <w:p w14:paraId="0AB5BE4E" w14:textId="77777777" w:rsidR="00A95B74" w:rsidRPr="000A5FED" w:rsidRDefault="00A95B74" w:rsidP="00130CFF">
            <w:pPr>
              <w:widowControl/>
              <w:snapToGrid w:val="0"/>
              <w:spacing w:after="190" w:line="240" w:lineRule="atLeast"/>
              <w:jc w:val="center"/>
            </w:pPr>
            <w:r w:rsidRPr="000A5FED">
              <w:t>4.5</w:t>
            </w:r>
          </w:p>
        </w:tc>
        <w:tc>
          <w:tcPr>
            <w:tcW w:w="7087" w:type="dxa"/>
            <w:shd w:val="clear" w:color="auto" w:fill="auto"/>
            <w:hideMark/>
          </w:tcPr>
          <w:p w14:paraId="79527C64" w14:textId="77777777" w:rsidR="00A95B74" w:rsidRPr="000A5FED" w:rsidRDefault="00A95B74" w:rsidP="00130CFF">
            <w:pPr>
              <w:snapToGrid w:val="0"/>
              <w:spacing w:after="190" w:line="240" w:lineRule="atLeast"/>
              <w:jc w:val="both"/>
              <w:rPr>
                <w:color w:val="000000"/>
              </w:rPr>
            </w:pPr>
            <w:r w:rsidRPr="000A5FED">
              <w:rPr>
                <w:color w:val="000000"/>
              </w:rPr>
              <w:t>是否</w:t>
            </w:r>
            <w:proofErr w:type="gramStart"/>
            <w:r w:rsidRPr="000A5FED">
              <w:rPr>
                <w:color w:val="000000"/>
              </w:rPr>
              <w:t>訂定資通</w:t>
            </w:r>
            <w:proofErr w:type="gramEnd"/>
            <w:r w:rsidRPr="000A5FED">
              <w:rPr>
                <w:color w:val="000000"/>
              </w:rPr>
              <w:t>安全風險處理計畫，且妥善處理剩餘之資通安全風險？</w:t>
            </w:r>
          </w:p>
        </w:tc>
        <w:tc>
          <w:tcPr>
            <w:tcW w:w="496" w:type="dxa"/>
          </w:tcPr>
          <w:p w14:paraId="6C7B0229" w14:textId="77777777" w:rsidR="00A95B74" w:rsidRPr="000A5FED" w:rsidRDefault="00A95B74" w:rsidP="00130CFF">
            <w:pPr>
              <w:spacing w:after="190"/>
              <w:rPr>
                <w:color w:val="000000" w:themeColor="text1"/>
              </w:rPr>
            </w:pPr>
          </w:p>
        </w:tc>
        <w:tc>
          <w:tcPr>
            <w:tcW w:w="496" w:type="dxa"/>
          </w:tcPr>
          <w:p w14:paraId="460EC638" w14:textId="77777777" w:rsidR="00A95B74" w:rsidRPr="000A5FED" w:rsidRDefault="00A95B74" w:rsidP="00130CFF">
            <w:pPr>
              <w:spacing w:after="190"/>
              <w:rPr>
                <w:color w:val="000000" w:themeColor="text1"/>
              </w:rPr>
            </w:pPr>
          </w:p>
        </w:tc>
        <w:tc>
          <w:tcPr>
            <w:tcW w:w="496" w:type="dxa"/>
          </w:tcPr>
          <w:p w14:paraId="3FD73EC4" w14:textId="77777777" w:rsidR="00A95B74" w:rsidRPr="000A5FED" w:rsidRDefault="00A95B74" w:rsidP="00130CFF">
            <w:pPr>
              <w:spacing w:after="190"/>
              <w:rPr>
                <w:color w:val="000000" w:themeColor="text1"/>
              </w:rPr>
            </w:pPr>
          </w:p>
        </w:tc>
        <w:tc>
          <w:tcPr>
            <w:tcW w:w="497" w:type="dxa"/>
          </w:tcPr>
          <w:p w14:paraId="3F8FB8AC" w14:textId="77777777" w:rsidR="00A95B74" w:rsidRPr="000A5FED" w:rsidRDefault="00A95B74" w:rsidP="00130CFF">
            <w:pPr>
              <w:spacing w:after="190"/>
              <w:rPr>
                <w:color w:val="000000" w:themeColor="text1"/>
              </w:rPr>
            </w:pPr>
          </w:p>
        </w:tc>
        <w:tc>
          <w:tcPr>
            <w:tcW w:w="2976" w:type="dxa"/>
          </w:tcPr>
          <w:p w14:paraId="07AC85AA" w14:textId="77777777" w:rsidR="00A95B74" w:rsidRPr="000A5FED" w:rsidRDefault="00A95B74" w:rsidP="00130CFF">
            <w:pPr>
              <w:spacing w:after="190"/>
              <w:rPr>
                <w:color w:val="000000" w:themeColor="text1"/>
              </w:rPr>
            </w:pPr>
          </w:p>
        </w:tc>
        <w:tc>
          <w:tcPr>
            <w:tcW w:w="1843" w:type="dxa"/>
          </w:tcPr>
          <w:p w14:paraId="009082CF" w14:textId="77777777" w:rsidR="00A95B74" w:rsidRPr="000A5FED" w:rsidRDefault="00A95B74" w:rsidP="00130CFF">
            <w:pPr>
              <w:spacing w:after="190"/>
              <w:rPr>
                <w:color w:val="000000" w:themeColor="text1"/>
              </w:rPr>
            </w:pPr>
          </w:p>
        </w:tc>
      </w:tr>
      <w:tr w:rsidR="00A95B74" w:rsidRPr="000A5FED" w14:paraId="4AF4940E" w14:textId="77777777" w:rsidTr="00237BFB">
        <w:trPr>
          <w:cantSplit/>
          <w:trHeight w:val="227"/>
        </w:trPr>
        <w:tc>
          <w:tcPr>
            <w:tcW w:w="851" w:type="dxa"/>
            <w:shd w:val="clear" w:color="auto" w:fill="auto"/>
          </w:tcPr>
          <w:p w14:paraId="16053151" w14:textId="77777777" w:rsidR="00A95B74" w:rsidRPr="000A5FED" w:rsidRDefault="00A95B74" w:rsidP="00130CFF">
            <w:pPr>
              <w:widowControl/>
              <w:snapToGrid w:val="0"/>
              <w:spacing w:after="190" w:line="240" w:lineRule="atLeast"/>
              <w:jc w:val="center"/>
            </w:pPr>
            <w:r w:rsidRPr="000A5FED">
              <w:t>4.6</w:t>
            </w:r>
          </w:p>
        </w:tc>
        <w:tc>
          <w:tcPr>
            <w:tcW w:w="7087" w:type="dxa"/>
            <w:shd w:val="clear" w:color="auto" w:fill="auto"/>
          </w:tcPr>
          <w:p w14:paraId="6041BA9A" w14:textId="77777777" w:rsidR="00A95B74" w:rsidRPr="000A5FED" w:rsidRDefault="00A95B74" w:rsidP="00130CFF">
            <w:pPr>
              <w:snapToGrid w:val="0"/>
              <w:spacing w:after="190" w:line="240" w:lineRule="atLeast"/>
              <w:jc w:val="both"/>
              <w:rPr>
                <w:color w:val="000000"/>
              </w:rPr>
            </w:pPr>
            <w:r w:rsidRPr="000A5FED">
              <w:rPr>
                <w:color w:val="000000"/>
              </w:rPr>
              <w:t>是否配合新增業務或組織調整時，適時檢視原風險評估作業，以確保相關控制措施之有效性？</w:t>
            </w:r>
          </w:p>
        </w:tc>
        <w:tc>
          <w:tcPr>
            <w:tcW w:w="496" w:type="dxa"/>
          </w:tcPr>
          <w:p w14:paraId="54A09F67" w14:textId="77777777" w:rsidR="00A95B74" w:rsidRPr="000A5FED" w:rsidRDefault="00A95B74" w:rsidP="00130CFF">
            <w:pPr>
              <w:spacing w:after="190"/>
              <w:rPr>
                <w:color w:val="000000" w:themeColor="text1"/>
              </w:rPr>
            </w:pPr>
          </w:p>
        </w:tc>
        <w:tc>
          <w:tcPr>
            <w:tcW w:w="496" w:type="dxa"/>
          </w:tcPr>
          <w:p w14:paraId="31101D1E" w14:textId="77777777" w:rsidR="00A95B74" w:rsidRPr="000A5FED" w:rsidRDefault="00A95B74" w:rsidP="00130CFF">
            <w:pPr>
              <w:spacing w:after="190"/>
              <w:rPr>
                <w:color w:val="000000" w:themeColor="text1"/>
              </w:rPr>
            </w:pPr>
          </w:p>
        </w:tc>
        <w:tc>
          <w:tcPr>
            <w:tcW w:w="496" w:type="dxa"/>
          </w:tcPr>
          <w:p w14:paraId="5239D48D" w14:textId="77777777" w:rsidR="00A95B74" w:rsidRPr="000A5FED" w:rsidRDefault="00A95B74" w:rsidP="00130CFF">
            <w:pPr>
              <w:spacing w:after="190"/>
              <w:rPr>
                <w:color w:val="000000" w:themeColor="text1"/>
              </w:rPr>
            </w:pPr>
          </w:p>
        </w:tc>
        <w:tc>
          <w:tcPr>
            <w:tcW w:w="497" w:type="dxa"/>
          </w:tcPr>
          <w:p w14:paraId="0F9BF819" w14:textId="77777777" w:rsidR="00A95B74" w:rsidRPr="000A5FED" w:rsidRDefault="00A95B74" w:rsidP="00130CFF">
            <w:pPr>
              <w:spacing w:after="190"/>
              <w:rPr>
                <w:color w:val="000000" w:themeColor="text1"/>
              </w:rPr>
            </w:pPr>
          </w:p>
        </w:tc>
        <w:tc>
          <w:tcPr>
            <w:tcW w:w="2976" w:type="dxa"/>
          </w:tcPr>
          <w:p w14:paraId="6D898682" w14:textId="77777777" w:rsidR="00A95B74" w:rsidRPr="000A5FED" w:rsidRDefault="00A95B74" w:rsidP="00130CFF">
            <w:pPr>
              <w:spacing w:after="190"/>
              <w:rPr>
                <w:color w:val="000000" w:themeColor="text1"/>
              </w:rPr>
            </w:pPr>
          </w:p>
        </w:tc>
        <w:tc>
          <w:tcPr>
            <w:tcW w:w="1843" w:type="dxa"/>
          </w:tcPr>
          <w:p w14:paraId="4FFA289B" w14:textId="77777777" w:rsidR="00A95B74" w:rsidRPr="000A5FED" w:rsidRDefault="00A95B74" w:rsidP="00130CFF">
            <w:pPr>
              <w:spacing w:after="190"/>
              <w:rPr>
                <w:color w:val="000000" w:themeColor="text1"/>
              </w:rPr>
            </w:pPr>
          </w:p>
        </w:tc>
      </w:tr>
      <w:tr w:rsidR="00A95B74" w:rsidRPr="000A5FED" w14:paraId="7FD08884" w14:textId="77777777" w:rsidTr="00A95B74">
        <w:trPr>
          <w:cantSplit/>
          <w:trHeight w:val="227"/>
        </w:trPr>
        <w:tc>
          <w:tcPr>
            <w:tcW w:w="14742" w:type="dxa"/>
            <w:gridSpan w:val="8"/>
            <w:shd w:val="clear" w:color="auto" w:fill="F2DBDB" w:themeFill="accent2" w:themeFillTint="33"/>
          </w:tcPr>
          <w:p w14:paraId="23E0BD72" w14:textId="43FAE4B1" w:rsidR="00A95B74" w:rsidRPr="000A5FED" w:rsidRDefault="00CD4664" w:rsidP="00130CFF">
            <w:pPr>
              <w:spacing w:after="190"/>
              <w:rPr>
                <w:color w:val="000000" w:themeColor="text1"/>
              </w:rPr>
            </w:pPr>
            <w:r>
              <w:rPr>
                <w:bCs/>
              </w:rPr>
              <w:t>(</w:t>
            </w:r>
            <w:r w:rsidR="00A95B74" w:rsidRPr="000A5FED">
              <w:rPr>
                <w:bCs/>
              </w:rPr>
              <w:t>五</w:t>
            </w:r>
            <w:r w:rsidR="00A95B74" w:rsidRPr="000A5FED">
              <w:rPr>
                <w:bCs/>
              </w:rPr>
              <w:t xml:space="preserve">) </w:t>
            </w:r>
            <w:r w:rsidR="00A95B74" w:rsidRPr="000A5FED">
              <w:rPr>
                <w:bCs/>
              </w:rPr>
              <w:t>資通系統或服務委外辦理之管理措施</w:t>
            </w:r>
          </w:p>
        </w:tc>
      </w:tr>
      <w:tr w:rsidR="00A95B74" w:rsidRPr="000A5FED" w14:paraId="36B148BC" w14:textId="77777777" w:rsidTr="00237BFB">
        <w:trPr>
          <w:cantSplit/>
          <w:trHeight w:val="227"/>
        </w:trPr>
        <w:tc>
          <w:tcPr>
            <w:tcW w:w="851" w:type="dxa"/>
            <w:shd w:val="clear" w:color="auto" w:fill="auto"/>
            <w:noWrap/>
          </w:tcPr>
          <w:p w14:paraId="7E122271" w14:textId="77777777" w:rsidR="00A95B74" w:rsidRPr="000A5FED" w:rsidRDefault="00A95B74" w:rsidP="00130CFF">
            <w:pPr>
              <w:widowControl/>
              <w:snapToGrid w:val="0"/>
              <w:spacing w:after="190" w:line="240" w:lineRule="atLeast"/>
              <w:jc w:val="center"/>
            </w:pPr>
            <w:r w:rsidRPr="000A5FED">
              <w:t>5.1</w:t>
            </w:r>
          </w:p>
        </w:tc>
        <w:tc>
          <w:tcPr>
            <w:tcW w:w="7087" w:type="dxa"/>
            <w:shd w:val="clear" w:color="auto" w:fill="auto"/>
            <w:hideMark/>
          </w:tcPr>
          <w:p w14:paraId="18C037DF" w14:textId="77777777" w:rsidR="00A95B74" w:rsidRPr="000A5FED" w:rsidRDefault="00A95B74" w:rsidP="00130CFF">
            <w:pPr>
              <w:widowControl/>
              <w:snapToGrid w:val="0"/>
              <w:spacing w:after="190" w:line="240" w:lineRule="atLeast"/>
              <w:jc w:val="both"/>
            </w:pPr>
            <w:r w:rsidRPr="000A5FED">
              <w:t>是否訂定資訊作業委外安全管理程序，包含</w:t>
            </w:r>
            <w:proofErr w:type="gramStart"/>
            <w:r w:rsidRPr="000A5FED">
              <w:t>委外選商</w:t>
            </w:r>
            <w:proofErr w:type="gramEnd"/>
            <w:r w:rsidRPr="000A5FED">
              <w:t>及監督相關規定，確保委外廠商執行委外作業時，具備完善之資通安全管理措施或通過第三方驗證？</w:t>
            </w:r>
          </w:p>
        </w:tc>
        <w:tc>
          <w:tcPr>
            <w:tcW w:w="496" w:type="dxa"/>
          </w:tcPr>
          <w:p w14:paraId="212C325E" w14:textId="77777777" w:rsidR="00A95B74" w:rsidRPr="000A5FED" w:rsidRDefault="00A95B74" w:rsidP="00130CFF">
            <w:pPr>
              <w:spacing w:after="190"/>
            </w:pPr>
          </w:p>
        </w:tc>
        <w:tc>
          <w:tcPr>
            <w:tcW w:w="496" w:type="dxa"/>
          </w:tcPr>
          <w:p w14:paraId="3794F726" w14:textId="77777777" w:rsidR="00A95B74" w:rsidRPr="000A5FED" w:rsidRDefault="00A95B74" w:rsidP="00130CFF">
            <w:pPr>
              <w:spacing w:after="190"/>
              <w:rPr>
                <w:color w:val="000000"/>
              </w:rPr>
            </w:pPr>
          </w:p>
        </w:tc>
        <w:tc>
          <w:tcPr>
            <w:tcW w:w="496" w:type="dxa"/>
          </w:tcPr>
          <w:p w14:paraId="68DA2CB7" w14:textId="77777777" w:rsidR="00A95B74" w:rsidRPr="000A5FED" w:rsidRDefault="00A95B74" w:rsidP="00130CFF">
            <w:pPr>
              <w:spacing w:after="190"/>
              <w:rPr>
                <w:color w:val="000000"/>
              </w:rPr>
            </w:pPr>
          </w:p>
        </w:tc>
        <w:tc>
          <w:tcPr>
            <w:tcW w:w="497" w:type="dxa"/>
          </w:tcPr>
          <w:p w14:paraId="14F2665D" w14:textId="77777777" w:rsidR="00A95B74" w:rsidRPr="000A5FED" w:rsidRDefault="00A95B74" w:rsidP="00130CFF">
            <w:pPr>
              <w:spacing w:after="190"/>
              <w:rPr>
                <w:color w:val="000000"/>
              </w:rPr>
            </w:pPr>
          </w:p>
        </w:tc>
        <w:tc>
          <w:tcPr>
            <w:tcW w:w="2976" w:type="dxa"/>
          </w:tcPr>
          <w:p w14:paraId="324DB742" w14:textId="77777777" w:rsidR="00A95B74" w:rsidRPr="000A5FED" w:rsidRDefault="00A95B74" w:rsidP="00130CFF">
            <w:pPr>
              <w:spacing w:after="190"/>
              <w:rPr>
                <w:color w:val="000000"/>
              </w:rPr>
            </w:pPr>
          </w:p>
        </w:tc>
        <w:tc>
          <w:tcPr>
            <w:tcW w:w="1843" w:type="dxa"/>
          </w:tcPr>
          <w:p w14:paraId="6A7C1EAA" w14:textId="77777777" w:rsidR="00A95B74" w:rsidRPr="000A5FED" w:rsidRDefault="00A95B74" w:rsidP="00130CFF">
            <w:pPr>
              <w:spacing w:after="190"/>
            </w:pPr>
          </w:p>
        </w:tc>
      </w:tr>
      <w:tr w:rsidR="00A95B74" w:rsidRPr="000A5FED" w14:paraId="25A26429" w14:textId="77777777" w:rsidTr="00237BFB">
        <w:trPr>
          <w:cantSplit/>
          <w:trHeight w:val="227"/>
        </w:trPr>
        <w:tc>
          <w:tcPr>
            <w:tcW w:w="851" w:type="dxa"/>
            <w:shd w:val="clear" w:color="auto" w:fill="auto"/>
            <w:noWrap/>
          </w:tcPr>
          <w:p w14:paraId="4A401A21" w14:textId="77777777" w:rsidR="00A95B74" w:rsidRPr="000A5FED" w:rsidRDefault="00A95B74" w:rsidP="00130CFF">
            <w:pPr>
              <w:widowControl/>
              <w:snapToGrid w:val="0"/>
              <w:spacing w:after="190" w:line="240" w:lineRule="atLeast"/>
              <w:jc w:val="center"/>
            </w:pPr>
            <w:r w:rsidRPr="000A5FED">
              <w:t>5.2</w:t>
            </w:r>
          </w:p>
        </w:tc>
        <w:tc>
          <w:tcPr>
            <w:tcW w:w="7087" w:type="dxa"/>
            <w:shd w:val="clear" w:color="auto" w:fill="auto"/>
          </w:tcPr>
          <w:p w14:paraId="183748EB" w14:textId="77777777" w:rsidR="00A95B74" w:rsidRPr="000A5FED" w:rsidRDefault="00A95B74" w:rsidP="00130CFF">
            <w:pPr>
              <w:widowControl/>
              <w:snapToGrid w:val="0"/>
              <w:spacing w:after="190" w:line="240" w:lineRule="atLeast"/>
              <w:jc w:val="both"/>
            </w:pPr>
            <w:r w:rsidRPr="000A5FED">
              <w:t>機關及委外廠商是否皆已指定專案管理人員，負責推動、協調及督導委外作業之資通安全管理事項？</w:t>
            </w:r>
          </w:p>
        </w:tc>
        <w:tc>
          <w:tcPr>
            <w:tcW w:w="496" w:type="dxa"/>
          </w:tcPr>
          <w:p w14:paraId="1BF52C8D" w14:textId="77777777" w:rsidR="00A95B74" w:rsidRPr="000A5FED" w:rsidRDefault="00A95B74" w:rsidP="00130CFF">
            <w:pPr>
              <w:spacing w:after="190"/>
              <w:rPr>
                <w:color w:val="000000"/>
              </w:rPr>
            </w:pPr>
          </w:p>
        </w:tc>
        <w:tc>
          <w:tcPr>
            <w:tcW w:w="496" w:type="dxa"/>
          </w:tcPr>
          <w:p w14:paraId="27BAD426" w14:textId="77777777" w:rsidR="00A95B74" w:rsidRPr="000A5FED" w:rsidRDefault="00A95B74" w:rsidP="00130CFF">
            <w:pPr>
              <w:spacing w:after="190"/>
              <w:rPr>
                <w:color w:val="000000"/>
              </w:rPr>
            </w:pPr>
          </w:p>
        </w:tc>
        <w:tc>
          <w:tcPr>
            <w:tcW w:w="496" w:type="dxa"/>
          </w:tcPr>
          <w:p w14:paraId="45696EC0" w14:textId="77777777" w:rsidR="00A95B74" w:rsidRPr="000A5FED" w:rsidRDefault="00A95B74" w:rsidP="00130CFF">
            <w:pPr>
              <w:spacing w:after="190"/>
              <w:rPr>
                <w:color w:val="000000"/>
              </w:rPr>
            </w:pPr>
          </w:p>
        </w:tc>
        <w:tc>
          <w:tcPr>
            <w:tcW w:w="497" w:type="dxa"/>
          </w:tcPr>
          <w:p w14:paraId="78CA9762" w14:textId="77777777" w:rsidR="00A95B74" w:rsidRPr="000A5FED" w:rsidRDefault="00A95B74" w:rsidP="00130CFF">
            <w:pPr>
              <w:spacing w:after="190"/>
              <w:rPr>
                <w:color w:val="000000"/>
              </w:rPr>
            </w:pPr>
          </w:p>
        </w:tc>
        <w:tc>
          <w:tcPr>
            <w:tcW w:w="2976" w:type="dxa"/>
          </w:tcPr>
          <w:p w14:paraId="0F1E906D" w14:textId="77777777" w:rsidR="00A95B74" w:rsidRPr="000A5FED" w:rsidRDefault="00A95B74" w:rsidP="00130CFF">
            <w:pPr>
              <w:spacing w:after="190"/>
              <w:rPr>
                <w:color w:val="000000"/>
              </w:rPr>
            </w:pPr>
          </w:p>
        </w:tc>
        <w:tc>
          <w:tcPr>
            <w:tcW w:w="1843" w:type="dxa"/>
          </w:tcPr>
          <w:p w14:paraId="229768F6" w14:textId="77777777" w:rsidR="00A95B74" w:rsidRPr="000A5FED" w:rsidRDefault="00A95B74" w:rsidP="00130CFF">
            <w:pPr>
              <w:spacing w:after="190"/>
              <w:rPr>
                <w:color w:val="000000"/>
              </w:rPr>
            </w:pPr>
          </w:p>
        </w:tc>
      </w:tr>
      <w:tr w:rsidR="00A95B74" w:rsidRPr="000A5FED" w14:paraId="251191EF" w14:textId="77777777" w:rsidTr="00237BFB">
        <w:trPr>
          <w:cantSplit/>
          <w:trHeight w:val="227"/>
        </w:trPr>
        <w:tc>
          <w:tcPr>
            <w:tcW w:w="851" w:type="dxa"/>
            <w:shd w:val="clear" w:color="auto" w:fill="auto"/>
            <w:noWrap/>
          </w:tcPr>
          <w:p w14:paraId="61E9349C" w14:textId="77777777" w:rsidR="00A95B74" w:rsidRPr="000A5FED" w:rsidRDefault="00A95B74" w:rsidP="00130CFF">
            <w:pPr>
              <w:widowControl/>
              <w:snapToGrid w:val="0"/>
              <w:spacing w:after="190" w:line="240" w:lineRule="atLeast"/>
              <w:jc w:val="center"/>
            </w:pPr>
            <w:r w:rsidRPr="000A5FED">
              <w:lastRenderedPageBreak/>
              <w:t>5.3</w:t>
            </w:r>
          </w:p>
        </w:tc>
        <w:tc>
          <w:tcPr>
            <w:tcW w:w="7087" w:type="dxa"/>
            <w:shd w:val="clear" w:color="auto" w:fill="auto"/>
          </w:tcPr>
          <w:p w14:paraId="4A943BF5" w14:textId="77777777" w:rsidR="00A95B74" w:rsidRPr="000A5FED" w:rsidRDefault="00A95B74" w:rsidP="00130CFF">
            <w:pPr>
              <w:widowControl/>
              <w:snapToGrid w:val="0"/>
              <w:spacing w:after="190" w:line="240" w:lineRule="atLeast"/>
              <w:jc w:val="both"/>
            </w:pPr>
            <w:r w:rsidRPr="000A5FED">
              <w:t>委外廠商是否配置充足且經適當之資格訓練、擁有資通安全專業證照或具有類似業務經驗之資通安全專業人員？</w:t>
            </w:r>
          </w:p>
        </w:tc>
        <w:tc>
          <w:tcPr>
            <w:tcW w:w="496" w:type="dxa"/>
          </w:tcPr>
          <w:p w14:paraId="33CD0670" w14:textId="77777777" w:rsidR="00A95B74" w:rsidRPr="000A5FED" w:rsidRDefault="00A95B74" w:rsidP="00130CFF">
            <w:pPr>
              <w:spacing w:after="190"/>
              <w:rPr>
                <w:color w:val="000000"/>
              </w:rPr>
            </w:pPr>
          </w:p>
        </w:tc>
        <w:tc>
          <w:tcPr>
            <w:tcW w:w="496" w:type="dxa"/>
          </w:tcPr>
          <w:p w14:paraId="5B7CC7C2" w14:textId="77777777" w:rsidR="00A95B74" w:rsidRPr="000A5FED" w:rsidRDefault="00A95B74" w:rsidP="00130CFF">
            <w:pPr>
              <w:spacing w:after="190"/>
              <w:rPr>
                <w:color w:val="000000"/>
              </w:rPr>
            </w:pPr>
          </w:p>
        </w:tc>
        <w:tc>
          <w:tcPr>
            <w:tcW w:w="496" w:type="dxa"/>
          </w:tcPr>
          <w:p w14:paraId="5D084BD8" w14:textId="77777777" w:rsidR="00A95B74" w:rsidRPr="000A5FED" w:rsidRDefault="00A95B74" w:rsidP="00130CFF">
            <w:pPr>
              <w:spacing w:after="190"/>
              <w:rPr>
                <w:color w:val="000000"/>
              </w:rPr>
            </w:pPr>
          </w:p>
        </w:tc>
        <w:tc>
          <w:tcPr>
            <w:tcW w:w="497" w:type="dxa"/>
          </w:tcPr>
          <w:p w14:paraId="22528CAA" w14:textId="77777777" w:rsidR="00A95B74" w:rsidRPr="000A5FED" w:rsidRDefault="00A95B74" w:rsidP="00130CFF">
            <w:pPr>
              <w:spacing w:after="190"/>
              <w:rPr>
                <w:color w:val="000000"/>
              </w:rPr>
            </w:pPr>
          </w:p>
        </w:tc>
        <w:tc>
          <w:tcPr>
            <w:tcW w:w="2976" w:type="dxa"/>
          </w:tcPr>
          <w:p w14:paraId="53EB1E83" w14:textId="77777777" w:rsidR="00A95B74" w:rsidRPr="000A5FED" w:rsidRDefault="00A95B74" w:rsidP="00130CFF">
            <w:pPr>
              <w:spacing w:after="190"/>
              <w:rPr>
                <w:color w:val="000000"/>
              </w:rPr>
            </w:pPr>
          </w:p>
        </w:tc>
        <w:tc>
          <w:tcPr>
            <w:tcW w:w="1843" w:type="dxa"/>
          </w:tcPr>
          <w:p w14:paraId="7DFE6FBD" w14:textId="77777777" w:rsidR="00A95B74" w:rsidRPr="000A5FED" w:rsidRDefault="00A95B74" w:rsidP="00130CFF">
            <w:pPr>
              <w:spacing w:after="190"/>
              <w:rPr>
                <w:color w:val="000000"/>
              </w:rPr>
            </w:pPr>
          </w:p>
        </w:tc>
      </w:tr>
      <w:tr w:rsidR="00A95B74" w:rsidRPr="000A5FED" w14:paraId="25C46368" w14:textId="77777777" w:rsidTr="00237BFB">
        <w:trPr>
          <w:cantSplit/>
          <w:trHeight w:val="227"/>
        </w:trPr>
        <w:tc>
          <w:tcPr>
            <w:tcW w:w="851" w:type="dxa"/>
            <w:shd w:val="clear" w:color="auto" w:fill="auto"/>
            <w:noWrap/>
          </w:tcPr>
          <w:p w14:paraId="2E18436F" w14:textId="77777777" w:rsidR="00A95B74" w:rsidRPr="000A5FED" w:rsidRDefault="00A95B74" w:rsidP="00130CFF">
            <w:pPr>
              <w:widowControl/>
              <w:snapToGrid w:val="0"/>
              <w:spacing w:after="190" w:line="240" w:lineRule="atLeast"/>
              <w:jc w:val="center"/>
            </w:pPr>
            <w:r w:rsidRPr="000A5FED">
              <w:t>5.4</w:t>
            </w:r>
          </w:p>
        </w:tc>
        <w:tc>
          <w:tcPr>
            <w:tcW w:w="7087" w:type="dxa"/>
            <w:shd w:val="clear" w:color="auto" w:fill="auto"/>
          </w:tcPr>
          <w:p w14:paraId="73DFC958" w14:textId="77777777" w:rsidR="00A95B74" w:rsidRPr="000A5FED" w:rsidRDefault="00A95B74" w:rsidP="00130CFF">
            <w:pPr>
              <w:widowControl/>
              <w:snapToGrid w:val="0"/>
              <w:spacing w:after="190" w:line="240" w:lineRule="atLeast"/>
              <w:jc w:val="both"/>
            </w:pPr>
            <w:r w:rsidRPr="000A5FED">
              <w:t>是否針對委外業務項目進行風險評估，包含可能影響資產、流程、作業環境或特殊對機關之威脅等，以強化委外安全管理？</w:t>
            </w:r>
          </w:p>
        </w:tc>
        <w:tc>
          <w:tcPr>
            <w:tcW w:w="496" w:type="dxa"/>
          </w:tcPr>
          <w:p w14:paraId="6B3C34DE" w14:textId="77777777" w:rsidR="00A95B74" w:rsidRPr="000A5FED" w:rsidRDefault="00A95B74" w:rsidP="00130CFF">
            <w:pPr>
              <w:spacing w:after="190"/>
              <w:rPr>
                <w:color w:val="000000"/>
              </w:rPr>
            </w:pPr>
          </w:p>
        </w:tc>
        <w:tc>
          <w:tcPr>
            <w:tcW w:w="496" w:type="dxa"/>
          </w:tcPr>
          <w:p w14:paraId="7FC52B3F" w14:textId="77777777" w:rsidR="00A95B74" w:rsidRPr="000A5FED" w:rsidRDefault="00A95B74" w:rsidP="00130CFF">
            <w:pPr>
              <w:spacing w:after="190"/>
              <w:rPr>
                <w:color w:val="000000"/>
              </w:rPr>
            </w:pPr>
          </w:p>
        </w:tc>
        <w:tc>
          <w:tcPr>
            <w:tcW w:w="496" w:type="dxa"/>
          </w:tcPr>
          <w:p w14:paraId="4A1900CE" w14:textId="77777777" w:rsidR="00A95B74" w:rsidRPr="000A5FED" w:rsidRDefault="00A95B74" w:rsidP="00130CFF">
            <w:pPr>
              <w:spacing w:after="190"/>
              <w:rPr>
                <w:color w:val="000000"/>
              </w:rPr>
            </w:pPr>
          </w:p>
        </w:tc>
        <w:tc>
          <w:tcPr>
            <w:tcW w:w="497" w:type="dxa"/>
          </w:tcPr>
          <w:p w14:paraId="3C40AE7C" w14:textId="77777777" w:rsidR="00A95B74" w:rsidRPr="000A5FED" w:rsidRDefault="00A95B74" w:rsidP="00130CFF">
            <w:pPr>
              <w:spacing w:after="190"/>
              <w:rPr>
                <w:color w:val="000000"/>
              </w:rPr>
            </w:pPr>
          </w:p>
        </w:tc>
        <w:tc>
          <w:tcPr>
            <w:tcW w:w="2976" w:type="dxa"/>
          </w:tcPr>
          <w:p w14:paraId="1872A81C" w14:textId="77777777" w:rsidR="00A95B74" w:rsidRPr="000A5FED" w:rsidRDefault="00A95B74" w:rsidP="00130CFF">
            <w:pPr>
              <w:spacing w:after="190"/>
              <w:rPr>
                <w:color w:val="000000"/>
              </w:rPr>
            </w:pPr>
          </w:p>
        </w:tc>
        <w:tc>
          <w:tcPr>
            <w:tcW w:w="1843" w:type="dxa"/>
          </w:tcPr>
          <w:p w14:paraId="01A80494" w14:textId="77777777" w:rsidR="00A95B74" w:rsidRPr="000A5FED" w:rsidRDefault="00A95B74" w:rsidP="00130CFF">
            <w:pPr>
              <w:spacing w:after="190"/>
              <w:rPr>
                <w:color w:val="000000"/>
              </w:rPr>
            </w:pPr>
          </w:p>
        </w:tc>
      </w:tr>
      <w:tr w:rsidR="00A95B74" w:rsidRPr="000A5FED" w14:paraId="10794994" w14:textId="77777777" w:rsidTr="00237BFB">
        <w:trPr>
          <w:cantSplit/>
          <w:trHeight w:val="227"/>
        </w:trPr>
        <w:tc>
          <w:tcPr>
            <w:tcW w:w="851" w:type="dxa"/>
            <w:shd w:val="clear" w:color="auto" w:fill="auto"/>
            <w:noWrap/>
          </w:tcPr>
          <w:p w14:paraId="7A2644C0" w14:textId="77777777" w:rsidR="00A95B74" w:rsidRPr="000A5FED" w:rsidRDefault="00A95B74" w:rsidP="00130CFF">
            <w:pPr>
              <w:widowControl/>
              <w:snapToGrid w:val="0"/>
              <w:spacing w:after="190" w:line="240" w:lineRule="atLeast"/>
              <w:jc w:val="center"/>
            </w:pPr>
            <w:r w:rsidRPr="000A5FED">
              <w:t>5.5</w:t>
            </w:r>
          </w:p>
        </w:tc>
        <w:tc>
          <w:tcPr>
            <w:tcW w:w="7087" w:type="dxa"/>
            <w:shd w:val="clear" w:color="auto" w:fill="auto"/>
          </w:tcPr>
          <w:p w14:paraId="29287964" w14:textId="10FD8AC6" w:rsidR="00A95B74" w:rsidRPr="000A5FED" w:rsidRDefault="00A95B74" w:rsidP="00130CFF">
            <w:pPr>
              <w:widowControl/>
              <w:snapToGrid w:val="0"/>
              <w:spacing w:after="190" w:line="240" w:lineRule="atLeast"/>
              <w:jc w:val="both"/>
            </w:pPr>
            <w:r w:rsidRPr="000A5FED">
              <w:t>是否依委外業務項目之性質允許委外廠商就委外業務項目分</w:t>
            </w:r>
            <w:r w:rsidR="00CD4664">
              <w:t>(</w:t>
            </w:r>
            <w:r w:rsidRPr="000A5FED">
              <w:t>轉</w:t>
            </w:r>
            <w:r w:rsidRPr="000A5FED">
              <w:t>)</w:t>
            </w:r>
            <w:r w:rsidRPr="000A5FED">
              <w:t>包？如允許分</w:t>
            </w:r>
            <w:r w:rsidR="00CD4664">
              <w:t>(</w:t>
            </w:r>
            <w:r w:rsidRPr="000A5FED">
              <w:t>轉</w:t>
            </w:r>
            <w:r w:rsidRPr="000A5FED">
              <w:t>)</w:t>
            </w:r>
            <w:r w:rsidRPr="000A5FED">
              <w:t>包，是否注意分</w:t>
            </w:r>
            <w:r w:rsidR="00CD4664">
              <w:t>(</w:t>
            </w:r>
            <w:r w:rsidRPr="000A5FED">
              <w:t>轉</w:t>
            </w:r>
            <w:r w:rsidRPr="000A5FED">
              <w:t>)</w:t>
            </w:r>
            <w:r w:rsidRPr="000A5FED">
              <w:t>包之範圍，以及分</w:t>
            </w:r>
            <w:r w:rsidR="00CD4664">
              <w:t>(</w:t>
            </w:r>
            <w:r w:rsidRPr="000A5FED">
              <w:t>轉</w:t>
            </w:r>
            <w:r w:rsidRPr="000A5FED">
              <w:t>)</w:t>
            </w:r>
            <w:r w:rsidRPr="000A5FED">
              <w:t>包之廠商是否具備資通安全維護措施？</w:t>
            </w:r>
          </w:p>
        </w:tc>
        <w:tc>
          <w:tcPr>
            <w:tcW w:w="496" w:type="dxa"/>
          </w:tcPr>
          <w:p w14:paraId="10C5C853" w14:textId="77777777" w:rsidR="00A95B74" w:rsidRPr="000A5FED" w:rsidRDefault="00A95B74" w:rsidP="00130CFF">
            <w:pPr>
              <w:spacing w:after="190"/>
              <w:rPr>
                <w:color w:val="000000"/>
              </w:rPr>
            </w:pPr>
          </w:p>
        </w:tc>
        <w:tc>
          <w:tcPr>
            <w:tcW w:w="496" w:type="dxa"/>
          </w:tcPr>
          <w:p w14:paraId="0EA2C736" w14:textId="77777777" w:rsidR="00A95B74" w:rsidRPr="000A5FED" w:rsidRDefault="00A95B74" w:rsidP="00130CFF">
            <w:pPr>
              <w:spacing w:after="190"/>
              <w:rPr>
                <w:color w:val="000000"/>
              </w:rPr>
            </w:pPr>
          </w:p>
        </w:tc>
        <w:tc>
          <w:tcPr>
            <w:tcW w:w="496" w:type="dxa"/>
          </w:tcPr>
          <w:p w14:paraId="15C118CB" w14:textId="77777777" w:rsidR="00A95B74" w:rsidRPr="000A5FED" w:rsidRDefault="00A95B74" w:rsidP="00130CFF">
            <w:pPr>
              <w:spacing w:after="190"/>
              <w:rPr>
                <w:color w:val="000000"/>
              </w:rPr>
            </w:pPr>
          </w:p>
        </w:tc>
        <w:tc>
          <w:tcPr>
            <w:tcW w:w="497" w:type="dxa"/>
          </w:tcPr>
          <w:p w14:paraId="2BE0E3BD" w14:textId="77777777" w:rsidR="00A95B74" w:rsidRPr="000A5FED" w:rsidRDefault="00A95B74" w:rsidP="00130CFF">
            <w:pPr>
              <w:spacing w:after="190"/>
              <w:rPr>
                <w:color w:val="000000"/>
              </w:rPr>
            </w:pPr>
          </w:p>
        </w:tc>
        <w:tc>
          <w:tcPr>
            <w:tcW w:w="2976" w:type="dxa"/>
          </w:tcPr>
          <w:p w14:paraId="6D8D81C7" w14:textId="77777777" w:rsidR="00A95B74" w:rsidRPr="000A5FED" w:rsidRDefault="00A95B74" w:rsidP="00130CFF">
            <w:pPr>
              <w:spacing w:after="190"/>
              <w:rPr>
                <w:color w:val="000000"/>
              </w:rPr>
            </w:pPr>
          </w:p>
        </w:tc>
        <w:tc>
          <w:tcPr>
            <w:tcW w:w="1843" w:type="dxa"/>
          </w:tcPr>
          <w:p w14:paraId="68B8B15E" w14:textId="77777777" w:rsidR="00A95B74" w:rsidRPr="000A5FED" w:rsidRDefault="00A95B74" w:rsidP="00130CFF">
            <w:pPr>
              <w:spacing w:after="190"/>
            </w:pPr>
          </w:p>
        </w:tc>
      </w:tr>
      <w:tr w:rsidR="00A95B74" w:rsidRPr="000A5FED" w14:paraId="6F648414" w14:textId="77777777" w:rsidTr="00237BFB">
        <w:trPr>
          <w:cantSplit/>
          <w:trHeight w:val="227"/>
        </w:trPr>
        <w:tc>
          <w:tcPr>
            <w:tcW w:w="851" w:type="dxa"/>
            <w:shd w:val="clear" w:color="auto" w:fill="auto"/>
            <w:noWrap/>
          </w:tcPr>
          <w:p w14:paraId="180871DC" w14:textId="77777777" w:rsidR="00A95B74" w:rsidRPr="000A5FED" w:rsidRDefault="00A95B74" w:rsidP="00130CFF">
            <w:pPr>
              <w:widowControl/>
              <w:snapToGrid w:val="0"/>
              <w:spacing w:after="190" w:line="240" w:lineRule="atLeast"/>
              <w:jc w:val="center"/>
            </w:pPr>
            <w:r w:rsidRPr="000A5FED">
              <w:rPr>
                <w:color w:val="000000"/>
                <w:szCs w:val="24"/>
              </w:rPr>
              <w:t>5.6</w:t>
            </w:r>
          </w:p>
        </w:tc>
        <w:tc>
          <w:tcPr>
            <w:tcW w:w="7087" w:type="dxa"/>
            <w:shd w:val="clear" w:color="auto" w:fill="auto"/>
          </w:tcPr>
          <w:p w14:paraId="1704B627" w14:textId="40D315D7" w:rsidR="00A95B74" w:rsidRPr="000A5FED" w:rsidRDefault="00A95B74" w:rsidP="00130CFF">
            <w:pPr>
              <w:widowControl/>
              <w:snapToGrid w:val="0"/>
              <w:spacing w:after="190" w:line="240" w:lineRule="atLeast"/>
              <w:jc w:val="both"/>
            </w:pPr>
            <w:proofErr w:type="gramStart"/>
            <w:r w:rsidRPr="000A5FED">
              <w:rPr>
                <w:color w:val="000000"/>
                <w:szCs w:val="24"/>
              </w:rPr>
              <w:t>是否依資通</w:t>
            </w:r>
            <w:proofErr w:type="gramEnd"/>
            <w:r w:rsidRPr="000A5FED">
              <w:rPr>
                <w:color w:val="000000"/>
                <w:szCs w:val="24"/>
              </w:rPr>
              <w:t>系統分級，於徵求建議書文件</w:t>
            </w:r>
            <w:r w:rsidR="00CD4664">
              <w:rPr>
                <w:color w:val="000000"/>
                <w:szCs w:val="24"/>
              </w:rPr>
              <w:t>(</w:t>
            </w:r>
            <w:r w:rsidRPr="000A5FED">
              <w:rPr>
                <w:color w:val="000000"/>
                <w:szCs w:val="24"/>
              </w:rPr>
              <w:t>RFP)</w:t>
            </w:r>
            <w:r w:rsidRPr="000A5FED">
              <w:rPr>
                <w:color w:val="000000"/>
                <w:szCs w:val="24"/>
              </w:rPr>
              <w:t>相關採購文件中明確規範防護基準需求？</w:t>
            </w:r>
          </w:p>
        </w:tc>
        <w:tc>
          <w:tcPr>
            <w:tcW w:w="496" w:type="dxa"/>
          </w:tcPr>
          <w:p w14:paraId="2ACCB69C" w14:textId="77777777" w:rsidR="00A95B74" w:rsidRPr="000A5FED" w:rsidRDefault="00A95B74" w:rsidP="00130CFF">
            <w:pPr>
              <w:spacing w:after="190"/>
              <w:rPr>
                <w:lang w:eastAsia="zh-HK"/>
              </w:rPr>
            </w:pPr>
          </w:p>
        </w:tc>
        <w:tc>
          <w:tcPr>
            <w:tcW w:w="496" w:type="dxa"/>
          </w:tcPr>
          <w:p w14:paraId="0A863A3E" w14:textId="77777777" w:rsidR="00A95B74" w:rsidRPr="000A5FED" w:rsidRDefault="00A95B74" w:rsidP="00130CFF">
            <w:pPr>
              <w:spacing w:after="190"/>
              <w:rPr>
                <w:lang w:eastAsia="zh-HK"/>
              </w:rPr>
            </w:pPr>
          </w:p>
        </w:tc>
        <w:tc>
          <w:tcPr>
            <w:tcW w:w="496" w:type="dxa"/>
          </w:tcPr>
          <w:p w14:paraId="5A751F82" w14:textId="77777777" w:rsidR="00A95B74" w:rsidRPr="000A5FED" w:rsidRDefault="00A95B74" w:rsidP="00130CFF">
            <w:pPr>
              <w:spacing w:after="190"/>
              <w:rPr>
                <w:lang w:eastAsia="zh-HK"/>
              </w:rPr>
            </w:pPr>
          </w:p>
        </w:tc>
        <w:tc>
          <w:tcPr>
            <w:tcW w:w="497" w:type="dxa"/>
          </w:tcPr>
          <w:p w14:paraId="5A46A6E6" w14:textId="77777777" w:rsidR="00A95B74" w:rsidRPr="000A5FED" w:rsidRDefault="00A95B74" w:rsidP="00130CFF">
            <w:pPr>
              <w:spacing w:after="190"/>
              <w:rPr>
                <w:lang w:eastAsia="zh-HK"/>
              </w:rPr>
            </w:pPr>
          </w:p>
        </w:tc>
        <w:tc>
          <w:tcPr>
            <w:tcW w:w="2976" w:type="dxa"/>
          </w:tcPr>
          <w:p w14:paraId="637DBC3D" w14:textId="77777777" w:rsidR="00A95B74" w:rsidRPr="000A5FED" w:rsidRDefault="00A95B74" w:rsidP="00130CFF">
            <w:pPr>
              <w:spacing w:after="190"/>
              <w:rPr>
                <w:lang w:eastAsia="zh-HK"/>
              </w:rPr>
            </w:pPr>
          </w:p>
        </w:tc>
        <w:tc>
          <w:tcPr>
            <w:tcW w:w="1843" w:type="dxa"/>
          </w:tcPr>
          <w:p w14:paraId="69AB6592" w14:textId="77777777" w:rsidR="00A95B74" w:rsidRPr="000A5FED" w:rsidRDefault="00A95B74" w:rsidP="00130CFF">
            <w:pPr>
              <w:spacing w:after="190"/>
            </w:pPr>
          </w:p>
        </w:tc>
      </w:tr>
      <w:tr w:rsidR="00A95B74" w:rsidRPr="000A5FED" w14:paraId="11C3B120" w14:textId="77777777" w:rsidTr="00237BFB">
        <w:trPr>
          <w:cantSplit/>
          <w:trHeight w:val="227"/>
        </w:trPr>
        <w:tc>
          <w:tcPr>
            <w:tcW w:w="851" w:type="dxa"/>
            <w:shd w:val="clear" w:color="auto" w:fill="auto"/>
            <w:noWrap/>
          </w:tcPr>
          <w:p w14:paraId="7E2BDEA2" w14:textId="77777777" w:rsidR="00A95B74" w:rsidRPr="000A5FED" w:rsidRDefault="00A95B74" w:rsidP="00130CFF">
            <w:pPr>
              <w:widowControl/>
              <w:snapToGrid w:val="0"/>
              <w:spacing w:after="190" w:line="240" w:lineRule="atLeast"/>
              <w:jc w:val="center"/>
            </w:pPr>
            <w:r w:rsidRPr="000A5FED">
              <w:t>5.7</w:t>
            </w:r>
          </w:p>
        </w:tc>
        <w:tc>
          <w:tcPr>
            <w:tcW w:w="7087" w:type="dxa"/>
            <w:shd w:val="clear" w:color="auto" w:fill="auto"/>
          </w:tcPr>
          <w:p w14:paraId="7408F84A" w14:textId="1175698C" w:rsidR="00A95B74" w:rsidRPr="000A5FED" w:rsidRDefault="00A95B74" w:rsidP="00130CFF">
            <w:pPr>
              <w:widowControl/>
              <w:snapToGrid w:val="0"/>
              <w:spacing w:after="190" w:line="240" w:lineRule="atLeast"/>
              <w:jc w:val="both"/>
            </w:pPr>
            <w:r w:rsidRPr="000A5FED">
              <w:t>對於核心資通系統之委外廠商，是否針對其人員</w:t>
            </w:r>
            <w:r w:rsidR="00CD4664">
              <w:t>(</w:t>
            </w:r>
            <w:r w:rsidRPr="000A5FED">
              <w:t>如能力、背景等</w:t>
            </w:r>
            <w:r w:rsidRPr="000A5FED">
              <w:t>)</w:t>
            </w:r>
            <w:r w:rsidRPr="000A5FED">
              <w:t>及開發維運環境之資通安全管理進行評估？</w:t>
            </w:r>
          </w:p>
        </w:tc>
        <w:tc>
          <w:tcPr>
            <w:tcW w:w="496" w:type="dxa"/>
          </w:tcPr>
          <w:p w14:paraId="172A3070" w14:textId="77777777" w:rsidR="00A95B74" w:rsidRPr="000A5FED" w:rsidRDefault="00A95B74" w:rsidP="00130CFF">
            <w:pPr>
              <w:spacing w:after="190"/>
              <w:rPr>
                <w:color w:val="000000"/>
              </w:rPr>
            </w:pPr>
          </w:p>
        </w:tc>
        <w:tc>
          <w:tcPr>
            <w:tcW w:w="496" w:type="dxa"/>
          </w:tcPr>
          <w:p w14:paraId="4890EE69" w14:textId="77777777" w:rsidR="00A95B74" w:rsidRPr="000A5FED" w:rsidRDefault="00A95B74" w:rsidP="00130CFF">
            <w:pPr>
              <w:spacing w:after="190"/>
              <w:rPr>
                <w:color w:val="000000"/>
              </w:rPr>
            </w:pPr>
          </w:p>
        </w:tc>
        <w:tc>
          <w:tcPr>
            <w:tcW w:w="496" w:type="dxa"/>
          </w:tcPr>
          <w:p w14:paraId="7B17150C" w14:textId="77777777" w:rsidR="00A95B74" w:rsidRPr="000A5FED" w:rsidRDefault="00A95B74" w:rsidP="00130CFF">
            <w:pPr>
              <w:spacing w:after="190"/>
              <w:rPr>
                <w:color w:val="000000"/>
              </w:rPr>
            </w:pPr>
          </w:p>
        </w:tc>
        <w:tc>
          <w:tcPr>
            <w:tcW w:w="497" w:type="dxa"/>
          </w:tcPr>
          <w:p w14:paraId="3F8F6492" w14:textId="77777777" w:rsidR="00A95B74" w:rsidRPr="000A5FED" w:rsidRDefault="00A95B74" w:rsidP="00130CFF">
            <w:pPr>
              <w:spacing w:after="190"/>
              <w:rPr>
                <w:color w:val="000000"/>
              </w:rPr>
            </w:pPr>
          </w:p>
        </w:tc>
        <w:tc>
          <w:tcPr>
            <w:tcW w:w="2976" w:type="dxa"/>
          </w:tcPr>
          <w:p w14:paraId="7B120E93" w14:textId="77777777" w:rsidR="00A95B74" w:rsidRPr="000A5FED" w:rsidRDefault="00A95B74" w:rsidP="00130CFF">
            <w:pPr>
              <w:spacing w:after="190"/>
              <w:rPr>
                <w:color w:val="000000"/>
              </w:rPr>
            </w:pPr>
          </w:p>
        </w:tc>
        <w:tc>
          <w:tcPr>
            <w:tcW w:w="1843" w:type="dxa"/>
          </w:tcPr>
          <w:p w14:paraId="7EC61FED" w14:textId="77777777" w:rsidR="00A95B74" w:rsidRPr="000A5FED" w:rsidRDefault="00A95B74" w:rsidP="00130CFF">
            <w:pPr>
              <w:spacing w:after="190"/>
            </w:pPr>
          </w:p>
        </w:tc>
      </w:tr>
      <w:tr w:rsidR="00A95B74" w:rsidRPr="000A5FED" w14:paraId="6A53D659" w14:textId="77777777" w:rsidTr="00237BFB">
        <w:trPr>
          <w:cantSplit/>
          <w:trHeight w:val="227"/>
        </w:trPr>
        <w:tc>
          <w:tcPr>
            <w:tcW w:w="851" w:type="dxa"/>
            <w:shd w:val="clear" w:color="auto" w:fill="auto"/>
          </w:tcPr>
          <w:p w14:paraId="1B6ECD01" w14:textId="77777777" w:rsidR="00A95B74" w:rsidRPr="000A5FED" w:rsidRDefault="00A95B74" w:rsidP="00130CFF">
            <w:pPr>
              <w:widowControl/>
              <w:snapToGrid w:val="0"/>
              <w:spacing w:after="190" w:line="240" w:lineRule="atLeast"/>
              <w:jc w:val="center"/>
              <w:rPr>
                <w:color w:val="000000"/>
              </w:rPr>
            </w:pPr>
            <w:r w:rsidRPr="000A5FED">
              <w:lastRenderedPageBreak/>
              <w:t>5.8</w:t>
            </w:r>
          </w:p>
        </w:tc>
        <w:tc>
          <w:tcPr>
            <w:tcW w:w="7087" w:type="dxa"/>
            <w:shd w:val="clear" w:color="auto" w:fill="auto"/>
            <w:hideMark/>
          </w:tcPr>
          <w:p w14:paraId="04BB5192" w14:textId="77777777" w:rsidR="00A95B74" w:rsidRPr="000A5FED" w:rsidRDefault="00A95B74" w:rsidP="00130CFF">
            <w:pPr>
              <w:snapToGrid w:val="0"/>
              <w:spacing w:after="190" w:line="240" w:lineRule="atLeast"/>
              <w:jc w:val="both"/>
            </w:pPr>
            <w:r w:rsidRPr="000A5FED">
              <w:t>委外客</w:t>
            </w:r>
            <w:proofErr w:type="gramStart"/>
            <w:r w:rsidRPr="000A5FED">
              <w:t>製化資通</w:t>
            </w:r>
            <w:proofErr w:type="gramEnd"/>
            <w:r w:rsidRPr="000A5FED">
              <w:t>系統開發者，是否要求委外廠商提供資通系統之安全性檢測證明，並</w:t>
            </w:r>
            <w:proofErr w:type="gramStart"/>
            <w:r w:rsidRPr="000A5FED">
              <w:t>針對非委外</w:t>
            </w:r>
            <w:proofErr w:type="gramEnd"/>
            <w:r w:rsidRPr="000A5FED">
              <w:t>廠商自行開發之系統或資源，標示非自行開發之內容與其來源及提供授權證明？</w:t>
            </w:r>
            <w:proofErr w:type="gramStart"/>
            <w:r w:rsidRPr="000A5FED">
              <w:t>若該資通</w:t>
            </w:r>
            <w:proofErr w:type="gramEnd"/>
            <w:r w:rsidRPr="000A5FED">
              <w:t>系統屬核心資通系統或委託金額達新臺幣一千萬元以上者，是否自行或另行委託第三方進行安全性檢測之</w:t>
            </w:r>
            <w:proofErr w:type="gramStart"/>
            <w:r w:rsidRPr="000A5FED">
              <w:t>複</w:t>
            </w:r>
            <w:proofErr w:type="gramEnd"/>
            <w:r w:rsidRPr="000A5FED">
              <w:t>測？</w:t>
            </w:r>
          </w:p>
        </w:tc>
        <w:tc>
          <w:tcPr>
            <w:tcW w:w="496" w:type="dxa"/>
          </w:tcPr>
          <w:p w14:paraId="2134F5FA" w14:textId="77777777" w:rsidR="00A95B74" w:rsidRPr="000A5FED" w:rsidRDefault="00A95B74" w:rsidP="00130CFF">
            <w:pPr>
              <w:spacing w:after="190"/>
              <w:rPr>
                <w:color w:val="000000"/>
              </w:rPr>
            </w:pPr>
          </w:p>
        </w:tc>
        <w:tc>
          <w:tcPr>
            <w:tcW w:w="496" w:type="dxa"/>
          </w:tcPr>
          <w:p w14:paraId="07CD4A8B" w14:textId="77777777" w:rsidR="00A95B74" w:rsidRPr="000A5FED" w:rsidRDefault="00A95B74" w:rsidP="00130CFF">
            <w:pPr>
              <w:spacing w:after="190"/>
              <w:rPr>
                <w:color w:val="000000"/>
              </w:rPr>
            </w:pPr>
          </w:p>
        </w:tc>
        <w:tc>
          <w:tcPr>
            <w:tcW w:w="496" w:type="dxa"/>
          </w:tcPr>
          <w:p w14:paraId="69B17E5A" w14:textId="77777777" w:rsidR="00A95B74" w:rsidRPr="000A5FED" w:rsidRDefault="00A95B74" w:rsidP="00130CFF">
            <w:pPr>
              <w:spacing w:after="190"/>
              <w:rPr>
                <w:color w:val="000000"/>
              </w:rPr>
            </w:pPr>
          </w:p>
        </w:tc>
        <w:tc>
          <w:tcPr>
            <w:tcW w:w="497" w:type="dxa"/>
          </w:tcPr>
          <w:p w14:paraId="594923F3" w14:textId="77777777" w:rsidR="00A95B74" w:rsidRPr="000A5FED" w:rsidRDefault="00A95B74" w:rsidP="00130CFF">
            <w:pPr>
              <w:spacing w:after="190"/>
              <w:rPr>
                <w:color w:val="000000"/>
              </w:rPr>
            </w:pPr>
          </w:p>
        </w:tc>
        <w:tc>
          <w:tcPr>
            <w:tcW w:w="2976" w:type="dxa"/>
          </w:tcPr>
          <w:p w14:paraId="65F518A3" w14:textId="77777777" w:rsidR="00A95B74" w:rsidRPr="000A5FED" w:rsidRDefault="00A95B74" w:rsidP="00130CFF">
            <w:pPr>
              <w:spacing w:after="190"/>
              <w:rPr>
                <w:color w:val="000000"/>
              </w:rPr>
            </w:pPr>
          </w:p>
        </w:tc>
        <w:tc>
          <w:tcPr>
            <w:tcW w:w="1843" w:type="dxa"/>
          </w:tcPr>
          <w:p w14:paraId="06BF0C9F" w14:textId="77777777" w:rsidR="00A95B74" w:rsidRPr="000A5FED" w:rsidRDefault="00A95B74" w:rsidP="00130CFF">
            <w:pPr>
              <w:spacing w:after="190"/>
            </w:pPr>
          </w:p>
        </w:tc>
      </w:tr>
      <w:tr w:rsidR="00A95B74" w:rsidRPr="000A5FED" w14:paraId="1D4AC02C" w14:textId="77777777" w:rsidTr="00237BFB">
        <w:trPr>
          <w:cantSplit/>
          <w:trHeight w:val="227"/>
        </w:trPr>
        <w:tc>
          <w:tcPr>
            <w:tcW w:w="851" w:type="dxa"/>
            <w:shd w:val="clear" w:color="auto" w:fill="auto"/>
            <w:noWrap/>
          </w:tcPr>
          <w:p w14:paraId="2D530314" w14:textId="77777777" w:rsidR="00A95B74" w:rsidRPr="000A5FED" w:rsidRDefault="00A95B74" w:rsidP="00130CFF">
            <w:pPr>
              <w:widowControl/>
              <w:snapToGrid w:val="0"/>
              <w:spacing w:after="190" w:line="240" w:lineRule="atLeast"/>
              <w:jc w:val="center"/>
            </w:pPr>
            <w:r w:rsidRPr="000A5FED">
              <w:t>5.9</w:t>
            </w:r>
          </w:p>
        </w:tc>
        <w:tc>
          <w:tcPr>
            <w:tcW w:w="7087" w:type="dxa"/>
            <w:shd w:val="clear" w:color="auto" w:fill="auto"/>
            <w:hideMark/>
          </w:tcPr>
          <w:p w14:paraId="64A9DB93" w14:textId="77777777" w:rsidR="00A95B74" w:rsidRPr="000A5FED" w:rsidRDefault="00A95B74" w:rsidP="00130CFF">
            <w:pPr>
              <w:snapToGrid w:val="0"/>
              <w:spacing w:after="190" w:line="240" w:lineRule="atLeast"/>
              <w:jc w:val="both"/>
            </w:pPr>
            <w:r w:rsidRPr="000A5FED">
              <w:t>是否訂定委外廠商對於機關委外業務</w:t>
            </w:r>
            <w:proofErr w:type="gramStart"/>
            <w:r w:rsidRPr="000A5FED">
              <w:t>之資安事件</w:t>
            </w:r>
            <w:proofErr w:type="gramEnd"/>
            <w:r w:rsidRPr="000A5FED">
              <w:t>通報及相關處理規範？委外廠商執行委外業務，違反資通安全相關法令或知悉資通安全事件時，是否立即通知機關並</w:t>
            </w:r>
            <w:proofErr w:type="gramStart"/>
            <w:r w:rsidRPr="000A5FED">
              <w:t>採</w:t>
            </w:r>
            <w:proofErr w:type="gramEnd"/>
            <w:r w:rsidRPr="000A5FED">
              <w:t>行補救措施？</w:t>
            </w:r>
          </w:p>
        </w:tc>
        <w:tc>
          <w:tcPr>
            <w:tcW w:w="496" w:type="dxa"/>
          </w:tcPr>
          <w:p w14:paraId="635970EA" w14:textId="77777777" w:rsidR="00A95B74" w:rsidRPr="000A5FED" w:rsidRDefault="00A95B74" w:rsidP="00130CFF">
            <w:pPr>
              <w:spacing w:after="190"/>
              <w:rPr>
                <w:color w:val="000000"/>
              </w:rPr>
            </w:pPr>
          </w:p>
        </w:tc>
        <w:tc>
          <w:tcPr>
            <w:tcW w:w="496" w:type="dxa"/>
          </w:tcPr>
          <w:p w14:paraId="794DAB07" w14:textId="77777777" w:rsidR="00A95B74" w:rsidRPr="000A5FED" w:rsidRDefault="00A95B74" w:rsidP="00130CFF">
            <w:pPr>
              <w:spacing w:after="190"/>
              <w:rPr>
                <w:color w:val="000000"/>
              </w:rPr>
            </w:pPr>
          </w:p>
        </w:tc>
        <w:tc>
          <w:tcPr>
            <w:tcW w:w="496" w:type="dxa"/>
          </w:tcPr>
          <w:p w14:paraId="33A72C92" w14:textId="77777777" w:rsidR="00A95B74" w:rsidRPr="000A5FED" w:rsidRDefault="00A95B74" w:rsidP="00130CFF">
            <w:pPr>
              <w:spacing w:after="190"/>
              <w:rPr>
                <w:color w:val="000000"/>
              </w:rPr>
            </w:pPr>
          </w:p>
        </w:tc>
        <w:tc>
          <w:tcPr>
            <w:tcW w:w="497" w:type="dxa"/>
          </w:tcPr>
          <w:p w14:paraId="2F65AECA" w14:textId="77777777" w:rsidR="00A95B74" w:rsidRPr="000A5FED" w:rsidRDefault="00A95B74" w:rsidP="00130CFF">
            <w:pPr>
              <w:spacing w:after="190"/>
              <w:rPr>
                <w:color w:val="000000"/>
              </w:rPr>
            </w:pPr>
          </w:p>
        </w:tc>
        <w:tc>
          <w:tcPr>
            <w:tcW w:w="2976" w:type="dxa"/>
          </w:tcPr>
          <w:p w14:paraId="6AEF3560" w14:textId="77777777" w:rsidR="00A95B74" w:rsidRPr="000A5FED" w:rsidRDefault="00A95B74" w:rsidP="00130CFF">
            <w:pPr>
              <w:spacing w:after="190"/>
              <w:rPr>
                <w:color w:val="000000"/>
              </w:rPr>
            </w:pPr>
          </w:p>
        </w:tc>
        <w:tc>
          <w:tcPr>
            <w:tcW w:w="1843" w:type="dxa"/>
          </w:tcPr>
          <w:p w14:paraId="75DF9457" w14:textId="77777777" w:rsidR="00A95B74" w:rsidRPr="000A5FED" w:rsidRDefault="00A95B74" w:rsidP="00130CFF">
            <w:pPr>
              <w:spacing w:after="190"/>
            </w:pPr>
          </w:p>
        </w:tc>
      </w:tr>
      <w:tr w:rsidR="00A95B74" w:rsidRPr="000A5FED" w14:paraId="4D62923A" w14:textId="77777777" w:rsidTr="00237BFB">
        <w:trPr>
          <w:cantSplit/>
          <w:trHeight w:val="227"/>
        </w:trPr>
        <w:tc>
          <w:tcPr>
            <w:tcW w:w="851" w:type="dxa"/>
            <w:shd w:val="clear" w:color="auto" w:fill="auto"/>
            <w:noWrap/>
          </w:tcPr>
          <w:p w14:paraId="57BB277B" w14:textId="77777777" w:rsidR="00A95B74" w:rsidRPr="000A5FED" w:rsidRDefault="00A95B74" w:rsidP="00130CFF">
            <w:pPr>
              <w:widowControl/>
              <w:snapToGrid w:val="0"/>
              <w:spacing w:after="190" w:line="240" w:lineRule="atLeast"/>
              <w:jc w:val="center"/>
            </w:pPr>
            <w:r w:rsidRPr="000A5FED">
              <w:t>5.10</w:t>
            </w:r>
          </w:p>
        </w:tc>
        <w:tc>
          <w:tcPr>
            <w:tcW w:w="7087" w:type="dxa"/>
            <w:shd w:val="clear" w:color="auto" w:fill="auto"/>
          </w:tcPr>
          <w:p w14:paraId="41E68F2C" w14:textId="77777777" w:rsidR="00A95B74" w:rsidRPr="000A5FED" w:rsidRDefault="00A95B74" w:rsidP="00130CFF">
            <w:pPr>
              <w:snapToGrid w:val="0"/>
              <w:spacing w:after="190" w:line="240" w:lineRule="atLeast"/>
              <w:jc w:val="both"/>
            </w:pPr>
            <w:r w:rsidRPr="000A5FED">
              <w:t>委外關係終止或解除時，是否確認委外廠商返還、移交、刪除或銷毀履行契約而持有之資料？</w:t>
            </w:r>
          </w:p>
        </w:tc>
        <w:tc>
          <w:tcPr>
            <w:tcW w:w="496" w:type="dxa"/>
          </w:tcPr>
          <w:p w14:paraId="450F5DA1" w14:textId="77777777" w:rsidR="00A95B74" w:rsidRPr="000A5FED" w:rsidRDefault="00A95B74" w:rsidP="00130CFF">
            <w:pPr>
              <w:spacing w:after="190"/>
              <w:rPr>
                <w:color w:val="000000"/>
              </w:rPr>
            </w:pPr>
          </w:p>
        </w:tc>
        <w:tc>
          <w:tcPr>
            <w:tcW w:w="496" w:type="dxa"/>
          </w:tcPr>
          <w:p w14:paraId="7987D0BC" w14:textId="77777777" w:rsidR="00A95B74" w:rsidRPr="000A5FED" w:rsidRDefault="00A95B74" w:rsidP="00130CFF">
            <w:pPr>
              <w:spacing w:after="190"/>
              <w:rPr>
                <w:color w:val="000000"/>
              </w:rPr>
            </w:pPr>
          </w:p>
        </w:tc>
        <w:tc>
          <w:tcPr>
            <w:tcW w:w="496" w:type="dxa"/>
          </w:tcPr>
          <w:p w14:paraId="6A5FC809" w14:textId="77777777" w:rsidR="00A95B74" w:rsidRPr="000A5FED" w:rsidRDefault="00A95B74" w:rsidP="00130CFF">
            <w:pPr>
              <w:spacing w:after="190"/>
              <w:rPr>
                <w:color w:val="000000"/>
              </w:rPr>
            </w:pPr>
          </w:p>
        </w:tc>
        <w:tc>
          <w:tcPr>
            <w:tcW w:w="497" w:type="dxa"/>
          </w:tcPr>
          <w:p w14:paraId="7789F854" w14:textId="77777777" w:rsidR="00A95B74" w:rsidRPr="000A5FED" w:rsidRDefault="00A95B74" w:rsidP="00130CFF">
            <w:pPr>
              <w:spacing w:after="190"/>
              <w:rPr>
                <w:color w:val="000000"/>
              </w:rPr>
            </w:pPr>
          </w:p>
        </w:tc>
        <w:tc>
          <w:tcPr>
            <w:tcW w:w="2976" w:type="dxa"/>
          </w:tcPr>
          <w:p w14:paraId="0308A069" w14:textId="77777777" w:rsidR="00A95B74" w:rsidRPr="000A5FED" w:rsidRDefault="00A95B74" w:rsidP="00130CFF">
            <w:pPr>
              <w:spacing w:after="190"/>
              <w:rPr>
                <w:color w:val="000000"/>
              </w:rPr>
            </w:pPr>
          </w:p>
        </w:tc>
        <w:tc>
          <w:tcPr>
            <w:tcW w:w="1843" w:type="dxa"/>
          </w:tcPr>
          <w:p w14:paraId="7CFE9337" w14:textId="77777777" w:rsidR="00A95B74" w:rsidRPr="000A5FED" w:rsidRDefault="00A95B74" w:rsidP="00130CFF">
            <w:pPr>
              <w:spacing w:after="190"/>
            </w:pPr>
          </w:p>
        </w:tc>
      </w:tr>
      <w:tr w:rsidR="00A95B74" w:rsidRPr="000A5FED" w14:paraId="5C2D4A13" w14:textId="77777777" w:rsidTr="00237BFB">
        <w:trPr>
          <w:cantSplit/>
          <w:trHeight w:val="227"/>
        </w:trPr>
        <w:tc>
          <w:tcPr>
            <w:tcW w:w="851" w:type="dxa"/>
            <w:shd w:val="clear" w:color="auto" w:fill="auto"/>
            <w:noWrap/>
          </w:tcPr>
          <w:p w14:paraId="5990A58B" w14:textId="77777777" w:rsidR="00A95B74" w:rsidRPr="000A5FED" w:rsidRDefault="00A95B74" w:rsidP="00130CFF">
            <w:pPr>
              <w:widowControl/>
              <w:snapToGrid w:val="0"/>
              <w:spacing w:after="190" w:line="240" w:lineRule="atLeast"/>
              <w:jc w:val="center"/>
            </w:pPr>
            <w:r w:rsidRPr="000A5FED">
              <w:t>5.11</w:t>
            </w:r>
          </w:p>
        </w:tc>
        <w:tc>
          <w:tcPr>
            <w:tcW w:w="7087" w:type="dxa"/>
            <w:shd w:val="clear" w:color="auto" w:fill="auto"/>
          </w:tcPr>
          <w:p w14:paraId="1D2BA39C" w14:textId="77777777" w:rsidR="00A95B74" w:rsidRPr="000A5FED" w:rsidRDefault="00A95B74" w:rsidP="00130CFF">
            <w:pPr>
              <w:snapToGrid w:val="0"/>
              <w:spacing w:after="190" w:line="240" w:lineRule="atLeast"/>
              <w:jc w:val="both"/>
            </w:pPr>
            <w:r w:rsidRPr="000A5FED">
              <w:t>是否訂定委外廠商之資通安全責任及保密規定，且落實執行？</w:t>
            </w:r>
          </w:p>
        </w:tc>
        <w:tc>
          <w:tcPr>
            <w:tcW w:w="496" w:type="dxa"/>
          </w:tcPr>
          <w:p w14:paraId="2E30508B" w14:textId="77777777" w:rsidR="00A95B74" w:rsidRPr="000A5FED" w:rsidRDefault="00A95B74" w:rsidP="00130CFF">
            <w:pPr>
              <w:spacing w:after="190"/>
              <w:rPr>
                <w:color w:val="000000"/>
              </w:rPr>
            </w:pPr>
          </w:p>
        </w:tc>
        <w:tc>
          <w:tcPr>
            <w:tcW w:w="496" w:type="dxa"/>
          </w:tcPr>
          <w:p w14:paraId="0E8EB92B" w14:textId="77777777" w:rsidR="00A95B74" w:rsidRPr="000A5FED" w:rsidRDefault="00A95B74" w:rsidP="00130CFF">
            <w:pPr>
              <w:spacing w:after="190"/>
              <w:rPr>
                <w:color w:val="000000"/>
              </w:rPr>
            </w:pPr>
          </w:p>
        </w:tc>
        <w:tc>
          <w:tcPr>
            <w:tcW w:w="496" w:type="dxa"/>
          </w:tcPr>
          <w:p w14:paraId="146263D7" w14:textId="77777777" w:rsidR="00A95B74" w:rsidRPr="000A5FED" w:rsidRDefault="00A95B74" w:rsidP="00130CFF">
            <w:pPr>
              <w:spacing w:after="190"/>
              <w:rPr>
                <w:color w:val="000000"/>
              </w:rPr>
            </w:pPr>
          </w:p>
        </w:tc>
        <w:tc>
          <w:tcPr>
            <w:tcW w:w="497" w:type="dxa"/>
          </w:tcPr>
          <w:p w14:paraId="1D9CF1F2" w14:textId="77777777" w:rsidR="00A95B74" w:rsidRPr="000A5FED" w:rsidRDefault="00A95B74" w:rsidP="00130CFF">
            <w:pPr>
              <w:spacing w:after="190"/>
              <w:rPr>
                <w:color w:val="000000"/>
              </w:rPr>
            </w:pPr>
          </w:p>
        </w:tc>
        <w:tc>
          <w:tcPr>
            <w:tcW w:w="2976" w:type="dxa"/>
          </w:tcPr>
          <w:p w14:paraId="28FA854A" w14:textId="77777777" w:rsidR="00A95B74" w:rsidRPr="000A5FED" w:rsidRDefault="00A95B74" w:rsidP="00130CFF">
            <w:pPr>
              <w:spacing w:after="190"/>
              <w:rPr>
                <w:color w:val="000000"/>
              </w:rPr>
            </w:pPr>
          </w:p>
        </w:tc>
        <w:tc>
          <w:tcPr>
            <w:tcW w:w="1843" w:type="dxa"/>
          </w:tcPr>
          <w:p w14:paraId="2DD84073" w14:textId="77777777" w:rsidR="00A95B74" w:rsidRPr="000A5FED" w:rsidRDefault="00A95B74" w:rsidP="00130CFF">
            <w:pPr>
              <w:spacing w:after="190"/>
            </w:pPr>
          </w:p>
        </w:tc>
      </w:tr>
      <w:tr w:rsidR="00A95B74" w:rsidRPr="000A5FED" w14:paraId="1B27F19D" w14:textId="77777777" w:rsidTr="00B74786">
        <w:trPr>
          <w:cantSplit/>
          <w:trHeight w:val="2326"/>
        </w:trPr>
        <w:tc>
          <w:tcPr>
            <w:tcW w:w="851" w:type="dxa"/>
            <w:shd w:val="clear" w:color="auto" w:fill="auto"/>
            <w:noWrap/>
          </w:tcPr>
          <w:p w14:paraId="507FB3FC" w14:textId="77777777" w:rsidR="00A95B74" w:rsidRPr="000A5FED" w:rsidRDefault="00A95B74" w:rsidP="00130CFF">
            <w:pPr>
              <w:widowControl/>
              <w:snapToGrid w:val="0"/>
              <w:spacing w:after="190" w:line="240" w:lineRule="atLeast"/>
              <w:jc w:val="center"/>
            </w:pPr>
            <w:r w:rsidRPr="000A5FED">
              <w:lastRenderedPageBreak/>
              <w:t>5.12</w:t>
            </w:r>
          </w:p>
        </w:tc>
        <w:tc>
          <w:tcPr>
            <w:tcW w:w="7087" w:type="dxa"/>
            <w:shd w:val="clear" w:color="auto" w:fill="auto"/>
          </w:tcPr>
          <w:p w14:paraId="4E28B8C4" w14:textId="325F8A96" w:rsidR="00A95B74" w:rsidRPr="000A5FED" w:rsidRDefault="00A95B74" w:rsidP="00130CFF">
            <w:pPr>
              <w:snapToGrid w:val="0"/>
              <w:spacing w:after="190" w:line="240" w:lineRule="atLeast"/>
              <w:jc w:val="both"/>
            </w:pPr>
            <w:r w:rsidRPr="000A5FED">
              <w:t>是否定期或於知悉委外廠商發生可能影響委外作業之資通安全事件時，對委外廠商所提供之服務、報告及紀錄等進行管理及安全檢視</w:t>
            </w:r>
            <w:r w:rsidR="00CD4664">
              <w:t>(</w:t>
            </w:r>
            <w:r w:rsidRPr="000A5FED">
              <w:t>如廠商端實地稽核、要求廠商提供異常報告、要求廠商提供相關安全檢測紀錄等</w:t>
            </w:r>
            <w:r w:rsidRPr="000A5FED">
              <w:t>)</w:t>
            </w:r>
            <w:r w:rsidRPr="000A5FED">
              <w:t>，以利後續追蹤及管理？</w:t>
            </w:r>
          </w:p>
        </w:tc>
        <w:tc>
          <w:tcPr>
            <w:tcW w:w="496" w:type="dxa"/>
          </w:tcPr>
          <w:p w14:paraId="0B451877" w14:textId="77777777" w:rsidR="00A95B74" w:rsidRPr="000A5FED" w:rsidRDefault="00A95B74" w:rsidP="00130CFF">
            <w:pPr>
              <w:spacing w:after="190"/>
              <w:rPr>
                <w:color w:val="000000"/>
              </w:rPr>
            </w:pPr>
          </w:p>
        </w:tc>
        <w:tc>
          <w:tcPr>
            <w:tcW w:w="496" w:type="dxa"/>
          </w:tcPr>
          <w:p w14:paraId="74C837DD" w14:textId="77777777" w:rsidR="00A95B74" w:rsidRPr="000A5FED" w:rsidRDefault="00A95B74" w:rsidP="00130CFF">
            <w:pPr>
              <w:spacing w:after="190"/>
              <w:rPr>
                <w:color w:val="000000"/>
              </w:rPr>
            </w:pPr>
          </w:p>
        </w:tc>
        <w:tc>
          <w:tcPr>
            <w:tcW w:w="496" w:type="dxa"/>
          </w:tcPr>
          <w:p w14:paraId="401400B0" w14:textId="77777777" w:rsidR="00A95B74" w:rsidRPr="000A5FED" w:rsidRDefault="00A95B74" w:rsidP="00130CFF">
            <w:pPr>
              <w:spacing w:after="190"/>
              <w:rPr>
                <w:color w:val="000000"/>
              </w:rPr>
            </w:pPr>
          </w:p>
        </w:tc>
        <w:tc>
          <w:tcPr>
            <w:tcW w:w="497" w:type="dxa"/>
          </w:tcPr>
          <w:p w14:paraId="5A6B2CE3" w14:textId="77777777" w:rsidR="00A95B74" w:rsidRPr="000A5FED" w:rsidRDefault="00A95B74" w:rsidP="00130CFF">
            <w:pPr>
              <w:spacing w:after="190"/>
              <w:rPr>
                <w:color w:val="000000"/>
              </w:rPr>
            </w:pPr>
          </w:p>
        </w:tc>
        <w:tc>
          <w:tcPr>
            <w:tcW w:w="2976" w:type="dxa"/>
          </w:tcPr>
          <w:p w14:paraId="5CA5EF35" w14:textId="77777777" w:rsidR="00A95B74" w:rsidRPr="000A5FED" w:rsidRDefault="00A95B74" w:rsidP="00130CFF">
            <w:pPr>
              <w:spacing w:after="190"/>
              <w:rPr>
                <w:color w:val="000000"/>
              </w:rPr>
            </w:pPr>
          </w:p>
        </w:tc>
        <w:tc>
          <w:tcPr>
            <w:tcW w:w="1843" w:type="dxa"/>
          </w:tcPr>
          <w:p w14:paraId="64D6AFED" w14:textId="77777777" w:rsidR="00A95B74" w:rsidRPr="000A5FED" w:rsidRDefault="00A95B74" w:rsidP="00130CFF">
            <w:pPr>
              <w:spacing w:after="190"/>
            </w:pPr>
          </w:p>
        </w:tc>
      </w:tr>
      <w:tr w:rsidR="00A95B74" w:rsidRPr="000A5FED" w14:paraId="3123ACDE" w14:textId="77777777" w:rsidTr="00B74786">
        <w:trPr>
          <w:cantSplit/>
          <w:trHeight w:val="1446"/>
        </w:trPr>
        <w:tc>
          <w:tcPr>
            <w:tcW w:w="851" w:type="dxa"/>
            <w:shd w:val="clear" w:color="auto" w:fill="auto"/>
            <w:noWrap/>
          </w:tcPr>
          <w:p w14:paraId="666CD7B2" w14:textId="77777777" w:rsidR="00A95B74" w:rsidRPr="000A5FED" w:rsidRDefault="00A95B74" w:rsidP="00130CFF">
            <w:pPr>
              <w:widowControl/>
              <w:snapToGrid w:val="0"/>
              <w:spacing w:after="190" w:line="240" w:lineRule="atLeast"/>
              <w:jc w:val="center"/>
            </w:pPr>
            <w:r w:rsidRPr="000A5FED">
              <w:t>5.13</w:t>
            </w:r>
          </w:p>
        </w:tc>
        <w:tc>
          <w:tcPr>
            <w:tcW w:w="7087" w:type="dxa"/>
            <w:shd w:val="clear" w:color="auto" w:fill="auto"/>
          </w:tcPr>
          <w:p w14:paraId="789BA253" w14:textId="3EF68773" w:rsidR="00A95B74" w:rsidRPr="000A5FED" w:rsidRDefault="00A95B74" w:rsidP="00130CFF">
            <w:pPr>
              <w:snapToGrid w:val="0"/>
              <w:spacing w:after="190" w:line="240" w:lineRule="atLeast"/>
              <w:jc w:val="both"/>
            </w:pPr>
            <w:r w:rsidRPr="000A5FED">
              <w:t>委外廠商專案成員進出機關範圍是否被限制？對於委外廠商駐點人員使用之資訊設備</w:t>
            </w:r>
            <w:r w:rsidR="00CD4664">
              <w:t>(</w:t>
            </w:r>
            <w:r w:rsidRPr="000A5FED">
              <w:t>如個人、筆記型、平板電腦、行動電話及智慧卡等</w:t>
            </w:r>
            <w:r w:rsidRPr="000A5FED">
              <w:t>)</w:t>
            </w:r>
            <w:r w:rsidRPr="000A5FED">
              <w:t>是否建立相關安全管控措施？</w:t>
            </w:r>
          </w:p>
        </w:tc>
        <w:tc>
          <w:tcPr>
            <w:tcW w:w="496" w:type="dxa"/>
          </w:tcPr>
          <w:p w14:paraId="05AF421E" w14:textId="77777777" w:rsidR="00A95B74" w:rsidRPr="000A5FED" w:rsidRDefault="00A95B74" w:rsidP="00130CFF">
            <w:pPr>
              <w:spacing w:after="190"/>
              <w:rPr>
                <w:color w:val="000000"/>
              </w:rPr>
            </w:pPr>
          </w:p>
        </w:tc>
        <w:tc>
          <w:tcPr>
            <w:tcW w:w="496" w:type="dxa"/>
          </w:tcPr>
          <w:p w14:paraId="2F882508" w14:textId="77777777" w:rsidR="00A95B74" w:rsidRPr="000A5FED" w:rsidRDefault="00A95B74" w:rsidP="00130CFF">
            <w:pPr>
              <w:spacing w:after="190"/>
              <w:rPr>
                <w:color w:val="000000"/>
              </w:rPr>
            </w:pPr>
          </w:p>
        </w:tc>
        <w:tc>
          <w:tcPr>
            <w:tcW w:w="496" w:type="dxa"/>
          </w:tcPr>
          <w:p w14:paraId="15017D39" w14:textId="77777777" w:rsidR="00A95B74" w:rsidRPr="000A5FED" w:rsidRDefault="00A95B74" w:rsidP="00130CFF">
            <w:pPr>
              <w:spacing w:after="190"/>
              <w:rPr>
                <w:color w:val="000000"/>
              </w:rPr>
            </w:pPr>
          </w:p>
        </w:tc>
        <w:tc>
          <w:tcPr>
            <w:tcW w:w="497" w:type="dxa"/>
          </w:tcPr>
          <w:p w14:paraId="752DBAF6" w14:textId="77777777" w:rsidR="00A95B74" w:rsidRPr="000A5FED" w:rsidRDefault="00A95B74" w:rsidP="00130CFF">
            <w:pPr>
              <w:spacing w:after="190"/>
              <w:rPr>
                <w:color w:val="000000"/>
              </w:rPr>
            </w:pPr>
          </w:p>
        </w:tc>
        <w:tc>
          <w:tcPr>
            <w:tcW w:w="2976" w:type="dxa"/>
          </w:tcPr>
          <w:p w14:paraId="766A659A" w14:textId="77777777" w:rsidR="00A95B74" w:rsidRPr="000A5FED" w:rsidRDefault="00A95B74" w:rsidP="00130CFF">
            <w:pPr>
              <w:spacing w:after="190"/>
              <w:rPr>
                <w:color w:val="000000"/>
              </w:rPr>
            </w:pPr>
          </w:p>
        </w:tc>
        <w:tc>
          <w:tcPr>
            <w:tcW w:w="1843" w:type="dxa"/>
          </w:tcPr>
          <w:p w14:paraId="6AC8B70F" w14:textId="77777777" w:rsidR="00A95B74" w:rsidRPr="000A5FED" w:rsidRDefault="00A95B74" w:rsidP="00130CFF">
            <w:pPr>
              <w:spacing w:after="190"/>
              <w:rPr>
                <w:color w:val="000000"/>
              </w:rPr>
            </w:pPr>
          </w:p>
        </w:tc>
      </w:tr>
      <w:tr w:rsidR="00A95B74" w:rsidRPr="000A5FED" w14:paraId="67328E8B" w14:textId="77777777" w:rsidTr="00B74786">
        <w:trPr>
          <w:cantSplit/>
          <w:trHeight w:val="1565"/>
        </w:trPr>
        <w:tc>
          <w:tcPr>
            <w:tcW w:w="851" w:type="dxa"/>
            <w:shd w:val="clear" w:color="auto" w:fill="auto"/>
            <w:noWrap/>
          </w:tcPr>
          <w:p w14:paraId="40AB8236" w14:textId="77777777" w:rsidR="00A95B74" w:rsidRPr="000A5FED" w:rsidRDefault="00A95B74" w:rsidP="00130CFF">
            <w:pPr>
              <w:widowControl/>
              <w:snapToGrid w:val="0"/>
              <w:spacing w:after="190" w:line="240" w:lineRule="atLeast"/>
              <w:jc w:val="center"/>
            </w:pPr>
            <w:r w:rsidRPr="000A5FED">
              <w:t>5.14</w:t>
            </w:r>
          </w:p>
        </w:tc>
        <w:tc>
          <w:tcPr>
            <w:tcW w:w="7087" w:type="dxa"/>
            <w:shd w:val="clear" w:color="auto" w:fill="auto"/>
          </w:tcPr>
          <w:p w14:paraId="0EAF28FD" w14:textId="1853C916" w:rsidR="00A95B74" w:rsidRPr="000A5FED" w:rsidRDefault="00A95B74" w:rsidP="00130CFF">
            <w:pPr>
              <w:snapToGrid w:val="0"/>
              <w:spacing w:after="190" w:line="240" w:lineRule="atLeast"/>
              <w:jc w:val="both"/>
              <w:rPr>
                <w:color w:val="000000"/>
              </w:rPr>
            </w:pPr>
            <w:r w:rsidRPr="000A5FED">
              <w:rPr>
                <w:color w:val="000000"/>
              </w:rPr>
              <w:t>是否訂定委外廠商系統存取程序及授權規定</w:t>
            </w:r>
            <w:r w:rsidR="00CD4664">
              <w:rPr>
                <w:color w:val="000000"/>
              </w:rPr>
              <w:t>(</w:t>
            </w:r>
            <w:r w:rsidRPr="000A5FED">
              <w:rPr>
                <w:color w:val="000000"/>
              </w:rPr>
              <w:t>如限制其可接觸之系統、檔案及資料範圍等</w:t>
            </w:r>
            <w:r w:rsidRPr="000A5FED">
              <w:rPr>
                <w:color w:val="000000"/>
              </w:rPr>
              <w:t>)</w:t>
            </w:r>
            <w:r w:rsidRPr="000A5FED">
              <w:rPr>
                <w:color w:val="000000"/>
              </w:rPr>
              <w:t>？委外廠商專案人員調整及異動，是否依系統存取授權規定，調整其權限？</w:t>
            </w:r>
          </w:p>
        </w:tc>
        <w:tc>
          <w:tcPr>
            <w:tcW w:w="496" w:type="dxa"/>
          </w:tcPr>
          <w:p w14:paraId="70C41D71" w14:textId="77777777" w:rsidR="00A95B74" w:rsidRPr="000A5FED" w:rsidRDefault="00A95B74" w:rsidP="00130CFF">
            <w:pPr>
              <w:spacing w:after="190"/>
              <w:rPr>
                <w:color w:val="000000"/>
              </w:rPr>
            </w:pPr>
          </w:p>
        </w:tc>
        <w:tc>
          <w:tcPr>
            <w:tcW w:w="496" w:type="dxa"/>
          </w:tcPr>
          <w:p w14:paraId="2EAA6659" w14:textId="77777777" w:rsidR="00A95B74" w:rsidRPr="000A5FED" w:rsidRDefault="00A95B74" w:rsidP="00130CFF">
            <w:pPr>
              <w:spacing w:after="190"/>
              <w:rPr>
                <w:color w:val="000000"/>
              </w:rPr>
            </w:pPr>
          </w:p>
        </w:tc>
        <w:tc>
          <w:tcPr>
            <w:tcW w:w="496" w:type="dxa"/>
          </w:tcPr>
          <w:p w14:paraId="5A252631" w14:textId="77777777" w:rsidR="00A95B74" w:rsidRPr="000A5FED" w:rsidRDefault="00A95B74" w:rsidP="00130CFF">
            <w:pPr>
              <w:spacing w:after="190"/>
              <w:rPr>
                <w:color w:val="000000"/>
              </w:rPr>
            </w:pPr>
          </w:p>
        </w:tc>
        <w:tc>
          <w:tcPr>
            <w:tcW w:w="497" w:type="dxa"/>
          </w:tcPr>
          <w:p w14:paraId="5E37190A" w14:textId="77777777" w:rsidR="00A95B74" w:rsidRPr="000A5FED" w:rsidRDefault="00A95B74" w:rsidP="00130CFF">
            <w:pPr>
              <w:spacing w:after="190"/>
              <w:rPr>
                <w:color w:val="000000"/>
              </w:rPr>
            </w:pPr>
          </w:p>
        </w:tc>
        <w:tc>
          <w:tcPr>
            <w:tcW w:w="2976" w:type="dxa"/>
          </w:tcPr>
          <w:p w14:paraId="02C87C6A" w14:textId="77777777" w:rsidR="00A95B74" w:rsidRPr="000A5FED" w:rsidRDefault="00A95B74" w:rsidP="00130CFF">
            <w:pPr>
              <w:spacing w:after="190"/>
              <w:rPr>
                <w:color w:val="000000"/>
              </w:rPr>
            </w:pPr>
          </w:p>
        </w:tc>
        <w:tc>
          <w:tcPr>
            <w:tcW w:w="1843" w:type="dxa"/>
          </w:tcPr>
          <w:p w14:paraId="60599193" w14:textId="77777777" w:rsidR="00A95B74" w:rsidRPr="000A5FED" w:rsidRDefault="00A95B74" w:rsidP="00130CFF">
            <w:pPr>
              <w:spacing w:after="190"/>
              <w:rPr>
                <w:color w:val="000000"/>
              </w:rPr>
            </w:pPr>
          </w:p>
        </w:tc>
      </w:tr>
      <w:tr w:rsidR="00A95B74" w:rsidRPr="000A5FED" w14:paraId="798FAEFC" w14:textId="77777777" w:rsidTr="00B74786">
        <w:trPr>
          <w:cantSplit/>
          <w:trHeight w:val="1211"/>
        </w:trPr>
        <w:tc>
          <w:tcPr>
            <w:tcW w:w="851" w:type="dxa"/>
            <w:shd w:val="clear" w:color="auto" w:fill="auto"/>
            <w:noWrap/>
          </w:tcPr>
          <w:p w14:paraId="199348AF" w14:textId="77777777" w:rsidR="00A95B74" w:rsidRPr="000A5FED" w:rsidRDefault="00A95B74" w:rsidP="00130CFF">
            <w:pPr>
              <w:widowControl/>
              <w:snapToGrid w:val="0"/>
              <w:spacing w:after="190" w:line="240" w:lineRule="atLeast"/>
              <w:jc w:val="center"/>
            </w:pPr>
            <w:r w:rsidRPr="000A5FED">
              <w:t>5.15</w:t>
            </w:r>
          </w:p>
        </w:tc>
        <w:tc>
          <w:tcPr>
            <w:tcW w:w="7087" w:type="dxa"/>
            <w:shd w:val="clear" w:color="auto" w:fill="auto"/>
          </w:tcPr>
          <w:p w14:paraId="4258216A" w14:textId="39FA3DF3" w:rsidR="00B74786" w:rsidRPr="000A5FED" w:rsidRDefault="00A95B74" w:rsidP="00130CFF">
            <w:pPr>
              <w:snapToGrid w:val="0"/>
              <w:spacing w:after="190" w:line="240" w:lineRule="atLeast"/>
              <w:jc w:val="both"/>
              <w:rPr>
                <w:color w:val="000000"/>
              </w:rPr>
            </w:pPr>
            <w:r w:rsidRPr="000A5FED">
              <w:rPr>
                <w:color w:val="000000"/>
              </w:rPr>
              <w:t>是否</w:t>
            </w:r>
            <w:r w:rsidRPr="000A5FED">
              <w:t>定期</w:t>
            </w:r>
            <w:r w:rsidRPr="000A5FED">
              <w:rPr>
                <w:color w:val="000000"/>
              </w:rPr>
              <w:t>檢視並分析資訊作業委外之人員安全、媒體保護管控、使用者識別及鑑別、</w:t>
            </w:r>
            <w:proofErr w:type="gramStart"/>
            <w:r w:rsidRPr="000A5FED">
              <w:rPr>
                <w:color w:val="000000"/>
              </w:rPr>
              <w:t>組態管控</w:t>
            </w:r>
            <w:proofErr w:type="gramEnd"/>
            <w:r w:rsidRPr="000A5FED">
              <w:rPr>
                <w:color w:val="000000"/>
              </w:rPr>
              <w:t>等相關紀錄？</w:t>
            </w:r>
          </w:p>
        </w:tc>
        <w:tc>
          <w:tcPr>
            <w:tcW w:w="496" w:type="dxa"/>
          </w:tcPr>
          <w:p w14:paraId="4A06B00E" w14:textId="77777777" w:rsidR="00A95B74" w:rsidRPr="000A5FED" w:rsidRDefault="00A95B74" w:rsidP="00130CFF">
            <w:pPr>
              <w:spacing w:after="190"/>
              <w:rPr>
                <w:color w:val="000000"/>
              </w:rPr>
            </w:pPr>
          </w:p>
        </w:tc>
        <w:tc>
          <w:tcPr>
            <w:tcW w:w="496" w:type="dxa"/>
          </w:tcPr>
          <w:p w14:paraId="7D9CED09" w14:textId="77777777" w:rsidR="00A95B74" w:rsidRPr="000A5FED" w:rsidRDefault="00A95B74" w:rsidP="00130CFF">
            <w:pPr>
              <w:spacing w:after="190"/>
              <w:rPr>
                <w:color w:val="000000"/>
              </w:rPr>
            </w:pPr>
          </w:p>
        </w:tc>
        <w:tc>
          <w:tcPr>
            <w:tcW w:w="496" w:type="dxa"/>
          </w:tcPr>
          <w:p w14:paraId="083E7E50" w14:textId="77777777" w:rsidR="00A95B74" w:rsidRPr="000A5FED" w:rsidRDefault="00A95B74" w:rsidP="00130CFF">
            <w:pPr>
              <w:spacing w:after="190"/>
              <w:rPr>
                <w:color w:val="000000"/>
              </w:rPr>
            </w:pPr>
          </w:p>
        </w:tc>
        <w:tc>
          <w:tcPr>
            <w:tcW w:w="497" w:type="dxa"/>
          </w:tcPr>
          <w:p w14:paraId="60808945" w14:textId="77777777" w:rsidR="00A95B74" w:rsidRPr="000A5FED" w:rsidRDefault="00A95B74" w:rsidP="00130CFF">
            <w:pPr>
              <w:spacing w:after="190"/>
              <w:rPr>
                <w:color w:val="000000"/>
              </w:rPr>
            </w:pPr>
          </w:p>
        </w:tc>
        <w:tc>
          <w:tcPr>
            <w:tcW w:w="2976" w:type="dxa"/>
          </w:tcPr>
          <w:p w14:paraId="3E1EFD79" w14:textId="77777777" w:rsidR="00A95B74" w:rsidRPr="000A5FED" w:rsidRDefault="00A95B74" w:rsidP="00130CFF">
            <w:pPr>
              <w:spacing w:after="190"/>
              <w:rPr>
                <w:color w:val="000000"/>
              </w:rPr>
            </w:pPr>
          </w:p>
        </w:tc>
        <w:tc>
          <w:tcPr>
            <w:tcW w:w="1843" w:type="dxa"/>
          </w:tcPr>
          <w:p w14:paraId="45EEE9E4" w14:textId="77777777" w:rsidR="00A95B74" w:rsidRPr="000A5FED" w:rsidRDefault="00A95B74" w:rsidP="00130CFF">
            <w:pPr>
              <w:spacing w:after="190"/>
              <w:rPr>
                <w:color w:val="000000"/>
              </w:rPr>
            </w:pPr>
          </w:p>
        </w:tc>
      </w:tr>
      <w:tr w:rsidR="00A95B74" w:rsidRPr="000A5FED" w14:paraId="5B006172" w14:textId="77777777" w:rsidTr="00A95B74">
        <w:trPr>
          <w:cantSplit/>
          <w:trHeight w:val="227"/>
        </w:trPr>
        <w:tc>
          <w:tcPr>
            <w:tcW w:w="14742" w:type="dxa"/>
            <w:gridSpan w:val="8"/>
            <w:shd w:val="clear" w:color="auto" w:fill="F2DBDB" w:themeFill="accent2" w:themeFillTint="33"/>
            <w:noWrap/>
          </w:tcPr>
          <w:p w14:paraId="1838ED9D" w14:textId="40239128" w:rsidR="00A95B74" w:rsidRPr="000A5FED" w:rsidRDefault="00CD4664" w:rsidP="00130CFF">
            <w:pPr>
              <w:spacing w:after="190"/>
              <w:rPr>
                <w:color w:val="000000"/>
              </w:rPr>
            </w:pPr>
            <w:r>
              <w:rPr>
                <w:bCs/>
              </w:rPr>
              <w:lastRenderedPageBreak/>
              <w:t>(</w:t>
            </w:r>
            <w:r w:rsidR="00A95B74" w:rsidRPr="000A5FED">
              <w:rPr>
                <w:bCs/>
              </w:rPr>
              <w:t>六</w:t>
            </w:r>
            <w:r w:rsidR="00A95B74" w:rsidRPr="000A5FED">
              <w:rPr>
                <w:bCs/>
              </w:rPr>
              <w:t xml:space="preserve">) </w:t>
            </w:r>
            <w:r w:rsidR="00A95B74" w:rsidRPr="000A5FED">
              <w:rPr>
                <w:bCs/>
              </w:rPr>
              <w:t>資通安全維護計畫與實施情形之持續精進及績效管理機制</w:t>
            </w:r>
          </w:p>
        </w:tc>
      </w:tr>
      <w:tr w:rsidR="00A95B74" w:rsidRPr="000A5FED" w14:paraId="2EB6DDF6" w14:textId="77777777" w:rsidTr="00237BFB">
        <w:trPr>
          <w:cantSplit/>
          <w:trHeight w:val="227"/>
        </w:trPr>
        <w:tc>
          <w:tcPr>
            <w:tcW w:w="851" w:type="dxa"/>
            <w:shd w:val="clear" w:color="auto" w:fill="auto"/>
          </w:tcPr>
          <w:p w14:paraId="38A74235" w14:textId="77777777" w:rsidR="00A95B74" w:rsidRPr="000A5FED" w:rsidRDefault="00A95B74" w:rsidP="00130CFF">
            <w:pPr>
              <w:widowControl/>
              <w:snapToGrid w:val="0"/>
              <w:spacing w:after="190" w:line="240" w:lineRule="atLeast"/>
              <w:jc w:val="center"/>
            </w:pPr>
            <w:r w:rsidRPr="000A5FED">
              <w:t>6.1</w:t>
            </w:r>
          </w:p>
        </w:tc>
        <w:tc>
          <w:tcPr>
            <w:tcW w:w="7087" w:type="dxa"/>
            <w:shd w:val="clear" w:color="auto" w:fill="auto"/>
          </w:tcPr>
          <w:p w14:paraId="03A3C566" w14:textId="03C00184" w:rsidR="00A95B74" w:rsidRPr="000A5FED" w:rsidRDefault="00A95B74" w:rsidP="00130CFF">
            <w:pPr>
              <w:snapToGrid w:val="0"/>
              <w:spacing w:after="190" w:line="240" w:lineRule="atLeast"/>
              <w:jc w:val="both"/>
              <w:rPr>
                <w:color w:val="000000"/>
              </w:rPr>
            </w:pPr>
            <w:r w:rsidRPr="000A5FED">
              <w:t>是否</w:t>
            </w:r>
            <w:r w:rsidRPr="00B74786">
              <w:rPr>
                <w:color w:val="000000" w:themeColor="text1"/>
              </w:rPr>
              <w:t>訂定、修正及實施機關資通安全維護計畫，且每年向</w:t>
            </w:r>
            <w:r w:rsidR="00FF13E7" w:rsidRPr="00B74786">
              <w:rPr>
                <w:rFonts w:hint="eastAsia"/>
                <w:color w:val="000000" w:themeColor="text1"/>
              </w:rPr>
              <w:t>中央目的事業主管機關</w:t>
            </w:r>
            <w:r w:rsidRPr="00B74786">
              <w:rPr>
                <w:color w:val="000000" w:themeColor="text1"/>
              </w:rPr>
              <w:t>提出資通安全</w:t>
            </w:r>
            <w:r w:rsidRPr="000A5FED">
              <w:t>維護計畫實施情形？</w:t>
            </w:r>
          </w:p>
        </w:tc>
        <w:tc>
          <w:tcPr>
            <w:tcW w:w="496" w:type="dxa"/>
          </w:tcPr>
          <w:p w14:paraId="3CD87AE0" w14:textId="77777777" w:rsidR="00A95B74" w:rsidRPr="000A5FED" w:rsidRDefault="00A95B74" w:rsidP="00130CFF">
            <w:pPr>
              <w:spacing w:after="190"/>
              <w:rPr>
                <w:lang w:eastAsia="zh-HK"/>
              </w:rPr>
            </w:pPr>
          </w:p>
        </w:tc>
        <w:tc>
          <w:tcPr>
            <w:tcW w:w="496" w:type="dxa"/>
          </w:tcPr>
          <w:p w14:paraId="57EEAC47" w14:textId="77777777" w:rsidR="00A95B74" w:rsidRPr="000A5FED" w:rsidRDefault="00A95B74" w:rsidP="00130CFF">
            <w:pPr>
              <w:spacing w:after="190"/>
              <w:rPr>
                <w:lang w:eastAsia="zh-HK"/>
              </w:rPr>
            </w:pPr>
          </w:p>
        </w:tc>
        <w:tc>
          <w:tcPr>
            <w:tcW w:w="496" w:type="dxa"/>
          </w:tcPr>
          <w:p w14:paraId="7A5415E0" w14:textId="77777777" w:rsidR="00A95B74" w:rsidRPr="000A5FED" w:rsidRDefault="00A95B74" w:rsidP="00130CFF">
            <w:pPr>
              <w:spacing w:after="190"/>
              <w:rPr>
                <w:lang w:eastAsia="zh-HK"/>
              </w:rPr>
            </w:pPr>
          </w:p>
        </w:tc>
        <w:tc>
          <w:tcPr>
            <w:tcW w:w="497" w:type="dxa"/>
          </w:tcPr>
          <w:p w14:paraId="06D83CC5" w14:textId="77777777" w:rsidR="00A95B74" w:rsidRPr="000A5FED" w:rsidRDefault="00A95B74" w:rsidP="00130CFF">
            <w:pPr>
              <w:spacing w:after="190"/>
              <w:rPr>
                <w:lang w:eastAsia="zh-HK"/>
              </w:rPr>
            </w:pPr>
          </w:p>
        </w:tc>
        <w:tc>
          <w:tcPr>
            <w:tcW w:w="2976" w:type="dxa"/>
          </w:tcPr>
          <w:p w14:paraId="30A017ED" w14:textId="77777777" w:rsidR="00A95B74" w:rsidRPr="000A5FED" w:rsidRDefault="00A95B74" w:rsidP="00130CFF">
            <w:pPr>
              <w:spacing w:after="190"/>
              <w:rPr>
                <w:lang w:eastAsia="zh-HK"/>
              </w:rPr>
            </w:pPr>
          </w:p>
        </w:tc>
        <w:tc>
          <w:tcPr>
            <w:tcW w:w="1843" w:type="dxa"/>
          </w:tcPr>
          <w:p w14:paraId="08C2A815" w14:textId="77777777" w:rsidR="00A95B74" w:rsidRPr="000A5FED" w:rsidRDefault="00A95B74" w:rsidP="00130CFF">
            <w:pPr>
              <w:spacing w:after="190"/>
            </w:pPr>
          </w:p>
        </w:tc>
      </w:tr>
      <w:tr w:rsidR="00A95B74" w:rsidRPr="000A5FED" w14:paraId="346BBAE5" w14:textId="77777777" w:rsidTr="00237BFB">
        <w:trPr>
          <w:cantSplit/>
          <w:trHeight w:val="227"/>
        </w:trPr>
        <w:tc>
          <w:tcPr>
            <w:tcW w:w="851" w:type="dxa"/>
            <w:shd w:val="clear" w:color="auto" w:fill="auto"/>
          </w:tcPr>
          <w:p w14:paraId="386DDFEA" w14:textId="77777777" w:rsidR="00A95B74" w:rsidRPr="000A5FED" w:rsidRDefault="00A95B74" w:rsidP="00130CFF">
            <w:pPr>
              <w:widowControl/>
              <w:snapToGrid w:val="0"/>
              <w:spacing w:after="190" w:line="240" w:lineRule="atLeast"/>
              <w:jc w:val="center"/>
              <w:rPr>
                <w:color w:val="000000"/>
              </w:rPr>
            </w:pPr>
            <w:r w:rsidRPr="000A5FED">
              <w:rPr>
                <w:color w:val="000000"/>
              </w:rPr>
              <w:t>6.2</w:t>
            </w:r>
          </w:p>
        </w:tc>
        <w:tc>
          <w:tcPr>
            <w:tcW w:w="7087" w:type="dxa"/>
            <w:shd w:val="clear" w:color="auto" w:fill="auto"/>
          </w:tcPr>
          <w:p w14:paraId="6A33DAAA" w14:textId="5B6F714B" w:rsidR="00A95B74" w:rsidRPr="000A5FED" w:rsidRDefault="00A95B74" w:rsidP="00130CFF">
            <w:pPr>
              <w:snapToGrid w:val="0"/>
              <w:spacing w:after="190" w:line="240" w:lineRule="atLeast"/>
              <w:jc w:val="both"/>
            </w:pPr>
            <w:r w:rsidRPr="000A5FED">
              <w:t>是否落實管理階層</w:t>
            </w:r>
            <w:r w:rsidR="00CD4664">
              <w:t>(</w:t>
            </w:r>
            <w:r w:rsidRPr="000A5FED">
              <w:t>如機關首長、資通安全長等</w:t>
            </w:r>
            <w:r w:rsidRPr="000A5FED">
              <w:t>)</w:t>
            </w:r>
            <w:r w:rsidRPr="000A5FED">
              <w:t>定期</w:t>
            </w:r>
            <w:r w:rsidR="00CD4664">
              <w:t>(</w:t>
            </w:r>
            <w:r w:rsidRPr="000A5FED">
              <w:t>每年至少</w:t>
            </w:r>
            <w:r w:rsidRPr="000A5FED">
              <w:t>1</w:t>
            </w:r>
            <w:r w:rsidRPr="000A5FED">
              <w:t>次</w:t>
            </w:r>
            <w:r w:rsidRPr="000A5FED">
              <w:t>)</w:t>
            </w:r>
            <w:r w:rsidRPr="000A5FED">
              <w:t>審查</w:t>
            </w:r>
            <w:r w:rsidRPr="000A5FED">
              <w:t>ISMS</w:t>
            </w:r>
            <w:r w:rsidRPr="000A5FED">
              <w:t>，以確保其運作之適切性及有效性？</w:t>
            </w:r>
          </w:p>
        </w:tc>
        <w:tc>
          <w:tcPr>
            <w:tcW w:w="496" w:type="dxa"/>
          </w:tcPr>
          <w:p w14:paraId="6258909C" w14:textId="77777777" w:rsidR="00A95B74" w:rsidRPr="000A5FED" w:rsidRDefault="00A95B74" w:rsidP="00130CFF">
            <w:pPr>
              <w:spacing w:after="190"/>
              <w:rPr>
                <w:color w:val="000000" w:themeColor="text1"/>
              </w:rPr>
            </w:pPr>
          </w:p>
        </w:tc>
        <w:tc>
          <w:tcPr>
            <w:tcW w:w="496" w:type="dxa"/>
          </w:tcPr>
          <w:p w14:paraId="7AB09D3D" w14:textId="77777777" w:rsidR="00A95B74" w:rsidRPr="000A5FED" w:rsidRDefault="00A95B74" w:rsidP="00130CFF">
            <w:pPr>
              <w:spacing w:after="190"/>
              <w:rPr>
                <w:color w:val="000000" w:themeColor="text1"/>
              </w:rPr>
            </w:pPr>
          </w:p>
        </w:tc>
        <w:tc>
          <w:tcPr>
            <w:tcW w:w="496" w:type="dxa"/>
          </w:tcPr>
          <w:p w14:paraId="648D34EE" w14:textId="77777777" w:rsidR="00A95B74" w:rsidRPr="000A5FED" w:rsidRDefault="00A95B74" w:rsidP="00130CFF">
            <w:pPr>
              <w:spacing w:after="190"/>
              <w:rPr>
                <w:color w:val="000000" w:themeColor="text1"/>
              </w:rPr>
            </w:pPr>
          </w:p>
        </w:tc>
        <w:tc>
          <w:tcPr>
            <w:tcW w:w="497" w:type="dxa"/>
          </w:tcPr>
          <w:p w14:paraId="18346D66" w14:textId="77777777" w:rsidR="00A95B74" w:rsidRPr="000A5FED" w:rsidRDefault="00A95B74" w:rsidP="00130CFF">
            <w:pPr>
              <w:spacing w:after="190"/>
              <w:rPr>
                <w:color w:val="000000" w:themeColor="text1"/>
              </w:rPr>
            </w:pPr>
          </w:p>
        </w:tc>
        <w:tc>
          <w:tcPr>
            <w:tcW w:w="2976" w:type="dxa"/>
          </w:tcPr>
          <w:p w14:paraId="2E559ADA" w14:textId="77777777" w:rsidR="00A95B74" w:rsidRPr="000A5FED" w:rsidRDefault="00A95B74" w:rsidP="00130CFF">
            <w:pPr>
              <w:spacing w:after="190"/>
              <w:rPr>
                <w:color w:val="000000" w:themeColor="text1"/>
              </w:rPr>
            </w:pPr>
          </w:p>
        </w:tc>
        <w:tc>
          <w:tcPr>
            <w:tcW w:w="1843" w:type="dxa"/>
          </w:tcPr>
          <w:p w14:paraId="25226AE6" w14:textId="77777777" w:rsidR="00A95B74" w:rsidRPr="000A5FED" w:rsidRDefault="00A95B74" w:rsidP="00130CFF">
            <w:pPr>
              <w:spacing w:after="190"/>
              <w:rPr>
                <w:color w:val="000000" w:themeColor="text1"/>
              </w:rPr>
            </w:pPr>
          </w:p>
        </w:tc>
      </w:tr>
      <w:tr w:rsidR="00A95B74" w:rsidRPr="000A5FED" w14:paraId="534CE246" w14:textId="77777777" w:rsidTr="00237BFB">
        <w:trPr>
          <w:cantSplit/>
          <w:trHeight w:val="227"/>
        </w:trPr>
        <w:tc>
          <w:tcPr>
            <w:tcW w:w="851" w:type="dxa"/>
            <w:shd w:val="clear" w:color="auto" w:fill="auto"/>
          </w:tcPr>
          <w:p w14:paraId="23EDA5A8" w14:textId="77777777" w:rsidR="00A95B74" w:rsidRPr="000A5FED" w:rsidRDefault="00A95B74" w:rsidP="00130CFF">
            <w:pPr>
              <w:widowControl/>
              <w:snapToGrid w:val="0"/>
              <w:spacing w:after="190" w:line="240" w:lineRule="atLeast"/>
              <w:jc w:val="center"/>
              <w:rPr>
                <w:color w:val="000000"/>
              </w:rPr>
            </w:pPr>
            <w:r w:rsidRPr="000A5FED">
              <w:rPr>
                <w:color w:val="000000"/>
              </w:rPr>
              <w:t>6.3</w:t>
            </w:r>
          </w:p>
        </w:tc>
        <w:tc>
          <w:tcPr>
            <w:tcW w:w="7087" w:type="dxa"/>
            <w:shd w:val="clear" w:color="auto" w:fill="auto"/>
          </w:tcPr>
          <w:p w14:paraId="6EF8D5ED" w14:textId="6826DAA4" w:rsidR="00A95B74" w:rsidRPr="000A5FED" w:rsidRDefault="00A95B74" w:rsidP="00130CFF">
            <w:pPr>
              <w:snapToGrid w:val="0"/>
              <w:spacing w:after="190" w:line="240" w:lineRule="atLeast"/>
              <w:jc w:val="both"/>
            </w:pPr>
            <w:r w:rsidRPr="000A5FED">
              <w:t>是否訂定內部資通安全稽核計畫，包含稽核目標、範圍、時間、程序、人員等，且落實執行？</w:t>
            </w:r>
            <w:r w:rsidRPr="000A5FED">
              <w:br/>
            </w:r>
            <w:r w:rsidR="00CD4664">
              <w:t>(</w:t>
            </w:r>
            <w:r w:rsidRPr="000A5FED">
              <w:t>A</w:t>
            </w:r>
            <w:r w:rsidRPr="000A5FED">
              <w:t>級機關：每年</w:t>
            </w:r>
            <w:r w:rsidRPr="000A5FED">
              <w:t>2</w:t>
            </w:r>
            <w:r w:rsidRPr="000A5FED">
              <w:t>次；</w:t>
            </w:r>
            <w:r w:rsidRPr="000A5FED">
              <w:t>B</w:t>
            </w:r>
            <w:r w:rsidRPr="000A5FED">
              <w:t>級機關：每年</w:t>
            </w:r>
            <w:r w:rsidRPr="000A5FED">
              <w:t>1</w:t>
            </w:r>
            <w:r w:rsidRPr="000A5FED">
              <w:t>次；</w:t>
            </w:r>
            <w:r w:rsidRPr="000A5FED">
              <w:t>C</w:t>
            </w:r>
            <w:r w:rsidRPr="000A5FED">
              <w:t>級機關：每</w:t>
            </w:r>
            <w:r w:rsidRPr="000A5FED">
              <w:t>2</w:t>
            </w:r>
            <w:r w:rsidRPr="000A5FED">
              <w:t>年</w:t>
            </w:r>
            <w:r w:rsidRPr="000A5FED">
              <w:t>1</w:t>
            </w:r>
            <w:r w:rsidRPr="000A5FED">
              <w:t>次</w:t>
            </w:r>
            <w:r w:rsidRPr="000A5FED">
              <w:t>)</w:t>
            </w:r>
          </w:p>
        </w:tc>
        <w:tc>
          <w:tcPr>
            <w:tcW w:w="496" w:type="dxa"/>
          </w:tcPr>
          <w:p w14:paraId="5B33D244" w14:textId="77777777" w:rsidR="00A95B74" w:rsidRPr="000A5FED" w:rsidRDefault="00A95B74" w:rsidP="00130CFF">
            <w:pPr>
              <w:spacing w:after="190"/>
            </w:pPr>
          </w:p>
        </w:tc>
        <w:tc>
          <w:tcPr>
            <w:tcW w:w="496" w:type="dxa"/>
          </w:tcPr>
          <w:p w14:paraId="6E166D91" w14:textId="77777777" w:rsidR="00A95B74" w:rsidRPr="000A5FED" w:rsidRDefault="00A95B74" w:rsidP="00130CFF">
            <w:pPr>
              <w:spacing w:after="190"/>
            </w:pPr>
          </w:p>
        </w:tc>
        <w:tc>
          <w:tcPr>
            <w:tcW w:w="496" w:type="dxa"/>
          </w:tcPr>
          <w:p w14:paraId="6D763EF8" w14:textId="77777777" w:rsidR="00A95B74" w:rsidRPr="000A5FED" w:rsidRDefault="00A95B74" w:rsidP="00130CFF">
            <w:pPr>
              <w:spacing w:after="190"/>
            </w:pPr>
          </w:p>
        </w:tc>
        <w:tc>
          <w:tcPr>
            <w:tcW w:w="497" w:type="dxa"/>
          </w:tcPr>
          <w:p w14:paraId="6C5AB47D" w14:textId="77777777" w:rsidR="00A95B74" w:rsidRPr="000A5FED" w:rsidRDefault="00A95B74" w:rsidP="00130CFF">
            <w:pPr>
              <w:spacing w:after="190"/>
            </w:pPr>
          </w:p>
        </w:tc>
        <w:tc>
          <w:tcPr>
            <w:tcW w:w="2976" w:type="dxa"/>
          </w:tcPr>
          <w:p w14:paraId="6ECB1E1D" w14:textId="77777777" w:rsidR="00A95B74" w:rsidRPr="000A5FED" w:rsidRDefault="00A95B74" w:rsidP="00130CFF">
            <w:pPr>
              <w:spacing w:after="190"/>
            </w:pPr>
          </w:p>
        </w:tc>
        <w:tc>
          <w:tcPr>
            <w:tcW w:w="1843" w:type="dxa"/>
          </w:tcPr>
          <w:p w14:paraId="014F1E5F" w14:textId="77777777" w:rsidR="00A95B74" w:rsidRPr="000A5FED" w:rsidRDefault="00A95B74" w:rsidP="00130CFF">
            <w:pPr>
              <w:spacing w:after="190"/>
            </w:pPr>
          </w:p>
        </w:tc>
      </w:tr>
      <w:tr w:rsidR="00A95B74" w:rsidRPr="000A5FED" w14:paraId="300A3432" w14:textId="77777777" w:rsidTr="00237BFB">
        <w:trPr>
          <w:cantSplit/>
          <w:trHeight w:val="227"/>
        </w:trPr>
        <w:tc>
          <w:tcPr>
            <w:tcW w:w="851" w:type="dxa"/>
            <w:shd w:val="clear" w:color="auto" w:fill="auto"/>
          </w:tcPr>
          <w:p w14:paraId="47918760"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6.4</w:t>
            </w:r>
          </w:p>
        </w:tc>
        <w:tc>
          <w:tcPr>
            <w:tcW w:w="7087" w:type="dxa"/>
            <w:shd w:val="clear" w:color="auto" w:fill="auto"/>
          </w:tcPr>
          <w:p w14:paraId="35033B0D" w14:textId="77777777" w:rsidR="00A95B74" w:rsidRPr="000A5FED" w:rsidRDefault="00A95B74" w:rsidP="00130CFF">
            <w:pPr>
              <w:snapToGrid w:val="0"/>
              <w:spacing w:after="190" w:line="240" w:lineRule="atLeast"/>
              <w:jc w:val="both"/>
              <w:rPr>
                <w:color w:val="000000"/>
              </w:rPr>
            </w:pPr>
            <w:r w:rsidRPr="000A5FED">
              <w:rPr>
                <w:color w:val="000000"/>
              </w:rPr>
              <w:t>是否規劃及執行稽核發現事項改善措施，且定期追蹤改善情形？</w:t>
            </w:r>
          </w:p>
        </w:tc>
        <w:tc>
          <w:tcPr>
            <w:tcW w:w="496" w:type="dxa"/>
          </w:tcPr>
          <w:p w14:paraId="57FD3F02" w14:textId="77777777" w:rsidR="00A95B74" w:rsidRPr="000A5FED" w:rsidRDefault="00A95B74" w:rsidP="00130CFF">
            <w:pPr>
              <w:spacing w:after="190"/>
              <w:rPr>
                <w:color w:val="000000" w:themeColor="text1"/>
              </w:rPr>
            </w:pPr>
          </w:p>
        </w:tc>
        <w:tc>
          <w:tcPr>
            <w:tcW w:w="496" w:type="dxa"/>
          </w:tcPr>
          <w:p w14:paraId="29670F09" w14:textId="77777777" w:rsidR="00A95B74" w:rsidRPr="000A5FED" w:rsidRDefault="00A95B74" w:rsidP="00130CFF">
            <w:pPr>
              <w:spacing w:after="190"/>
              <w:rPr>
                <w:color w:val="000000" w:themeColor="text1"/>
              </w:rPr>
            </w:pPr>
          </w:p>
        </w:tc>
        <w:tc>
          <w:tcPr>
            <w:tcW w:w="496" w:type="dxa"/>
          </w:tcPr>
          <w:p w14:paraId="71B8A7E7" w14:textId="77777777" w:rsidR="00A95B74" w:rsidRPr="000A5FED" w:rsidRDefault="00A95B74" w:rsidP="00130CFF">
            <w:pPr>
              <w:spacing w:after="190"/>
              <w:rPr>
                <w:color w:val="000000" w:themeColor="text1"/>
              </w:rPr>
            </w:pPr>
          </w:p>
        </w:tc>
        <w:tc>
          <w:tcPr>
            <w:tcW w:w="497" w:type="dxa"/>
          </w:tcPr>
          <w:p w14:paraId="540E4EBD" w14:textId="77777777" w:rsidR="00A95B74" w:rsidRPr="000A5FED" w:rsidRDefault="00A95B74" w:rsidP="00130CFF">
            <w:pPr>
              <w:spacing w:after="190"/>
              <w:rPr>
                <w:color w:val="000000" w:themeColor="text1"/>
              </w:rPr>
            </w:pPr>
          </w:p>
        </w:tc>
        <w:tc>
          <w:tcPr>
            <w:tcW w:w="2976" w:type="dxa"/>
          </w:tcPr>
          <w:p w14:paraId="43EF9262" w14:textId="77777777" w:rsidR="00A95B74" w:rsidRPr="000A5FED" w:rsidRDefault="00A95B74" w:rsidP="00130CFF">
            <w:pPr>
              <w:spacing w:after="190"/>
              <w:rPr>
                <w:color w:val="000000" w:themeColor="text1"/>
              </w:rPr>
            </w:pPr>
          </w:p>
        </w:tc>
        <w:tc>
          <w:tcPr>
            <w:tcW w:w="1843" w:type="dxa"/>
          </w:tcPr>
          <w:p w14:paraId="58CF9EC1" w14:textId="77777777" w:rsidR="00A95B74" w:rsidRPr="000A5FED" w:rsidRDefault="00A95B74" w:rsidP="00130CFF">
            <w:pPr>
              <w:spacing w:after="190"/>
            </w:pPr>
          </w:p>
        </w:tc>
      </w:tr>
      <w:tr w:rsidR="00A95B74" w:rsidRPr="000A5FED" w14:paraId="0191B36E" w14:textId="77777777" w:rsidTr="00A95B74">
        <w:trPr>
          <w:cantSplit/>
          <w:trHeight w:val="227"/>
        </w:trPr>
        <w:tc>
          <w:tcPr>
            <w:tcW w:w="14742" w:type="dxa"/>
            <w:gridSpan w:val="8"/>
            <w:shd w:val="clear" w:color="auto" w:fill="F2DBDB" w:themeFill="accent2" w:themeFillTint="33"/>
          </w:tcPr>
          <w:p w14:paraId="12813317" w14:textId="2652E420" w:rsidR="00A95B74" w:rsidRPr="000A5FED" w:rsidRDefault="00CD4664" w:rsidP="00130CFF">
            <w:pPr>
              <w:spacing w:after="190"/>
            </w:pPr>
            <w:r>
              <w:rPr>
                <w:bCs/>
              </w:rPr>
              <w:t>(</w:t>
            </w:r>
            <w:r w:rsidR="00A95B74" w:rsidRPr="000A5FED">
              <w:rPr>
                <w:bCs/>
              </w:rPr>
              <w:t>七</w:t>
            </w:r>
            <w:r w:rsidR="00A95B74" w:rsidRPr="000A5FED">
              <w:rPr>
                <w:bCs/>
              </w:rPr>
              <w:t xml:space="preserve">) </w:t>
            </w:r>
            <w:r w:rsidR="00A95B74" w:rsidRPr="000A5FED">
              <w:rPr>
                <w:bCs/>
              </w:rPr>
              <w:t>資通安全防護及控制措施</w:t>
            </w:r>
          </w:p>
        </w:tc>
      </w:tr>
      <w:tr w:rsidR="00A95B74" w:rsidRPr="000A5FED" w14:paraId="4DBD3205" w14:textId="77777777" w:rsidTr="00237BFB">
        <w:trPr>
          <w:cantSplit/>
          <w:trHeight w:val="972"/>
        </w:trPr>
        <w:tc>
          <w:tcPr>
            <w:tcW w:w="851" w:type="dxa"/>
            <w:shd w:val="clear" w:color="auto" w:fill="auto"/>
          </w:tcPr>
          <w:p w14:paraId="4D9D2DAB" w14:textId="77777777" w:rsidR="00A95B74" w:rsidRPr="000A5FED" w:rsidRDefault="00A95B74" w:rsidP="00130CFF">
            <w:pPr>
              <w:widowControl/>
              <w:snapToGrid w:val="0"/>
              <w:spacing w:after="190" w:line="240" w:lineRule="atLeast"/>
              <w:jc w:val="center"/>
            </w:pPr>
            <w:r w:rsidRPr="000A5FED">
              <w:t>7.1</w:t>
            </w:r>
          </w:p>
        </w:tc>
        <w:tc>
          <w:tcPr>
            <w:tcW w:w="7087" w:type="dxa"/>
            <w:shd w:val="clear" w:color="auto" w:fill="auto"/>
          </w:tcPr>
          <w:p w14:paraId="21EDE77E" w14:textId="705E0AB7" w:rsidR="00A95B74" w:rsidRPr="000A5FED" w:rsidRDefault="00A95B74" w:rsidP="00130CFF">
            <w:pPr>
              <w:widowControl/>
              <w:snapToGrid w:val="0"/>
              <w:spacing w:after="190" w:line="240" w:lineRule="atLeast"/>
              <w:jc w:val="both"/>
            </w:pPr>
            <w:r w:rsidRPr="000A5FED">
              <w:t>是否針對全部核心資通系統定期辦理網站安全弱點檢測？</w:t>
            </w:r>
            <w:r w:rsidR="00CD4664">
              <w:t>(</w:t>
            </w:r>
            <w:r w:rsidRPr="000A5FED">
              <w:t>A</w:t>
            </w:r>
            <w:r w:rsidRPr="000A5FED">
              <w:t>級機關：每年</w:t>
            </w:r>
            <w:r w:rsidRPr="000A5FED">
              <w:t>2</w:t>
            </w:r>
            <w:r w:rsidRPr="000A5FED">
              <w:t>次；</w:t>
            </w:r>
            <w:r w:rsidRPr="000A5FED">
              <w:t>B</w:t>
            </w:r>
            <w:r w:rsidRPr="000A5FED">
              <w:t>級機關：每年</w:t>
            </w:r>
            <w:r w:rsidRPr="000A5FED">
              <w:t>1</w:t>
            </w:r>
            <w:r w:rsidRPr="000A5FED">
              <w:t>次；</w:t>
            </w:r>
            <w:r w:rsidRPr="000A5FED">
              <w:t>C</w:t>
            </w:r>
            <w:r w:rsidRPr="000A5FED">
              <w:t>級機關：每</w:t>
            </w:r>
            <w:r w:rsidRPr="000A5FED">
              <w:t>2</w:t>
            </w:r>
            <w:r w:rsidRPr="000A5FED">
              <w:t>年</w:t>
            </w:r>
            <w:r w:rsidRPr="000A5FED">
              <w:t>1</w:t>
            </w:r>
            <w:r w:rsidRPr="000A5FED">
              <w:t>次</w:t>
            </w:r>
            <w:r w:rsidRPr="000A5FED">
              <w:t xml:space="preserve">) </w:t>
            </w:r>
          </w:p>
        </w:tc>
        <w:tc>
          <w:tcPr>
            <w:tcW w:w="496" w:type="dxa"/>
          </w:tcPr>
          <w:p w14:paraId="3ED6A111" w14:textId="77777777" w:rsidR="00A95B74" w:rsidRPr="000A5FED" w:rsidRDefault="00A95B74" w:rsidP="00130CFF">
            <w:pPr>
              <w:spacing w:after="190"/>
            </w:pPr>
          </w:p>
        </w:tc>
        <w:tc>
          <w:tcPr>
            <w:tcW w:w="496" w:type="dxa"/>
          </w:tcPr>
          <w:p w14:paraId="4AEDF047" w14:textId="77777777" w:rsidR="00A95B74" w:rsidRPr="000A5FED" w:rsidRDefault="00A95B74" w:rsidP="00130CFF">
            <w:pPr>
              <w:spacing w:after="190"/>
            </w:pPr>
          </w:p>
        </w:tc>
        <w:tc>
          <w:tcPr>
            <w:tcW w:w="496" w:type="dxa"/>
          </w:tcPr>
          <w:p w14:paraId="2527AB3C" w14:textId="77777777" w:rsidR="00A95B74" w:rsidRPr="000A5FED" w:rsidRDefault="00A95B74" w:rsidP="00130CFF">
            <w:pPr>
              <w:spacing w:after="190"/>
            </w:pPr>
          </w:p>
        </w:tc>
        <w:tc>
          <w:tcPr>
            <w:tcW w:w="497" w:type="dxa"/>
          </w:tcPr>
          <w:p w14:paraId="7DE0F5A9" w14:textId="77777777" w:rsidR="00A95B74" w:rsidRPr="000A5FED" w:rsidRDefault="00A95B74" w:rsidP="00130CFF">
            <w:pPr>
              <w:spacing w:after="190"/>
            </w:pPr>
          </w:p>
        </w:tc>
        <w:tc>
          <w:tcPr>
            <w:tcW w:w="2976" w:type="dxa"/>
          </w:tcPr>
          <w:p w14:paraId="3A3D3E92" w14:textId="77777777" w:rsidR="00A95B74" w:rsidRPr="000A5FED" w:rsidRDefault="00A95B74" w:rsidP="00130CFF">
            <w:pPr>
              <w:spacing w:after="190"/>
            </w:pPr>
          </w:p>
        </w:tc>
        <w:tc>
          <w:tcPr>
            <w:tcW w:w="1843" w:type="dxa"/>
          </w:tcPr>
          <w:p w14:paraId="5A962959" w14:textId="77777777" w:rsidR="00A95B74" w:rsidRPr="000A5FED" w:rsidRDefault="00A95B74" w:rsidP="00130CFF">
            <w:pPr>
              <w:spacing w:after="190"/>
              <w:rPr>
                <w:color w:val="000000"/>
              </w:rPr>
            </w:pPr>
          </w:p>
        </w:tc>
      </w:tr>
      <w:tr w:rsidR="00A95B74" w:rsidRPr="000A5FED" w14:paraId="1EE51BB5" w14:textId="77777777" w:rsidTr="00237BFB">
        <w:trPr>
          <w:cantSplit/>
          <w:trHeight w:val="435"/>
        </w:trPr>
        <w:tc>
          <w:tcPr>
            <w:tcW w:w="851" w:type="dxa"/>
            <w:shd w:val="clear" w:color="auto" w:fill="auto"/>
          </w:tcPr>
          <w:p w14:paraId="6E34B8DD" w14:textId="77777777" w:rsidR="00A95B74" w:rsidRPr="000A5FED" w:rsidRDefault="00A95B74" w:rsidP="00130CFF">
            <w:pPr>
              <w:widowControl/>
              <w:snapToGrid w:val="0"/>
              <w:spacing w:after="190" w:line="240" w:lineRule="atLeast"/>
              <w:jc w:val="center"/>
            </w:pPr>
            <w:r w:rsidRPr="000A5FED">
              <w:lastRenderedPageBreak/>
              <w:t>7.2</w:t>
            </w:r>
          </w:p>
        </w:tc>
        <w:tc>
          <w:tcPr>
            <w:tcW w:w="7087" w:type="dxa"/>
            <w:shd w:val="clear" w:color="auto" w:fill="auto"/>
          </w:tcPr>
          <w:p w14:paraId="77A4E853" w14:textId="155E299A" w:rsidR="00A95B74" w:rsidRPr="000A5FED" w:rsidRDefault="00A95B74" w:rsidP="00130CFF">
            <w:pPr>
              <w:widowControl/>
              <w:snapToGrid w:val="0"/>
              <w:spacing w:after="190" w:line="240" w:lineRule="atLeast"/>
              <w:jc w:val="both"/>
            </w:pPr>
            <w:r w:rsidRPr="000A5FED">
              <w:t>是否針對全部核心資通系統定期辦理系統滲透測試？</w:t>
            </w:r>
            <w:r w:rsidR="00CD4664">
              <w:t>(</w:t>
            </w:r>
            <w:r w:rsidRPr="000A5FED">
              <w:t>A</w:t>
            </w:r>
            <w:r w:rsidRPr="000A5FED">
              <w:t>級機關：每年</w:t>
            </w:r>
            <w:r w:rsidRPr="000A5FED">
              <w:t>1</w:t>
            </w:r>
            <w:r w:rsidRPr="000A5FED">
              <w:t>次；</w:t>
            </w:r>
            <w:r w:rsidRPr="000A5FED">
              <w:t>B</w:t>
            </w:r>
            <w:r w:rsidRPr="000A5FED">
              <w:t>、</w:t>
            </w:r>
            <w:r w:rsidRPr="000A5FED">
              <w:t>C</w:t>
            </w:r>
            <w:r w:rsidRPr="000A5FED">
              <w:t>級機關：每</w:t>
            </w:r>
            <w:r w:rsidRPr="000A5FED">
              <w:t>2</w:t>
            </w:r>
            <w:r w:rsidRPr="000A5FED">
              <w:t>年</w:t>
            </w:r>
            <w:r w:rsidRPr="000A5FED">
              <w:t>1</w:t>
            </w:r>
            <w:r w:rsidRPr="000A5FED">
              <w:t>次</w:t>
            </w:r>
            <w:r w:rsidRPr="000A5FED">
              <w:t>)</w:t>
            </w:r>
          </w:p>
        </w:tc>
        <w:tc>
          <w:tcPr>
            <w:tcW w:w="496" w:type="dxa"/>
          </w:tcPr>
          <w:p w14:paraId="0C71A3AE" w14:textId="77777777" w:rsidR="00A95B74" w:rsidRPr="000A5FED" w:rsidRDefault="00A95B74" w:rsidP="00130CFF">
            <w:pPr>
              <w:spacing w:after="190"/>
            </w:pPr>
          </w:p>
        </w:tc>
        <w:tc>
          <w:tcPr>
            <w:tcW w:w="496" w:type="dxa"/>
          </w:tcPr>
          <w:p w14:paraId="7EA0F07F" w14:textId="77777777" w:rsidR="00A95B74" w:rsidRPr="000A5FED" w:rsidRDefault="00A95B74" w:rsidP="00130CFF">
            <w:pPr>
              <w:spacing w:after="190"/>
            </w:pPr>
          </w:p>
        </w:tc>
        <w:tc>
          <w:tcPr>
            <w:tcW w:w="496" w:type="dxa"/>
          </w:tcPr>
          <w:p w14:paraId="7F37315E" w14:textId="77777777" w:rsidR="00A95B74" w:rsidRPr="000A5FED" w:rsidRDefault="00A95B74" w:rsidP="00130CFF">
            <w:pPr>
              <w:spacing w:after="190"/>
            </w:pPr>
          </w:p>
        </w:tc>
        <w:tc>
          <w:tcPr>
            <w:tcW w:w="497" w:type="dxa"/>
          </w:tcPr>
          <w:p w14:paraId="036DDF75" w14:textId="77777777" w:rsidR="00A95B74" w:rsidRPr="000A5FED" w:rsidRDefault="00A95B74" w:rsidP="00130CFF">
            <w:pPr>
              <w:spacing w:after="190"/>
            </w:pPr>
          </w:p>
        </w:tc>
        <w:tc>
          <w:tcPr>
            <w:tcW w:w="2976" w:type="dxa"/>
          </w:tcPr>
          <w:p w14:paraId="29224C2B" w14:textId="77777777" w:rsidR="00A95B74" w:rsidRPr="000A5FED" w:rsidRDefault="00A95B74" w:rsidP="00130CFF">
            <w:pPr>
              <w:spacing w:after="190"/>
            </w:pPr>
          </w:p>
        </w:tc>
        <w:tc>
          <w:tcPr>
            <w:tcW w:w="1843" w:type="dxa"/>
          </w:tcPr>
          <w:p w14:paraId="23D0DE19" w14:textId="77777777" w:rsidR="00A95B74" w:rsidRPr="000A5FED" w:rsidRDefault="00A95B74" w:rsidP="00130CFF">
            <w:pPr>
              <w:spacing w:after="190"/>
              <w:rPr>
                <w:color w:val="000000"/>
              </w:rPr>
            </w:pPr>
          </w:p>
        </w:tc>
      </w:tr>
      <w:tr w:rsidR="00A95B74" w:rsidRPr="000A5FED" w14:paraId="0DD14C49" w14:textId="77777777" w:rsidTr="00237BFB">
        <w:trPr>
          <w:cantSplit/>
          <w:trHeight w:val="227"/>
        </w:trPr>
        <w:tc>
          <w:tcPr>
            <w:tcW w:w="851" w:type="dxa"/>
            <w:shd w:val="clear" w:color="auto" w:fill="auto"/>
          </w:tcPr>
          <w:p w14:paraId="5664B230" w14:textId="77777777" w:rsidR="00A95B74" w:rsidRPr="000A5FED" w:rsidRDefault="00A95B74" w:rsidP="00130CFF">
            <w:pPr>
              <w:widowControl/>
              <w:snapToGrid w:val="0"/>
              <w:spacing w:after="190" w:line="240" w:lineRule="atLeast"/>
              <w:jc w:val="center"/>
            </w:pPr>
            <w:r w:rsidRPr="000A5FED">
              <w:t>7.3</w:t>
            </w:r>
          </w:p>
        </w:tc>
        <w:tc>
          <w:tcPr>
            <w:tcW w:w="7087" w:type="dxa"/>
            <w:shd w:val="clear" w:color="auto" w:fill="auto"/>
          </w:tcPr>
          <w:p w14:paraId="7014C78E" w14:textId="291B99EF" w:rsidR="00A95B74" w:rsidRPr="000A5FED" w:rsidRDefault="00A95B74" w:rsidP="00130CFF">
            <w:pPr>
              <w:widowControl/>
              <w:snapToGrid w:val="0"/>
              <w:spacing w:after="190" w:line="240" w:lineRule="atLeast"/>
              <w:jc w:val="both"/>
            </w:pPr>
            <w:r w:rsidRPr="000A5FED">
              <w:t>是否定期辦理資通</w:t>
            </w:r>
            <w:proofErr w:type="gramStart"/>
            <w:r w:rsidRPr="000A5FED">
              <w:t>安全健</w:t>
            </w:r>
            <w:proofErr w:type="gramEnd"/>
            <w:r w:rsidRPr="000A5FED">
              <w:t>診，包含網路架構檢視、網路惡意活動檢視、使用者端電腦惡意活動檢視、伺服器主機惡意活動檢視、目錄伺服器設定及防火牆設定檢視等？</w:t>
            </w:r>
            <w:r w:rsidR="00CD4664">
              <w:t>(</w:t>
            </w:r>
            <w:r w:rsidRPr="000A5FED">
              <w:t>A</w:t>
            </w:r>
            <w:r w:rsidRPr="000A5FED">
              <w:t>級機關：每年</w:t>
            </w:r>
            <w:r w:rsidRPr="000A5FED">
              <w:t>1</w:t>
            </w:r>
            <w:r w:rsidRPr="000A5FED">
              <w:t>次；</w:t>
            </w:r>
            <w:r w:rsidRPr="000A5FED">
              <w:t>B</w:t>
            </w:r>
            <w:r w:rsidRPr="000A5FED">
              <w:t>、</w:t>
            </w:r>
            <w:r w:rsidRPr="000A5FED">
              <w:t>C</w:t>
            </w:r>
            <w:r w:rsidRPr="000A5FED">
              <w:t>級機關：每</w:t>
            </w:r>
            <w:r w:rsidRPr="000A5FED">
              <w:t>2</w:t>
            </w:r>
            <w:r w:rsidRPr="000A5FED">
              <w:t>年</w:t>
            </w:r>
            <w:r w:rsidRPr="000A5FED">
              <w:t>1</w:t>
            </w:r>
            <w:r w:rsidRPr="000A5FED">
              <w:t>次</w:t>
            </w:r>
            <w:r w:rsidRPr="000A5FED">
              <w:t>)</w:t>
            </w:r>
          </w:p>
        </w:tc>
        <w:tc>
          <w:tcPr>
            <w:tcW w:w="496" w:type="dxa"/>
          </w:tcPr>
          <w:p w14:paraId="683896E8" w14:textId="77777777" w:rsidR="00A95B74" w:rsidRPr="000A5FED" w:rsidRDefault="00A95B74" w:rsidP="00130CFF">
            <w:pPr>
              <w:spacing w:after="190"/>
            </w:pPr>
          </w:p>
        </w:tc>
        <w:tc>
          <w:tcPr>
            <w:tcW w:w="496" w:type="dxa"/>
          </w:tcPr>
          <w:p w14:paraId="5E023A17" w14:textId="77777777" w:rsidR="00A95B74" w:rsidRPr="000A5FED" w:rsidRDefault="00A95B74" w:rsidP="00130CFF">
            <w:pPr>
              <w:spacing w:after="190"/>
            </w:pPr>
          </w:p>
        </w:tc>
        <w:tc>
          <w:tcPr>
            <w:tcW w:w="496" w:type="dxa"/>
          </w:tcPr>
          <w:p w14:paraId="167B6F35" w14:textId="77777777" w:rsidR="00A95B74" w:rsidRPr="000A5FED" w:rsidRDefault="00A95B74" w:rsidP="00130CFF">
            <w:pPr>
              <w:spacing w:after="190"/>
            </w:pPr>
          </w:p>
        </w:tc>
        <w:tc>
          <w:tcPr>
            <w:tcW w:w="497" w:type="dxa"/>
          </w:tcPr>
          <w:p w14:paraId="1865F87B" w14:textId="77777777" w:rsidR="00A95B74" w:rsidRPr="000A5FED" w:rsidRDefault="00A95B74" w:rsidP="00130CFF">
            <w:pPr>
              <w:spacing w:after="190"/>
            </w:pPr>
          </w:p>
        </w:tc>
        <w:tc>
          <w:tcPr>
            <w:tcW w:w="2976" w:type="dxa"/>
          </w:tcPr>
          <w:p w14:paraId="1AFA5151" w14:textId="77777777" w:rsidR="00A95B74" w:rsidRPr="000A5FED" w:rsidRDefault="00A95B74" w:rsidP="00130CFF">
            <w:pPr>
              <w:spacing w:after="190"/>
            </w:pPr>
          </w:p>
        </w:tc>
        <w:tc>
          <w:tcPr>
            <w:tcW w:w="1843" w:type="dxa"/>
          </w:tcPr>
          <w:p w14:paraId="100E409C" w14:textId="77777777" w:rsidR="00A95B74" w:rsidRPr="000A5FED" w:rsidRDefault="00A95B74" w:rsidP="00130CFF">
            <w:pPr>
              <w:spacing w:after="190"/>
            </w:pPr>
          </w:p>
        </w:tc>
      </w:tr>
      <w:tr w:rsidR="00A95B74" w:rsidRPr="000A5FED" w14:paraId="3F87CC0D" w14:textId="77777777" w:rsidTr="00237BFB">
        <w:trPr>
          <w:cantSplit/>
          <w:trHeight w:val="227"/>
        </w:trPr>
        <w:tc>
          <w:tcPr>
            <w:tcW w:w="851" w:type="dxa"/>
            <w:shd w:val="clear" w:color="auto" w:fill="auto"/>
            <w:vAlign w:val="center"/>
          </w:tcPr>
          <w:p w14:paraId="3168350F" w14:textId="77777777" w:rsidR="00A95B74" w:rsidRPr="000A5FED" w:rsidRDefault="00A95B74" w:rsidP="00130CFF">
            <w:pPr>
              <w:widowControl/>
              <w:snapToGrid w:val="0"/>
              <w:spacing w:after="190" w:line="240" w:lineRule="atLeast"/>
              <w:jc w:val="center"/>
            </w:pPr>
            <w:r w:rsidRPr="000A5FED">
              <w:t>7.4</w:t>
            </w:r>
          </w:p>
        </w:tc>
        <w:tc>
          <w:tcPr>
            <w:tcW w:w="7087" w:type="dxa"/>
            <w:shd w:val="clear" w:color="auto" w:fill="auto"/>
            <w:vAlign w:val="center"/>
          </w:tcPr>
          <w:p w14:paraId="05C83E32" w14:textId="77777777" w:rsidR="00A95B74" w:rsidRPr="000A5FED" w:rsidRDefault="00A95B74" w:rsidP="00130CFF">
            <w:pPr>
              <w:widowControl/>
              <w:snapToGrid w:val="0"/>
              <w:spacing w:after="190" w:line="240" w:lineRule="atLeast"/>
              <w:jc w:val="both"/>
            </w:pPr>
            <w:r w:rsidRPr="000A5FED">
              <w:t>是否針對安全性檢測及資通</w:t>
            </w:r>
            <w:proofErr w:type="gramStart"/>
            <w:r w:rsidRPr="000A5FED">
              <w:t>安全健</w:t>
            </w:r>
            <w:proofErr w:type="gramEnd"/>
            <w:r w:rsidRPr="000A5FED">
              <w:t>診結果執行修補作業，且於修補完成後驗證是否完成改善？</w:t>
            </w:r>
          </w:p>
        </w:tc>
        <w:tc>
          <w:tcPr>
            <w:tcW w:w="496" w:type="dxa"/>
          </w:tcPr>
          <w:p w14:paraId="6E06AB0D" w14:textId="77777777" w:rsidR="00A95B74" w:rsidRPr="000A5FED" w:rsidRDefault="00A95B74" w:rsidP="00130CFF">
            <w:pPr>
              <w:spacing w:after="190"/>
            </w:pPr>
          </w:p>
        </w:tc>
        <w:tc>
          <w:tcPr>
            <w:tcW w:w="496" w:type="dxa"/>
          </w:tcPr>
          <w:p w14:paraId="10DCF5FB" w14:textId="77777777" w:rsidR="00A95B74" w:rsidRPr="000A5FED" w:rsidRDefault="00A95B74" w:rsidP="00130CFF">
            <w:pPr>
              <w:spacing w:after="190"/>
            </w:pPr>
          </w:p>
        </w:tc>
        <w:tc>
          <w:tcPr>
            <w:tcW w:w="496" w:type="dxa"/>
          </w:tcPr>
          <w:p w14:paraId="07D55329" w14:textId="77777777" w:rsidR="00A95B74" w:rsidRPr="000A5FED" w:rsidRDefault="00A95B74" w:rsidP="00130CFF">
            <w:pPr>
              <w:spacing w:after="190"/>
            </w:pPr>
          </w:p>
        </w:tc>
        <w:tc>
          <w:tcPr>
            <w:tcW w:w="497" w:type="dxa"/>
          </w:tcPr>
          <w:p w14:paraId="1DE40F7B" w14:textId="77777777" w:rsidR="00A95B74" w:rsidRPr="000A5FED" w:rsidRDefault="00A95B74" w:rsidP="00130CFF">
            <w:pPr>
              <w:spacing w:after="190"/>
            </w:pPr>
          </w:p>
        </w:tc>
        <w:tc>
          <w:tcPr>
            <w:tcW w:w="2976" w:type="dxa"/>
          </w:tcPr>
          <w:p w14:paraId="5132B561" w14:textId="77777777" w:rsidR="00A95B74" w:rsidRPr="000A5FED" w:rsidRDefault="00A95B74" w:rsidP="00130CFF">
            <w:pPr>
              <w:spacing w:after="190"/>
            </w:pPr>
          </w:p>
        </w:tc>
        <w:tc>
          <w:tcPr>
            <w:tcW w:w="1843" w:type="dxa"/>
          </w:tcPr>
          <w:p w14:paraId="21651FF5" w14:textId="77777777" w:rsidR="00A95B74" w:rsidRPr="000A5FED" w:rsidRDefault="00A95B74" w:rsidP="00130CFF">
            <w:pPr>
              <w:spacing w:after="190"/>
            </w:pPr>
          </w:p>
        </w:tc>
      </w:tr>
      <w:tr w:rsidR="00A95B74" w:rsidRPr="000A5FED" w14:paraId="5C35F3B4" w14:textId="77777777" w:rsidTr="00237BFB">
        <w:trPr>
          <w:cantSplit/>
          <w:trHeight w:val="227"/>
        </w:trPr>
        <w:tc>
          <w:tcPr>
            <w:tcW w:w="851" w:type="dxa"/>
            <w:shd w:val="clear" w:color="auto" w:fill="auto"/>
          </w:tcPr>
          <w:p w14:paraId="57ABE497"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7.5</w:t>
            </w:r>
          </w:p>
        </w:tc>
        <w:tc>
          <w:tcPr>
            <w:tcW w:w="7087" w:type="dxa"/>
            <w:shd w:val="clear" w:color="auto" w:fill="auto"/>
          </w:tcPr>
          <w:p w14:paraId="786D54D6" w14:textId="2108E7FD" w:rsidR="00A95B74" w:rsidRPr="000A5FED" w:rsidRDefault="00A95B74" w:rsidP="00130CFF">
            <w:pPr>
              <w:snapToGrid w:val="0"/>
              <w:spacing w:after="190" w:line="240" w:lineRule="atLeast"/>
              <w:jc w:val="both"/>
            </w:pPr>
            <w:r w:rsidRPr="000A5FED">
              <w:t>是否建置資通安全威脅偵測管理</w:t>
            </w:r>
            <w:r w:rsidR="00CD4664">
              <w:t>(</w:t>
            </w:r>
            <w:r w:rsidRPr="000A5FED">
              <w:t>SOC)</w:t>
            </w:r>
            <w:r w:rsidRPr="000A5FED">
              <w:t>機制？</w:t>
            </w:r>
            <w:r w:rsidRPr="000A5FED">
              <w:br/>
            </w:r>
            <w:r w:rsidR="00CD4664">
              <w:t>(</w:t>
            </w:r>
            <w:r w:rsidRPr="000A5FED">
              <w:t>A</w:t>
            </w:r>
            <w:r w:rsidRPr="000A5FED">
              <w:t>、</w:t>
            </w:r>
            <w:r w:rsidRPr="000A5FED">
              <w:t>B</w:t>
            </w:r>
            <w:r w:rsidRPr="000A5FED">
              <w:t>級機關適用</w:t>
            </w:r>
            <w:r w:rsidRPr="000A5FED">
              <w:t>)</w:t>
            </w:r>
          </w:p>
        </w:tc>
        <w:tc>
          <w:tcPr>
            <w:tcW w:w="496" w:type="dxa"/>
          </w:tcPr>
          <w:p w14:paraId="155C89BC" w14:textId="77777777" w:rsidR="00A95B74" w:rsidRPr="000A5FED" w:rsidRDefault="00A95B74" w:rsidP="00130CFF">
            <w:pPr>
              <w:spacing w:after="190"/>
              <w:rPr>
                <w:color w:val="000000"/>
              </w:rPr>
            </w:pPr>
          </w:p>
        </w:tc>
        <w:tc>
          <w:tcPr>
            <w:tcW w:w="496" w:type="dxa"/>
          </w:tcPr>
          <w:p w14:paraId="1A1CABAB" w14:textId="77777777" w:rsidR="00A95B74" w:rsidRPr="000A5FED" w:rsidRDefault="00A95B74" w:rsidP="00130CFF">
            <w:pPr>
              <w:spacing w:after="190"/>
              <w:rPr>
                <w:color w:val="000000"/>
              </w:rPr>
            </w:pPr>
          </w:p>
        </w:tc>
        <w:tc>
          <w:tcPr>
            <w:tcW w:w="496" w:type="dxa"/>
          </w:tcPr>
          <w:p w14:paraId="58F285B4" w14:textId="77777777" w:rsidR="00A95B74" w:rsidRPr="000A5FED" w:rsidRDefault="00A95B74" w:rsidP="00130CFF">
            <w:pPr>
              <w:spacing w:after="190"/>
              <w:rPr>
                <w:color w:val="000000"/>
              </w:rPr>
            </w:pPr>
          </w:p>
        </w:tc>
        <w:tc>
          <w:tcPr>
            <w:tcW w:w="497" w:type="dxa"/>
          </w:tcPr>
          <w:p w14:paraId="6B002846" w14:textId="77777777" w:rsidR="00A95B74" w:rsidRPr="000A5FED" w:rsidRDefault="00A95B74" w:rsidP="00130CFF">
            <w:pPr>
              <w:spacing w:after="190"/>
              <w:rPr>
                <w:color w:val="000000"/>
              </w:rPr>
            </w:pPr>
          </w:p>
        </w:tc>
        <w:tc>
          <w:tcPr>
            <w:tcW w:w="2976" w:type="dxa"/>
          </w:tcPr>
          <w:p w14:paraId="0015F620" w14:textId="77777777" w:rsidR="00A95B74" w:rsidRPr="000A5FED" w:rsidRDefault="00A95B74" w:rsidP="00130CFF">
            <w:pPr>
              <w:spacing w:after="190"/>
              <w:rPr>
                <w:color w:val="000000"/>
              </w:rPr>
            </w:pPr>
          </w:p>
        </w:tc>
        <w:tc>
          <w:tcPr>
            <w:tcW w:w="1843" w:type="dxa"/>
          </w:tcPr>
          <w:p w14:paraId="658FE44B" w14:textId="77777777" w:rsidR="00A95B74" w:rsidRPr="000A5FED" w:rsidRDefault="00A95B74" w:rsidP="00130CFF">
            <w:pPr>
              <w:spacing w:after="190"/>
              <w:rPr>
                <w:color w:val="000000"/>
              </w:rPr>
            </w:pPr>
          </w:p>
        </w:tc>
      </w:tr>
      <w:tr w:rsidR="00A95B74" w:rsidRPr="000A5FED" w14:paraId="52CE3C13" w14:textId="77777777" w:rsidTr="00237BFB">
        <w:trPr>
          <w:cantSplit/>
          <w:trHeight w:val="227"/>
        </w:trPr>
        <w:tc>
          <w:tcPr>
            <w:tcW w:w="851" w:type="dxa"/>
            <w:shd w:val="clear" w:color="auto" w:fill="auto"/>
            <w:vAlign w:val="center"/>
          </w:tcPr>
          <w:p w14:paraId="1CD31B6E"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7.6</w:t>
            </w:r>
          </w:p>
        </w:tc>
        <w:tc>
          <w:tcPr>
            <w:tcW w:w="7087" w:type="dxa"/>
            <w:shd w:val="clear" w:color="auto" w:fill="auto"/>
            <w:vAlign w:val="center"/>
          </w:tcPr>
          <w:p w14:paraId="69D01909" w14:textId="5F2F0347" w:rsidR="00A95B74" w:rsidRPr="000A5FED" w:rsidRDefault="00A95B74" w:rsidP="00130CFF">
            <w:pPr>
              <w:snapToGrid w:val="0"/>
              <w:spacing w:after="190" w:line="240" w:lineRule="atLeast"/>
              <w:jc w:val="both"/>
              <w:rPr>
                <w:color w:val="000000"/>
              </w:rPr>
            </w:pPr>
            <w:r w:rsidRPr="000A5FED">
              <w:rPr>
                <w:color w:val="000000"/>
              </w:rPr>
              <w:t>是否針對資通系統及相關設備，建立適當之監控措施</w:t>
            </w:r>
            <w:r w:rsidR="00CD4664">
              <w:rPr>
                <w:color w:val="000000"/>
              </w:rPr>
              <w:t>(</w:t>
            </w:r>
            <w:r w:rsidRPr="000A5FED">
              <w:rPr>
                <w:color w:val="000000"/>
              </w:rPr>
              <w:t>如身分驗證失敗、存取資源失敗、重要行為、重要資料異動、功能錯誤及管理者行為等</w:t>
            </w:r>
            <w:r w:rsidRPr="000A5FED">
              <w:rPr>
                <w:color w:val="000000"/>
              </w:rPr>
              <w:t>)</w:t>
            </w:r>
            <w:r w:rsidRPr="000A5FED">
              <w:rPr>
                <w:color w:val="000000"/>
              </w:rPr>
              <w:t>？是否針對日誌建立適當之保護機制，以避免遭到竄改，且落實執行並定期稽核？</w:t>
            </w:r>
          </w:p>
        </w:tc>
        <w:tc>
          <w:tcPr>
            <w:tcW w:w="496" w:type="dxa"/>
          </w:tcPr>
          <w:p w14:paraId="6F5D5272" w14:textId="77777777" w:rsidR="00A95B74" w:rsidRPr="000A5FED" w:rsidRDefault="00A95B74" w:rsidP="00130CFF">
            <w:pPr>
              <w:spacing w:after="190"/>
              <w:rPr>
                <w:color w:val="000000"/>
              </w:rPr>
            </w:pPr>
          </w:p>
        </w:tc>
        <w:tc>
          <w:tcPr>
            <w:tcW w:w="496" w:type="dxa"/>
          </w:tcPr>
          <w:p w14:paraId="6A30D9FF" w14:textId="77777777" w:rsidR="00A95B74" w:rsidRPr="000A5FED" w:rsidRDefault="00A95B74" w:rsidP="00130CFF">
            <w:pPr>
              <w:spacing w:after="190"/>
              <w:rPr>
                <w:color w:val="000000"/>
              </w:rPr>
            </w:pPr>
          </w:p>
        </w:tc>
        <w:tc>
          <w:tcPr>
            <w:tcW w:w="496" w:type="dxa"/>
          </w:tcPr>
          <w:p w14:paraId="6F27EBC4" w14:textId="77777777" w:rsidR="00A95B74" w:rsidRPr="000A5FED" w:rsidRDefault="00A95B74" w:rsidP="00130CFF">
            <w:pPr>
              <w:spacing w:after="190"/>
              <w:rPr>
                <w:color w:val="000000"/>
              </w:rPr>
            </w:pPr>
          </w:p>
        </w:tc>
        <w:tc>
          <w:tcPr>
            <w:tcW w:w="497" w:type="dxa"/>
          </w:tcPr>
          <w:p w14:paraId="698CC020" w14:textId="77777777" w:rsidR="00A95B74" w:rsidRPr="000A5FED" w:rsidRDefault="00A95B74" w:rsidP="00130CFF">
            <w:pPr>
              <w:spacing w:after="190"/>
              <w:rPr>
                <w:color w:val="000000"/>
              </w:rPr>
            </w:pPr>
          </w:p>
        </w:tc>
        <w:tc>
          <w:tcPr>
            <w:tcW w:w="2976" w:type="dxa"/>
          </w:tcPr>
          <w:p w14:paraId="57B38AA1" w14:textId="77777777" w:rsidR="00A95B74" w:rsidRPr="000A5FED" w:rsidRDefault="00A95B74" w:rsidP="00130CFF">
            <w:pPr>
              <w:spacing w:after="190"/>
              <w:rPr>
                <w:color w:val="000000"/>
              </w:rPr>
            </w:pPr>
          </w:p>
        </w:tc>
        <w:tc>
          <w:tcPr>
            <w:tcW w:w="1843" w:type="dxa"/>
          </w:tcPr>
          <w:p w14:paraId="1DDA17C2" w14:textId="77777777" w:rsidR="00A95B74" w:rsidRPr="000A5FED" w:rsidRDefault="00A95B74" w:rsidP="00130CFF">
            <w:pPr>
              <w:spacing w:after="190"/>
              <w:rPr>
                <w:color w:val="000000"/>
              </w:rPr>
            </w:pPr>
          </w:p>
        </w:tc>
      </w:tr>
      <w:tr w:rsidR="00A95B74" w:rsidRPr="000A5FED" w14:paraId="69116C59" w14:textId="77777777" w:rsidTr="00237BFB">
        <w:trPr>
          <w:cantSplit/>
          <w:trHeight w:val="227"/>
        </w:trPr>
        <w:tc>
          <w:tcPr>
            <w:tcW w:w="851" w:type="dxa"/>
            <w:shd w:val="clear" w:color="auto" w:fill="auto"/>
            <w:vAlign w:val="center"/>
          </w:tcPr>
          <w:p w14:paraId="4CE3937F"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7.7</w:t>
            </w:r>
          </w:p>
        </w:tc>
        <w:tc>
          <w:tcPr>
            <w:tcW w:w="7087" w:type="dxa"/>
            <w:shd w:val="clear" w:color="auto" w:fill="auto"/>
            <w:vAlign w:val="center"/>
          </w:tcPr>
          <w:p w14:paraId="519E4CDF" w14:textId="77777777" w:rsidR="00A95B74" w:rsidRPr="000A5FED" w:rsidRDefault="00A95B74" w:rsidP="00130CFF">
            <w:pPr>
              <w:snapToGrid w:val="0"/>
              <w:spacing w:after="190" w:line="240" w:lineRule="atLeast"/>
              <w:jc w:val="both"/>
              <w:rPr>
                <w:color w:val="000000"/>
              </w:rPr>
            </w:pPr>
            <w:r w:rsidRPr="000A5FED">
              <w:rPr>
                <w:color w:val="000000"/>
              </w:rPr>
              <w:t>是否建立電子資料使用紀錄、軌跡資料及證據保存相關管理機制？</w:t>
            </w:r>
          </w:p>
        </w:tc>
        <w:tc>
          <w:tcPr>
            <w:tcW w:w="496" w:type="dxa"/>
          </w:tcPr>
          <w:p w14:paraId="40F7E9C4" w14:textId="77777777" w:rsidR="00A95B74" w:rsidRPr="000A5FED" w:rsidRDefault="00A95B74" w:rsidP="00130CFF">
            <w:pPr>
              <w:spacing w:after="190"/>
              <w:rPr>
                <w:color w:val="000000"/>
              </w:rPr>
            </w:pPr>
          </w:p>
        </w:tc>
        <w:tc>
          <w:tcPr>
            <w:tcW w:w="496" w:type="dxa"/>
          </w:tcPr>
          <w:p w14:paraId="01CFED7B" w14:textId="77777777" w:rsidR="00A95B74" w:rsidRPr="000A5FED" w:rsidRDefault="00A95B74" w:rsidP="00130CFF">
            <w:pPr>
              <w:spacing w:after="190"/>
              <w:rPr>
                <w:color w:val="000000"/>
              </w:rPr>
            </w:pPr>
          </w:p>
        </w:tc>
        <w:tc>
          <w:tcPr>
            <w:tcW w:w="496" w:type="dxa"/>
          </w:tcPr>
          <w:p w14:paraId="20D64307" w14:textId="77777777" w:rsidR="00A95B74" w:rsidRPr="000A5FED" w:rsidRDefault="00A95B74" w:rsidP="00130CFF">
            <w:pPr>
              <w:spacing w:after="190"/>
              <w:rPr>
                <w:color w:val="000000"/>
              </w:rPr>
            </w:pPr>
          </w:p>
        </w:tc>
        <w:tc>
          <w:tcPr>
            <w:tcW w:w="497" w:type="dxa"/>
          </w:tcPr>
          <w:p w14:paraId="56D637FD" w14:textId="77777777" w:rsidR="00A95B74" w:rsidRPr="000A5FED" w:rsidRDefault="00A95B74" w:rsidP="00130CFF">
            <w:pPr>
              <w:spacing w:after="190"/>
              <w:rPr>
                <w:color w:val="000000"/>
              </w:rPr>
            </w:pPr>
          </w:p>
        </w:tc>
        <w:tc>
          <w:tcPr>
            <w:tcW w:w="2976" w:type="dxa"/>
          </w:tcPr>
          <w:p w14:paraId="732ECA96" w14:textId="77777777" w:rsidR="00A95B74" w:rsidRPr="000A5FED" w:rsidRDefault="00A95B74" w:rsidP="00130CFF">
            <w:pPr>
              <w:spacing w:after="190"/>
              <w:rPr>
                <w:color w:val="000000"/>
              </w:rPr>
            </w:pPr>
          </w:p>
        </w:tc>
        <w:tc>
          <w:tcPr>
            <w:tcW w:w="1843" w:type="dxa"/>
          </w:tcPr>
          <w:p w14:paraId="651EC8FD" w14:textId="77777777" w:rsidR="00A95B74" w:rsidRPr="000A5FED" w:rsidRDefault="00A95B74" w:rsidP="00130CFF">
            <w:pPr>
              <w:spacing w:after="190"/>
              <w:rPr>
                <w:color w:val="000000"/>
              </w:rPr>
            </w:pPr>
          </w:p>
        </w:tc>
      </w:tr>
      <w:tr w:rsidR="00A95B74" w:rsidRPr="000A5FED" w14:paraId="143AAB88" w14:textId="77777777" w:rsidTr="00237BFB">
        <w:trPr>
          <w:cantSplit/>
          <w:trHeight w:val="3851"/>
        </w:trPr>
        <w:tc>
          <w:tcPr>
            <w:tcW w:w="851" w:type="dxa"/>
            <w:shd w:val="clear" w:color="auto" w:fill="auto"/>
            <w:vAlign w:val="center"/>
          </w:tcPr>
          <w:p w14:paraId="5C767563" w14:textId="77777777" w:rsidR="00A95B74" w:rsidRPr="000A5FED" w:rsidRDefault="00A95B74" w:rsidP="00130CFF">
            <w:pPr>
              <w:widowControl/>
              <w:snapToGrid w:val="0"/>
              <w:spacing w:after="190" w:line="240" w:lineRule="atLeast"/>
              <w:jc w:val="center"/>
            </w:pPr>
            <w:r w:rsidRPr="000A5FED">
              <w:rPr>
                <w:color w:val="000000" w:themeColor="text1"/>
              </w:rPr>
              <w:lastRenderedPageBreak/>
              <w:t>7.8</w:t>
            </w:r>
          </w:p>
        </w:tc>
        <w:tc>
          <w:tcPr>
            <w:tcW w:w="7087" w:type="dxa"/>
            <w:shd w:val="clear" w:color="auto" w:fill="auto"/>
          </w:tcPr>
          <w:p w14:paraId="478235C0" w14:textId="77777777" w:rsidR="00A95B74" w:rsidRPr="000A5FED" w:rsidRDefault="00A95B74" w:rsidP="00130CFF">
            <w:pPr>
              <w:widowControl/>
              <w:snapToGrid w:val="0"/>
              <w:spacing w:after="190" w:line="240" w:lineRule="atLeast"/>
              <w:jc w:val="both"/>
            </w:pPr>
            <w:r w:rsidRPr="000A5FED">
              <w:t>是否完成下列資通安全防護措施？</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96"/>
              <w:gridCol w:w="496"/>
              <w:gridCol w:w="496"/>
              <w:gridCol w:w="496"/>
            </w:tblGrid>
            <w:tr w:rsidR="00A95B74" w:rsidRPr="000A5FED" w14:paraId="0A1D8A58" w14:textId="77777777" w:rsidTr="00FD3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6954D7F8" w14:textId="77777777" w:rsidR="00A95B74" w:rsidRPr="000A5FED" w:rsidRDefault="00A95B74" w:rsidP="00130CFF">
                  <w:pPr>
                    <w:widowControl/>
                    <w:spacing w:before="76" w:after="190" w:line="240" w:lineRule="atLeast"/>
                    <w:rPr>
                      <w:color w:val="00B050"/>
                    </w:rPr>
                  </w:pPr>
                  <w:r w:rsidRPr="000A5FED">
                    <w:t>安全防護項目</w:t>
                  </w:r>
                </w:p>
              </w:tc>
              <w:tc>
                <w:tcPr>
                  <w:tcW w:w="412" w:type="dxa"/>
                </w:tcPr>
                <w:p w14:paraId="76EE4166" w14:textId="77777777" w:rsidR="00A95B74" w:rsidRPr="000A5FED" w:rsidRDefault="00A95B74" w:rsidP="00130CFF">
                  <w:pPr>
                    <w:widowControl/>
                    <w:spacing w:before="76" w:after="190" w:line="240" w:lineRule="atLeast"/>
                    <w:cnfStyle w:val="100000000000" w:firstRow="1" w:lastRow="0" w:firstColumn="0" w:lastColumn="0" w:oddVBand="0" w:evenVBand="0" w:oddHBand="0" w:evenHBand="0" w:firstRowFirstColumn="0" w:firstRowLastColumn="0" w:lastRowFirstColumn="0" w:lastRowLastColumn="0"/>
                  </w:pPr>
                  <w:r w:rsidRPr="000A5FED">
                    <w:t>A</w:t>
                  </w:r>
                  <w:r w:rsidRPr="000A5FED">
                    <w:t>級</w:t>
                  </w:r>
                </w:p>
              </w:tc>
              <w:tc>
                <w:tcPr>
                  <w:tcW w:w="496" w:type="dxa"/>
                </w:tcPr>
                <w:p w14:paraId="2D4FCD02" w14:textId="77777777" w:rsidR="00A95B74" w:rsidRPr="000A5FED" w:rsidRDefault="00A95B74" w:rsidP="00130CFF">
                  <w:pPr>
                    <w:widowControl/>
                    <w:spacing w:before="76" w:after="190" w:line="240" w:lineRule="atLeast"/>
                    <w:cnfStyle w:val="100000000000" w:firstRow="1" w:lastRow="0" w:firstColumn="0" w:lastColumn="0" w:oddVBand="0" w:evenVBand="0" w:oddHBand="0" w:evenHBand="0" w:firstRowFirstColumn="0" w:firstRowLastColumn="0" w:lastRowFirstColumn="0" w:lastRowLastColumn="0"/>
                  </w:pPr>
                  <w:r w:rsidRPr="000A5FED">
                    <w:t>B</w:t>
                  </w:r>
                  <w:r w:rsidRPr="000A5FED">
                    <w:t>級</w:t>
                  </w:r>
                </w:p>
              </w:tc>
              <w:tc>
                <w:tcPr>
                  <w:tcW w:w="496" w:type="dxa"/>
                </w:tcPr>
                <w:p w14:paraId="69788F61" w14:textId="77777777" w:rsidR="00A95B74" w:rsidRPr="000A5FED" w:rsidRDefault="00A95B74" w:rsidP="00130CFF">
                  <w:pPr>
                    <w:widowControl/>
                    <w:spacing w:before="76" w:after="190" w:line="240" w:lineRule="atLeast"/>
                    <w:cnfStyle w:val="100000000000" w:firstRow="1" w:lastRow="0" w:firstColumn="0" w:lastColumn="0" w:oddVBand="0" w:evenVBand="0" w:oddHBand="0" w:evenHBand="0" w:firstRowFirstColumn="0" w:firstRowLastColumn="0" w:lastRowFirstColumn="0" w:lastRowLastColumn="0"/>
                  </w:pPr>
                  <w:r w:rsidRPr="000A5FED">
                    <w:t>C</w:t>
                  </w:r>
                  <w:r w:rsidRPr="000A5FED">
                    <w:t>級</w:t>
                  </w:r>
                </w:p>
              </w:tc>
              <w:tc>
                <w:tcPr>
                  <w:tcW w:w="496" w:type="dxa"/>
                </w:tcPr>
                <w:p w14:paraId="51216B48" w14:textId="77777777" w:rsidR="00A95B74" w:rsidRPr="000A5FED" w:rsidRDefault="00A95B74" w:rsidP="00130CFF">
                  <w:pPr>
                    <w:widowControl/>
                    <w:spacing w:before="76" w:after="190" w:line="240" w:lineRule="atLeast"/>
                    <w:cnfStyle w:val="100000000000" w:firstRow="1" w:lastRow="0" w:firstColumn="0" w:lastColumn="0" w:oddVBand="0" w:evenVBand="0" w:oddHBand="0" w:evenHBand="0" w:firstRowFirstColumn="0" w:firstRowLastColumn="0" w:lastRowFirstColumn="0" w:lastRowLastColumn="0"/>
                  </w:pPr>
                  <w:r w:rsidRPr="000A5FED">
                    <w:t>D</w:t>
                  </w:r>
                  <w:r w:rsidRPr="000A5FED">
                    <w:t>級</w:t>
                  </w:r>
                </w:p>
              </w:tc>
            </w:tr>
            <w:tr w:rsidR="00A95B74" w:rsidRPr="000A5FED" w14:paraId="601D6610"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2A50F5A3" w14:textId="77777777" w:rsidR="00A95B74" w:rsidRPr="000A5FED" w:rsidRDefault="00A95B74" w:rsidP="00130CFF">
                  <w:pPr>
                    <w:widowControl/>
                    <w:spacing w:before="76" w:after="190" w:line="240" w:lineRule="atLeast"/>
                    <w:rPr>
                      <w:color w:val="00B050"/>
                    </w:rPr>
                  </w:pPr>
                  <w:r w:rsidRPr="000A5FED">
                    <w:rPr>
                      <w:color w:val="000000" w:themeColor="text1"/>
                    </w:rPr>
                    <w:t>防毒軟體</w:t>
                  </w:r>
                </w:p>
              </w:tc>
              <w:tc>
                <w:tcPr>
                  <w:tcW w:w="412" w:type="dxa"/>
                </w:tcPr>
                <w:p w14:paraId="7EEC335F"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467BB674"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13134C32"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665EDBA6"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r>
            <w:tr w:rsidR="00A95B74" w:rsidRPr="000A5FED" w14:paraId="482CCC43"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62E17031" w14:textId="77777777" w:rsidR="00A95B74" w:rsidRPr="000A5FED" w:rsidRDefault="00A95B74" w:rsidP="00130CFF">
                  <w:pPr>
                    <w:widowControl/>
                    <w:spacing w:before="76" w:after="190" w:line="240" w:lineRule="atLeast"/>
                    <w:rPr>
                      <w:color w:val="00B050"/>
                    </w:rPr>
                  </w:pPr>
                  <w:r w:rsidRPr="000A5FED">
                    <w:rPr>
                      <w:color w:val="000000" w:themeColor="text1"/>
                    </w:rPr>
                    <w:t>網路防火牆</w:t>
                  </w:r>
                </w:p>
              </w:tc>
              <w:tc>
                <w:tcPr>
                  <w:tcW w:w="412" w:type="dxa"/>
                </w:tcPr>
                <w:p w14:paraId="7D99F5B8"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16747F98"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0E4FA57E"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208C79E3"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r>
            <w:tr w:rsidR="00A95B74" w:rsidRPr="000A5FED" w14:paraId="6516CC8B"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79A4F529" w14:textId="77777777" w:rsidR="00A95B74" w:rsidRPr="000A5FED" w:rsidRDefault="00A95B74" w:rsidP="00130CFF">
                  <w:pPr>
                    <w:widowControl/>
                    <w:spacing w:before="76" w:after="190" w:line="240" w:lineRule="atLeast"/>
                    <w:rPr>
                      <w:color w:val="00B050"/>
                    </w:rPr>
                  </w:pPr>
                  <w:r w:rsidRPr="000A5FED">
                    <w:rPr>
                      <w:color w:val="000000" w:themeColor="text1"/>
                    </w:rPr>
                    <w:t>電子郵件過濾機制</w:t>
                  </w:r>
                </w:p>
              </w:tc>
              <w:tc>
                <w:tcPr>
                  <w:tcW w:w="412" w:type="dxa"/>
                </w:tcPr>
                <w:p w14:paraId="485E2965"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5F66D923"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07A4FE91"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5FC6B4E6"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r>
            <w:tr w:rsidR="00A95B74" w:rsidRPr="000A5FED" w14:paraId="47F1BED6"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36B1ED67" w14:textId="77777777" w:rsidR="00A95B74" w:rsidRPr="000A5FED" w:rsidRDefault="00A95B74" w:rsidP="00130CFF">
                  <w:pPr>
                    <w:widowControl/>
                    <w:spacing w:before="76" w:after="190" w:line="240" w:lineRule="atLeast"/>
                    <w:rPr>
                      <w:color w:val="00B050"/>
                    </w:rPr>
                  </w:pPr>
                  <w:r w:rsidRPr="000A5FED">
                    <w:rPr>
                      <w:color w:val="000000" w:themeColor="text1"/>
                    </w:rPr>
                    <w:t>入侵偵測及防禦機制</w:t>
                  </w:r>
                </w:p>
              </w:tc>
              <w:tc>
                <w:tcPr>
                  <w:tcW w:w="412" w:type="dxa"/>
                </w:tcPr>
                <w:p w14:paraId="62ED5A63"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46B17D3A"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221DFE2D"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c>
                <w:tcPr>
                  <w:tcW w:w="496" w:type="dxa"/>
                </w:tcPr>
                <w:p w14:paraId="73ACD199"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r>
            <w:tr w:rsidR="00A95B74" w:rsidRPr="000A5FED" w14:paraId="46324213"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2032F315" w14:textId="1E3092F5" w:rsidR="00A95B74" w:rsidRPr="000A5FED" w:rsidRDefault="00A95B74" w:rsidP="00130CFF">
                  <w:pPr>
                    <w:widowControl/>
                    <w:spacing w:before="76" w:after="190" w:line="240" w:lineRule="atLeast"/>
                    <w:rPr>
                      <w:color w:val="00B050"/>
                    </w:rPr>
                  </w:pPr>
                  <w:r w:rsidRPr="000A5FED">
                    <w:rPr>
                      <w:color w:val="000000" w:themeColor="text1"/>
                    </w:rPr>
                    <w:t>應用程式防火牆</w:t>
                  </w:r>
                  <w:r w:rsidR="00CD4664">
                    <w:rPr>
                      <w:color w:val="000000" w:themeColor="text1"/>
                    </w:rPr>
                    <w:t>(</w:t>
                  </w:r>
                  <w:r w:rsidRPr="000A5FED">
                    <w:rPr>
                      <w:color w:val="000000" w:themeColor="text1"/>
                    </w:rPr>
                    <w:t>具有對外服務之核心資通系統者</w:t>
                  </w:r>
                  <w:r w:rsidRPr="000A5FED">
                    <w:rPr>
                      <w:color w:val="000000" w:themeColor="text1"/>
                    </w:rPr>
                    <w:t>)</w:t>
                  </w:r>
                </w:p>
              </w:tc>
              <w:tc>
                <w:tcPr>
                  <w:tcW w:w="412" w:type="dxa"/>
                </w:tcPr>
                <w:p w14:paraId="5DA43036"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7EDA81AC"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1FAD9F91"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c>
                <w:tcPr>
                  <w:tcW w:w="496" w:type="dxa"/>
                </w:tcPr>
                <w:p w14:paraId="62CF4FB8"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r>
            <w:tr w:rsidR="00A95B74" w:rsidRPr="000A5FED" w14:paraId="5895D73B" w14:textId="77777777" w:rsidTr="00FD3506">
              <w:tc>
                <w:tcPr>
                  <w:cnfStyle w:val="001000000000" w:firstRow="0" w:lastRow="0" w:firstColumn="1" w:lastColumn="0" w:oddVBand="0" w:evenVBand="0" w:oddHBand="0" w:evenHBand="0" w:firstRowFirstColumn="0" w:firstRowLastColumn="0" w:lastRowFirstColumn="0" w:lastRowLastColumn="0"/>
                  <w:tcW w:w="3934" w:type="dxa"/>
                </w:tcPr>
                <w:p w14:paraId="111DB2E4" w14:textId="77777777" w:rsidR="00A95B74" w:rsidRPr="000A5FED" w:rsidRDefault="00A95B74" w:rsidP="00130CFF">
                  <w:pPr>
                    <w:widowControl/>
                    <w:spacing w:before="76" w:after="190" w:line="240" w:lineRule="atLeast"/>
                    <w:rPr>
                      <w:color w:val="00B050"/>
                    </w:rPr>
                  </w:pPr>
                  <w:r w:rsidRPr="000A5FED">
                    <w:rPr>
                      <w:color w:val="000000" w:themeColor="text1"/>
                    </w:rPr>
                    <w:t>進階持續性威脅攻擊防禦</w:t>
                  </w:r>
                </w:p>
              </w:tc>
              <w:tc>
                <w:tcPr>
                  <w:tcW w:w="412" w:type="dxa"/>
                </w:tcPr>
                <w:p w14:paraId="3B647C17"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r w:rsidRPr="000A5FED">
                    <w:t>v</w:t>
                  </w:r>
                </w:p>
              </w:tc>
              <w:tc>
                <w:tcPr>
                  <w:tcW w:w="496" w:type="dxa"/>
                </w:tcPr>
                <w:p w14:paraId="18F95F17"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c>
                <w:tcPr>
                  <w:tcW w:w="496" w:type="dxa"/>
                </w:tcPr>
                <w:p w14:paraId="31C1BBF0"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c>
                <w:tcPr>
                  <w:tcW w:w="496" w:type="dxa"/>
                </w:tcPr>
                <w:p w14:paraId="7053C412" w14:textId="77777777" w:rsidR="00A95B74" w:rsidRPr="000A5FED" w:rsidRDefault="00A95B74" w:rsidP="00130CFF">
                  <w:pPr>
                    <w:widowControl/>
                    <w:spacing w:before="76" w:after="190" w:line="240" w:lineRule="atLeast"/>
                    <w:cnfStyle w:val="000000000000" w:firstRow="0" w:lastRow="0" w:firstColumn="0" w:lastColumn="0" w:oddVBand="0" w:evenVBand="0" w:oddHBand="0" w:evenHBand="0" w:firstRowFirstColumn="0" w:firstRowLastColumn="0" w:lastRowFirstColumn="0" w:lastRowLastColumn="0"/>
                  </w:pPr>
                </w:p>
              </w:tc>
            </w:tr>
          </w:tbl>
          <w:p w14:paraId="076ED378" w14:textId="77777777" w:rsidR="00A95B74" w:rsidRPr="000A5FED" w:rsidRDefault="00A95B74" w:rsidP="00130CFF">
            <w:pPr>
              <w:widowControl/>
              <w:snapToGrid w:val="0"/>
              <w:spacing w:after="190" w:line="240" w:lineRule="atLeast"/>
              <w:jc w:val="both"/>
              <w:rPr>
                <w:color w:val="000000"/>
              </w:rPr>
            </w:pPr>
          </w:p>
        </w:tc>
        <w:tc>
          <w:tcPr>
            <w:tcW w:w="496" w:type="dxa"/>
          </w:tcPr>
          <w:p w14:paraId="41B35EB0" w14:textId="77777777" w:rsidR="00A95B74" w:rsidRPr="000A5FED" w:rsidRDefault="00A95B74" w:rsidP="00130CFF">
            <w:pPr>
              <w:spacing w:after="190"/>
            </w:pPr>
          </w:p>
        </w:tc>
        <w:tc>
          <w:tcPr>
            <w:tcW w:w="496" w:type="dxa"/>
          </w:tcPr>
          <w:p w14:paraId="19445357" w14:textId="77777777" w:rsidR="00A95B74" w:rsidRPr="000A5FED" w:rsidRDefault="00A95B74" w:rsidP="00130CFF">
            <w:pPr>
              <w:spacing w:after="190"/>
            </w:pPr>
          </w:p>
        </w:tc>
        <w:tc>
          <w:tcPr>
            <w:tcW w:w="496" w:type="dxa"/>
          </w:tcPr>
          <w:p w14:paraId="6D3DFC6E" w14:textId="77777777" w:rsidR="00A95B74" w:rsidRPr="000A5FED" w:rsidRDefault="00A95B74" w:rsidP="00130CFF">
            <w:pPr>
              <w:spacing w:after="190"/>
            </w:pPr>
          </w:p>
        </w:tc>
        <w:tc>
          <w:tcPr>
            <w:tcW w:w="497" w:type="dxa"/>
          </w:tcPr>
          <w:p w14:paraId="7E0A0144" w14:textId="77777777" w:rsidR="00A95B74" w:rsidRPr="000A5FED" w:rsidRDefault="00A95B74" w:rsidP="00130CFF">
            <w:pPr>
              <w:spacing w:after="190"/>
            </w:pPr>
          </w:p>
        </w:tc>
        <w:tc>
          <w:tcPr>
            <w:tcW w:w="2976" w:type="dxa"/>
          </w:tcPr>
          <w:p w14:paraId="60DF90E7" w14:textId="77777777" w:rsidR="00A95B74" w:rsidRPr="000A5FED" w:rsidRDefault="00A95B74" w:rsidP="00130CFF">
            <w:pPr>
              <w:spacing w:after="190"/>
            </w:pPr>
          </w:p>
        </w:tc>
        <w:tc>
          <w:tcPr>
            <w:tcW w:w="1843" w:type="dxa"/>
          </w:tcPr>
          <w:p w14:paraId="7BC6C9DA" w14:textId="77777777" w:rsidR="00A95B74" w:rsidRPr="000A5FED" w:rsidRDefault="00A95B74" w:rsidP="00130CFF">
            <w:pPr>
              <w:spacing w:after="190"/>
            </w:pPr>
          </w:p>
        </w:tc>
      </w:tr>
      <w:tr w:rsidR="00A95B74" w:rsidRPr="000A5FED" w14:paraId="144FE72D" w14:textId="77777777" w:rsidTr="00237BFB">
        <w:trPr>
          <w:cantSplit/>
          <w:trHeight w:val="227"/>
        </w:trPr>
        <w:tc>
          <w:tcPr>
            <w:tcW w:w="851" w:type="dxa"/>
            <w:shd w:val="clear" w:color="auto" w:fill="auto"/>
          </w:tcPr>
          <w:p w14:paraId="29D33349" w14:textId="77777777" w:rsidR="00A95B74" w:rsidRPr="000A5FED" w:rsidRDefault="00A95B74" w:rsidP="00130CFF">
            <w:pPr>
              <w:widowControl/>
              <w:snapToGrid w:val="0"/>
              <w:spacing w:after="190" w:line="240" w:lineRule="atLeast"/>
              <w:jc w:val="center"/>
              <w:rPr>
                <w:color w:val="000000" w:themeColor="text1"/>
              </w:rPr>
            </w:pPr>
            <w:r w:rsidRPr="000A5FED">
              <w:lastRenderedPageBreak/>
              <w:t>7.9</w:t>
            </w:r>
          </w:p>
        </w:tc>
        <w:tc>
          <w:tcPr>
            <w:tcW w:w="7087" w:type="dxa"/>
            <w:shd w:val="clear" w:color="auto" w:fill="auto"/>
          </w:tcPr>
          <w:p w14:paraId="266337CF" w14:textId="4FF4E1C5" w:rsidR="00A95B74" w:rsidRPr="000A5FED" w:rsidRDefault="00A95B74" w:rsidP="00130CFF">
            <w:pPr>
              <w:snapToGrid w:val="0"/>
              <w:spacing w:after="190" w:line="240" w:lineRule="atLeast"/>
              <w:jc w:val="both"/>
              <w:rPr>
                <w:color w:val="000000"/>
              </w:rPr>
            </w:pPr>
            <w:r w:rsidRPr="000A5FED">
              <w:rPr>
                <w:color w:val="000000"/>
              </w:rPr>
              <w:t>是否針對電子郵件進行過濾，且定期檢討及更新郵件過濾規則？是否針對電子郵件進行分析，主動發現異常行為且進行改善</w:t>
            </w:r>
            <w:r w:rsidR="00CD4664">
              <w:rPr>
                <w:color w:val="000000"/>
              </w:rPr>
              <w:t>(</w:t>
            </w:r>
            <w:r w:rsidRPr="000A5FED">
              <w:rPr>
                <w:color w:val="000000"/>
              </w:rPr>
              <w:t>如針對大量異常電子郵件來源之</w:t>
            </w:r>
            <w:r w:rsidRPr="000A5FED">
              <w:rPr>
                <w:color w:val="000000"/>
              </w:rPr>
              <w:t>IP</w:t>
            </w:r>
            <w:r w:rsidRPr="000A5FED">
              <w:rPr>
                <w:color w:val="000000"/>
              </w:rPr>
              <w:t>位址，於防火牆進行阻擋等</w:t>
            </w:r>
            <w:r w:rsidRPr="000A5FED">
              <w:rPr>
                <w:color w:val="000000"/>
              </w:rPr>
              <w:t>)</w:t>
            </w:r>
            <w:r w:rsidRPr="000A5FED">
              <w:rPr>
                <w:color w:val="000000"/>
              </w:rPr>
              <w:t>？</w:t>
            </w:r>
          </w:p>
        </w:tc>
        <w:tc>
          <w:tcPr>
            <w:tcW w:w="496" w:type="dxa"/>
          </w:tcPr>
          <w:p w14:paraId="4760D432" w14:textId="77777777" w:rsidR="00A95B74" w:rsidRPr="000A5FED" w:rsidRDefault="00A95B74" w:rsidP="00130CFF">
            <w:pPr>
              <w:spacing w:after="190"/>
            </w:pPr>
          </w:p>
        </w:tc>
        <w:tc>
          <w:tcPr>
            <w:tcW w:w="496" w:type="dxa"/>
          </w:tcPr>
          <w:p w14:paraId="68B94D64" w14:textId="77777777" w:rsidR="00A95B74" w:rsidRPr="000A5FED" w:rsidRDefault="00A95B74" w:rsidP="00130CFF">
            <w:pPr>
              <w:spacing w:after="190"/>
            </w:pPr>
          </w:p>
        </w:tc>
        <w:tc>
          <w:tcPr>
            <w:tcW w:w="496" w:type="dxa"/>
          </w:tcPr>
          <w:p w14:paraId="27DADD41" w14:textId="77777777" w:rsidR="00A95B74" w:rsidRPr="000A5FED" w:rsidRDefault="00A95B74" w:rsidP="00130CFF">
            <w:pPr>
              <w:spacing w:after="190"/>
            </w:pPr>
          </w:p>
        </w:tc>
        <w:tc>
          <w:tcPr>
            <w:tcW w:w="497" w:type="dxa"/>
          </w:tcPr>
          <w:p w14:paraId="1266DDFC" w14:textId="77777777" w:rsidR="00A95B74" w:rsidRPr="000A5FED" w:rsidRDefault="00A95B74" w:rsidP="00130CFF">
            <w:pPr>
              <w:spacing w:after="190"/>
            </w:pPr>
          </w:p>
        </w:tc>
        <w:tc>
          <w:tcPr>
            <w:tcW w:w="2976" w:type="dxa"/>
          </w:tcPr>
          <w:p w14:paraId="0F5EB815" w14:textId="77777777" w:rsidR="00A95B74" w:rsidRPr="000A5FED" w:rsidRDefault="00A95B74" w:rsidP="00130CFF">
            <w:pPr>
              <w:spacing w:after="190"/>
            </w:pPr>
          </w:p>
        </w:tc>
        <w:tc>
          <w:tcPr>
            <w:tcW w:w="1843" w:type="dxa"/>
          </w:tcPr>
          <w:p w14:paraId="3FC8C58F" w14:textId="77777777" w:rsidR="00A95B74" w:rsidRPr="000A5FED" w:rsidRDefault="00A95B74" w:rsidP="00130CFF">
            <w:pPr>
              <w:spacing w:after="190"/>
            </w:pPr>
          </w:p>
        </w:tc>
      </w:tr>
      <w:tr w:rsidR="00A95B74" w:rsidRPr="000A5FED" w14:paraId="48DA7A96" w14:textId="77777777" w:rsidTr="00237BFB">
        <w:trPr>
          <w:cantSplit/>
          <w:trHeight w:val="284"/>
        </w:trPr>
        <w:tc>
          <w:tcPr>
            <w:tcW w:w="851" w:type="dxa"/>
            <w:shd w:val="clear" w:color="auto" w:fill="auto"/>
          </w:tcPr>
          <w:p w14:paraId="58647639" w14:textId="77777777" w:rsidR="00A95B74" w:rsidRPr="000A5FED" w:rsidRDefault="00A95B74" w:rsidP="00130CFF">
            <w:pPr>
              <w:widowControl/>
              <w:snapToGrid w:val="0"/>
              <w:spacing w:after="190" w:line="240" w:lineRule="atLeast"/>
              <w:jc w:val="center"/>
            </w:pPr>
            <w:r w:rsidRPr="000A5FED">
              <w:rPr>
                <w:color w:val="000000" w:themeColor="text1"/>
              </w:rPr>
              <w:t>7.10</w:t>
            </w:r>
          </w:p>
        </w:tc>
        <w:tc>
          <w:tcPr>
            <w:tcW w:w="7087" w:type="dxa"/>
            <w:shd w:val="clear" w:color="auto" w:fill="auto"/>
          </w:tcPr>
          <w:p w14:paraId="2118507C" w14:textId="3310DE0F" w:rsidR="00A95B74" w:rsidRPr="000A5FED" w:rsidRDefault="00A95B74" w:rsidP="00130CFF">
            <w:pPr>
              <w:widowControl/>
              <w:snapToGrid w:val="0"/>
              <w:spacing w:after="190" w:line="240" w:lineRule="atLeast"/>
              <w:jc w:val="both"/>
            </w:pPr>
            <w:r w:rsidRPr="000A5FED">
              <w:rPr>
                <w:color w:val="000000"/>
              </w:rPr>
              <w:t>是否建立電子資料安全管理機制，包含分級規則</w:t>
            </w:r>
            <w:r w:rsidR="00CD4664">
              <w:rPr>
                <w:color w:val="000000"/>
              </w:rPr>
              <w:t>(</w:t>
            </w:r>
            <w:r w:rsidRPr="000A5FED">
              <w:rPr>
                <w:color w:val="000000"/>
              </w:rPr>
              <w:t>如機密性、敏感性及一般性等</w:t>
            </w:r>
            <w:r w:rsidRPr="000A5FED">
              <w:rPr>
                <w:color w:val="000000"/>
              </w:rPr>
              <w:t>)</w:t>
            </w:r>
            <w:r w:rsidRPr="000A5FED">
              <w:rPr>
                <w:color w:val="000000"/>
              </w:rPr>
              <w:t>、存取權限、資料安全、人員管理及處理規範等，且落實執行？</w:t>
            </w:r>
          </w:p>
        </w:tc>
        <w:tc>
          <w:tcPr>
            <w:tcW w:w="496" w:type="dxa"/>
          </w:tcPr>
          <w:p w14:paraId="3CD46E7A" w14:textId="77777777" w:rsidR="00A95B74" w:rsidRPr="000A5FED" w:rsidRDefault="00A95B74" w:rsidP="00130CFF">
            <w:pPr>
              <w:spacing w:after="190"/>
              <w:rPr>
                <w:color w:val="000000" w:themeColor="text1"/>
              </w:rPr>
            </w:pPr>
          </w:p>
        </w:tc>
        <w:tc>
          <w:tcPr>
            <w:tcW w:w="496" w:type="dxa"/>
          </w:tcPr>
          <w:p w14:paraId="3C9F1876" w14:textId="77777777" w:rsidR="00A95B74" w:rsidRPr="000A5FED" w:rsidRDefault="00A95B74" w:rsidP="00130CFF">
            <w:pPr>
              <w:spacing w:after="190"/>
              <w:rPr>
                <w:color w:val="000000" w:themeColor="text1"/>
              </w:rPr>
            </w:pPr>
          </w:p>
        </w:tc>
        <w:tc>
          <w:tcPr>
            <w:tcW w:w="496" w:type="dxa"/>
          </w:tcPr>
          <w:p w14:paraId="3E7A2E0D" w14:textId="77777777" w:rsidR="00A95B74" w:rsidRPr="000A5FED" w:rsidRDefault="00A95B74" w:rsidP="00130CFF">
            <w:pPr>
              <w:spacing w:after="190"/>
              <w:rPr>
                <w:color w:val="000000" w:themeColor="text1"/>
              </w:rPr>
            </w:pPr>
          </w:p>
        </w:tc>
        <w:tc>
          <w:tcPr>
            <w:tcW w:w="497" w:type="dxa"/>
          </w:tcPr>
          <w:p w14:paraId="704571A0" w14:textId="77777777" w:rsidR="00A95B74" w:rsidRPr="000A5FED" w:rsidRDefault="00A95B74" w:rsidP="00130CFF">
            <w:pPr>
              <w:spacing w:after="190"/>
              <w:rPr>
                <w:color w:val="000000" w:themeColor="text1"/>
              </w:rPr>
            </w:pPr>
          </w:p>
        </w:tc>
        <w:tc>
          <w:tcPr>
            <w:tcW w:w="2976" w:type="dxa"/>
          </w:tcPr>
          <w:p w14:paraId="3324FD37" w14:textId="77777777" w:rsidR="00A95B74" w:rsidRPr="000A5FED" w:rsidRDefault="00A95B74" w:rsidP="00130CFF">
            <w:pPr>
              <w:spacing w:after="190"/>
              <w:rPr>
                <w:color w:val="000000" w:themeColor="text1"/>
              </w:rPr>
            </w:pPr>
          </w:p>
        </w:tc>
        <w:tc>
          <w:tcPr>
            <w:tcW w:w="1843" w:type="dxa"/>
          </w:tcPr>
          <w:p w14:paraId="2D12E4A6" w14:textId="77777777" w:rsidR="00A95B74" w:rsidRPr="000A5FED" w:rsidRDefault="00A95B74" w:rsidP="00130CFF">
            <w:pPr>
              <w:spacing w:after="190"/>
              <w:rPr>
                <w:color w:val="000000"/>
              </w:rPr>
            </w:pPr>
          </w:p>
        </w:tc>
      </w:tr>
      <w:tr w:rsidR="00A95B74" w:rsidRPr="000A5FED" w14:paraId="2F993959" w14:textId="77777777" w:rsidTr="00237BFB">
        <w:trPr>
          <w:cantSplit/>
          <w:trHeight w:val="227"/>
        </w:trPr>
        <w:tc>
          <w:tcPr>
            <w:tcW w:w="851" w:type="dxa"/>
            <w:shd w:val="clear" w:color="auto" w:fill="auto"/>
          </w:tcPr>
          <w:p w14:paraId="009DB4DF" w14:textId="77777777" w:rsidR="00A95B74" w:rsidRPr="000A5FED" w:rsidRDefault="00A95B74" w:rsidP="00130CFF">
            <w:pPr>
              <w:widowControl/>
              <w:snapToGrid w:val="0"/>
              <w:spacing w:after="190" w:line="240" w:lineRule="atLeast"/>
              <w:jc w:val="center"/>
            </w:pPr>
            <w:r w:rsidRPr="000A5FED">
              <w:t>7.11</w:t>
            </w:r>
          </w:p>
        </w:tc>
        <w:tc>
          <w:tcPr>
            <w:tcW w:w="7087" w:type="dxa"/>
            <w:shd w:val="clear" w:color="auto" w:fill="auto"/>
          </w:tcPr>
          <w:p w14:paraId="3D308376" w14:textId="77777777" w:rsidR="00A95B74" w:rsidRPr="000A5FED" w:rsidRDefault="00A95B74" w:rsidP="00130CFF">
            <w:pPr>
              <w:snapToGrid w:val="0"/>
              <w:spacing w:after="190" w:line="240" w:lineRule="atLeast"/>
              <w:jc w:val="both"/>
              <w:rPr>
                <w:color w:val="000000"/>
              </w:rPr>
            </w:pPr>
            <w:r w:rsidRPr="000A5FED">
              <w:rPr>
                <w:color w:val="000000"/>
              </w:rPr>
              <w:t>是否建立網路服務安全控制措施，且定期檢討？是否定期檢測網路運作環境之安全漏洞？</w:t>
            </w:r>
          </w:p>
        </w:tc>
        <w:tc>
          <w:tcPr>
            <w:tcW w:w="496" w:type="dxa"/>
          </w:tcPr>
          <w:p w14:paraId="09302568" w14:textId="77777777" w:rsidR="00A95B74" w:rsidRPr="000A5FED" w:rsidRDefault="00A95B74" w:rsidP="00130CFF">
            <w:pPr>
              <w:spacing w:after="190"/>
              <w:rPr>
                <w:color w:val="000000" w:themeColor="text1"/>
              </w:rPr>
            </w:pPr>
          </w:p>
        </w:tc>
        <w:tc>
          <w:tcPr>
            <w:tcW w:w="496" w:type="dxa"/>
          </w:tcPr>
          <w:p w14:paraId="1717B610" w14:textId="77777777" w:rsidR="00A95B74" w:rsidRPr="000A5FED" w:rsidRDefault="00A95B74" w:rsidP="00130CFF">
            <w:pPr>
              <w:spacing w:after="190"/>
              <w:rPr>
                <w:color w:val="000000" w:themeColor="text1"/>
              </w:rPr>
            </w:pPr>
          </w:p>
        </w:tc>
        <w:tc>
          <w:tcPr>
            <w:tcW w:w="496" w:type="dxa"/>
          </w:tcPr>
          <w:p w14:paraId="03B04EE5" w14:textId="77777777" w:rsidR="00A95B74" w:rsidRPr="000A5FED" w:rsidRDefault="00A95B74" w:rsidP="00130CFF">
            <w:pPr>
              <w:spacing w:after="190"/>
              <w:rPr>
                <w:color w:val="000000" w:themeColor="text1"/>
              </w:rPr>
            </w:pPr>
          </w:p>
        </w:tc>
        <w:tc>
          <w:tcPr>
            <w:tcW w:w="497" w:type="dxa"/>
          </w:tcPr>
          <w:p w14:paraId="1DCF5AD2" w14:textId="77777777" w:rsidR="00A95B74" w:rsidRPr="000A5FED" w:rsidRDefault="00A95B74" w:rsidP="00130CFF">
            <w:pPr>
              <w:spacing w:after="190"/>
              <w:rPr>
                <w:color w:val="000000" w:themeColor="text1"/>
              </w:rPr>
            </w:pPr>
          </w:p>
        </w:tc>
        <w:tc>
          <w:tcPr>
            <w:tcW w:w="2976" w:type="dxa"/>
          </w:tcPr>
          <w:p w14:paraId="36DBE389" w14:textId="77777777" w:rsidR="00A95B74" w:rsidRPr="000A5FED" w:rsidRDefault="00A95B74" w:rsidP="00130CFF">
            <w:pPr>
              <w:spacing w:after="190"/>
              <w:rPr>
                <w:color w:val="000000" w:themeColor="text1"/>
              </w:rPr>
            </w:pPr>
          </w:p>
        </w:tc>
        <w:tc>
          <w:tcPr>
            <w:tcW w:w="1843" w:type="dxa"/>
          </w:tcPr>
          <w:p w14:paraId="2CB4CFEB" w14:textId="77777777" w:rsidR="00A95B74" w:rsidRPr="000A5FED" w:rsidRDefault="00A95B74" w:rsidP="00130CFF">
            <w:pPr>
              <w:spacing w:after="190"/>
              <w:rPr>
                <w:color w:val="000000" w:themeColor="text1"/>
              </w:rPr>
            </w:pPr>
          </w:p>
        </w:tc>
      </w:tr>
      <w:tr w:rsidR="00A95B74" w:rsidRPr="000A5FED" w14:paraId="39C7E21C" w14:textId="77777777" w:rsidTr="00237BFB">
        <w:trPr>
          <w:cantSplit/>
          <w:trHeight w:val="227"/>
        </w:trPr>
        <w:tc>
          <w:tcPr>
            <w:tcW w:w="851" w:type="dxa"/>
            <w:shd w:val="clear" w:color="auto" w:fill="auto"/>
          </w:tcPr>
          <w:p w14:paraId="2439D00B" w14:textId="77777777" w:rsidR="00A95B74" w:rsidRPr="000A5FED" w:rsidRDefault="00A95B74" w:rsidP="00130CFF">
            <w:pPr>
              <w:widowControl/>
              <w:snapToGrid w:val="0"/>
              <w:spacing w:after="190" w:line="240" w:lineRule="atLeast"/>
              <w:jc w:val="center"/>
            </w:pPr>
            <w:r w:rsidRPr="000A5FED">
              <w:rPr>
                <w:color w:val="000000" w:themeColor="text1"/>
              </w:rPr>
              <w:t>7.12</w:t>
            </w:r>
          </w:p>
        </w:tc>
        <w:tc>
          <w:tcPr>
            <w:tcW w:w="7087" w:type="dxa"/>
            <w:shd w:val="clear" w:color="auto" w:fill="auto"/>
          </w:tcPr>
          <w:p w14:paraId="58EEFF20" w14:textId="5A436481" w:rsidR="00A95B74" w:rsidRPr="000A5FED" w:rsidRDefault="00A95B74" w:rsidP="00130CFF">
            <w:pPr>
              <w:snapToGrid w:val="0"/>
              <w:spacing w:after="190" w:line="240" w:lineRule="atLeast"/>
              <w:jc w:val="both"/>
              <w:rPr>
                <w:color w:val="000000"/>
              </w:rPr>
            </w:pPr>
            <w:r w:rsidRPr="000A5FED">
              <w:rPr>
                <w:color w:val="000000"/>
              </w:rPr>
              <w:t>網路架構設計是否符合業務需要</w:t>
            </w:r>
            <w:proofErr w:type="gramStart"/>
            <w:r w:rsidRPr="000A5FED">
              <w:rPr>
                <w:color w:val="000000"/>
              </w:rPr>
              <w:t>及資安要求</w:t>
            </w:r>
            <w:proofErr w:type="gramEnd"/>
            <w:r w:rsidRPr="000A5FED">
              <w:rPr>
                <w:color w:val="000000"/>
              </w:rPr>
              <w:t>？是否依網路服務需要區隔獨立的邏輯網域</w:t>
            </w:r>
            <w:r w:rsidR="00CD4664">
              <w:rPr>
                <w:color w:val="000000"/>
              </w:rPr>
              <w:t>(</w:t>
            </w:r>
            <w:r w:rsidRPr="000A5FED">
              <w:rPr>
                <w:color w:val="000000"/>
              </w:rPr>
              <w:t>如</w:t>
            </w:r>
            <w:r w:rsidRPr="000A5FED">
              <w:rPr>
                <w:color w:val="000000"/>
              </w:rPr>
              <w:t>DMZ</w:t>
            </w:r>
            <w:r w:rsidRPr="000A5FED">
              <w:rPr>
                <w:color w:val="000000"/>
              </w:rPr>
              <w:t>、內部或外部網路等</w:t>
            </w:r>
            <w:r w:rsidRPr="000A5FED">
              <w:rPr>
                <w:color w:val="000000"/>
              </w:rPr>
              <w:t>)</w:t>
            </w:r>
            <w:r w:rsidRPr="000A5FED">
              <w:rPr>
                <w:color w:val="000000"/>
              </w:rPr>
              <w:t>，且建立適當之防護措施，以管制過濾網域間之資料存取？</w:t>
            </w:r>
          </w:p>
        </w:tc>
        <w:tc>
          <w:tcPr>
            <w:tcW w:w="496" w:type="dxa"/>
          </w:tcPr>
          <w:p w14:paraId="63BE5340" w14:textId="77777777" w:rsidR="00A95B74" w:rsidRPr="000A5FED" w:rsidRDefault="00A95B74" w:rsidP="00130CFF">
            <w:pPr>
              <w:spacing w:after="190"/>
              <w:rPr>
                <w:color w:val="000000" w:themeColor="text1"/>
              </w:rPr>
            </w:pPr>
          </w:p>
        </w:tc>
        <w:tc>
          <w:tcPr>
            <w:tcW w:w="496" w:type="dxa"/>
          </w:tcPr>
          <w:p w14:paraId="178CBC48" w14:textId="77777777" w:rsidR="00A95B74" w:rsidRPr="000A5FED" w:rsidRDefault="00A95B74" w:rsidP="00130CFF">
            <w:pPr>
              <w:spacing w:after="190"/>
              <w:rPr>
                <w:color w:val="000000" w:themeColor="text1"/>
              </w:rPr>
            </w:pPr>
          </w:p>
        </w:tc>
        <w:tc>
          <w:tcPr>
            <w:tcW w:w="496" w:type="dxa"/>
          </w:tcPr>
          <w:p w14:paraId="0D1FDD91" w14:textId="77777777" w:rsidR="00A95B74" w:rsidRPr="000A5FED" w:rsidRDefault="00A95B74" w:rsidP="00130CFF">
            <w:pPr>
              <w:spacing w:after="190"/>
              <w:rPr>
                <w:color w:val="000000" w:themeColor="text1"/>
              </w:rPr>
            </w:pPr>
          </w:p>
        </w:tc>
        <w:tc>
          <w:tcPr>
            <w:tcW w:w="497" w:type="dxa"/>
          </w:tcPr>
          <w:p w14:paraId="1A83BB20" w14:textId="77777777" w:rsidR="00A95B74" w:rsidRPr="000A5FED" w:rsidRDefault="00A95B74" w:rsidP="00130CFF">
            <w:pPr>
              <w:spacing w:after="190"/>
              <w:rPr>
                <w:color w:val="000000" w:themeColor="text1"/>
              </w:rPr>
            </w:pPr>
          </w:p>
        </w:tc>
        <w:tc>
          <w:tcPr>
            <w:tcW w:w="2976" w:type="dxa"/>
          </w:tcPr>
          <w:p w14:paraId="4AAE7DFC" w14:textId="77777777" w:rsidR="00A95B74" w:rsidRPr="000A5FED" w:rsidRDefault="00A95B74" w:rsidP="00130CFF">
            <w:pPr>
              <w:spacing w:after="190"/>
              <w:rPr>
                <w:color w:val="000000" w:themeColor="text1"/>
              </w:rPr>
            </w:pPr>
          </w:p>
        </w:tc>
        <w:tc>
          <w:tcPr>
            <w:tcW w:w="1843" w:type="dxa"/>
          </w:tcPr>
          <w:p w14:paraId="232411B4" w14:textId="77777777" w:rsidR="00A95B74" w:rsidRPr="000A5FED" w:rsidRDefault="00A95B74" w:rsidP="00130CFF">
            <w:pPr>
              <w:spacing w:after="190"/>
              <w:rPr>
                <w:color w:val="000000" w:themeColor="text1"/>
              </w:rPr>
            </w:pPr>
          </w:p>
        </w:tc>
      </w:tr>
      <w:tr w:rsidR="00A95B74" w:rsidRPr="000A5FED" w14:paraId="2E2C39E4" w14:textId="77777777" w:rsidTr="00237BFB">
        <w:trPr>
          <w:cantSplit/>
          <w:trHeight w:val="227"/>
        </w:trPr>
        <w:tc>
          <w:tcPr>
            <w:tcW w:w="851" w:type="dxa"/>
            <w:shd w:val="clear" w:color="auto" w:fill="auto"/>
          </w:tcPr>
          <w:p w14:paraId="443A1D18" w14:textId="77777777" w:rsidR="00A95B74" w:rsidRPr="000A5FED" w:rsidRDefault="00A95B74" w:rsidP="00130CFF">
            <w:pPr>
              <w:widowControl/>
              <w:snapToGrid w:val="0"/>
              <w:spacing w:after="190" w:line="240" w:lineRule="atLeast"/>
              <w:jc w:val="center"/>
            </w:pPr>
            <w:r w:rsidRPr="000A5FED">
              <w:rPr>
                <w:color w:val="000000" w:themeColor="text1"/>
              </w:rPr>
              <w:t>7.13</w:t>
            </w:r>
          </w:p>
        </w:tc>
        <w:tc>
          <w:tcPr>
            <w:tcW w:w="7087" w:type="dxa"/>
            <w:shd w:val="clear" w:color="auto" w:fill="auto"/>
          </w:tcPr>
          <w:p w14:paraId="047B0228" w14:textId="77777777" w:rsidR="00A95B74" w:rsidRPr="000A5FED" w:rsidRDefault="00A95B74" w:rsidP="00130CFF">
            <w:pPr>
              <w:snapToGrid w:val="0"/>
              <w:spacing w:after="190" w:line="240" w:lineRule="atLeast"/>
              <w:jc w:val="both"/>
              <w:rPr>
                <w:color w:val="000000"/>
              </w:rPr>
            </w:pPr>
            <w:r w:rsidRPr="000A5FED">
              <w:rPr>
                <w:color w:val="000000"/>
              </w:rPr>
              <w:t>是否針對機關內無線網路服務之存取及應用訂定安全管控程序，且落實執行？</w:t>
            </w:r>
          </w:p>
        </w:tc>
        <w:tc>
          <w:tcPr>
            <w:tcW w:w="496" w:type="dxa"/>
          </w:tcPr>
          <w:p w14:paraId="7E0E633D" w14:textId="77777777" w:rsidR="00A95B74" w:rsidRPr="000A5FED" w:rsidRDefault="00A95B74" w:rsidP="00130CFF">
            <w:pPr>
              <w:spacing w:after="190"/>
            </w:pPr>
          </w:p>
        </w:tc>
        <w:tc>
          <w:tcPr>
            <w:tcW w:w="496" w:type="dxa"/>
          </w:tcPr>
          <w:p w14:paraId="09020989" w14:textId="77777777" w:rsidR="00A95B74" w:rsidRPr="000A5FED" w:rsidRDefault="00A95B74" w:rsidP="00130CFF">
            <w:pPr>
              <w:spacing w:after="190"/>
            </w:pPr>
          </w:p>
        </w:tc>
        <w:tc>
          <w:tcPr>
            <w:tcW w:w="496" w:type="dxa"/>
          </w:tcPr>
          <w:p w14:paraId="2E346F50" w14:textId="77777777" w:rsidR="00A95B74" w:rsidRPr="000A5FED" w:rsidRDefault="00A95B74" w:rsidP="00130CFF">
            <w:pPr>
              <w:spacing w:after="190"/>
            </w:pPr>
          </w:p>
        </w:tc>
        <w:tc>
          <w:tcPr>
            <w:tcW w:w="497" w:type="dxa"/>
          </w:tcPr>
          <w:p w14:paraId="2C9F1FCA" w14:textId="77777777" w:rsidR="00A95B74" w:rsidRPr="000A5FED" w:rsidRDefault="00A95B74" w:rsidP="00130CFF">
            <w:pPr>
              <w:spacing w:after="190"/>
            </w:pPr>
          </w:p>
        </w:tc>
        <w:tc>
          <w:tcPr>
            <w:tcW w:w="2976" w:type="dxa"/>
          </w:tcPr>
          <w:p w14:paraId="6F93460C" w14:textId="77777777" w:rsidR="00A95B74" w:rsidRPr="000A5FED" w:rsidRDefault="00A95B74" w:rsidP="00130CFF">
            <w:pPr>
              <w:spacing w:after="190"/>
            </w:pPr>
          </w:p>
        </w:tc>
        <w:tc>
          <w:tcPr>
            <w:tcW w:w="1843" w:type="dxa"/>
          </w:tcPr>
          <w:p w14:paraId="7FF32700" w14:textId="77777777" w:rsidR="00A95B74" w:rsidRPr="000A5FED" w:rsidRDefault="00A95B74" w:rsidP="00130CFF">
            <w:pPr>
              <w:spacing w:after="190"/>
              <w:rPr>
                <w:color w:val="000000" w:themeColor="text1"/>
              </w:rPr>
            </w:pPr>
          </w:p>
        </w:tc>
      </w:tr>
      <w:tr w:rsidR="00A95B74" w:rsidRPr="000A5FED" w14:paraId="4C642039" w14:textId="77777777" w:rsidTr="00237BFB">
        <w:trPr>
          <w:cantSplit/>
          <w:trHeight w:val="227"/>
        </w:trPr>
        <w:tc>
          <w:tcPr>
            <w:tcW w:w="851" w:type="dxa"/>
            <w:shd w:val="clear" w:color="auto" w:fill="auto"/>
          </w:tcPr>
          <w:p w14:paraId="71B5A249" w14:textId="77777777" w:rsidR="00A95B74" w:rsidRPr="000A5FED" w:rsidRDefault="00A95B74" w:rsidP="00130CFF">
            <w:pPr>
              <w:widowControl/>
              <w:snapToGrid w:val="0"/>
              <w:spacing w:after="190" w:line="240" w:lineRule="atLeast"/>
              <w:jc w:val="center"/>
            </w:pPr>
            <w:r w:rsidRPr="000A5FED">
              <w:lastRenderedPageBreak/>
              <w:t>7.14</w:t>
            </w:r>
          </w:p>
        </w:tc>
        <w:tc>
          <w:tcPr>
            <w:tcW w:w="7087" w:type="dxa"/>
            <w:shd w:val="clear" w:color="auto" w:fill="auto"/>
          </w:tcPr>
          <w:p w14:paraId="601FCF24" w14:textId="7B87B135" w:rsidR="00A95B74" w:rsidRPr="000A5FED" w:rsidRDefault="00A95B74" w:rsidP="00130CFF">
            <w:pPr>
              <w:snapToGrid w:val="0"/>
              <w:spacing w:after="190" w:line="240" w:lineRule="atLeast"/>
              <w:jc w:val="both"/>
              <w:rPr>
                <w:color w:val="000000"/>
              </w:rPr>
            </w:pPr>
            <w:r w:rsidRPr="000A5FED">
              <w:rPr>
                <w:color w:val="000000"/>
              </w:rPr>
              <w:t>是否針對機密及敏感性資料之處理及儲存建立適當之防護措施</w:t>
            </w:r>
            <w:r w:rsidR="00CD4664">
              <w:rPr>
                <w:color w:val="000000"/>
              </w:rPr>
              <w:t>(</w:t>
            </w:r>
            <w:r w:rsidRPr="000A5FED">
              <w:rPr>
                <w:color w:val="000000"/>
              </w:rPr>
              <w:t>如實體隔離、專用電腦作業環境、資料加密等</w:t>
            </w:r>
            <w:r w:rsidRPr="000A5FED">
              <w:rPr>
                <w:color w:val="000000"/>
              </w:rPr>
              <w:t>)</w:t>
            </w:r>
            <w:r w:rsidRPr="000A5FED">
              <w:rPr>
                <w:color w:val="000000"/>
              </w:rPr>
              <w:t>？是否針對系統與資料之完整性建立適當之防護措施？</w:t>
            </w:r>
          </w:p>
        </w:tc>
        <w:tc>
          <w:tcPr>
            <w:tcW w:w="496" w:type="dxa"/>
          </w:tcPr>
          <w:p w14:paraId="3F5A8566" w14:textId="77777777" w:rsidR="00A95B74" w:rsidRPr="000A5FED" w:rsidRDefault="00A95B74" w:rsidP="00130CFF">
            <w:pPr>
              <w:spacing w:after="190"/>
            </w:pPr>
          </w:p>
        </w:tc>
        <w:tc>
          <w:tcPr>
            <w:tcW w:w="496" w:type="dxa"/>
          </w:tcPr>
          <w:p w14:paraId="0EBC746C" w14:textId="77777777" w:rsidR="00A95B74" w:rsidRPr="000A5FED" w:rsidRDefault="00A95B74" w:rsidP="00130CFF">
            <w:pPr>
              <w:spacing w:after="190"/>
            </w:pPr>
          </w:p>
        </w:tc>
        <w:tc>
          <w:tcPr>
            <w:tcW w:w="496" w:type="dxa"/>
          </w:tcPr>
          <w:p w14:paraId="6ECB08F5" w14:textId="77777777" w:rsidR="00A95B74" w:rsidRPr="000A5FED" w:rsidRDefault="00A95B74" w:rsidP="00130CFF">
            <w:pPr>
              <w:spacing w:after="190"/>
            </w:pPr>
          </w:p>
        </w:tc>
        <w:tc>
          <w:tcPr>
            <w:tcW w:w="497" w:type="dxa"/>
          </w:tcPr>
          <w:p w14:paraId="7E2381E8" w14:textId="77777777" w:rsidR="00A95B74" w:rsidRPr="000A5FED" w:rsidRDefault="00A95B74" w:rsidP="00130CFF">
            <w:pPr>
              <w:spacing w:after="190"/>
            </w:pPr>
          </w:p>
        </w:tc>
        <w:tc>
          <w:tcPr>
            <w:tcW w:w="2976" w:type="dxa"/>
          </w:tcPr>
          <w:p w14:paraId="333B987E" w14:textId="77777777" w:rsidR="00A95B74" w:rsidRPr="000A5FED" w:rsidRDefault="00A95B74" w:rsidP="00130CFF">
            <w:pPr>
              <w:spacing w:after="190"/>
            </w:pPr>
          </w:p>
        </w:tc>
        <w:tc>
          <w:tcPr>
            <w:tcW w:w="1843" w:type="dxa"/>
          </w:tcPr>
          <w:p w14:paraId="1055F351" w14:textId="77777777" w:rsidR="00A95B74" w:rsidRPr="000A5FED" w:rsidRDefault="00A95B74" w:rsidP="00130CFF">
            <w:pPr>
              <w:spacing w:after="190"/>
              <w:rPr>
                <w:color w:val="000000" w:themeColor="text1"/>
              </w:rPr>
            </w:pPr>
          </w:p>
        </w:tc>
      </w:tr>
      <w:tr w:rsidR="00A95B74" w:rsidRPr="000A5FED" w14:paraId="7A2097E3" w14:textId="77777777" w:rsidTr="00237BFB">
        <w:trPr>
          <w:cantSplit/>
          <w:trHeight w:val="227"/>
        </w:trPr>
        <w:tc>
          <w:tcPr>
            <w:tcW w:w="851" w:type="dxa"/>
            <w:shd w:val="clear" w:color="auto" w:fill="auto"/>
          </w:tcPr>
          <w:p w14:paraId="38351495" w14:textId="77777777" w:rsidR="00A95B74" w:rsidRPr="000A5FED" w:rsidRDefault="00A95B74" w:rsidP="00130CFF">
            <w:pPr>
              <w:widowControl/>
              <w:snapToGrid w:val="0"/>
              <w:spacing w:after="190" w:line="240" w:lineRule="atLeast"/>
              <w:jc w:val="center"/>
              <w:rPr>
                <w:color w:val="000000" w:themeColor="text1"/>
              </w:rPr>
            </w:pPr>
            <w:r w:rsidRPr="000A5FED">
              <w:t>7.15</w:t>
            </w:r>
          </w:p>
        </w:tc>
        <w:tc>
          <w:tcPr>
            <w:tcW w:w="7087" w:type="dxa"/>
            <w:shd w:val="clear" w:color="auto" w:fill="auto"/>
          </w:tcPr>
          <w:p w14:paraId="676364DA" w14:textId="77777777" w:rsidR="00A95B74" w:rsidRPr="000A5FED" w:rsidRDefault="00A95B74" w:rsidP="00130CFF">
            <w:pPr>
              <w:widowControl/>
              <w:snapToGrid w:val="0"/>
              <w:spacing w:after="190" w:line="240" w:lineRule="atLeast"/>
              <w:jc w:val="both"/>
              <w:rPr>
                <w:color w:val="000000"/>
              </w:rPr>
            </w:pPr>
            <w:r w:rsidRPr="000A5FED">
              <w:rPr>
                <w:color w:val="000000"/>
              </w:rPr>
              <w:t>是否訂定電子郵件之使用規則，且落實執行？是否依郵件內容之機密性、敏感性規範傳送限制？</w:t>
            </w:r>
          </w:p>
        </w:tc>
        <w:tc>
          <w:tcPr>
            <w:tcW w:w="496" w:type="dxa"/>
          </w:tcPr>
          <w:p w14:paraId="6B20FF65" w14:textId="77777777" w:rsidR="00A95B74" w:rsidRPr="000A5FED" w:rsidRDefault="00A95B74" w:rsidP="00130CFF">
            <w:pPr>
              <w:spacing w:after="190"/>
            </w:pPr>
          </w:p>
        </w:tc>
        <w:tc>
          <w:tcPr>
            <w:tcW w:w="496" w:type="dxa"/>
          </w:tcPr>
          <w:p w14:paraId="6BF2BDB9" w14:textId="77777777" w:rsidR="00A95B74" w:rsidRPr="000A5FED" w:rsidRDefault="00A95B74" w:rsidP="00130CFF">
            <w:pPr>
              <w:spacing w:after="190"/>
            </w:pPr>
          </w:p>
        </w:tc>
        <w:tc>
          <w:tcPr>
            <w:tcW w:w="496" w:type="dxa"/>
          </w:tcPr>
          <w:p w14:paraId="5A65621C" w14:textId="77777777" w:rsidR="00A95B74" w:rsidRPr="000A5FED" w:rsidRDefault="00A95B74" w:rsidP="00130CFF">
            <w:pPr>
              <w:spacing w:after="190"/>
            </w:pPr>
          </w:p>
        </w:tc>
        <w:tc>
          <w:tcPr>
            <w:tcW w:w="497" w:type="dxa"/>
          </w:tcPr>
          <w:p w14:paraId="7E71A868" w14:textId="77777777" w:rsidR="00A95B74" w:rsidRPr="000A5FED" w:rsidRDefault="00A95B74" w:rsidP="00130CFF">
            <w:pPr>
              <w:spacing w:after="190"/>
            </w:pPr>
          </w:p>
        </w:tc>
        <w:tc>
          <w:tcPr>
            <w:tcW w:w="2976" w:type="dxa"/>
          </w:tcPr>
          <w:p w14:paraId="69568E9F" w14:textId="77777777" w:rsidR="00A95B74" w:rsidRPr="000A5FED" w:rsidRDefault="00A95B74" w:rsidP="00130CFF">
            <w:pPr>
              <w:spacing w:after="190"/>
            </w:pPr>
          </w:p>
        </w:tc>
        <w:tc>
          <w:tcPr>
            <w:tcW w:w="1843" w:type="dxa"/>
          </w:tcPr>
          <w:p w14:paraId="38AA58E2" w14:textId="77777777" w:rsidR="00A95B74" w:rsidRPr="000A5FED" w:rsidRDefault="00A95B74" w:rsidP="00130CFF">
            <w:pPr>
              <w:spacing w:after="190"/>
            </w:pPr>
          </w:p>
        </w:tc>
      </w:tr>
      <w:tr w:rsidR="00A95B74" w:rsidRPr="000A5FED" w14:paraId="1D4848D2" w14:textId="77777777" w:rsidTr="00237BFB">
        <w:trPr>
          <w:cantSplit/>
          <w:trHeight w:val="227"/>
        </w:trPr>
        <w:tc>
          <w:tcPr>
            <w:tcW w:w="851" w:type="dxa"/>
            <w:shd w:val="clear" w:color="auto" w:fill="auto"/>
          </w:tcPr>
          <w:p w14:paraId="4F6FCBBC" w14:textId="77777777" w:rsidR="00A95B74" w:rsidRPr="000A5FED" w:rsidRDefault="00A95B74" w:rsidP="00130CFF">
            <w:pPr>
              <w:widowControl/>
              <w:snapToGrid w:val="0"/>
              <w:spacing w:after="190" w:line="240" w:lineRule="atLeast"/>
              <w:jc w:val="center"/>
              <w:rPr>
                <w:color w:val="000000" w:themeColor="text1"/>
              </w:rPr>
            </w:pPr>
            <w:r w:rsidRPr="000A5FED">
              <w:t>7.16</w:t>
            </w:r>
          </w:p>
        </w:tc>
        <w:tc>
          <w:tcPr>
            <w:tcW w:w="7087" w:type="dxa"/>
            <w:shd w:val="clear" w:color="auto" w:fill="auto"/>
          </w:tcPr>
          <w:p w14:paraId="0EE7D746" w14:textId="49438E67" w:rsidR="00A95B74" w:rsidRPr="000A5FED" w:rsidRDefault="00A95B74" w:rsidP="00130CFF">
            <w:pPr>
              <w:snapToGrid w:val="0"/>
              <w:spacing w:after="190" w:line="240" w:lineRule="atLeast"/>
              <w:jc w:val="both"/>
              <w:rPr>
                <w:color w:val="000000"/>
              </w:rPr>
            </w:pPr>
            <w:r w:rsidRPr="000A5FED">
              <w:rPr>
                <w:color w:val="000000"/>
              </w:rPr>
              <w:t>是否針對電腦機房及重要區域之安全控制、人員進出管控、環境維護</w:t>
            </w:r>
            <w:r w:rsidR="00CD4664">
              <w:rPr>
                <w:color w:val="000000"/>
              </w:rPr>
              <w:t>(</w:t>
            </w:r>
            <w:proofErr w:type="gramStart"/>
            <w:r w:rsidRPr="000A5FED">
              <w:rPr>
                <w:color w:val="000000"/>
              </w:rPr>
              <w:t>如溫溼度</w:t>
            </w:r>
            <w:proofErr w:type="gramEnd"/>
            <w:r w:rsidRPr="000A5FED">
              <w:rPr>
                <w:color w:val="000000"/>
              </w:rPr>
              <w:t>控制</w:t>
            </w:r>
            <w:r w:rsidRPr="000A5FED">
              <w:rPr>
                <w:color w:val="000000"/>
              </w:rPr>
              <w:t>)</w:t>
            </w:r>
            <w:r w:rsidRPr="000A5FED">
              <w:rPr>
                <w:color w:val="000000"/>
              </w:rPr>
              <w:t>等項目建立適當之管理措施，且落實執行？</w:t>
            </w:r>
          </w:p>
        </w:tc>
        <w:tc>
          <w:tcPr>
            <w:tcW w:w="496" w:type="dxa"/>
          </w:tcPr>
          <w:p w14:paraId="6F3A4216" w14:textId="77777777" w:rsidR="00A95B74" w:rsidRPr="000A5FED" w:rsidRDefault="00A95B74" w:rsidP="00130CFF">
            <w:pPr>
              <w:spacing w:after="190"/>
            </w:pPr>
          </w:p>
        </w:tc>
        <w:tc>
          <w:tcPr>
            <w:tcW w:w="496" w:type="dxa"/>
          </w:tcPr>
          <w:p w14:paraId="290645E6" w14:textId="77777777" w:rsidR="00A95B74" w:rsidRPr="000A5FED" w:rsidRDefault="00A95B74" w:rsidP="00130CFF">
            <w:pPr>
              <w:spacing w:after="190"/>
            </w:pPr>
          </w:p>
        </w:tc>
        <w:tc>
          <w:tcPr>
            <w:tcW w:w="496" w:type="dxa"/>
          </w:tcPr>
          <w:p w14:paraId="70B43E6D" w14:textId="77777777" w:rsidR="00A95B74" w:rsidRPr="000A5FED" w:rsidRDefault="00A95B74" w:rsidP="00130CFF">
            <w:pPr>
              <w:spacing w:after="190"/>
            </w:pPr>
          </w:p>
        </w:tc>
        <w:tc>
          <w:tcPr>
            <w:tcW w:w="497" w:type="dxa"/>
          </w:tcPr>
          <w:p w14:paraId="4DCBCC70" w14:textId="77777777" w:rsidR="00A95B74" w:rsidRPr="000A5FED" w:rsidRDefault="00A95B74" w:rsidP="00130CFF">
            <w:pPr>
              <w:spacing w:after="190"/>
            </w:pPr>
          </w:p>
        </w:tc>
        <w:tc>
          <w:tcPr>
            <w:tcW w:w="2976" w:type="dxa"/>
          </w:tcPr>
          <w:p w14:paraId="1E6ED3CF" w14:textId="77777777" w:rsidR="00A95B74" w:rsidRPr="000A5FED" w:rsidRDefault="00A95B74" w:rsidP="00130CFF">
            <w:pPr>
              <w:spacing w:after="190"/>
            </w:pPr>
          </w:p>
        </w:tc>
        <w:tc>
          <w:tcPr>
            <w:tcW w:w="1843" w:type="dxa"/>
          </w:tcPr>
          <w:p w14:paraId="1CC06DFD" w14:textId="77777777" w:rsidR="00A95B74" w:rsidRPr="000A5FED" w:rsidRDefault="00A95B74" w:rsidP="00130CFF">
            <w:pPr>
              <w:spacing w:after="190"/>
            </w:pPr>
          </w:p>
        </w:tc>
      </w:tr>
      <w:tr w:rsidR="00A95B74" w:rsidRPr="000A5FED" w14:paraId="03B996DD" w14:textId="77777777" w:rsidTr="00237BFB">
        <w:trPr>
          <w:cantSplit/>
          <w:trHeight w:val="227"/>
        </w:trPr>
        <w:tc>
          <w:tcPr>
            <w:tcW w:w="851" w:type="dxa"/>
            <w:shd w:val="clear" w:color="auto" w:fill="auto"/>
          </w:tcPr>
          <w:p w14:paraId="791E65D2" w14:textId="77777777" w:rsidR="00A95B74" w:rsidRPr="000A5FED" w:rsidRDefault="00A95B74" w:rsidP="00130CFF">
            <w:pPr>
              <w:widowControl/>
              <w:snapToGrid w:val="0"/>
              <w:spacing w:after="190" w:line="240" w:lineRule="atLeast"/>
              <w:jc w:val="center"/>
              <w:rPr>
                <w:color w:val="000000" w:themeColor="text1"/>
              </w:rPr>
            </w:pPr>
            <w:r w:rsidRPr="000A5FED">
              <w:t>7.17</w:t>
            </w:r>
          </w:p>
        </w:tc>
        <w:tc>
          <w:tcPr>
            <w:tcW w:w="7087" w:type="dxa"/>
            <w:shd w:val="clear" w:color="auto" w:fill="auto"/>
          </w:tcPr>
          <w:p w14:paraId="1E3518B6" w14:textId="011081C3" w:rsidR="00A95B74" w:rsidRPr="000A5FED" w:rsidRDefault="00A95B74" w:rsidP="00130CFF">
            <w:pPr>
              <w:snapToGrid w:val="0"/>
              <w:spacing w:after="190" w:line="240" w:lineRule="atLeast"/>
              <w:jc w:val="both"/>
              <w:rPr>
                <w:color w:val="000000"/>
              </w:rPr>
            </w:pPr>
            <w:r w:rsidRPr="000A5FED">
              <w:rPr>
                <w:color w:val="000000"/>
              </w:rPr>
              <w:t>是否定期評估及檢查重要資通設備之設置地點可能之危害因素</w:t>
            </w:r>
            <w:r w:rsidR="00CD4664">
              <w:rPr>
                <w:color w:val="000000"/>
              </w:rPr>
              <w:t>(</w:t>
            </w:r>
            <w:r w:rsidRPr="000A5FED">
              <w:rPr>
                <w:color w:val="000000"/>
              </w:rPr>
              <w:t>如火、煙、水、震動、化學效應、電力供應、電磁輻射或人為入侵破壞等</w:t>
            </w:r>
            <w:r w:rsidRPr="000A5FED">
              <w:rPr>
                <w:color w:val="000000"/>
              </w:rPr>
              <w:t>)</w:t>
            </w:r>
            <w:r w:rsidRPr="000A5FED">
              <w:rPr>
                <w:color w:val="000000"/>
              </w:rPr>
              <w:t>？</w:t>
            </w:r>
          </w:p>
        </w:tc>
        <w:tc>
          <w:tcPr>
            <w:tcW w:w="496" w:type="dxa"/>
          </w:tcPr>
          <w:p w14:paraId="7601B57C" w14:textId="77777777" w:rsidR="00A95B74" w:rsidRPr="000A5FED" w:rsidRDefault="00A95B74" w:rsidP="00130CFF">
            <w:pPr>
              <w:spacing w:after="190"/>
            </w:pPr>
          </w:p>
        </w:tc>
        <w:tc>
          <w:tcPr>
            <w:tcW w:w="496" w:type="dxa"/>
          </w:tcPr>
          <w:p w14:paraId="3A9C5F2B" w14:textId="77777777" w:rsidR="00A95B74" w:rsidRPr="000A5FED" w:rsidRDefault="00A95B74" w:rsidP="00130CFF">
            <w:pPr>
              <w:spacing w:after="190"/>
            </w:pPr>
          </w:p>
        </w:tc>
        <w:tc>
          <w:tcPr>
            <w:tcW w:w="496" w:type="dxa"/>
          </w:tcPr>
          <w:p w14:paraId="1BFBB7AF" w14:textId="77777777" w:rsidR="00A95B74" w:rsidRPr="000A5FED" w:rsidRDefault="00A95B74" w:rsidP="00130CFF">
            <w:pPr>
              <w:spacing w:after="190"/>
            </w:pPr>
          </w:p>
        </w:tc>
        <w:tc>
          <w:tcPr>
            <w:tcW w:w="497" w:type="dxa"/>
          </w:tcPr>
          <w:p w14:paraId="22C27DDB" w14:textId="77777777" w:rsidR="00A95B74" w:rsidRPr="000A5FED" w:rsidRDefault="00A95B74" w:rsidP="00130CFF">
            <w:pPr>
              <w:spacing w:after="190"/>
            </w:pPr>
          </w:p>
        </w:tc>
        <w:tc>
          <w:tcPr>
            <w:tcW w:w="2976" w:type="dxa"/>
          </w:tcPr>
          <w:p w14:paraId="1A6306C3" w14:textId="77777777" w:rsidR="00A95B74" w:rsidRPr="000A5FED" w:rsidRDefault="00A95B74" w:rsidP="00130CFF">
            <w:pPr>
              <w:spacing w:after="190"/>
            </w:pPr>
          </w:p>
        </w:tc>
        <w:tc>
          <w:tcPr>
            <w:tcW w:w="1843" w:type="dxa"/>
          </w:tcPr>
          <w:p w14:paraId="64073643" w14:textId="77777777" w:rsidR="00A95B74" w:rsidRPr="000A5FED" w:rsidRDefault="00A95B74" w:rsidP="00130CFF">
            <w:pPr>
              <w:spacing w:after="190"/>
            </w:pPr>
          </w:p>
        </w:tc>
      </w:tr>
      <w:tr w:rsidR="00A95B74" w:rsidRPr="000A5FED" w14:paraId="1915C480" w14:textId="77777777" w:rsidTr="00237BFB">
        <w:trPr>
          <w:cantSplit/>
          <w:trHeight w:val="227"/>
        </w:trPr>
        <w:tc>
          <w:tcPr>
            <w:tcW w:w="851" w:type="dxa"/>
            <w:shd w:val="clear" w:color="auto" w:fill="auto"/>
          </w:tcPr>
          <w:p w14:paraId="01DD4CB1" w14:textId="77777777" w:rsidR="00A95B74" w:rsidRPr="000A5FED" w:rsidRDefault="00A95B74" w:rsidP="00130CFF">
            <w:pPr>
              <w:widowControl/>
              <w:snapToGrid w:val="0"/>
              <w:spacing w:after="190" w:line="240" w:lineRule="atLeast"/>
              <w:jc w:val="center"/>
              <w:rPr>
                <w:color w:val="000000" w:themeColor="text1"/>
              </w:rPr>
            </w:pPr>
            <w:r w:rsidRPr="000A5FED">
              <w:t>7.18</w:t>
            </w:r>
          </w:p>
        </w:tc>
        <w:tc>
          <w:tcPr>
            <w:tcW w:w="7087" w:type="dxa"/>
            <w:shd w:val="clear" w:color="auto" w:fill="auto"/>
          </w:tcPr>
          <w:p w14:paraId="21D3E2D1" w14:textId="76689BC7" w:rsidR="00A95B74" w:rsidRPr="000A5FED" w:rsidRDefault="00A95B74" w:rsidP="00130CFF">
            <w:pPr>
              <w:snapToGrid w:val="0"/>
              <w:spacing w:after="190" w:line="240" w:lineRule="atLeast"/>
              <w:jc w:val="both"/>
              <w:rPr>
                <w:color w:val="000000"/>
              </w:rPr>
            </w:pPr>
            <w:r w:rsidRPr="000A5FED">
              <w:rPr>
                <w:color w:val="000000"/>
              </w:rPr>
              <w:t>是否針對電腦機房及重要區域之公用服務</w:t>
            </w:r>
            <w:r w:rsidR="00CD4664">
              <w:rPr>
                <w:color w:val="000000"/>
              </w:rPr>
              <w:t>(</w:t>
            </w:r>
            <w:r w:rsidRPr="000A5FED">
              <w:rPr>
                <w:color w:val="000000"/>
              </w:rPr>
              <w:t>如水、電、消防及通訊等</w:t>
            </w:r>
            <w:r w:rsidRPr="000A5FED">
              <w:rPr>
                <w:color w:val="000000"/>
              </w:rPr>
              <w:t>)</w:t>
            </w:r>
            <w:r w:rsidRPr="000A5FED">
              <w:rPr>
                <w:color w:val="000000"/>
              </w:rPr>
              <w:t>建立適當之備援方案？</w:t>
            </w:r>
          </w:p>
        </w:tc>
        <w:tc>
          <w:tcPr>
            <w:tcW w:w="496" w:type="dxa"/>
          </w:tcPr>
          <w:p w14:paraId="58B12E77" w14:textId="77777777" w:rsidR="00A95B74" w:rsidRPr="000A5FED" w:rsidRDefault="00A95B74" w:rsidP="00130CFF">
            <w:pPr>
              <w:spacing w:after="190"/>
            </w:pPr>
          </w:p>
        </w:tc>
        <w:tc>
          <w:tcPr>
            <w:tcW w:w="496" w:type="dxa"/>
          </w:tcPr>
          <w:p w14:paraId="2050611A" w14:textId="77777777" w:rsidR="00A95B74" w:rsidRPr="000A5FED" w:rsidRDefault="00A95B74" w:rsidP="00130CFF">
            <w:pPr>
              <w:spacing w:after="190"/>
            </w:pPr>
          </w:p>
        </w:tc>
        <w:tc>
          <w:tcPr>
            <w:tcW w:w="496" w:type="dxa"/>
          </w:tcPr>
          <w:p w14:paraId="46A9DC11" w14:textId="77777777" w:rsidR="00A95B74" w:rsidRPr="000A5FED" w:rsidRDefault="00A95B74" w:rsidP="00130CFF">
            <w:pPr>
              <w:spacing w:after="190"/>
            </w:pPr>
          </w:p>
        </w:tc>
        <w:tc>
          <w:tcPr>
            <w:tcW w:w="497" w:type="dxa"/>
          </w:tcPr>
          <w:p w14:paraId="7D6C45CC" w14:textId="77777777" w:rsidR="00A95B74" w:rsidRPr="000A5FED" w:rsidRDefault="00A95B74" w:rsidP="00130CFF">
            <w:pPr>
              <w:spacing w:after="190"/>
            </w:pPr>
          </w:p>
        </w:tc>
        <w:tc>
          <w:tcPr>
            <w:tcW w:w="2976" w:type="dxa"/>
          </w:tcPr>
          <w:p w14:paraId="3DBEAA35" w14:textId="77777777" w:rsidR="00A95B74" w:rsidRPr="000A5FED" w:rsidRDefault="00A95B74" w:rsidP="00130CFF">
            <w:pPr>
              <w:spacing w:after="190"/>
            </w:pPr>
          </w:p>
        </w:tc>
        <w:tc>
          <w:tcPr>
            <w:tcW w:w="1843" w:type="dxa"/>
          </w:tcPr>
          <w:p w14:paraId="569479E9" w14:textId="77777777" w:rsidR="00A95B74" w:rsidRPr="000A5FED" w:rsidRDefault="00A95B74" w:rsidP="00130CFF">
            <w:pPr>
              <w:spacing w:after="190"/>
            </w:pPr>
          </w:p>
        </w:tc>
      </w:tr>
      <w:tr w:rsidR="00A95B74" w:rsidRPr="000A5FED" w14:paraId="1C65F01C" w14:textId="77777777" w:rsidTr="00237BFB">
        <w:trPr>
          <w:cantSplit/>
          <w:trHeight w:val="227"/>
        </w:trPr>
        <w:tc>
          <w:tcPr>
            <w:tcW w:w="851" w:type="dxa"/>
            <w:shd w:val="clear" w:color="auto" w:fill="auto"/>
          </w:tcPr>
          <w:p w14:paraId="732028B4" w14:textId="77777777" w:rsidR="00A95B74" w:rsidRPr="000A5FED" w:rsidRDefault="00A95B74" w:rsidP="00130CFF">
            <w:pPr>
              <w:widowControl/>
              <w:snapToGrid w:val="0"/>
              <w:spacing w:after="190" w:line="240" w:lineRule="atLeast"/>
              <w:jc w:val="center"/>
              <w:rPr>
                <w:color w:val="000000" w:themeColor="text1"/>
              </w:rPr>
            </w:pPr>
            <w:r w:rsidRPr="000A5FED">
              <w:lastRenderedPageBreak/>
              <w:t>7.19</w:t>
            </w:r>
          </w:p>
        </w:tc>
        <w:tc>
          <w:tcPr>
            <w:tcW w:w="7087" w:type="dxa"/>
            <w:shd w:val="clear" w:color="auto" w:fill="auto"/>
          </w:tcPr>
          <w:p w14:paraId="33C68929" w14:textId="2A9EEB94" w:rsidR="00A95B74" w:rsidRPr="000A5FED" w:rsidRDefault="00A95B74" w:rsidP="00130CFF">
            <w:pPr>
              <w:snapToGrid w:val="0"/>
              <w:spacing w:after="190" w:line="240" w:lineRule="atLeast"/>
              <w:jc w:val="both"/>
              <w:rPr>
                <w:color w:val="000000"/>
              </w:rPr>
            </w:pPr>
            <w:r w:rsidRPr="000A5FED">
              <w:rPr>
                <w:color w:val="000000"/>
              </w:rPr>
              <w:t>是否針對資訊之交換，建立適當之交換程序及安全保護措施，以確保資訊之完整性及機密性</w:t>
            </w:r>
            <w:r w:rsidR="00CD4664">
              <w:rPr>
                <w:color w:val="000000"/>
              </w:rPr>
              <w:t>(</w:t>
            </w:r>
            <w:r w:rsidRPr="000A5FED">
              <w:rPr>
                <w:color w:val="000000"/>
              </w:rPr>
              <w:t>如</w:t>
            </w:r>
            <w:proofErr w:type="gramStart"/>
            <w:r w:rsidRPr="000A5FED">
              <w:rPr>
                <w:color w:val="000000"/>
              </w:rPr>
              <w:t>採</w:t>
            </w:r>
            <w:proofErr w:type="gramEnd"/>
            <w:r w:rsidRPr="000A5FED">
              <w:rPr>
                <w:color w:val="000000"/>
              </w:rPr>
              <w:t>行識別碼通行碼管制、電子資料加密或電子簽章認證等</w:t>
            </w:r>
            <w:r w:rsidRPr="000A5FED">
              <w:rPr>
                <w:color w:val="000000"/>
              </w:rPr>
              <w:t>)</w:t>
            </w:r>
            <w:r w:rsidRPr="000A5FED">
              <w:rPr>
                <w:color w:val="000000"/>
              </w:rPr>
              <w:t>？是否針對重要資料的交換過程，保存適當之監控紀錄？</w:t>
            </w:r>
          </w:p>
        </w:tc>
        <w:tc>
          <w:tcPr>
            <w:tcW w:w="496" w:type="dxa"/>
          </w:tcPr>
          <w:p w14:paraId="6288C8D4" w14:textId="77777777" w:rsidR="00A95B74" w:rsidRPr="000A5FED" w:rsidRDefault="00A95B74" w:rsidP="00130CFF">
            <w:pPr>
              <w:spacing w:after="190"/>
            </w:pPr>
          </w:p>
        </w:tc>
        <w:tc>
          <w:tcPr>
            <w:tcW w:w="496" w:type="dxa"/>
          </w:tcPr>
          <w:p w14:paraId="348D4C2D" w14:textId="77777777" w:rsidR="00A95B74" w:rsidRPr="000A5FED" w:rsidRDefault="00A95B74" w:rsidP="00130CFF">
            <w:pPr>
              <w:spacing w:after="190"/>
            </w:pPr>
          </w:p>
        </w:tc>
        <w:tc>
          <w:tcPr>
            <w:tcW w:w="496" w:type="dxa"/>
          </w:tcPr>
          <w:p w14:paraId="2BB0280D" w14:textId="77777777" w:rsidR="00A95B74" w:rsidRPr="000A5FED" w:rsidRDefault="00A95B74" w:rsidP="00130CFF">
            <w:pPr>
              <w:spacing w:after="190"/>
            </w:pPr>
          </w:p>
        </w:tc>
        <w:tc>
          <w:tcPr>
            <w:tcW w:w="497" w:type="dxa"/>
          </w:tcPr>
          <w:p w14:paraId="1FFD3C10" w14:textId="77777777" w:rsidR="00A95B74" w:rsidRPr="000A5FED" w:rsidRDefault="00A95B74" w:rsidP="00130CFF">
            <w:pPr>
              <w:spacing w:after="190"/>
            </w:pPr>
          </w:p>
        </w:tc>
        <w:tc>
          <w:tcPr>
            <w:tcW w:w="2976" w:type="dxa"/>
          </w:tcPr>
          <w:p w14:paraId="50F5F446" w14:textId="77777777" w:rsidR="00A95B74" w:rsidRPr="000A5FED" w:rsidRDefault="00A95B74" w:rsidP="00130CFF">
            <w:pPr>
              <w:spacing w:after="190"/>
            </w:pPr>
          </w:p>
        </w:tc>
        <w:tc>
          <w:tcPr>
            <w:tcW w:w="1843" w:type="dxa"/>
          </w:tcPr>
          <w:p w14:paraId="06A8FFB1" w14:textId="77777777" w:rsidR="00A95B74" w:rsidRPr="000A5FED" w:rsidRDefault="00A95B74" w:rsidP="00130CFF">
            <w:pPr>
              <w:spacing w:after="190"/>
            </w:pPr>
          </w:p>
        </w:tc>
      </w:tr>
      <w:tr w:rsidR="00A95B74" w:rsidRPr="000A5FED" w14:paraId="0EB478D1" w14:textId="77777777" w:rsidTr="00237BFB">
        <w:trPr>
          <w:cantSplit/>
          <w:trHeight w:val="227"/>
        </w:trPr>
        <w:tc>
          <w:tcPr>
            <w:tcW w:w="851" w:type="dxa"/>
            <w:shd w:val="clear" w:color="auto" w:fill="auto"/>
          </w:tcPr>
          <w:p w14:paraId="0DB92E9A"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7.20</w:t>
            </w:r>
          </w:p>
        </w:tc>
        <w:tc>
          <w:tcPr>
            <w:tcW w:w="7087" w:type="dxa"/>
            <w:shd w:val="clear" w:color="auto" w:fill="auto"/>
          </w:tcPr>
          <w:p w14:paraId="143D87EA" w14:textId="77777777" w:rsidR="00A95B74" w:rsidRPr="000A5FED" w:rsidRDefault="00A95B74" w:rsidP="00130CFF">
            <w:pPr>
              <w:snapToGrid w:val="0"/>
              <w:spacing w:after="190" w:line="240" w:lineRule="atLeast"/>
              <w:jc w:val="both"/>
              <w:rPr>
                <w:color w:val="000000"/>
              </w:rPr>
            </w:pPr>
            <w:r w:rsidRPr="000A5FED">
              <w:rPr>
                <w:color w:val="000000"/>
              </w:rPr>
              <w:t>是否訂定資訊處理設備作業程序、變更管理程序及管理責任，且落實執行？</w:t>
            </w:r>
          </w:p>
        </w:tc>
        <w:tc>
          <w:tcPr>
            <w:tcW w:w="496" w:type="dxa"/>
          </w:tcPr>
          <w:p w14:paraId="1793D7CE" w14:textId="77777777" w:rsidR="00A95B74" w:rsidRPr="000A5FED" w:rsidRDefault="00A95B74" w:rsidP="00130CFF">
            <w:pPr>
              <w:spacing w:after="190"/>
            </w:pPr>
          </w:p>
        </w:tc>
        <w:tc>
          <w:tcPr>
            <w:tcW w:w="496" w:type="dxa"/>
          </w:tcPr>
          <w:p w14:paraId="1DCAAB5E" w14:textId="77777777" w:rsidR="00A95B74" w:rsidRPr="000A5FED" w:rsidRDefault="00A95B74" w:rsidP="00130CFF">
            <w:pPr>
              <w:spacing w:after="190"/>
            </w:pPr>
          </w:p>
        </w:tc>
        <w:tc>
          <w:tcPr>
            <w:tcW w:w="496" w:type="dxa"/>
          </w:tcPr>
          <w:p w14:paraId="031CEB1A" w14:textId="77777777" w:rsidR="00A95B74" w:rsidRPr="000A5FED" w:rsidRDefault="00A95B74" w:rsidP="00130CFF">
            <w:pPr>
              <w:spacing w:after="190"/>
            </w:pPr>
          </w:p>
        </w:tc>
        <w:tc>
          <w:tcPr>
            <w:tcW w:w="497" w:type="dxa"/>
          </w:tcPr>
          <w:p w14:paraId="0773EF88" w14:textId="77777777" w:rsidR="00A95B74" w:rsidRPr="000A5FED" w:rsidRDefault="00A95B74" w:rsidP="00130CFF">
            <w:pPr>
              <w:spacing w:after="190"/>
            </w:pPr>
          </w:p>
        </w:tc>
        <w:tc>
          <w:tcPr>
            <w:tcW w:w="2976" w:type="dxa"/>
          </w:tcPr>
          <w:p w14:paraId="05B8F8E6" w14:textId="77777777" w:rsidR="00A95B74" w:rsidRPr="000A5FED" w:rsidRDefault="00A95B74" w:rsidP="00130CFF">
            <w:pPr>
              <w:spacing w:after="190"/>
            </w:pPr>
          </w:p>
        </w:tc>
        <w:tc>
          <w:tcPr>
            <w:tcW w:w="1843" w:type="dxa"/>
          </w:tcPr>
          <w:p w14:paraId="24313469" w14:textId="77777777" w:rsidR="00A95B74" w:rsidRPr="000A5FED" w:rsidRDefault="00A95B74" w:rsidP="00130CFF">
            <w:pPr>
              <w:spacing w:after="190"/>
            </w:pPr>
          </w:p>
        </w:tc>
      </w:tr>
      <w:tr w:rsidR="00A95B74" w:rsidRPr="000A5FED" w14:paraId="1E40C686" w14:textId="77777777" w:rsidTr="00237BFB">
        <w:trPr>
          <w:cantSplit/>
          <w:trHeight w:val="227"/>
        </w:trPr>
        <w:tc>
          <w:tcPr>
            <w:tcW w:w="851" w:type="dxa"/>
            <w:shd w:val="clear" w:color="auto" w:fill="auto"/>
          </w:tcPr>
          <w:p w14:paraId="3C8BA040" w14:textId="77777777" w:rsidR="00A95B74" w:rsidRPr="000A5FED" w:rsidRDefault="00A95B74" w:rsidP="00130CFF">
            <w:pPr>
              <w:widowControl/>
              <w:snapToGrid w:val="0"/>
              <w:spacing w:after="190" w:line="240" w:lineRule="atLeast"/>
              <w:jc w:val="center"/>
              <w:rPr>
                <w:color w:val="000000" w:themeColor="text1"/>
              </w:rPr>
            </w:pPr>
            <w:r w:rsidRPr="000A5FED">
              <w:t>7.21</w:t>
            </w:r>
          </w:p>
        </w:tc>
        <w:tc>
          <w:tcPr>
            <w:tcW w:w="7087" w:type="dxa"/>
            <w:shd w:val="clear" w:color="auto" w:fill="auto"/>
          </w:tcPr>
          <w:p w14:paraId="538F852D" w14:textId="457B6487" w:rsidR="00A95B74" w:rsidRPr="000A5FED" w:rsidRDefault="00A95B74" w:rsidP="00130CFF">
            <w:pPr>
              <w:snapToGrid w:val="0"/>
              <w:spacing w:after="190" w:line="240" w:lineRule="atLeast"/>
              <w:jc w:val="both"/>
              <w:rPr>
                <w:color w:val="000000"/>
              </w:rPr>
            </w:pPr>
            <w:r w:rsidRPr="000A5FED">
              <w:rPr>
                <w:color w:val="000000"/>
              </w:rPr>
              <w:t>是否針對電子資料相關設備進行安全管理</w:t>
            </w:r>
            <w:r w:rsidR="00CD4664">
              <w:rPr>
                <w:color w:val="000000"/>
              </w:rPr>
              <w:t>(</w:t>
            </w:r>
            <w:r w:rsidRPr="000A5FED">
              <w:rPr>
                <w:color w:val="000000"/>
              </w:rPr>
              <w:t>如相關儲存媒體、設備是否有安全處理程序及分級標示、報廢程序等</w:t>
            </w:r>
            <w:r w:rsidRPr="000A5FED">
              <w:rPr>
                <w:color w:val="000000"/>
              </w:rPr>
              <w:t>)</w:t>
            </w:r>
            <w:r w:rsidRPr="000A5FED">
              <w:rPr>
                <w:color w:val="000000"/>
              </w:rPr>
              <w:t>？</w:t>
            </w:r>
          </w:p>
        </w:tc>
        <w:tc>
          <w:tcPr>
            <w:tcW w:w="496" w:type="dxa"/>
          </w:tcPr>
          <w:p w14:paraId="43F4E597" w14:textId="77777777" w:rsidR="00A95B74" w:rsidRPr="000A5FED" w:rsidRDefault="00A95B74" w:rsidP="00130CFF">
            <w:pPr>
              <w:spacing w:after="190"/>
            </w:pPr>
          </w:p>
        </w:tc>
        <w:tc>
          <w:tcPr>
            <w:tcW w:w="496" w:type="dxa"/>
          </w:tcPr>
          <w:p w14:paraId="2518AE52" w14:textId="77777777" w:rsidR="00A95B74" w:rsidRPr="000A5FED" w:rsidRDefault="00A95B74" w:rsidP="00130CFF">
            <w:pPr>
              <w:spacing w:after="190"/>
            </w:pPr>
          </w:p>
        </w:tc>
        <w:tc>
          <w:tcPr>
            <w:tcW w:w="496" w:type="dxa"/>
          </w:tcPr>
          <w:p w14:paraId="3EE438CF" w14:textId="77777777" w:rsidR="00A95B74" w:rsidRPr="000A5FED" w:rsidRDefault="00A95B74" w:rsidP="00130CFF">
            <w:pPr>
              <w:spacing w:after="190"/>
            </w:pPr>
          </w:p>
        </w:tc>
        <w:tc>
          <w:tcPr>
            <w:tcW w:w="497" w:type="dxa"/>
          </w:tcPr>
          <w:p w14:paraId="54643FCE" w14:textId="77777777" w:rsidR="00A95B74" w:rsidRPr="000A5FED" w:rsidRDefault="00A95B74" w:rsidP="00130CFF">
            <w:pPr>
              <w:spacing w:after="190"/>
            </w:pPr>
          </w:p>
        </w:tc>
        <w:tc>
          <w:tcPr>
            <w:tcW w:w="2976" w:type="dxa"/>
          </w:tcPr>
          <w:p w14:paraId="24F09D2D" w14:textId="77777777" w:rsidR="00A95B74" w:rsidRPr="000A5FED" w:rsidRDefault="00A95B74" w:rsidP="00130CFF">
            <w:pPr>
              <w:spacing w:after="190"/>
            </w:pPr>
          </w:p>
        </w:tc>
        <w:tc>
          <w:tcPr>
            <w:tcW w:w="1843" w:type="dxa"/>
          </w:tcPr>
          <w:p w14:paraId="3DCA8AEF" w14:textId="77777777" w:rsidR="00A95B74" w:rsidRPr="000A5FED" w:rsidRDefault="00A95B74" w:rsidP="00130CFF">
            <w:pPr>
              <w:spacing w:after="190"/>
            </w:pPr>
          </w:p>
        </w:tc>
      </w:tr>
      <w:tr w:rsidR="00A95B74" w:rsidRPr="000A5FED" w14:paraId="15ADB4B4" w14:textId="77777777" w:rsidTr="00237BFB">
        <w:trPr>
          <w:cantSplit/>
          <w:trHeight w:val="227"/>
        </w:trPr>
        <w:tc>
          <w:tcPr>
            <w:tcW w:w="851" w:type="dxa"/>
            <w:shd w:val="clear" w:color="auto" w:fill="auto"/>
          </w:tcPr>
          <w:p w14:paraId="360CB209" w14:textId="77777777" w:rsidR="00A95B74" w:rsidRPr="000A5FED" w:rsidRDefault="00A95B74" w:rsidP="00130CFF">
            <w:pPr>
              <w:widowControl/>
              <w:snapToGrid w:val="0"/>
              <w:spacing w:after="190" w:line="240" w:lineRule="atLeast"/>
              <w:jc w:val="center"/>
            </w:pPr>
            <w:r w:rsidRPr="000A5FED">
              <w:t>7.22</w:t>
            </w:r>
          </w:p>
        </w:tc>
        <w:tc>
          <w:tcPr>
            <w:tcW w:w="7087" w:type="dxa"/>
            <w:shd w:val="clear" w:color="auto" w:fill="auto"/>
            <w:hideMark/>
          </w:tcPr>
          <w:p w14:paraId="2016D551" w14:textId="77777777" w:rsidR="00A95B74" w:rsidRPr="000A5FED" w:rsidRDefault="00A95B74" w:rsidP="00130CFF">
            <w:pPr>
              <w:snapToGrid w:val="0"/>
              <w:spacing w:after="190" w:line="240" w:lineRule="atLeast"/>
              <w:jc w:val="both"/>
              <w:rPr>
                <w:color w:val="000000"/>
              </w:rPr>
            </w:pPr>
            <w:r w:rsidRPr="000A5FED">
              <w:rPr>
                <w:color w:val="000000"/>
              </w:rPr>
              <w:t>是否訂定資訊設備回收再使用及</w:t>
            </w:r>
            <w:proofErr w:type="gramStart"/>
            <w:r w:rsidRPr="000A5FED">
              <w:rPr>
                <w:color w:val="000000"/>
              </w:rPr>
              <w:t>汰</w:t>
            </w:r>
            <w:proofErr w:type="gramEnd"/>
            <w:r w:rsidRPr="000A5FED">
              <w:rPr>
                <w:color w:val="000000"/>
              </w:rPr>
              <w:t>除之安全控制作業程序，以確保任何機密性或敏感性資料已確實刪除？</w:t>
            </w:r>
          </w:p>
        </w:tc>
        <w:tc>
          <w:tcPr>
            <w:tcW w:w="496" w:type="dxa"/>
          </w:tcPr>
          <w:p w14:paraId="27025A4C" w14:textId="77777777" w:rsidR="00A95B74" w:rsidRPr="000A5FED" w:rsidRDefault="00A95B74" w:rsidP="00130CFF">
            <w:pPr>
              <w:spacing w:after="190"/>
              <w:rPr>
                <w:color w:val="000000" w:themeColor="text1"/>
              </w:rPr>
            </w:pPr>
          </w:p>
        </w:tc>
        <w:tc>
          <w:tcPr>
            <w:tcW w:w="496" w:type="dxa"/>
          </w:tcPr>
          <w:p w14:paraId="204ECF3B" w14:textId="77777777" w:rsidR="00A95B74" w:rsidRPr="000A5FED" w:rsidRDefault="00A95B74" w:rsidP="00130CFF">
            <w:pPr>
              <w:spacing w:after="190"/>
              <w:rPr>
                <w:color w:val="000000" w:themeColor="text1"/>
              </w:rPr>
            </w:pPr>
          </w:p>
        </w:tc>
        <w:tc>
          <w:tcPr>
            <w:tcW w:w="496" w:type="dxa"/>
          </w:tcPr>
          <w:p w14:paraId="0A70D810" w14:textId="77777777" w:rsidR="00A95B74" w:rsidRPr="000A5FED" w:rsidRDefault="00A95B74" w:rsidP="00130CFF">
            <w:pPr>
              <w:spacing w:after="190"/>
              <w:rPr>
                <w:color w:val="000000" w:themeColor="text1"/>
              </w:rPr>
            </w:pPr>
          </w:p>
        </w:tc>
        <w:tc>
          <w:tcPr>
            <w:tcW w:w="497" w:type="dxa"/>
          </w:tcPr>
          <w:p w14:paraId="261D982F" w14:textId="77777777" w:rsidR="00A95B74" w:rsidRPr="000A5FED" w:rsidRDefault="00A95B74" w:rsidP="00130CFF">
            <w:pPr>
              <w:spacing w:after="190"/>
              <w:rPr>
                <w:color w:val="000000" w:themeColor="text1"/>
              </w:rPr>
            </w:pPr>
          </w:p>
        </w:tc>
        <w:tc>
          <w:tcPr>
            <w:tcW w:w="2976" w:type="dxa"/>
          </w:tcPr>
          <w:p w14:paraId="586409A8" w14:textId="77777777" w:rsidR="00A95B74" w:rsidRPr="000A5FED" w:rsidRDefault="00A95B74" w:rsidP="00130CFF">
            <w:pPr>
              <w:spacing w:after="190"/>
              <w:rPr>
                <w:color w:val="000000" w:themeColor="text1"/>
              </w:rPr>
            </w:pPr>
          </w:p>
        </w:tc>
        <w:tc>
          <w:tcPr>
            <w:tcW w:w="1843" w:type="dxa"/>
          </w:tcPr>
          <w:p w14:paraId="10D34FEB" w14:textId="77777777" w:rsidR="00A95B74" w:rsidRPr="000A5FED" w:rsidRDefault="00A95B74" w:rsidP="00130CFF">
            <w:pPr>
              <w:spacing w:after="190"/>
              <w:rPr>
                <w:color w:val="000000" w:themeColor="text1"/>
              </w:rPr>
            </w:pPr>
          </w:p>
        </w:tc>
      </w:tr>
      <w:tr w:rsidR="00A95B74" w:rsidRPr="000A5FED" w14:paraId="56F51F8A" w14:textId="77777777" w:rsidTr="00237BFB">
        <w:trPr>
          <w:cantSplit/>
          <w:trHeight w:val="227"/>
        </w:trPr>
        <w:tc>
          <w:tcPr>
            <w:tcW w:w="851" w:type="dxa"/>
            <w:shd w:val="clear" w:color="auto" w:fill="auto"/>
          </w:tcPr>
          <w:p w14:paraId="43FA180F"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7.23</w:t>
            </w:r>
          </w:p>
        </w:tc>
        <w:tc>
          <w:tcPr>
            <w:tcW w:w="7087" w:type="dxa"/>
            <w:shd w:val="clear" w:color="auto" w:fill="auto"/>
          </w:tcPr>
          <w:p w14:paraId="6C79D9E7" w14:textId="77777777" w:rsidR="00A95B74" w:rsidRPr="000A5FED" w:rsidRDefault="00A95B74" w:rsidP="00130CFF">
            <w:pPr>
              <w:snapToGrid w:val="0"/>
              <w:spacing w:after="190" w:line="240" w:lineRule="atLeast"/>
              <w:jc w:val="both"/>
              <w:rPr>
                <w:color w:val="000000"/>
              </w:rPr>
            </w:pPr>
            <w:r w:rsidRPr="000A5FED">
              <w:rPr>
                <w:color w:val="000000"/>
              </w:rPr>
              <w:t>是否針對使用者電腦訂定軟體安裝管控規則？是否確認授權軟體及免費軟體之使用情形，且定期檢查？</w:t>
            </w:r>
          </w:p>
        </w:tc>
        <w:tc>
          <w:tcPr>
            <w:tcW w:w="496" w:type="dxa"/>
          </w:tcPr>
          <w:p w14:paraId="19A966AF" w14:textId="77777777" w:rsidR="00A95B74" w:rsidRPr="000A5FED" w:rsidRDefault="00A95B74" w:rsidP="00130CFF">
            <w:pPr>
              <w:spacing w:after="190"/>
            </w:pPr>
          </w:p>
        </w:tc>
        <w:tc>
          <w:tcPr>
            <w:tcW w:w="496" w:type="dxa"/>
          </w:tcPr>
          <w:p w14:paraId="12D5137B" w14:textId="77777777" w:rsidR="00A95B74" w:rsidRPr="000A5FED" w:rsidRDefault="00A95B74" w:rsidP="00130CFF">
            <w:pPr>
              <w:spacing w:after="190"/>
            </w:pPr>
          </w:p>
        </w:tc>
        <w:tc>
          <w:tcPr>
            <w:tcW w:w="496" w:type="dxa"/>
          </w:tcPr>
          <w:p w14:paraId="1359093D" w14:textId="77777777" w:rsidR="00A95B74" w:rsidRPr="000A5FED" w:rsidRDefault="00A95B74" w:rsidP="00130CFF">
            <w:pPr>
              <w:spacing w:after="190"/>
            </w:pPr>
          </w:p>
        </w:tc>
        <w:tc>
          <w:tcPr>
            <w:tcW w:w="497" w:type="dxa"/>
          </w:tcPr>
          <w:p w14:paraId="59C41B70" w14:textId="77777777" w:rsidR="00A95B74" w:rsidRPr="000A5FED" w:rsidRDefault="00A95B74" w:rsidP="00130CFF">
            <w:pPr>
              <w:spacing w:after="190"/>
            </w:pPr>
          </w:p>
        </w:tc>
        <w:tc>
          <w:tcPr>
            <w:tcW w:w="2976" w:type="dxa"/>
          </w:tcPr>
          <w:p w14:paraId="535D6CF4" w14:textId="77777777" w:rsidR="00A95B74" w:rsidRPr="000A5FED" w:rsidRDefault="00A95B74" w:rsidP="00130CFF">
            <w:pPr>
              <w:spacing w:after="190"/>
            </w:pPr>
          </w:p>
        </w:tc>
        <w:tc>
          <w:tcPr>
            <w:tcW w:w="1843" w:type="dxa"/>
          </w:tcPr>
          <w:p w14:paraId="4229C19B" w14:textId="77777777" w:rsidR="00A95B74" w:rsidRPr="000A5FED" w:rsidRDefault="00A95B74" w:rsidP="00130CFF">
            <w:pPr>
              <w:spacing w:after="190"/>
            </w:pPr>
          </w:p>
        </w:tc>
      </w:tr>
      <w:tr w:rsidR="00A95B74" w:rsidRPr="000A5FED" w14:paraId="40AF80B6" w14:textId="77777777" w:rsidTr="00237BFB">
        <w:trPr>
          <w:cantSplit/>
          <w:trHeight w:val="227"/>
        </w:trPr>
        <w:tc>
          <w:tcPr>
            <w:tcW w:w="851" w:type="dxa"/>
            <w:shd w:val="clear" w:color="auto" w:fill="auto"/>
          </w:tcPr>
          <w:p w14:paraId="14C7CEDF"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7.24</w:t>
            </w:r>
          </w:p>
        </w:tc>
        <w:tc>
          <w:tcPr>
            <w:tcW w:w="7087" w:type="dxa"/>
            <w:shd w:val="clear" w:color="auto" w:fill="auto"/>
          </w:tcPr>
          <w:p w14:paraId="5057FD67" w14:textId="77777777" w:rsidR="00A95B74" w:rsidRPr="000A5FED" w:rsidRDefault="00A95B74" w:rsidP="00130CFF">
            <w:pPr>
              <w:snapToGrid w:val="0"/>
              <w:spacing w:after="190" w:line="240" w:lineRule="atLeast"/>
              <w:jc w:val="both"/>
              <w:rPr>
                <w:color w:val="000000"/>
              </w:rPr>
            </w:pPr>
            <w:r w:rsidRPr="000A5FED">
              <w:rPr>
                <w:color w:val="000000"/>
              </w:rPr>
              <w:t>是否針對個人行動裝置及可攜式媒體訂定管理程序，且落實執行，並定期審查、監控及稽核？</w:t>
            </w:r>
          </w:p>
        </w:tc>
        <w:tc>
          <w:tcPr>
            <w:tcW w:w="496" w:type="dxa"/>
          </w:tcPr>
          <w:p w14:paraId="5AA141B1" w14:textId="77777777" w:rsidR="00A95B74" w:rsidRPr="000A5FED" w:rsidRDefault="00A95B74" w:rsidP="00130CFF">
            <w:pPr>
              <w:spacing w:after="190"/>
            </w:pPr>
          </w:p>
        </w:tc>
        <w:tc>
          <w:tcPr>
            <w:tcW w:w="496" w:type="dxa"/>
          </w:tcPr>
          <w:p w14:paraId="77620501" w14:textId="77777777" w:rsidR="00A95B74" w:rsidRPr="000A5FED" w:rsidRDefault="00A95B74" w:rsidP="00130CFF">
            <w:pPr>
              <w:spacing w:after="190"/>
            </w:pPr>
          </w:p>
        </w:tc>
        <w:tc>
          <w:tcPr>
            <w:tcW w:w="496" w:type="dxa"/>
          </w:tcPr>
          <w:p w14:paraId="0666F22D" w14:textId="77777777" w:rsidR="00A95B74" w:rsidRPr="000A5FED" w:rsidRDefault="00A95B74" w:rsidP="00130CFF">
            <w:pPr>
              <w:spacing w:after="190"/>
            </w:pPr>
          </w:p>
        </w:tc>
        <w:tc>
          <w:tcPr>
            <w:tcW w:w="497" w:type="dxa"/>
          </w:tcPr>
          <w:p w14:paraId="366550BC" w14:textId="77777777" w:rsidR="00A95B74" w:rsidRPr="000A5FED" w:rsidRDefault="00A95B74" w:rsidP="00130CFF">
            <w:pPr>
              <w:spacing w:after="190"/>
            </w:pPr>
          </w:p>
        </w:tc>
        <w:tc>
          <w:tcPr>
            <w:tcW w:w="2976" w:type="dxa"/>
          </w:tcPr>
          <w:p w14:paraId="67D71276" w14:textId="77777777" w:rsidR="00A95B74" w:rsidRPr="000A5FED" w:rsidRDefault="00A95B74" w:rsidP="00130CFF">
            <w:pPr>
              <w:spacing w:after="190"/>
            </w:pPr>
          </w:p>
        </w:tc>
        <w:tc>
          <w:tcPr>
            <w:tcW w:w="1843" w:type="dxa"/>
          </w:tcPr>
          <w:p w14:paraId="40EC34B9" w14:textId="77777777" w:rsidR="00A95B74" w:rsidRPr="000A5FED" w:rsidRDefault="00A95B74" w:rsidP="00130CFF">
            <w:pPr>
              <w:spacing w:after="190"/>
            </w:pPr>
          </w:p>
        </w:tc>
      </w:tr>
      <w:tr w:rsidR="00A95B74" w:rsidRPr="000A5FED" w14:paraId="16C37EBD" w14:textId="77777777" w:rsidTr="00237BFB">
        <w:trPr>
          <w:cantSplit/>
          <w:trHeight w:val="227"/>
        </w:trPr>
        <w:tc>
          <w:tcPr>
            <w:tcW w:w="851" w:type="dxa"/>
            <w:shd w:val="clear" w:color="auto" w:fill="auto"/>
          </w:tcPr>
          <w:p w14:paraId="27E9A85A"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lastRenderedPageBreak/>
              <w:t>7.25</w:t>
            </w:r>
          </w:p>
        </w:tc>
        <w:tc>
          <w:tcPr>
            <w:tcW w:w="7087" w:type="dxa"/>
            <w:shd w:val="clear" w:color="auto" w:fill="auto"/>
          </w:tcPr>
          <w:p w14:paraId="49EC3D31" w14:textId="23C641EB" w:rsidR="00A95B74" w:rsidRPr="000A5FED" w:rsidRDefault="00A95B74" w:rsidP="00130CFF">
            <w:pPr>
              <w:snapToGrid w:val="0"/>
              <w:spacing w:after="190" w:line="240" w:lineRule="atLeast"/>
              <w:jc w:val="both"/>
              <w:rPr>
                <w:color w:val="000000"/>
              </w:rPr>
            </w:pPr>
            <w:r w:rsidRPr="000A5FED">
              <w:rPr>
                <w:color w:val="000000"/>
              </w:rPr>
              <w:t>是否訂定網路即時通訊使用原則</w:t>
            </w:r>
            <w:r w:rsidR="00CD4664">
              <w:rPr>
                <w:color w:val="000000"/>
              </w:rPr>
              <w:t>(</w:t>
            </w:r>
            <w:r w:rsidRPr="000A5FED">
              <w:rPr>
                <w:color w:val="000000"/>
              </w:rPr>
              <w:t>如機密公務或因處理公務上而涉及之個人隱私資訊，不得使用即時通訊軟體處理及傳送等</w:t>
            </w:r>
            <w:r w:rsidRPr="000A5FED">
              <w:rPr>
                <w:color w:val="000000"/>
              </w:rPr>
              <w:t>)</w:t>
            </w:r>
            <w:r w:rsidRPr="000A5FED">
              <w:rPr>
                <w:color w:val="000000"/>
              </w:rPr>
              <w:t>？</w:t>
            </w:r>
          </w:p>
        </w:tc>
        <w:tc>
          <w:tcPr>
            <w:tcW w:w="496" w:type="dxa"/>
          </w:tcPr>
          <w:p w14:paraId="06F458FF" w14:textId="77777777" w:rsidR="00A95B74" w:rsidRPr="000A5FED" w:rsidRDefault="00A95B74" w:rsidP="00130CFF">
            <w:pPr>
              <w:spacing w:after="190"/>
            </w:pPr>
          </w:p>
        </w:tc>
        <w:tc>
          <w:tcPr>
            <w:tcW w:w="496" w:type="dxa"/>
          </w:tcPr>
          <w:p w14:paraId="6706DA18" w14:textId="77777777" w:rsidR="00A95B74" w:rsidRPr="000A5FED" w:rsidRDefault="00A95B74" w:rsidP="00130CFF">
            <w:pPr>
              <w:spacing w:after="190"/>
            </w:pPr>
          </w:p>
        </w:tc>
        <w:tc>
          <w:tcPr>
            <w:tcW w:w="496" w:type="dxa"/>
          </w:tcPr>
          <w:p w14:paraId="0CE9B20C" w14:textId="77777777" w:rsidR="00A95B74" w:rsidRPr="000A5FED" w:rsidRDefault="00A95B74" w:rsidP="00130CFF">
            <w:pPr>
              <w:spacing w:after="190"/>
            </w:pPr>
          </w:p>
        </w:tc>
        <w:tc>
          <w:tcPr>
            <w:tcW w:w="497" w:type="dxa"/>
          </w:tcPr>
          <w:p w14:paraId="7C603C57" w14:textId="77777777" w:rsidR="00A95B74" w:rsidRPr="000A5FED" w:rsidRDefault="00A95B74" w:rsidP="00130CFF">
            <w:pPr>
              <w:spacing w:after="190"/>
            </w:pPr>
          </w:p>
        </w:tc>
        <w:tc>
          <w:tcPr>
            <w:tcW w:w="2976" w:type="dxa"/>
          </w:tcPr>
          <w:p w14:paraId="12F7C879" w14:textId="77777777" w:rsidR="00A95B74" w:rsidRPr="000A5FED" w:rsidRDefault="00A95B74" w:rsidP="00130CFF">
            <w:pPr>
              <w:spacing w:after="190"/>
            </w:pPr>
          </w:p>
        </w:tc>
        <w:tc>
          <w:tcPr>
            <w:tcW w:w="1843" w:type="dxa"/>
          </w:tcPr>
          <w:p w14:paraId="46D28EF7" w14:textId="77777777" w:rsidR="00A95B74" w:rsidRPr="000A5FED" w:rsidRDefault="00A95B74" w:rsidP="00130CFF">
            <w:pPr>
              <w:spacing w:after="190"/>
            </w:pPr>
          </w:p>
        </w:tc>
      </w:tr>
      <w:tr w:rsidR="00A95B74" w:rsidRPr="000A5FED" w14:paraId="5DE075CD" w14:textId="77777777" w:rsidTr="00237BFB">
        <w:trPr>
          <w:cantSplit/>
          <w:trHeight w:val="227"/>
        </w:trPr>
        <w:tc>
          <w:tcPr>
            <w:tcW w:w="851" w:type="dxa"/>
            <w:shd w:val="clear" w:color="auto" w:fill="auto"/>
          </w:tcPr>
          <w:p w14:paraId="64E1C670"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7.26</w:t>
            </w:r>
          </w:p>
        </w:tc>
        <w:tc>
          <w:tcPr>
            <w:tcW w:w="7087" w:type="dxa"/>
            <w:shd w:val="clear" w:color="auto" w:fill="auto"/>
          </w:tcPr>
          <w:p w14:paraId="4486B637" w14:textId="77777777" w:rsidR="00A95B74" w:rsidRPr="000A5FED" w:rsidRDefault="00A95B74" w:rsidP="00130CFF">
            <w:pPr>
              <w:snapToGrid w:val="0"/>
              <w:spacing w:after="190" w:line="240" w:lineRule="atLeast"/>
              <w:jc w:val="both"/>
              <w:rPr>
                <w:color w:val="000000"/>
              </w:rPr>
            </w:pPr>
            <w:r w:rsidRPr="000A5FED">
              <w:rPr>
                <w:color w:val="000000"/>
              </w:rPr>
              <w:t>是否訂定即時通訊軟體使用規範，包含安全環境設定、通訊群組管理規範、</w:t>
            </w:r>
            <w:proofErr w:type="gramStart"/>
            <w:r w:rsidRPr="000A5FED">
              <w:rPr>
                <w:color w:val="000000"/>
              </w:rPr>
              <w:t>資安事件</w:t>
            </w:r>
            <w:proofErr w:type="gramEnd"/>
            <w:r w:rsidRPr="000A5FED">
              <w:rPr>
                <w:color w:val="000000"/>
              </w:rPr>
              <w:t>通報規範等？</w:t>
            </w:r>
          </w:p>
        </w:tc>
        <w:tc>
          <w:tcPr>
            <w:tcW w:w="496" w:type="dxa"/>
          </w:tcPr>
          <w:p w14:paraId="7F093BA9" w14:textId="77777777" w:rsidR="00A95B74" w:rsidRPr="000A5FED" w:rsidRDefault="00A95B74" w:rsidP="00130CFF">
            <w:pPr>
              <w:spacing w:after="190"/>
            </w:pPr>
          </w:p>
        </w:tc>
        <w:tc>
          <w:tcPr>
            <w:tcW w:w="496" w:type="dxa"/>
          </w:tcPr>
          <w:p w14:paraId="2042C0E0" w14:textId="77777777" w:rsidR="00A95B74" w:rsidRPr="000A5FED" w:rsidRDefault="00A95B74" w:rsidP="00130CFF">
            <w:pPr>
              <w:spacing w:after="190"/>
            </w:pPr>
          </w:p>
        </w:tc>
        <w:tc>
          <w:tcPr>
            <w:tcW w:w="496" w:type="dxa"/>
          </w:tcPr>
          <w:p w14:paraId="3BEE1C3B" w14:textId="77777777" w:rsidR="00A95B74" w:rsidRPr="000A5FED" w:rsidRDefault="00A95B74" w:rsidP="00130CFF">
            <w:pPr>
              <w:spacing w:after="190"/>
            </w:pPr>
          </w:p>
        </w:tc>
        <w:tc>
          <w:tcPr>
            <w:tcW w:w="497" w:type="dxa"/>
          </w:tcPr>
          <w:p w14:paraId="38BDC885" w14:textId="77777777" w:rsidR="00A95B74" w:rsidRPr="000A5FED" w:rsidRDefault="00A95B74" w:rsidP="00130CFF">
            <w:pPr>
              <w:spacing w:after="190"/>
            </w:pPr>
          </w:p>
        </w:tc>
        <w:tc>
          <w:tcPr>
            <w:tcW w:w="2976" w:type="dxa"/>
          </w:tcPr>
          <w:p w14:paraId="63C25BEC" w14:textId="77777777" w:rsidR="00A95B74" w:rsidRPr="000A5FED" w:rsidRDefault="00A95B74" w:rsidP="00130CFF">
            <w:pPr>
              <w:spacing w:after="190"/>
            </w:pPr>
          </w:p>
        </w:tc>
        <w:tc>
          <w:tcPr>
            <w:tcW w:w="1843" w:type="dxa"/>
          </w:tcPr>
          <w:p w14:paraId="324D631F" w14:textId="77777777" w:rsidR="00A95B74" w:rsidRPr="000A5FED" w:rsidRDefault="00A95B74" w:rsidP="00130CFF">
            <w:pPr>
              <w:spacing w:after="190"/>
            </w:pPr>
          </w:p>
        </w:tc>
      </w:tr>
      <w:tr w:rsidR="00A95B74" w:rsidRPr="000A5FED" w14:paraId="2C063D79" w14:textId="77777777" w:rsidTr="00237BFB">
        <w:trPr>
          <w:cantSplit/>
          <w:trHeight w:val="227"/>
        </w:trPr>
        <w:tc>
          <w:tcPr>
            <w:tcW w:w="851" w:type="dxa"/>
            <w:shd w:val="clear" w:color="auto" w:fill="auto"/>
          </w:tcPr>
          <w:p w14:paraId="071415A3"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7.27</w:t>
            </w:r>
          </w:p>
        </w:tc>
        <w:tc>
          <w:tcPr>
            <w:tcW w:w="7087" w:type="dxa"/>
            <w:shd w:val="clear" w:color="auto" w:fill="auto"/>
          </w:tcPr>
          <w:p w14:paraId="288ED1BA" w14:textId="10C2CA49" w:rsidR="00A95B74" w:rsidRPr="000A5FED" w:rsidRDefault="00A95B74" w:rsidP="00130CFF">
            <w:pPr>
              <w:widowControl/>
              <w:snapToGrid w:val="0"/>
              <w:spacing w:after="190" w:line="240" w:lineRule="atLeast"/>
              <w:jc w:val="both"/>
              <w:rPr>
                <w:color w:val="000000"/>
              </w:rPr>
            </w:pPr>
            <w:r w:rsidRPr="000A5FED">
              <w:rPr>
                <w:color w:val="000000"/>
              </w:rPr>
              <w:t>是否訂定即時通訊軟體之安全性需求及購置準則，包含用戶端、傳輸端、伺服器端之安全規範</w:t>
            </w:r>
            <w:r w:rsidR="00CD4664">
              <w:rPr>
                <w:color w:val="000000"/>
              </w:rPr>
              <w:t>(</w:t>
            </w:r>
            <w:r w:rsidRPr="000A5FED">
              <w:rPr>
                <w:color w:val="000000"/>
              </w:rPr>
              <w:t>如網路連線安全、通訊紀錄備份機制、通訊內容，與公務相關、點擊連結前確認、避免在公共使用之電腦登入等</w:t>
            </w:r>
            <w:r w:rsidRPr="000A5FED">
              <w:rPr>
                <w:color w:val="000000"/>
              </w:rPr>
              <w:t>)</w:t>
            </w:r>
            <w:r w:rsidRPr="000A5FED">
              <w:rPr>
                <w:color w:val="000000"/>
              </w:rPr>
              <w:t>？</w:t>
            </w:r>
          </w:p>
        </w:tc>
        <w:tc>
          <w:tcPr>
            <w:tcW w:w="496" w:type="dxa"/>
          </w:tcPr>
          <w:p w14:paraId="0A10994D" w14:textId="77777777" w:rsidR="00A95B74" w:rsidRPr="000A5FED" w:rsidRDefault="00A95B74" w:rsidP="00130CFF">
            <w:pPr>
              <w:spacing w:after="190"/>
            </w:pPr>
          </w:p>
        </w:tc>
        <w:tc>
          <w:tcPr>
            <w:tcW w:w="496" w:type="dxa"/>
          </w:tcPr>
          <w:p w14:paraId="39D5D273" w14:textId="77777777" w:rsidR="00A95B74" w:rsidRPr="000A5FED" w:rsidRDefault="00A95B74" w:rsidP="00130CFF">
            <w:pPr>
              <w:spacing w:after="190"/>
            </w:pPr>
          </w:p>
        </w:tc>
        <w:tc>
          <w:tcPr>
            <w:tcW w:w="496" w:type="dxa"/>
          </w:tcPr>
          <w:p w14:paraId="5AF75773" w14:textId="77777777" w:rsidR="00A95B74" w:rsidRPr="000A5FED" w:rsidRDefault="00A95B74" w:rsidP="00130CFF">
            <w:pPr>
              <w:spacing w:after="190"/>
            </w:pPr>
          </w:p>
        </w:tc>
        <w:tc>
          <w:tcPr>
            <w:tcW w:w="497" w:type="dxa"/>
          </w:tcPr>
          <w:p w14:paraId="5DE2B02A" w14:textId="77777777" w:rsidR="00A95B74" w:rsidRPr="000A5FED" w:rsidRDefault="00A95B74" w:rsidP="00130CFF">
            <w:pPr>
              <w:spacing w:after="190"/>
            </w:pPr>
          </w:p>
        </w:tc>
        <w:tc>
          <w:tcPr>
            <w:tcW w:w="2976" w:type="dxa"/>
          </w:tcPr>
          <w:p w14:paraId="5C8D2FD8" w14:textId="77777777" w:rsidR="00A95B74" w:rsidRPr="000A5FED" w:rsidRDefault="00A95B74" w:rsidP="00130CFF">
            <w:pPr>
              <w:spacing w:after="190"/>
            </w:pPr>
          </w:p>
        </w:tc>
        <w:tc>
          <w:tcPr>
            <w:tcW w:w="1843" w:type="dxa"/>
          </w:tcPr>
          <w:p w14:paraId="2F716396" w14:textId="77777777" w:rsidR="00A95B74" w:rsidRPr="000A5FED" w:rsidRDefault="00A95B74" w:rsidP="00130CFF">
            <w:pPr>
              <w:spacing w:after="190"/>
            </w:pPr>
          </w:p>
        </w:tc>
      </w:tr>
      <w:tr w:rsidR="00A95B74" w:rsidRPr="000A5FED" w14:paraId="38EBEDD7" w14:textId="77777777" w:rsidTr="00A95B74">
        <w:trPr>
          <w:cantSplit/>
          <w:trHeight w:val="227"/>
        </w:trPr>
        <w:tc>
          <w:tcPr>
            <w:tcW w:w="14742" w:type="dxa"/>
            <w:gridSpan w:val="8"/>
            <w:shd w:val="clear" w:color="auto" w:fill="F2DBDB" w:themeFill="accent2" w:themeFillTint="33"/>
          </w:tcPr>
          <w:p w14:paraId="0671057B" w14:textId="23BD316C" w:rsidR="00A95B74" w:rsidRPr="000A5FED" w:rsidRDefault="00CD4664" w:rsidP="00130CFF">
            <w:pPr>
              <w:spacing w:after="190"/>
            </w:pPr>
            <w:r>
              <w:rPr>
                <w:bCs/>
              </w:rPr>
              <w:t>(</w:t>
            </w:r>
            <w:r w:rsidR="00A95B74" w:rsidRPr="000A5FED">
              <w:rPr>
                <w:bCs/>
              </w:rPr>
              <w:t>八</w:t>
            </w:r>
            <w:r w:rsidR="00A95B74" w:rsidRPr="000A5FED">
              <w:rPr>
                <w:bCs/>
              </w:rPr>
              <w:t xml:space="preserve">) </w:t>
            </w:r>
            <w:r w:rsidR="00A95B74" w:rsidRPr="000A5FED">
              <w:rPr>
                <w:bCs/>
              </w:rPr>
              <w:t>資通系統發展及維護安全</w:t>
            </w:r>
          </w:p>
        </w:tc>
      </w:tr>
      <w:tr w:rsidR="00A95B74" w:rsidRPr="000A5FED" w14:paraId="3EF91844" w14:textId="77777777" w:rsidTr="00237BFB">
        <w:trPr>
          <w:cantSplit/>
          <w:trHeight w:val="227"/>
        </w:trPr>
        <w:tc>
          <w:tcPr>
            <w:tcW w:w="851" w:type="dxa"/>
            <w:shd w:val="clear" w:color="auto" w:fill="auto"/>
          </w:tcPr>
          <w:p w14:paraId="4E1026BF"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8.1</w:t>
            </w:r>
          </w:p>
        </w:tc>
        <w:tc>
          <w:tcPr>
            <w:tcW w:w="7087" w:type="dxa"/>
            <w:shd w:val="clear" w:color="auto" w:fill="auto"/>
          </w:tcPr>
          <w:p w14:paraId="5CAB5ED4" w14:textId="77777777" w:rsidR="00A95B74" w:rsidRPr="000A5FED" w:rsidRDefault="00A95B74" w:rsidP="00130CFF">
            <w:pPr>
              <w:widowControl/>
              <w:snapToGrid w:val="0"/>
              <w:spacing w:after="190" w:line="240" w:lineRule="atLeast"/>
              <w:jc w:val="both"/>
            </w:pPr>
            <w:r w:rsidRPr="000A5FED">
              <w:t>針對自行或委外開發之資通系統</w:t>
            </w:r>
            <w:proofErr w:type="gramStart"/>
            <w:r w:rsidRPr="000A5FED">
              <w:t>是否依資通</w:t>
            </w:r>
            <w:proofErr w:type="gramEnd"/>
            <w:r w:rsidRPr="000A5FED">
              <w:t>系統防護需求分級原則完成資通系統分級，</w:t>
            </w:r>
            <w:proofErr w:type="gramStart"/>
            <w:r w:rsidRPr="000A5FED">
              <w:t>且依資通</w:t>
            </w:r>
            <w:proofErr w:type="gramEnd"/>
            <w:r w:rsidRPr="000A5FED">
              <w:t>系統防護基準執行控制措施？</w:t>
            </w:r>
          </w:p>
        </w:tc>
        <w:tc>
          <w:tcPr>
            <w:tcW w:w="496" w:type="dxa"/>
          </w:tcPr>
          <w:p w14:paraId="3561C501" w14:textId="77777777" w:rsidR="00A95B74" w:rsidRPr="000A5FED" w:rsidRDefault="00A95B74" w:rsidP="00130CFF">
            <w:pPr>
              <w:spacing w:after="190"/>
            </w:pPr>
          </w:p>
        </w:tc>
        <w:tc>
          <w:tcPr>
            <w:tcW w:w="496" w:type="dxa"/>
          </w:tcPr>
          <w:p w14:paraId="02CF96FA" w14:textId="77777777" w:rsidR="00A95B74" w:rsidRPr="000A5FED" w:rsidRDefault="00A95B74" w:rsidP="00130CFF">
            <w:pPr>
              <w:spacing w:after="190"/>
            </w:pPr>
          </w:p>
        </w:tc>
        <w:tc>
          <w:tcPr>
            <w:tcW w:w="496" w:type="dxa"/>
          </w:tcPr>
          <w:p w14:paraId="70DF9F9A" w14:textId="77777777" w:rsidR="00A95B74" w:rsidRPr="000A5FED" w:rsidRDefault="00A95B74" w:rsidP="00130CFF">
            <w:pPr>
              <w:spacing w:after="190"/>
            </w:pPr>
          </w:p>
        </w:tc>
        <w:tc>
          <w:tcPr>
            <w:tcW w:w="497" w:type="dxa"/>
          </w:tcPr>
          <w:p w14:paraId="4DFACC49" w14:textId="77777777" w:rsidR="00A95B74" w:rsidRPr="000A5FED" w:rsidRDefault="00A95B74" w:rsidP="00130CFF">
            <w:pPr>
              <w:spacing w:after="190"/>
            </w:pPr>
          </w:p>
        </w:tc>
        <w:tc>
          <w:tcPr>
            <w:tcW w:w="2976" w:type="dxa"/>
          </w:tcPr>
          <w:p w14:paraId="297BE84F" w14:textId="77777777" w:rsidR="00A95B74" w:rsidRPr="000A5FED" w:rsidRDefault="00A95B74" w:rsidP="00130CFF">
            <w:pPr>
              <w:spacing w:after="190"/>
            </w:pPr>
          </w:p>
        </w:tc>
        <w:tc>
          <w:tcPr>
            <w:tcW w:w="1843" w:type="dxa"/>
          </w:tcPr>
          <w:p w14:paraId="118BE5BC" w14:textId="77777777" w:rsidR="00A95B74" w:rsidRPr="000A5FED" w:rsidRDefault="00A95B74" w:rsidP="00130CFF">
            <w:pPr>
              <w:spacing w:after="190"/>
            </w:pPr>
          </w:p>
        </w:tc>
      </w:tr>
      <w:tr w:rsidR="00A95B74" w:rsidRPr="000A5FED" w14:paraId="0C3088D6" w14:textId="77777777" w:rsidTr="00237BFB">
        <w:trPr>
          <w:cantSplit/>
          <w:trHeight w:val="227"/>
        </w:trPr>
        <w:tc>
          <w:tcPr>
            <w:tcW w:w="851" w:type="dxa"/>
            <w:shd w:val="clear" w:color="auto" w:fill="auto"/>
          </w:tcPr>
          <w:p w14:paraId="7524C0AB" w14:textId="77777777" w:rsidR="00A95B74" w:rsidRPr="000A5FED" w:rsidRDefault="00A95B74" w:rsidP="00130CFF">
            <w:pPr>
              <w:widowControl/>
              <w:snapToGrid w:val="0"/>
              <w:spacing w:after="190" w:line="240" w:lineRule="atLeast"/>
              <w:jc w:val="center"/>
            </w:pPr>
            <w:r w:rsidRPr="000A5FED">
              <w:t>8.2</w:t>
            </w:r>
          </w:p>
        </w:tc>
        <w:tc>
          <w:tcPr>
            <w:tcW w:w="7087" w:type="dxa"/>
            <w:shd w:val="clear" w:color="auto" w:fill="auto"/>
          </w:tcPr>
          <w:p w14:paraId="1E004367" w14:textId="0C6BADF4" w:rsidR="00A95B74" w:rsidRPr="000A5FED" w:rsidRDefault="00A95B74" w:rsidP="00130CFF">
            <w:pPr>
              <w:widowControl/>
              <w:snapToGrid w:val="0"/>
              <w:spacing w:after="190" w:line="240" w:lineRule="atLeast"/>
              <w:jc w:val="both"/>
            </w:pPr>
            <w:r w:rsidRPr="000A5FED">
              <w:t>資通系統開發過程請是否依安全系統發展生命週期</w:t>
            </w:r>
            <w:r w:rsidR="00CD4664">
              <w:t>(</w:t>
            </w:r>
            <w:r w:rsidRPr="000A5FED">
              <w:t>Secure Software Development Life Cycle, SSDLC)</w:t>
            </w:r>
            <w:proofErr w:type="gramStart"/>
            <w:r w:rsidRPr="000A5FED">
              <w:t>納入資安要求</w:t>
            </w:r>
            <w:proofErr w:type="gramEnd"/>
            <w:r w:rsidRPr="000A5FED">
              <w:t>？</w:t>
            </w:r>
          </w:p>
        </w:tc>
        <w:tc>
          <w:tcPr>
            <w:tcW w:w="496" w:type="dxa"/>
          </w:tcPr>
          <w:p w14:paraId="0B2693D3" w14:textId="77777777" w:rsidR="00A95B74" w:rsidRPr="000A5FED" w:rsidRDefault="00A95B74" w:rsidP="00130CFF">
            <w:pPr>
              <w:spacing w:after="190"/>
            </w:pPr>
          </w:p>
        </w:tc>
        <w:tc>
          <w:tcPr>
            <w:tcW w:w="496" w:type="dxa"/>
          </w:tcPr>
          <w:p w14:paraId="6201AB1D" w14:textId="77777777" w:rsidR="00A95B74" w:rsidRPr="000A5FED" w:rsidRDefault="00A95B74" w:rsidP="00130CFF">
            <w:pPr>
              <w:spacing w:after="190"/>
            </w:pPr>
          </w:p>
        </w:tc>
        <w:tc>
          <w:tcPr>
            <w:tcW w:w="496" w:type="dxa"/>
          </w:tcPr>
          <w:p w14:paraId="750E70D7" w14:textId="77777777" w:rsidR="00A95B74" w:rsidRPr="000A5FED" w:rsidRDefault="00A95B74" w:rsidP="00130CFF">
            <w:pPr>
              <w:spacing w:after="190"/>
            </w:pPr>
          </w:p>
        </w:tc>
        <w:tc>
          <w:tcPr>
            <w:tcW w:w="497" w:type="dxa"/>
          </w:tcPr>
          <w:p w14:paraId="460BEB3B" w14:textId="77777777" w:rsidR="00A95B74" w:rsidRPr="000A5FED" w:rsidRDefault="00A95B74" w:rsidP="00130CFF">
            <w:pPr>
              <w:spacing w:after="190"/>
            </w:pPr>
          </w:p>
        </w:tc>
        <w:tc>
          <w:tcPr>
            <w:tcW w:w="2976" w:type="dxa"/>
          </w:tcPr>
          <w:p w14:paraId="524C0B7A" w14:textId="77777777" w:rsidR="00A95B74" w:rsidRPr="000A5FED" w:rsidRDefault="00A95B74" w:rsidP="00130CFF">
            <w:pPr>
              <w:spacing w:after="190"/>
            </w:pPr>
          </w:p>
        </w:tc>
        <w:tc>
          <w:tcPr>
            <w:tcW w:w="1843" w:type="dxa"/>
          </w:tcPr>
          <w:p w14:paraId="4A612761" w14:textId="77777777" w:rsidR="00A95B74" w:rsidRPr="000A5FED" w:rsidRDefault="00A95B74" w:rsidP="00130CFF">
            <w:pPr>
              <w:spacing w:after="190"/>
            </w:pPr>
          </w:p>
        </w:tc>
      </w:tr>
      <w:tr w:rsidR="00A95B74" w:rsidRPr="000A5FED" w14:paraId="5D56D161" w14:textId="77777777" w:rsidTr="00237BFB">
        <w:trPr>
          <w:cantSplit/>
          <w:trHeight w:val="227"/>
        </w:trPr>
        <w:tc>
          <w:tcPr>
            <w:tcW w:w="851" w:type="dxa"/>
            <w:shd w:val="clear" w:color="auto" w:fill="auto"/>
          </w:tcPr>
          <w:p w14:paraId="3CFE2FFE"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lastRenderedPageBreak/>
              <w:t>8.3</w:t>
            </w:r>
          </w:p>
        </w:tc>
        <w:tc>
          <w:tcPr>
            <w:tcW w:w="7087" w:type="dxa"/>
            <w:shd w:val="clear" w:color="auto" w:fill="auto"/>
          </w:tcPr>
          <w:p w14:paraId="7E83EA3A" w14:textId="77777777" w:rsidR="00A95B74" w:rsidRPr="000A5FED" w:rsidRDefault="00A95B74" w:rsidP="00130CFF">
            <w:pPr>
              <w:widowControl/>
              <w:snapToGrid w:val="0"/>
              <w:spacing w:after="190" w:line="240" w:lineRule="atLeast"/>
              <w:jc w:val="both"/>
              <w:rPr>
                <w:color w:val="000000"/>
              </w:rPr>
            </w:pPr>
            <w:r w:rsidRPr="000A5FED">
              <w:t>資通系統開發前，</w:t>
            </w:r>
            <w:r w:rsidRPr="000A5FED">
              <w:rPr>
                <w:color w:val="000000"/>
              </w:rPr>
              <w:t>是否</w:t>
            </w:r>
            <w:r w:rsidRPr="000A5FED">
              <w:t>設計安全性要求，包含機敏資料存取、用戶登入</w:t>
            </w:r>
            <w:r w:rsidRPr="000A5FED">
              <w:rPr>
                <w:color w:val="000000" w:themeColor="text1"/>
              </w:rPr>
              <w:t>資訊</w:t>
            </w:r>
            <w:r w:rsidRPr="000A5FED">
              <w:t>檢核及用戶輸入輸出之檢查過濾等，且檢討執行情形？</w:t>
            </w:r>
          </w:p>
        </w:tc>
        <w:tc>
          <w:tcPr>
            <w:tcW w:w="496" w:type="dxa"/>
          </w:tcPr>
          <w:p w14:paraId="25BDB3CD" w14:textId="77777777" w:rsidR="00A95B74" w:rsidRPr="000A5FED" w:rsidRDefault="00A95B74" w:rsidP="00130CFF">
            <w:pPr>
              <w:spacing w:after="190"/>
            </w:pPr>
          </w:p>
        </w:tc>
        <w:tc>
          <w:tcPr>
            <w:tcW w:w="496" w:type="dxa"/>
          </w:tcPr>
          <w:p w14:paraId="79A77558" w14:textId="77777777" w:rsidR="00A95B74" w:rsidRPr="000A5FED" w:rsidRDefault="00A95B74" w:rsidP="00130CFF">
            <w:pPr>
              <w:spacing w:after="190"/>
            </w:pPr>
          </w:p>
        </w:tc>
        <w:tc>
          <w:tcPr>
            <w:tcW w:w="496" w:type="dxa"/>
          </w:tcPr>
          <w:p w14:paraId="284DA1D0" w14:textId="77777777" w:rsidR="00A95B74" w:rsidRPr="000A5FED" w:rsidRDefault="00A95B74" w:rsidP="00130CFF">
            <w:pPr>
              <w:spacing w:after="190"/>
            </w:pPr>
          </w:p>
        </w:tc>
        <w:tc>
          <w:tcPr>
            <w:tcW w:w="497" w:type="dxa"/>
          </w:tcPr>
          <w:p w14:paraId="45457151" w14:textId="77777777" w:rsidR="00A95B74" w:rsidRPr="000A5FED" w:rsidRDefault="00A95B74" w:rsidP="00130CFF">
            <w:pPr>
              <w:spacing w:after="190"/>
            </w:pPr>
          </w:p>
        </w:tc>
        <w:tc>
          <w:tcPr>
            <w:tcW w:w="2976" w:type="dxa"/>
          </w:tcPr>
          <w:p w14:paraId="14191894" w14:textId="77777777" w:rsidR="00A95B74" w:rsidRPr="000A5FED" w:rsidRDefault="00A95B74" w:rsidP="00130CFF">
            <w:pPr>
              <w:spacing w:after="190"/>
            </w:pPr>
          </w:p>
        </w:tc>
        <w:tc>
          <w:tcPr>
            <w:tcW w:w="1843" w:type="dxa"/>
          </w:tcPr>
          <w:p w14:paraId="21D0ABAD" w14:textId="77777777" w:rsidR="00A95B74" w:rsidRPr="000A5FED" w:rsidRDefault="00A95B74" w:rsidP="00130CFF">
            <w:pPr>
              <w:spacing w:after="190"/>
            </w:pPr>
          </w:p>
        </w:tc>
      </w:tr>
      <w:tr w:rsidR="00A95B74" w:rsidRPr="000A5FED" w14:paraId="36CF86C7" w14:textId="77777777" w:rsidTr="00237BFB">
        <w:trPr>
          <w:cantSplit/>
          <w:trHeight w:val="227"/>
        </w:trPr>
        <w:tc>
          <w:tcPr>
            <w:tcW w:w="851" w:type="dxa"/>
            <w:shd w:val="clear" w:color="auto" w:fill="auto"/>
          </w:tcPr>
          <w:p w14:paraId="66AB65A8"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8.4</w:t>
            </w:r>
          </w:p>
        </w:tc>
        <w:tc>
          <w:tcPr>
            <w:tcW w:w="7087" w:type="dxa"/>
            <w:shd w:val="clear" w:color="auto" w:fill="auto"/>
          </w:tcPr>
          <w:p w14:paraId="5867BBB1" w14:textId="77777777" w:rsidR="00A95B74" w:rsidRPr="000A5FED" w:rsidRDefault="00A95B74" w:rsidP="00130CFF">
            <w:pPr>
              <w:widowControl/>
              <w:snapToGrid w:val="0"/>
              <w:spacing w:after="190" w:line="240" w:lineRule="atLeast"/>
              <w:jc w:val="both"/>
              <w:rPr>
                <w:color w:val="000000"/>
              </w:rPr>
            </w:pPr>
            <w:r w:rsidRPr="000A5FED">
              <w:rPr>
                <w:color w:val="000000"/>
              </w:rPr>
              <w:t>資通系統設計階段，是否依系統功能及要求，識別可能影響系統之威脅，進行風險分析及評估？</w:t>
            </w:r>
          </w:p>
        </w:tc>
        <w:tc>
          <w:tcPr>
            <w:tcW w:w="496" w:type="dxa"/>
          </w:tcPr>
          <w:p w14:paraId="1E985117" w14:textId="77777777" w:rsidR="00A95B74" w:rsidRPr="000A5FED" w:rsidRDefault="00A95B74" w:rsidP="00130CFF">
            <w:pPr>
              <w:spacing w:after="190"/>
            </w:pPr>
          </w:p>
        </w:tc>
        <w:tc>
          <w:tcPr>
            <w:tcW w:w="496" w:type="dxa"/>
          </w:tcPr>
          <w:p w14:paraId="546BA663" w14:textId="77777777" w:rsidR="00A95B74" w:rsidRPr="000A5FED" w:rsidRDefault="00A95B74" w:rsidP="00130CFF">
            <w:pPr>
              <w:spacing w:after="190"/>
            </w:pPr>
          </w:p>
        </w:tc>
        <w:tc>
          <w:tcPr>
            <w:tcW w:w="496" w:type="dxa"/>
          </w:tcPr>
          <w:p w14:paraId="40DB054C" w14:textId="77777777" w:rsidR="00A95B74" w:rsidRPr="000A5FED" w:rsidRDefault="00A95B74" w:rsidP="00130CFF">
            <w:pPr>
              <w:spacing w:after="190"/>
            </w:pPr>
          </w:p>
        </w:tc>
        <w:tc>
          <w:tcPr>
            <w:tcW w:w="497" w:type="dxa"/>
          </w:tcPr>
          <w:p w14:paraId="2D670C94" w14:textId="77777777" w:rsidR="00A95B74" w:rsidRPr="000A5FED" w:rsidRDefault="00A95B74" w:rsidP="00130CFF">
            <w:pPr>
              <w:spacing w:after="190"/>
            </w:pPr>
          </w:p>
        </w:tc>
        <w:tc>
          <w:tcPr>
            <w:tcW w:w="2976" w:type="dxa"/>
          </w:tcPr>
          <w:p w14:paraId="655A46AE" w14:textId="77777777" w:rsidR="00A95B74" w:rsidRPr="000A5FED" w:rsidRDefault="00A95B74" w:rsidP="00130CFF">
            <w:pPr>
              <w:spacing w:after="190"/>
            </w:pPr>
          </w:p>
        </w:tc>
        <w:tc>
          <w:tcPr>
            <w:tcW w:w="1843" w:type="dxa"/>
          </w:tcPr>
          <w:p w14:paraId="535674E6" w14:textId="77777777" w:rsidR="00A95B74" w:rsidRPr="000A5FED" w:rsidRDefault="00A95B74" w:rsidP="00130CFF">
            <w:pPr>
              <w:spacing w:after="190"/>
            </w:pPr>
          </w:p>
        </w:tc>
      </w:tr>
      <w:tr w:rsidR="00A95B74" w:rsidRPr="000A5FED" w14:paraId="3C7A3CF4" w14:textId="77777777" w:rsidTr="00237BFB">
        <w:trPr>
          <w:cantSplit/>
          <w:trHeight w:val="227"/>
        </w:trPr>
        <w:tc>
          <w:tcPr>
            <w:tcW w:w="851" w:type="dxa"/>
            <w:shd w:val="clear" w:color="auto" w:fill="auto"/>
          </w:tcPr>
          <w:p w14:paraId="5272575C"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8.5</w:t>
            </w:r>
          </w:p>
        </w:tc>
        <w:tc>
          <w:tcPr>
            <w:tcW w:w="7087" w:type="dxa"/>
            <w:shd w:val="clear" w:color="auto" w:fill="auto"/>
          </w:tcPr>
          <w:p w14:paraId="078E40D0" w14:textId="1E83B760" w:rsidR="00A95B74" w:rsidRPr="000A5FED" w:rsidRDefault="00A95B74" w:rsidP="00130CFF">
            <w:pPr>
              <w:widowControl/>
              <w:snapToGrid w:val="0"/>
              <w:spacing w:after="190" w:line="240" w:lineRule="atLeast"/>
              <w:jc w:val="both"/>
              <w:rPr>
                <w:color w:val="000000"/>
              </w:rPr>
            </w:pPr>
            <w:r w:rsidRPr="000A5FED">
              <w:t>資通系統開發階段，是否避免常見漏洞</w:t>
            </w:r>
            <w:r w:rsidR="00CD4664">
              <w:t>(</w:t>
            </w:r>
            <w:r w:rsidRPr="000A5FED">
              <w:t>如</w:t>
            </w:r>
            <w:r w:rsidRPr="000A5FED">
              <w:t>OWASP Top 10</w:t>
            </w:r>
            <w:r w:rsidRPr="000A5FED">
              <w:t>等</w:t>
            </w:r>
            <w:r w:rsidRPr="000A5FED">
              <w:t>)</w:t>
            </w:r>
            <w:r w:rsidRPr="000A5FED">
              <w:t>？且針對防護需求等級高者，</w:t>
            </w:r>
            <w:proofErr w:type="gramStart"/>
            <w:r w:rsidRPr="000A5FED">
              <w:t>執行源碼掃描</w:t>
            </w:r>
            <w:proofErr w:type="gramEnd"/>
            <w:r w:rsidRPr="000A5FED">
              <w:t>安全檢測？</w:t>
            </w:r>
          </w:p>
        </w:tc>
        <w:tc>
          <w:tcPr>
            <w:tcW w:w="496" w:type="dxa"/>
          </w:tcPr>
          <w:p w14:paraId="77591D9D" w14:textId="77777777" w:rsidR="00A95B74" w:rsidRPr="000A5FED" w:rsidRDefault="00A95B74" w:rsidP="00130CFF">
            <w:pPr>
              <w:spacing w:after="190"/>
            </w:pPr>
          </w:p>
        </w:tc>
        <w:tc>
          <w:tcPr>
            <w:tcW w:w="496" w:type="dxa"/>
          </w:tcPr>
          <w:p w14:paraId="30D1F6C3" w14:textId="77777777" w:rsidR="00A95B74" w:rsidRPr="000A5FED" w:rsidRDefault="00A95B74" w:rsidP="00130CFF">
            <w:pPr>
              <w:spacing w:after="190"/>
            </w:pPr>
          </w:p>
        </w:tc>
        <w:tc>
          <w:tcPr>
            <w:tcW w:w="496" w:type="dxa"/>
          </w:tcPr>
          <w:p w14:paraId="01F471E2" w14:textId="77777777" w:rsidR="00A95B74" w:rsidRPr="000A5FED" w:rsidRDefault="00A95B74" w:rsidP="00130CFF">
            <w:pPr>
              <w:spacing w:after="190"/>
            </w:pPr>
          </w:p>
        </w:tc>
        <w:tc>
          <w:tcPr>
            <w:tcW w:w="497" w:type="dxa"/>
          </w:tcPr>
          <w:p w14:paraId="19C192D1" w14:textId="77777777" w:rsidR="00A95B74" w:rsidRPr="000A5FED" w:rsidRDefault="00A95B74" w:rsidP="00130CFF">
            <w:pPr>
              <w:spacing w:after="190"/>
            </w:pPr>
          </w:p>
        </w:tc>
        <w:tc>
          <w:tcPr>
            <w:tcW w:w="2976" w:type="dxa"/>
          </w:tcPr>
          <w:p w14:paraId="322A19BF" w14:textId="77777777" w:rsidR="00A95B74" w:rsidRPr="000A5FED" w:rsidRDefault="00A95B74" w:rsidP="00130CFF">
            <w:pPr>
              <w:spacing w:after="190"/>
            </w:pPr>
          </w:p>
        </w:tc>
        <w:tc>
          <w:tcPr>
            <w:tcW w:w="1843" w:type="dxa"/>
          </w:tcPr>
          <w:p w14:paraId="142A7940" w14:textId="77777777" w:rsidR="00A95B74" w:rsidRPr="000A5FED" w:rsidRDefault="00A95B74" w:rsidP="00130CFF">
            <w:pPr>
              <w:spacing w:after="190"/>
            </w:pPr>
          </w:p>
        </w:tc>
      </w:tr>
      <w:tr w:rsidR="00A95B74" w:rsidRPr="000A5FED" w14:paraId="12ABA51D" w14:textId="77777777" w:rsidTr="00237BFB">
        <w:trPr>
          <w:cantSplit/>
          <w:trHeight w:val="227"/>
        </w:trPr>
        <w:tc>
          <w:tcPr>
            <w:tcW w:w="851" w:type="dxa"/>
            <w:shd w:val="clear" w:color="auto" w:fill="auto"/>
          </w:tcPr>
          <w:p w14:paraId="38813907" w14:textId="77777777" w:rsidR="00A95B74" w:rsidRPr="000A5FED" w:rsidRDefault="00A95B74" w:rsidP="00130CFF">
            <w:pPr>
              <w:widowControl/>
              <w:snapToGrid w:val="0"/>
              <w:spacing w:after="190" w:line="240" w:lineRule="atLeast"/>
              <w:jc w:val="center"/>
              <w:rPr>
                <w:color w:val="000000" w:themeColor="text1"/>
              </w:rPr>
            </w:pPr>
            <w:r w:rsidRPr="000A5FED">
              <w:t>8.6</w:t>
            </w:r>
          </w:p>
        </w:tc>
        <w:tc>
          <w:tcPr>
            <w:tcW w:w="7087" w:type="dxa"/>
            <w:shd w:val="clear" w:color="auto" w:fill="auto"/>
            <w:vAlign w:val="center"/>
          </w:tcPr>
          <w:p w14:paraId="507599F5" w14:textId="77777777" w:rsidR="00A95B74" w:rsidRPr="000A5FED" w:rsidRDefault="00A95B74" w:rsidP="00130CFF">
            <w:pPr>
              <w:widowControl/>
              <w:snapToGrid w:val="0"/>
              <w:spacing w:after="190" w:line="240" w:lineRule="atLeast"/>
              <w:jc w:val="both"/>
              <w:rPr>
                <w:color w:val="000000"/>
              </w:rPr>
            </w:pPr>
            <w:r w:rsidRPr="000A5FED">
              <w:rPr>
                <w:color w:val="000000"/>
              </w:rPr>
              <w:t>資通系統測試階段，是否執行弱點掃描安全檢測？且</w:t>
            </w:r>
            <w:r w:rsidRPr="000A5FED">
              <w:t>針對防護需求等級高者，執行滲透測試安全檢測？</w:t>
            </w:r>
          </w:p>
        </w:tc>
        <w:tc>
          <w:tcPr>
            <w:tcW w:w="496" w:type="dxa"/>
          </w:tcPr>
          <w:p w14:paraId="4AA032BB" w14:textId="77777777" w:rsidR="00A95B74" w:rsidRPr="000A5FED" w:rsidRDefault="00A95B74" w:rsidP="00130CFF">
            <w:pPr>
              <w:spacing w:after="190"/>
            </w:pPr>
          </w:p>
        </w:tc>
        <w:tc>
          <w:tcPr>
            <w:tcW w:w="496" w:type="dxa"/>
          </w:tcPr>
          <w:p w14:paraId="7EC70AE5" w14:textId="77777777" w:rsidR="00A95B74" w:rsidRPr="000A5FED" w:rsidRDefault="00A95B74" w:rsidP="00130CFF">
            <w:pPr>
              <w:spacing w:after="190"/>
            </w:pPr>
          </w:p>
        </w:tc>
        <w:tc>
          <w:tcPr>
            <w:tcW w:w="496" w:type="dxa"/>
          </w:tcPr>
          <w:p w14:paraId="34F9E0AA" w14:textId="77777777" w:rsidR="00A95B74" w:rsidRPr="000A5FED" w:rsidRDefault="00A95B74" w:rsidP="00130CFF">
            <w:pPr>
              <w:spacing w:after="190"/>
            </w:pPr>
          </w:p>
        </w:tc>
        <w:tc>
          <w:tcPr>
            <w:tcW w:w="497" w:type="dxa"/>
          </w:tcPr>
          <w:p w14:paraId="712C9BC4" w14:textId="77777777" w:rsidR="00A95B74" w:rsidRPr="000A5FED" w:rsidRDefault="00A95B74" w:rsidP="00130CFF">
            <w:pPr>
              <w:spacing w:after="190"/>
            </w:pPr>
          </w:p>
        </w:tc>
        <w:tc>
          <w:tcPr>
            <w:tcW w:w="2976" w:type="dxa"/>
          </w:tcPr>
          <w:p w14:paraId="5760AF61" w14:textId="77777777" w:rsidR="00A95B74" w:rsidRPr="000A5FED" w:rsidRDefault="00A95B74" w:rsidP="00130CFF">
            <w:pPr>
              <w:spacing w:after="190"/>
            </w:pPr>
          </w:p>
        </w:tc>
        <w:tc>
          <w:tcPr>
            <w:tcW w:w="1843" w:type="dxa"/>
          </w:tcPr>
          <w:p w14:paraId="3334FBC6" w14:textId="77777777" w:rsidR="00A95B74" w:rsidRPr="000A5FED" w:rsidRDefault="00A95B74" w:rsidP="00130CFF">
            <w:pPr>
              <w:spacing w:after="190"/>
            </w:pPr>
          </w:p>
        </w:tc>
      </w:tr>
      <w:tr w:rsidR="00A95B74" w:rsidRPr="000A5FED" w14:paraId="7D0E84D1" w14:textId="77777777" w:rsidTr="00237BFB">
        <w:trPr>
          <w:cantSplit/>
          <w:trHeight w:val="227"/>
        </w:trPr>
        <w:tc>
          <w:tcPr>
            <w:tcW w:w="851" w:type="dxa"/>
            <w:shd w:val="clear" w:color="auto" w:fill="auto"/>
          </w:tcPr>
          <w:p w14:paraId="5DE9F644"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8.7</w:t>
            </w:r>
          </w:p>
        </w:tc>
        <w:tc>
          <w:tcPr>
            <w:tcW w:w="7087" w:type="dxa"/>
            <w:shd w:val="clear" w:color="auto" w:fill="auto"/>
            <w:vAlign w:val="center"/>
          </w:tcPr>
          <w:p w14:paraId="73997966" w14:textId="77777777" w:rsidR="00A95B74" w:rsidRPr="000A5FED" w:rsidRDefault="00A95B74" w:rsidP="00130CFF">
            <w:pPr>
              <w:widowControl/>
              <w:snapToGrid w:val="0"/>
              <w:spacing w:after="190" w:line="240" w:lineRule="atLeast"/>
              <w:jc w:val="both"/>
              <w:rPr>
                <w:color w:val="000000"/>
              </w:rPr>
            </w:pPr>
            <w:r w:rsidRPr="000A5FED">
              <w:rPr>
                <w:color w:val="000000"/>
              </w:rPr>
              <w:t>資通系統</w:t>
            </w:r>
            <w:r w:rsidRPr="000A5FED">
              <w:rPr>
                <w:color w:val="000000" w:themeColor="text1"/>
              </w:rPr>
              <w:t>上線</w:t>
            </w:r>
            <w:r w:rsidRPr="000A5FED">
              <w:t>前，</w:t>
            </w:r>
            <w:r w:rsidRPr="000A5FED">
              <w:rPr>
                <w:color w:val="000000"/>
              </w:rPr>
              <w:t>是否</w:t>
            </w:r>
            <w:r w:rsidRPr="000A5FED">
              <w:t>執行安全性要求測試，包含機敏資料存取、用戶登入資訊檢核及用戶輸入輸出之檢查過濾測試等，且檢討執行情形？</w:t>
            </w:r>
          </w:p>
        </w:tc>
        <w:tc>
          <w:tcPr>
            <w:tcW w:w="496" w:type="dxa"/>
          </w:tcPr>
          <w:p w14:paraId="61D33111" w14:textId="77777777" w:rsidR="00A95B74" w:rsidRPr="000A5FED" w:rsidRDefault="00A95B74" w:rsidP="00130CFF">
            <w:pPr>
              <w:spacing w:after="190"/>
            </w:pPr>
          </w:p>
        </w:tc>
        <w:tc>
          <w:tcPr>
            <w:tcW w:w="496" w:type="dxa"/>
          </w:tcPr>
          <w:p w14:paraId="7E0E527B" w14:textId="77777777" w:rsidR="00A95B74" w:rsidRPr="000A5FED" w:rsidRDefault="00A95B74" w:rsidP="00130CFF">
            <w:pPr>
              <w:spacing w:after="190"/>
            </w:pPr>
          </w:p>
        </w:tc>
        <w:tc>
          <w:tcPr>
            <w:tcW w:w="496" w:type="dxa"/>
          </w:tcPr>
          <w:p w14:paraId="067F3BD0" w14:textId="77777777" w:rsidR="00A95B74" w:rsidRPr="000A5FED" w:rsidRDefault="00A95B74" w:rsidP="00130CFF">
            <w:pPr>
              <w:spacing w:after="190"/>
            </w:pPr>
          </w:p>
        </w:tc>
        <w:tc>
          <w:tcPr>
            <w:tcW w:w="497" w:type="dxa"/>
          </w:tcPr>
          <w:p w14:paraId="5A26493E" w14:textId="77777777" w:rsidR="00A95B74" w:rsidRPr="000A5FED" w:rsidRDefault="00A95B74" w:rsidP="00130CFF">
            <w:pPr>
              <w:spacing w:after="190"/>
            </w:pPr>
          </w:p>
        </w:tc>
        <w:tc>
          <w:tcPr>
            <w:tcW w:w="2976" w:type="dxa"/>
          </w:tcPr>
          <w:p w14:paraId="09D4AF96" w14:textId="77777777" w:rsidR="00A95B74" w:rsidRPr="000A5FED" w:rsidRDefault="00A95B74" w:rsidP="00130CFF">
            <w:pPr>
              <w:spacing w:after="190"/>
            </w:pPr>
          </w:p>
        </w:tc>
        <w:tc>
          <w:tcPr>
            <w:tcW w:w="1843" w:type="dxa"/>
          </w:tcPr>
          <w:p w14:paraId="3F60BBB9" w14:textId="77777777" w:rsidR="00A95B74" w:rsidRPr="000A5FED" w:rsidRDefault="00A95B74" w:rsidP="00130CFF">
            <w:pPr>
              <w:spacing w:after="190"/>
            </w:pPr>
          </w:p>
        </w:tc>
      </w:tr>
      <w:tr w:rsidR="00A95B74" w:rsidRPr="000A5FED" w14:paraId="318FB4DD" w14:textId="77777777" w:rsidTr="00237BFB">
        <w:trPr>
          <w:cantSplit/>
          <w:trHeight w:val="227"/>
        </w:trPr>
        <w:tc>
          <w:tcPr>
            <w:tcW w:w="851" w:type="dxa"/>
            <w:shd w:val="clear" w:color="auto" w:fill="auto"/>
          </w:tcPr>
          <w:p w14:paraId="310A333F"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8.8</w:t>
            </w:r>
          </w:p>
        </w:tc>
        <w:tc>
          <w:tcPr>
            <w:tcW w:w="7087" w:type="dxa"/>
            <w:shd w:val="clear" w:color="auto" w:fill="auto"/>
            <w:vAlign w:val="center"/>
          </w:tcPr>
          <w:p w14:paraId="6F5CD253" w14:textId="36A990A2" w:rsidR="00A95B74" w:rsidRPr="000A5FED" w:rsidRDefault="00A95B74" w:rsidP="00130CFF">
            <w:pPr>
              <w:widowControl/>
              <w:snapToGrid w:val="0"/>
              <w:spacing w:after="190" w:line="240" w:lineRule="atLeast"/>
              <w:jc w:val="both"/>
              <w:rPr>
                <w:color w:val="000000"/>
              </w:rPr>
            </w:pPr>
            <w:r w:rsidRPr="000A5FED">
              <w:rPr>
                <w:color w:val="000000"/>
              </w:rPr>
              <w:t>資通系統</w:t>
            </w:r>
            <w:proofErr w:type="gramStart"/>
            <w:r w:rsidRPr="000A5FED">
              <w:rPr>
                <w:color w:val="000000"/>
              </w:rPr>
              <w:t>開發如委外</w:t>
            </w:r>
            <w:proofErr w:type="gramEnd"/>
            <w:r w:rsidRPr="000A5FED">
              <w:rPr>
                <w:color w:val="000000"/>
              </w:rPr>
              <w:t>辦理，是否將系統發展生命週期各階段依等級將安全需求</w:t>
            </w:r>
            <w:r w:rsidR="00CD4664">
              <w:rPr>
                <w:color w:val="000000"/>
              </w:rPr>
              <w:t>(</w:t>
            </w:r>
            <w:r w:rsidRPr="000A5FED">
              <w:rPr>
                <w:color w:val="000000"/>
              </w:rPr>
              <w:t>含機密性、可用性、完整性</w:t>
            </w:r>
            <w:r w:rsidRPr="000A5FED">
              <w:rPr>
                <w:color w:val="000000"/>
              </w:rPr>
              <w:t>)</w:t>
            </w:r>
            <w:r w:rsidRPr="000A5FED">
              <w:rPr>
                <w:color w:val="000000"/>
              </w:rPr>
              <w:t>納入委外契約？</w:t>
            </w:r>
          </w:p>
        </w:tc>
        <w:tc>
          <w:tcPr>
            <w:tcW w:w="496" w:type="dxa"/>
          </w:tcPr>
          <w:p w14:paraId="56FD9D35" w14:textId="77777777" w:rsidR="00A95B74" w:rsidRPr="000A5FED" w:rsidRDefault="00A95B74" w:rsidP="00130CFF">
            <w:pPr>
              <w:spacing w:after="190"/>
              <w:rPr>
                <w:color w:val="000000"/>
              </w:rPr>
            </w:pPr>
          </w:p>
        </w:tc>
        <w:tc>
          <w:tcPr>
            <w:tcW w:w="496" w:type="dxa"/>
          </w:tcPr>
          <w:p w14:paraId="5A84D930" w14:textId="77777777" w:rsidR="00A95B74" w:rsidRPr="000A5FED" w:rsidRDefault="00A95B74" w:rsidP="00130CFF">
            <w:pPr>
              <w:spacing w:after="190"/>
            </w:pPr>
          </w:p>
        </w:tc>
        <w:tc>
          <w:tcPr>
            <w:tcW w:w="496" w:type="dxa"/>
          </w:tcPr>
          <w:p w14:paraId="358CE599" w14:textId="77777777" w:rsidR="00A95B74" w:rsidRPr="000A5FED" w:rsidRDefault="00A95B74" w:rsidP="00130CFF">
            <w:pPr>
              <w:spacing w:after="190"/>
            </w:pPr>
          </w:p>
        </w:tc>
        <w:tc>
          <w:tcPr>
            <w:tcW w:w="497" w:type="dxa"/>
          </w:tcPr>
          <w:p w14:paraId="7950EC48" w14:textId="77777777" w:rsidR="00A95B74" w:rsidRPr="000A5FED" w:rsidRDefault="00A95B74" w:rsidP="00130CFF">
            <w:pPr>
              <w:spacing w:after="190"/>
            </w:pPr>
          </w:p>
        </w:tc>
        <w:tc>
          <w:tcPr>
            <w:tcW w:w="2976" w:type="dxa"/>
          </w:tcPr>
          <w:p w14:paraId="30856DDC" w14:textId="77777777" w:rsidR="00A95B74" w:rsidRPr="000A5FED" w:rsidRDefault="00A95B74" w:rsidP="00130CFF">
            <w:pPr>
              <w:spacing w:after="190"/>
            </w:pPr>
          </w:p>
        </w:tc>
        <w:tc>
          <w:tcPr>
            <w:tcW w:w="1843" w:type="dxa"/>
          </w:tcPr>
          <w:p w14:paraId="09D45363" w14:textId="77777777" w:rsidR="00A95B74" w:rsidRPr="000A5FED" w:rsidRDefault="00A95B74" w:rsidP="00130CFF">
            <w:pPr>
              <w:spacing w:after="190"/>
            </w:pPr>
          </w:p>
        </w:tc>
      </w:tr>
      <w:tr w:rsidR="00A95B74" w:rsidRPr="000A5FED" w14:paraId="084DB3E8" w14:textId="77777777" w:rsidTr="00237BFB">
        <w:trPr>
          <w:cantSplit/>
          <w:trHeight w:val="227"/>
        </w:trPr>
        <w:tc>
          <w:tcPr>
            <w:tcW w:w="851" w:type="dxa"/>
            <w:shd w:val="clear" w:color="auto" w:fill="auto"/>
          </w:tcPr>
          <w:p w14:paraId="711A4917"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lastRenderedPageBreak/>
              <w:t>8.9</w:t>
            </w:r>
          </w:p>
        </w:tc>
        <w:tc>
          <w:tcPr>
            <w:tcW w:w="7087" w:type="dxa"/>
            <w:shd w:val="clear" w:color="auto" w:fill="auto"/>
            <w:vAlign w:val="center"/>
          </w:tcPr>
          <w:p w14:paraId="1872EA26" w14:textId="77777777" w:rsidR="00A95B74" w:rsidRPr="000A5FED" w:rsidRDefault="00A95B74" w:rsidP="00130CFF">
            <w:pPr>
              <w:widowControl/>
              <w:snapToGrid w:val="0"/>
              <w:spacing w:after="190" w:line="240" w:lineRule="atLeast"/>
              <w:jc w:val="both"/>
              <w:rPr>
                <w:color w:val="000000"/>
              </w:rPr>
            </w:pPr>
            <w:r w:rsidRPr="000A5FED">
              <w:rPr>
                <w:color w:val="000000"/>
              </w:rPr>
              <w:t>是否將開發</w:t>
            </w:r>
            <w:r w:rsidRPr="000A5FED">
              <w:t>、</w:t>
            </w:r>
            <w:r w:rsidRPr="000A5FED">
              <w:rPr>
                <w:color w:val="000000"/>
              </w:rPr>
              <w:t>測試及正式作業環境區隔，且針對不同作業環境建立適當</w:t>
            </w:r>
            <w:proofErr w:type="gramStart"/>
            <w:r w:rsidRPr="000A5FED">
              <w:rPr>
                <w:color w:val="000000"/>
              </w:rPr>
              <w:t>之資安保護</w:t>
            </w:r>
            <w:proofErr w:type="gramEnd"/>
            <w:r w:rsidRPr="000A5FED">
              <w:rPr>
                <w:color w:val="000000"/>
              </w:rPr>
              <w:t>措施？</w:t>
            </w:r>
          </w:p>
        </w:tc>
        <w:tc>
          <w:tcPr>
            <w:tcW w:w="496" w:type="dxa"/>
          </w:tcPr>
          <w:p w14:paraId="0B8D71C6" w14:textId="77777777" w:rsidR="00A95B74" w:rsidRPr="000A5FED" w:rsidRDefault="00A95B74" w:rsidP="00130CFF">
            <w:pPr>
              <w:spacing w:after="190"/>
            </w:pPr>
          </w:p>
        </w:tc>
        <w:tc>
          <w:tcPr>
            <w:tcW w:w="496" w:type="dxa"/>
          </w:tcPr>
          <w:p w14:paraId="4C5274B9" w14:textId="77777777" w:rsidR="00A95B74" w:rsidRPr="000A5FED" w:rsidRDefault="00A95B74" w:rsidP="00130CFF">
            <w:pPr>
              <w:spacing w:after="190"/>
            </w:pPr>
          </w:p>
        </w:tc>
        <w:tc>
          <w:tcPr>
            <w:tcW w:w="496" w:type="dxa"/>
          </w:tcPr>
          <w:p w14:paraId="1254B51A" w14:textId="77777777" w:rsidR="00A95B74" w:rsidRPr="000A5FED" w:rsidRDefault="00A95B74" w:rsidP="00130CFF">
            <w:pPr>
              <w:spacing w:after="190"/>
            </w:pPr>
          </w:p>
        </w:tc>
        <w:tc>
          <w:tcPr>
            <w:tcW w:w="497" w:type="dxa"/>
          </w:tcPr>
          <w:p w14:paraId="56B45C65" w14:textId="77777777" w:rsidR="00A95B74" w:rsidRPr="000A5FED" w:rsidRDefault="00A95B74" w:rsidP="00130CFF">
            <w:pPr>
              <w:spacing w:after="190"/>
            </w:pPr>
          </w:p>
        </w:tc>
        <w:tc>
          <w:tcPr>
            <w:tcW w:w="2976" w:type="dxa"/>
          </w:tcPr>
          <w:p w14:paraId="60496023" w14:textId="77777777" w:rsidR="00A95B74" w:rsidRPr="000A5FED" w:rsidRDefault="00A95B74" w:rsidP="00130CFF">
            <w:pPr>
              <w:spacing w:after="190"/>
            </w:pPr>
          </w:p>
        </w:tc>
        <w:tc>
          <w:tcPr>
            <w:tcW w:w="1843" w:type="dxa"/>
          </w:tcPr>
          <w:p w14:paraId="79FA098F" w14:textId="77777777" w:rsidR="00A95B74" w:rsidRPr="000A5FED" w:rsidRDefault="00A95B74" w:rsidP="00130CFF">
            <w:pPr>
              <w:spacing w:after="190"/>
            </w:pPr>
          </w:p>
        </w:tc>
      </w:tr>
      <w:tr w:rsidR="00A95B74" w:rsidRPr="000A5FED" w14:paraId="64B41C2D" w14:textId="77777777" w:rsidTr="00237BFB">
        <w:trPr>
          <w:cantSplit/>
          <w:trHeight w:val="227"/>
        </w:trPr>
        <w:tc>
          <w:tcPr>
            <w:tcW w:w="851" w:type="dxa"/>
            <w:shd w:val="clear" w:color="auto" w:fill="auto"/>
          </w:tcPr>
          <w:p w14:paraId="27FB6FA0" w14:textId="77777777" w:rsidR="00A95B74" w:rsidRPr="000A5FED" w:rsidRDefault="00A95B74" w:rsidP="00130CFF">
            <w:pPr>
              <w:widowControl/>
              <w:snapToGrid w:val="0"/>
              <w:spacing w:after="190" w:line="240" w:lineRule="atLeast"/>
              <w:jc w:val="center"/>
            </w:pPr>
            <w:r w:rsidRPr="000A5FED">
              <w:t>8.10</w:t>
            </w:r>
          </w:p>
        </w:tc>
        <w:tc>
          <w:tcPr>
            <w:tcW w:w="7087" w:type="dxa"/>
            <w:shd w:val="clear" w:color="auto" w:fill="auto"/>
          </w:tcPr>
          <w:p w14:paraId="73F60445" w14:textId="77777777" w:rsidR="00A95B74" w:rsidRPr="000A5FED" w:rsidRDefault="00A95B74" w:rsidP="00130CFF">
            <w:pPr>
              <w:widowControl/>
              <w:snapToGrid w:val="0"/>
              <w:spacing w:after="190" w:line="240" w:lineRule="atLeast"/>
              <w:jc w:val="both"/>
              <w:rPr>
                <w:color w:val="000000"/>
              </w:rPr>
            </w:pPr>
            <w:r w:rsidRPr="000A5FED">
              <w:rPr>
                <w:color w:val="000000"/>
              </w:rPr>
              <w:t>是否儲存及管理資通系統發展相關文件？儲存方式及管理方式為何？</w:t>
            </w:r>
          </w:p>
        </w:tc>
        <w:tc>
          <w:tcPr>
            <w:tcW w:w="496" w:type="dxa"/>
          </w:tcPr>
          <w:p w14:paraId="400EBF48" w14:textId="77777777" w:rsidR="00A95B74" w:rsidRPr="000A5FED" w:rsidRDefault="00A95B74" w:rsidP="00130CFF">
            <w:pPr>
              <w:spacing w:after="190"/>
            </w:pPr>
          </w:p>
        </w:tc>
        <w:tc>
          <w:tcPr>
            <w:tcW w:w="496" w:type="dxa"/>
          </w:tcPr>
          <w:p w14:paraId="10CCFC82" w14:textId="77777777" w:rsidR="00A95B74" w:rsidRPr="000A5FED" w:rsidRDefault="00A95B74" w:rsidP="00130CFF">
            <w:pPr>
              <w:spacing w:after="190"/>
            </w:pPr>
          </w:p>
        </w:tc>
        <w:tc>
          <w:tcPr>
            <w:tcW w:w="496" w:type="dxa"/>
          </w:tcPr>
          <w:p w14:paraId="22FFC86B" w14:textId="77777777" w:rsidR="00A95B74" w:rsidRPr="000A5FED" w:rsidRDefault="00A95B74" w:rsidP="00130CFF">
            <w:pPr>
              <w:spacing w:after="190"/>
            </w:pPr>
          </w:p>
        </w:tc>
        <w:tc>
          <w:tcPr>
            <w:tcW w:w="497" w:type="dxa"/>
          </w:tcPr>
          <w:p w14:paraId="49B86565" w14:textId="77777777" w:rsidR="00A95B74" w:rsidRPr="000A5FED" w:rsidRDefault="00A95B74" w:rsidP="00130CFF">
            <w:pPr>
              <w:spacing w:after="190"/>
            </w:pPr>
          </w:p>
        </w:tc>
        <w:tc>
          <w:tcPr>
            <w:tcW w:w="2976" w:type="dxa"/>
          </w:tcPr>
          <w:p w14:paraId="4216BA32" w14:textId="77777777" w:rsidR="00A95B74" w:rsidRPr="000A5FED" w:rsidRDefault="00A95B74" w:rsidP="00130CFF">
            <w:pPr>
              <w:spacing w:after="190"/>
            </w:pPr>
          </w:p>
        </w:tc>
        <w:tc>
          <w:tcPr>
            <w:tcW w:w="1843" w:type="dxa"/>
          </w:tcPr>
          <w:p w14:paraId="7CF1D638" w14:textId="77777777" w:rsidR="00A95B74" w:rsidRPr="000A5FED" w:rsidRDefault="00A95B74" w:rsidP="00130CFF">
            <w:pPr>
              <w:spacing w:after="190"/>
            </w:pPr>
          </w:p>
        </w:tc>
      </w:tr>
      <w:tr w:rsidR="00A95B74" w:rsidRPr="000A5FED" w14:paraId="1E82BAAF" w14:textId="77777777" w:rsidTr="00237BFB">
        <w:trPr>
          <w:cantSplit/>
          <w:trHeight w:val="227"/>
        </w:trPr>
        <w:tc>
          <w:tcPr>
            <w:tcW w:w="851" w:type="dxa"/>
            <w:shd w:val="clear" w:color="auto" w:fill="auto"/>
          </w:tcPr>
          <w:p w14:paraId="6CA9D1AC" w14:textId="77777777" w:rsidR="00A95B74" w:rsidRPr="000A5FED" w:rsidRDefault="00A95B74" w:rsidP="00130CFF">
            <w:pPr>
              <w:widowControl/>
              <w:snapToGrid w:val="0"/>
              <w:spacing w:after="190" w:line="240" w:lineRule="atLeast"/>
              <w:jc w:val="center"/>
              <w:rPr>
                <w:color w:val="000000" w:themeColor="text1"/>
              </w:rPr>
            </w:pPr>
            <w:r w:rsidRPr="000A5FED">
              <w:t>8.11</w:t>
            </w:r>
          </w:p>
        </w:tc>
        <w:tc>
          <w:tcPr>
            <w:tcW w:w="7087" w:type="dxa"/>
            <w:shd w:val="clear" w:color="auto" w:fill="auto"/>
          </w:tcPr>
          <w:p w14:paraId="49DD9FD5" w14:textId="77777777" w:rsidR="00A95B74" w:rsidRPr="000A5FED" w:rsidRDefault="00A95B74" w:rsidP="00130CFF">
            <w:pPr>
              <w:widowControl/>
              <w:snapToGrid w:val="0"/>
              <w:spacing w:after="190" w:line="240" w:lineRule="atLeast"/>
              <w:jc w:val="both"/>
              <w:rPr>
                <w:color w:val="000000"/>
              </w:rPr>
            </w:pPr>
            <w:r w:rsidRPr="000A5FED">
              <w:rPr>
                <w:color w:val="000000"/>
              </w:rPr>
              <w:t>資通系統測試如使用正式作業環境之測試資料，是否針對測試資料建立保護措施，且留存相關作業紀錄？</w:t>
            </w:r>
          </w:p>
        </w:tc>
        <w:tc>
          <w:tcPr>
            <w:tcW w:w="496" w:type="dxa"/>
          </w:tcPr>
          <w:p w14:paraId="56497B08" w14:textId="77777777" w:rsidR="00A95B74" w:rsidRPr="000A5FED" w:rsidRDefault="00A95B74" w:rsidP="00130CFF">
            <w:pPr>
              <w:spacing w:after="190"/>
            </w:pPr>
          </w:p>
        </w:tc>
        <w:tc>
          <w:tcPr>
            <w:tcW w:w="496" w:type="dxa"/>
          </w:tcPr>
          <w:p w14:paraId="5C01B4C7" w14:textId="77777777" w:rsidR="00A95B74" w:rsidRPr="000A5FED" w:rsidRDefault="00A95B74" w:rsidP="00130CFF">
            <w:pPr>
              <w:spacing w:after="190"/>
            </w:pPr>
          </w:p>
        </w:tc>
        <w:tc>
          <w:tcPr>
            <w:tcW w:w="496" w:type="dxa"/>
          </w:tcPr>
          <w:p w14:paraId="48810C16" w14:textId="77777777" w:rsidR="00A95B74" w:rsidRPr="000A5FED" w:rsidRDefault="00A95B74" w:rsidP="00130CFF">
            <w:pPr>
              <w:spacing w:after="190"/>
            </w:pPr>
          </w:p>
        </w:tc>
        <w:tc>
          <w:tcPr>
            <w:tcW w:w="497" w:type="dxa"/>
          </w:tcPr>
          <w:p w14:paraId="19B98102" w14:textId="77777777" w:rsidR="00A95B74" w:rsidRPr="000A5FED" w:rsidRDefault="00A95B74" w:rsidP="00130CFF">
            <w:pPr>
              <w:spacing w:after="190"/>
            </w:pPr>
          </w:p>
        </w:tc>
        <w:tc>
          <w:tcPr>
            <w:tcW w:w="2976" w:type="dxa"/>
          </w:tcPr>
          <w:p w14:paraId="7C96FB78" w14:textId="77777777" w:rsidR="00A95B74" w:rsidRPr="000A5FED" w:rsidRDefault="00A95B74" w:rsidP="00130CFF">
            <w:pPr>
              <w:spacing w:after="190"/>
            </w:pPr>
          </w:p>
        </w:tc>
        <w:tc>
          <w:tcPr>
            <w:tcW w:w="1843" w:type="dxa"/>
          </w:tcPr>
          <w:p w14:paraId="473A3151" w14:textId="77777777" w:rsidR="00A95B74" w:rsidRPr="000A5FED" w:rsidRDefault="00A95B74" w:rsidP="00130CFF">
            <w:pPr>
              <w:spacing w:after="190"/>
            </w:pPr>
          </w:p>
        </w:tc>
      </w:tr>
      <w:tr w:rsidR="00A95B74" w:rsidRPr="000A5FED" w14:paraId="216954FF" w14:textId="77777777" w:rsidTr="00237BFB">
        <w:trPr>
          <w:cantSplit/>
          <w:trHeight w:val="227"/>
        </w:trPr>
        <w:tc>
          <w:tcPr>
            <w:tcW w:w="851" w:type="dxa"/>
            <w:shd w:val="clear" w:color="auto" w:fill="auto"/>
          </w:tcPr>
          <w:p w14:paraId="18407F47"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8.12</w:t>
            </w:r>
          </w:p>
        </w:tc>
        <w:tc>
          <w:tcPr>
            <w:tcW w:w="7087" w:type="dxa"/>
            <w:shd w:val="clear" w:color="auto" w:fill="auto"/>
          </w:tcPr>
          <w:p w14:paraId="7D5F8701" w14:textId="77777777" w:rsidR="00A95B74" w:rsidRPr="000A5FED" w:rsidRDefault="00A95B74" w:rsidP="00130CFF">
            <w:pPr>
              <w:widowControl/>
              <w:snapToGrid w:val="0"/>
              <w:spacing w:after="190" w:line="240" w:lineRule="atLeast"/>
              <w:jc w:val="both"/>
              <w:rPr>
                <w:color w:val="000000"/>
              </w:rPr>
            </w:pPr>
            <w:r w:rsidRPr="000A5FED">
              <w:rPr>
                <w:color w:val="000000"/>
              </w:rPr>
              <w:t>是否針對資通系統所使用之外部元件或軟體，注意其安全漏洞通告，且定期評估更新？</w:t>
            </w:r>
          </w:p>
        </w:tc>
        <w:tc>
          <w:tcPr>
            <w:tcW w:w="496" w:type="dxa"/>
          </w:tcPr>
          <w:p w14:paraId="54CB24C0" w14:textId="77777777" w:rsidR="00A95B74" w:rsidRPr="000A5FED" w:rsidRDefault="00A95B74" w:rsidP="00130CFF">
            <w:pPr>
              <w:spacing w:after="190"/>
            </w:pPr>
          </w:p>
        </w:tc>
        <w:tc>
          <w:tcPr>
            <w:tcW w:w="496" w:type="dxa"/>
          </w:tcPr>
          <w:p w14:paraId="104DCF77" w14:textId="77777777" w:rsidR="00A95B74" w:rsidRPr="000A5FED" w:rsidRDefault="00A95B74" w:rsidP="00130CFF">
            <w:pPr>
              <w:spacing w:after="190"/>
            </w:pPr>
          </w:p>
        </w:tc>
        <w:tc>
          <w:tcPr>
            <w:tcW w:w="496" w:type="dxa"/>
          </w:tcPr>
          <w:p w14:paraId="141CC96C" w14:textId="77777777" w:rsidR="00A95B74" w:rsidRPr="000A5FED" w:rsidRDefault="00A95B74" w:rsidP="00130CFF">
            <w:pPr>
              <w:spacing w:after="190"/>
            </w:pPr>
          </w:p>
        </w:tc>
        <w:tc>
          <w:tcPr>
            <w:tcW w:w="497" w:type="dxa"/>
          </w:tcPr>
          <w:p w14:paraId="2F67E8C3" w14:textId="77777777" w:rsidR="00A95B74" w:rsidRPr="000A5FED" w:rsidRDefault="00A95B74" w:rsidP="00130CFF">
            <w:pPr>
              <w:spacing w:after="190"/>
            </w:pPr>
          </w:p>
        </w:tc>
        <w:tc>
          <w:tcPr>
            <w:tcW w:w="2976" w:type="dxa"/>
          </w:tcPr>
          <w:p w14:paraId="405940FB" w14:textId="77777777" w:rsidR="00A95B74" w:rsidRPr="000A5FED" w:rsidRDefault="00A95B74" w:rsidP="00130CFF">
            <w:pPr>
              <w:spacing w:after="190"/>
            </w:pPr>
          </w:p>
        </w:tc>
        <w:tc>
          <w:tcPr>
            <w:tcW w:w="1843" w:type="dxa"/>
          </w:tcPr>
          <w:p w14:paraId="3B1EA33E" w14:textId="77777777" w:rsidR="00A95B74" w:rsidRPr="000A5FED" w:rsidRDefault="00A95B74" w:rsidP="00130CFF">
            <w:pPr>
              <w:spacing w:after="190"/>
            </w:pPr>
          </w:p>
        </w:tc>
      </w:tr>
      <w:tr w:rsidR="00A95B74" w:rsidRPr="000A5FED" w14:paraId="3802C930" w14:textId="77777777" w:rsidTr="00A95B74">
        <w:trPr>
          <w:cantSplit/>
          <w:trHeight w:val="227"/>
        </w:trPr>
        <w:tc>
          <w:tcPr>
            <w:tcW w:w="14742" w:type="dxa"/>
            <w:gridSpan w:val="8"/>
            <w:shd w:val="clear" w:color="auto" w:fill="F2DBDB" w:themeFill="accent2" w:themeFillTint="33"/>
          </w:tcPr>
          <w:p w14:paraId="60EE7B73" w14:textId="05406331" w:rsidR="00A95B74" w:rsidRPr="000A5FED" w:rsidRDefault="00CD4664" w:rsidP="00130CFF">
            <w:pPr>
              <w:spacing w:after="190"/>
            </w:pPr>
            <w:r>
              <w:rPr>
                <w:bCs/>
              </w:rPr>
              <w:t>(</w:t>
            </w:r>
            <w:r w:rsidR="00A95B74" w:rsidRPr="000A5FED">
              <w:rPr>
                <w:bCs/>
              </w:rPr>
              <w:t>九</w:t>
            </w:r>
            <w:r w:rsidR="00A95B74" w:rsidRPr="000A5FED">
              <w:rPr>
                <w:bCs/>
              </w:rPr>
              <w:t xml:space="preserve">) </w:t>
            </w:r>
            <w:r w:rsidR="00A95B74" w:rsidRPr="000A5FED">
              <w:rPr>
                <w:bCs/>
              </w:rPr>
              <w:t>資通安全事件通報應變</w:t>
            </w:r>
            <w:proofErr w:type="gramStart"/>
            <w:r w:rsidR="00A95B74" w:rsidRPr="000A5FED">
              <w:rPr>
                <w:bCs/>
              </w:rPr>
              <w:t>及情資評估</w:t>
            </w:r>
            <w:proofErr w:type="gramEnd"/>
            <w:r w:rsidR="00A95B74" w:rsidRPr="000A5FED">
              <w:rPr>
                <w:bCs/>
              </w:rPr>
              <w:t>因應</w:t>
            </w:r>
          </w:p>
        </w:tc>
      </w:tr>
      <w:tr w:rsidR="00A95B74" w:rsidRPr="000A5FED" w14:paraId="4EDFDED3" w14:textId="77777777" w:rsidTr="00237BFB">
        <w:trPr>
          <w:cantSplit/>
          <w:trHeight w:val="227"/>
        </w:trPr>
        <w:tc>
          <w:tcPr>
            <w:tcW w:w="851" w:type="dxa"/>
            <w:shd w:val="clear" w:color="auto" w:fill="auto"/>
          </w:tcPr>
          <w:p w14:paraId="5DED0B2E"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9.1</w:t>
            </w:r>
          </w:p>
        </w:tc>
        <w:tc>
          <w:tcPr>
            <w:tcW w:w="7087" w:type="dxa"/>
            <w:shd w:val="clear" w:color="auto" w:fill="auto"/>
          </w:tcPr>
          <w:p w14:paraId="69D2CE42" w14:textId="28D76977" w:rsidR="00A95B74" w:rsidRPr="000A5FED" w:rsidRDefault="00A95B74" w:rsidP="00130CFF">
            <w:pPr>
              <w:snapToGrid w:val="0"/>
              <w:spacing w:after="190" w:line="240" w:lineRule="atLeast"/>
              <w:jc w:val="both"/>
            </w:pPr>
            <w:r w:rsidRPr="00FD3506">
              <w:rPr>
                <w:color w:val="000000" w:themeColor="text1"/>
              </w:rPr>
              <w:t>是否訂</w:t>
            </w:r>
            <w:proofErr w:type="gramStart"/>
            <w:r w:rsidRPr="00FD3506">
              <w:rPr>
                <w:color w:val="000000" w:themeColor="text1"/>
              </w:rPr>
              <w:t>定資安</w:t>
            </w:r>
            <w:proofErr w:type="gramEnd"/>
            <w:r w:rsidRPr="00FD3506">
              <w:rPr>
                <w:color w:val="000000" w:themeColor="text1"/>
              </w:rPr>
              <w:t>事件通報作業規範，包含判定事件等級之流程及權責、事件影響及損害評估、內部通報流程、通知其他受影響機關之方式、通報窗口及聯繫方式等，並規範於知悉資通安全事件後</w:t>
            </w:r>
            <w:r w:rsidRPr="00FD3506">
              <w:rPr>
                <w:color w:val="000000" w:themeColor="text1"/>
              </w:rPr>
              <w:t>1</w:t>
            </w:r>
            <w:r w:rsidRPr="00FD3506">
              <w:rPr>
                <w:color w:val="000000" w:themeColor="text1"/>
              </w:rPr>
              <w:t>小時內進行通報？相關人員是否熟悉相關程序，且落實執行？</w:t>
            </w:r>
          </w:p>
        </w:tc>
        <w:tc>
          <w:tcPr>
            <w:tcW w:w="496" w:type="dxa"/>
          </w:tcPr>
          <w:p w14:paraId="573F9F0E" w14:textId="77777777" w:rsidR="00A95B74" w:rsidRPr="000A5FED" w:rsidRDefault="00A95B74" w:rsidP="00130CFF">
            <w:pPr>
              <w:spacing w:after="190"/>
            </w:pPr>
          </w:p>
        </w:tc>
        <w:tc>
          <w:tcPr>
            <w:tcW w:w="496" w:type="dxa"/>
          </w:tcPr>
          <w:p w14:paraId="3EC5B733" w14:textId="77777777" w:rsidR="00A95B74" w:rsidRPr="000A5FED" w:rsidRDefault="00A95B74" w:rsidP="00130CFF">
            <w:pPr>
              <w:spacing w:after="190"/>
            </w:pPr>
          </w:p>
        </w:tc>
        <w:tc>
          <w:tcPr>
            <w:tcW w:w="496" w:type="dxa"/>
          </w:tcPr>
          <w:p w14:paraId="4211F492" w14:textId="77777777" w:rsidR="00A95B74" w:rsidRPr="000A5FED" w:rsidRDefault="00A95B74" w:rsidP="00130CFF">
            <w:pPr>
              <w:spacing w:after="190"/>
            </w:pPr>
          </w:p>
        </w:tc>
        <w:tc>
          <w:tcPr>
            <w:tcW w:w="497" w:type="dxa"/>
          </w:tcPr>
          <w:p w14:paraId="45E06519" w14:textId="77777777" w:rsidR="00A95B74" w:rsidRPr="000A5FED" w:rsidRDefault="00A95B74" w:rsidP="00130CFF">
            <w:pPr>
              <w:spacing w:after="190"/>
            </w:pPr>
          </w:p>
        </w:tc>
        <w:tc>
          <w:tcPr>
            <w:tcW w:w="2976" w:type="dxa"/>
          </w:tcPr>
          <w:p w14:paraId="4C9344AD" w14:textId="77777777" w:rsidR="00A95B74" w:rsidRPr="000A5FED" w:rsidRDefault="00A95B74" w:rsidP="00130CFF">
            <w:pPr>
              <w:spacing w:after="190"/>
            </w:pPr>
          </w:p>
        </w:tc>
        <w:tc>
          <w:tcPr>
            <w:tcW w:w="1843" w:type="dxa"/>
          </w:tcPr>
          <w:p w14:paraId="48BE7D75" w14:textId="77777777" w:rsidR="00A95B74" w:rsidRPr="000A5FED" w:rsidRDefault="00A95B74" w:rsidP="00130CFF">
            <w:pPr>
              <w:spacing w:after="190"/>
            </w:pPr>
          </w:p>
        </w:tc>
      </w:tr>
      <w:tr w:rsidR="00A95B74" w:rsidRPr="000A5FED" w14:paraId="17A54D22" w14:textId="77777777" w:rsidTr="00237BFB">
        <w:trPr>
          <w:cantSplit/>
          <w:trHeight w:val="227"/>
        </w:trPr>
        <w:tc>
          <w:tcPr>
            <w:tcW w:w="851" w:type="dxa"/>
            <w:shd w:val="clear" w:color="auto" w:fill="auto"/>
          </w:tcPr>
          <w:p w14:paraId="7D741F03"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lastRenderedPageBreak/>
              <w:t>9.2</w:t>
            </w:r>
          </w:p>
        </w:tc>
        <w:tc>
          <w:tcPr>
            <w:tcW w:w="7087" w:type="dxa"/>
            <w:shd w:val="clear" w:color="auto" w:fill="auto"/>
          </w:tcPr>
          <w:p w14:paraId="6AD6B88A" w14:textId="77777777" w:rsidR="00A95B74" w:rsidRPr="000A5FED" w:rsidRDefault="00A95B74" w:rsidP="00130CFF">
            <w:pPr>
              <w:snapToGrid w:val="0"/>
              <w:spacing w:after="190" w:line="240" w:lineRule="atLeast"/>
              <w:jc w:val="both"/>
              <w:rPr>
                <w:color w:val="000000"/>
              </w:rPr>
            </w:pPr>
            <w:r w:rsidRPr="000A5FED">
              <w:rPr>
                <w:color w:val="000000"/>
              </w:rPr>
              <w:t>是否訂</w:t>
            </w:r>
            <w:proofErr w:type="gramStart"/>
            <w:r w:rsidRPr="000A5FED">
              <w:rPr>
                <w:color w:val="000000"/>
              </w:rPr>
              <w:t>定資安</w:t>
            </w:r>
            <w:proofErr w:type="gramEnd"/>
            <w:r w:rsidRPr="000A5FED">
              <w:rPr>
                <w:color w:val="000000"/>
              </w:rPr>
              <w:t>事件應變作業規範，包含應變小組組織、事前之演練作業、事中之損害控制機制、事後之復原、</w:t>
            </w:r>
            <w:proofErr w:type="gramStart"/>
            <w:r w:rsidRPr="000A5FED">
              <w:rPr>
                <w:color w:val="000000"/>
              </w:rPr>
              <w:t>鑑</w:t>
            </w:r>
            <w:proofErr w:type="gramEnd"/>
            <w:r w:rsidRPr="000A5FED">
              <w:rPr>
                <w:color w:val="000000"/>
              </w:rPr>
              <w:t>識、調查及改善機制、相關紀錄保全等，且落實執行？</w:t>
            </w:r>
          </w:p>
        </w:tc>
        <w:tc>
          <w:tcPr>
            <w:tcW w:w="496" w:type="dxa"/>
          </w:tcPr>
          <w:p w14:paraId="4A72691D" w14:textId="77777777" w:rsidR="00A95B74" w:rsidRPr="000A5FED" w:rsidRDefault="00A95B74" w:rsidP="00130CFF">
            <w:pPr>
              <w:spacing w:after="190"/>
            </w:pPr>
          </w:p>
        </w:tc>
        <w:tc>
          <w:tcPr>
            <w:tcW w:w="496" w:type="dxa"/>
          </w:tcPr>
          <w:p w14:paraId="2237556E" w14:textId="77777777" w:rsidR="00A95B74" w:rsidRPr="000A5FED" w:rsidRDefault="00A95B74" w:rsidP="00130CFF">
            <w:pPr>
              <w:spacing w:after="190"/>
            </w:pPr>
          </w:p>
        </w:tc>
        <w:tc>
          <w:tcPr>
            <w:tcW w:w="496" w:type="dxa"/>
          </w:tcPr>
          <w:p w14:paraId="3FD512E9" w14:textId="77777777" w:rsidR="00A95B74" w:rsidRPr="000A5FED" w:rsidRDefault="00A95B74" w:rsidP="00130CFF">
            <w:pPr>
              <w:spacing w:after="190"/>
            </w:pPr>
          </w:p>
        </w:tc>
        <w:tc>
          <w:tcPr>
            <w:tcW w:w="497" w:type="dxa"/>
          </w:tcPr>
          <w:p w14:paraId="6C434617" w14:textId="77777777" w:rsidR="00A95B74" w:rsidRPr="000A5FED" w:rsidRDefault="00A95B74" w:rsidP="00130CFF">
            <w:pPr>
              <w:spacing w:after="190"/>
            </w:pPr>
          </w:p>
        </w:tc>
        <w:tc>
          <w:tcPr>
            <w:tcW w:w="2976" w:type="dxa"/>
          </w:tcPr>
          <w:p w14:paraId="6BE4CB33" w14:textId="77777777" w:rsidR="00A95B74" w:rsidRPr="000A5FED" w:rsidRDefault="00A95B74" w:rsidP="00130CFF">
            <w:pPr>
              <w:spacing w:after="190"/>
            </w:pPr>
          </w:p>
        </w:tc>
        <w:tc>
          <w:tcPr>
            <w:tcW w:w="1843" w:type="dxa"/>
          </w:tcPr>
          <w:p w14:paraId="435464A1" w14:textId="77777777" w:rsidR="00A95B74" w:rsidRPr="000A5FED" w:rsidRDefault="00A95B74" w:rsidP="00130CFF">
            <w:pPr>
              <w:spacing w:after="190"/>
            </w:pPr>
          </w:p>
        </w:tc>
      </w:tr>
      <w:tr w:rsidR="00A95B74" w:rsidRPr="000A5FED" w14:paraId="7336AC15" w14:textId="77777777" w:rsidTr="00237BFB">
        <w:trPr>
          <w:cantSplit/>
          <w:trHeight w:val="227"/>
        </w:trPr>
        <w:tc>
          <w:tcPr>
            <w:tcW w:w="851" w:type="dxa"/>
            <w:shd w:val="clear" w:color="auto" w:fill="auto"/>
          </w:tcPr>
          <w:p w14:paraId="3B8CC042"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9.3</w:t>
            </w:r>
          </w:p>
        </w:tc>
        <w:tc>
          <w:tcPr>
            <w:tcW w:w="7087" w:type="dxa"/>
            <w:shd w:val="clear" w:color="auto" w:fill="auto"/>
          </w:tcPr>
          <w:p w14:paraId="21B87294" w14:textId="77777777" w:rsidR="00A95B74" w:rsidRPr="000A5FED" w:rsidRDefault="00A95B74" w:rsidP="00130CFF">
            <w:pPr>
              <w:snapToGrid w:val="0"/>
              <w:spacing w:after="190" w:line="240" w:lineRule="atLeast"/>
              <w:jc w:val="both"/>
              <w:rPr>
                <w:color w:val="000000"/>
              </w:rPr>
            </w:pPr>
            <w:r w:rsidRPr="000A5FED">
              <w:rPr>
                <w:color w:val="000000"/>
              </w:rPr>
              <w:t>是否</w:t>
            </w:r>
            <w:proofErr w:type="gramStart"/>
            <w:r w:rsidRPr="000A5FED">
              <w:rPr>
                <w:color w:val="000000"/>
              </w:rPr>
              <w:t>建立資安事件</w:t>
            </w:r>
            <w:proofErr w:type="gramEnd"/>
            <w:r w:rsidRPr="000A5FED">
              <w:rPr>
                <w:color w:val="000000"/>
              </w:rPr>
              <w:t>相關證據資料保護措施，以作為問題分析及法律必要依據？</w:t>
            </w:r>
          </w:p>
        </w:tc>
        <w:tc>
          <w:tcPr>
            <w:tcW w:w="496" w:type="dxa"/>
          </w:tcPr>
          <w:p w14:paraId="3C105FFF" w14:textId="77777777" w:rsidR="00A95B74" w:rsidRPr="000A5FED" w:rsidRDefault="00A95B74" w:rsidP="00130CFF">
            <w:pPr>
              <w:spacing w:after="190"/>
            </w:pPr>
          </w:p>
        </w:tc>
        <w:tc>
          <w:tcPr>
            <w:tcW w:w="496" w:type="dxa"/>
          </w:tcPr>
          <w:p w14:paraId="5B3F975F" w14:textId="77777777" w:rsidR="00A95B74" w:rsidRPr="000A5FED" w:rsidRDefault="00A95B74" w:rsidP="00130CFF">
            <w:pPr>
              <w:spacing w:after="190"/>
            </w:pPr>
          </w:p>
        </w:tc>
        <w:tc>
          <w:tcPr>
            <w:tcW w:w="496" w:type="dxa"/>
          </w:tcPr>
          <w:p w14:paraId="319EFA45" w14:textId="77777777" w:rsidR="00A95B74" w:rsidRPr="000A5FED" w:rsidRDefault="00A95B74" w:rsidP="00130CFF">
            <w:pPr>
              <w:spacing w:after="190"/>
            </w:pPr>
          </w:p>
        </w:tc>
        <w:tc>
          <w:tcPr>
            <w:tcW w:w="497" w:type="dxa"/>
          </w:tcPr>
          <w:p w14:paraId="3AF3EBFA" w14:textId="77777777" w:rsidR="00A95B74" w:rsidRPr="000A5FED" w:rsidRDefault="00A95B74" w:rsidP="00130CFF">
            <w:pPr>
              <w:spacing w:after="190"/>
            </w:pPr>
          </w:p>
        </w:tc>
        <w:tc>
          <w:tcPr>
            <w:tcW w:w="2976" w:type="dxa"/>
          </w:tcPr>
          <w:p w14:paraId="3AB0B787" w14:textId="77777777" w:rsidR="00A95B74" w:rsidRPr="000A5FED" w:rsidRDefault="00A95B74" w:rsidP="00130CFF">
            <w:pPr>
              <w:spacing w:after="190"/>
            </w:pPr>
          </w:p>
        </w:tc>
        <w:tc>
          <w:tcPr>
            <w:tcW w:w="1843" w:type="dxa"/>
          </w:tcPr>
          <w:p w14:paraId="287D8A7D" w14:textId="77777777" w:rsidR="00A95B74" w:rsidRPr="000A5FED" w:rsidRDefault="00A95B74" w:rsidP="00130CFF">
            <w:pPr>
              <w:spacing w:after="190"/>
            </w:pPr>
          </w:p>
        </w:tc>
      </w:tr>
      <w:tr w:rsidR="00A95B74" w:rsidRPr="000A5FED" w14:paraId="6F293040" w14:textId="77777777" w:rsidTr="00237BFB">
        <w:trPr>
          <w:cantSplit/>
          <w:trHeight w:val="227"/>
        </w:trPr>
        <w:tc>
          <w:tcPr>
            <w:tcW w:w="851" w:type="dxa"/>
            <w:shd w:val="clear" w:color="auto" w:fill="auto"/>
          </w:tcPr>
          <w:p w14:paraId="13749732"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9.4</w:t>
            </w:r>
          </w:p>
        </w:tc>
        <w:tc>
          <w:tcPr>
            <w:tcW w:w="7087" w:type="dxa"/>
            <w:shd w:val="clear" w:color="auto" w:fill="auto"/>
          </w:tcPr>
          <w:p w14:paraId="7AD90C7D" w14:textId="77777777" w:rsidR="00A95B74" w:rsidRPr="000A5FED" w:rsidRDefault="00A95B74" w:rsidP="00130CFF">
            <w:pPr>
              <w:snapToGrid w:val="0"/>
              <w:spacing w:after="190" w:line="240" w:lineRule="atLeast"/>
              <w:jc w:val="both"/>
              <w:rPr>
                <w:color w:val="000000"/>
              </w:rPr>
            </w:pPr>
            <w:r w:rsidRPr="000A5FED">
              <w:rPr>
                <w:color w:val="000000"/>
              </w:rPr>
              <w:t>近</w:t>
            </w:r>
            <w:r w:rsidRPr="000A5FED">
              <w:rPr>
                <w:color w:val="000000"/>
              </w:rPr>
              <w:t>3</w:t>
            </w:r>
            <w:r w:rsidRPr="000A5FED">
              <w:rPr>
                <w:color w:val="000000"/>
              </w:rPr>
              <w:t>年</w:t>
            </w:r>
            <w:proofErr w:type="gramStart"/>
            <w:r w:rsidRPr="000A5FED">
              <w:rPr>
                <w:color w:val="000000"/>
              </w:rPr>
              <w:t>重大資安事件</w:t>
            </w:r>
            <w:proofErr w:type="gramEnd"/>
            <w:r w:rsidRPr="000A5FED">
              <w:rPr>
                <w:color w:val="000000"/>
              </w:rPr>
              <w:t>之通報時間、過程、因應處理及改善措施，是否依程序落實執行？</w:t>
            </w:r>
          </w:p>
        </w:tc>
        <w:tc>
          <w:tcPr>
            <w:tcW w:w="496" w:type="dxa"/>
          </w:tcPr>
          <w:p w14:paraId="73C10181" w14:textId="77777777" w:rsidR="00A95B74" w:rsidRPr="000A5FED" w:rsidRDefault="00A95B74" w:rsidP="00130CFF">
            <w:pPr>
              <w:spacing w:after="190"/>
            </w:pPr>
          </w:p>
        </w:tc>
        <w:tc>
          <w:tcPr>
            <w:tcW w:w="496" w:type="dxa"/>
          </w:tcPr>
          <w:p w14:paraId="4E63B9DC" w14:textId="77777777" w:rsidR="00A95B74" w:rsidRPr="000A5FED" w:rsidRDefault="00A95B74" w:rsidP="00130CFF">
            <w:pPr>
              <w:spacing w:after="190"/>
            </w:pPr>
          </w:p>
        </w:tc>
        <w:tc>
          <w:tcPr>
            <w:tcW w:w="496" w:type="dxa"/>
          </w:tcPr>
          <w:p w14:paraId="62DDFA79" w14:textId="77777777" w:rsidR="00A95B74" w:rsidRPr="000A5FED" w:rsidRDefault="00A95B74" w:rsidP="00130CFF">
            <w:pPr>
              <w:spacing w:after="190"/>
            </w:pPr>
          </w:p>
        </w:tc>
        <w:tc>
          <w:tcPr>
            <w:tcW w:w="497" w:type="dxa"/>
          </w:tcPr>
          <w:p w14:paraId="78DECDB8" w14:textId="77777777" w:rsidR="00A95B74" w:rsidRPr="000A5FED" w:rsidRDefault="00A95B74" w:rsidP="00130CFF">
            <w:pPr>
              <w:spacing w:after="190"/>
            </w:pPr>
          </w:p>
        </w:tc>
        <w:tc>
          <w:tcPr>
            <w:tcW w:w="2976" w:type="dxa"/>
          </w:tcPr>
          <w:p w14:paraId="1686FCEA" w14:textId="77777777" w:rsidR="00A95B74" w:rsidRPr="000A5FED" w:rsidRDefault="00A95B74" w:rsidP="00130CFF">
            <w:pPr>
              <w:spacing w:after="190"/>
            </w:pPr>
          </w:p>
        </w:tc>
        <w:tc>
          <w:tcPr>
            <w:tcW w:w="1843" w:type="dxa"/>
          </w:tcPr>
          <w:p w14:paraId="53A1543B" w14:textId="77777777" w:rsidR="00A95B74" w:rsidRPr="000A5FED" w:rsidRDefault="00A95B74" w:rsidP="00130CFF">
            <w:pPr>
              <w:spacing w:after="190"/>
            </w:pPr>
          </w:p>
        </w:tc>
      </w:tr>
      <w:tr w:rsidR="00A95B74" w:rsidRPr="000A5FED" w14:paraId="29EA10EE" w14:textId="77777777" w:rsidTr="00237BFB">
        <w:trPr>
          <w:cantSplit/>
          <w:trHeight w:val="227"/>
        </w:trPr>
        <w:tc>
          <w:tcPr>
            <w:tcW w:w="851" w:type="dxa"/>
            <w:shd w:val="clear" w:color="auto" w:fill="auto"/>
          </w:tcPr>
          <w:p w14:paraId="1A2CF8C5"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9.5</w:t>
            </w:r>
          </w:p>
        </w:tc>
        <w:tc>
          <w:tcPr>
            <w:tcW w:w="7087" w:type="dxa"/>
            <w:shd w:val="clear" w:color="auto" w:fill="auto"/>
          </w:tcPr>
          <w:p w14:paraId="4A50583C" w14:textId="77777777" w:rsidR="00A95B74" w:rsidRPr="000A5FED" w:rsidRDefault="00A95B74" w:rsidP="00130CFF">
            <w:pPr>
              <w:snapToGrid w:val="0"/>
              <w:spacing w:after="190" w:line="240" w:lineRule="atLeast"/>
              <w:jc w:val="both"/>
              <w:rPr>
                <w:color w:val="000000"/>
              </w:rPr>
            </w:pPr>
            <w:r w:rsidRPr="000A5FED">
              <w:rPr>
                <w:color w:val="000000"/>
              </w:rPr>
              <w:t>是否訂</w:t>
            </w:r>
            <w:proofErr w:type="gramStart"/>
            <w:r w:rsidRPr="000A5FED">
              <w:rPr>
                <w:color w:val="000000"/>
              </w:rPr>
              <w:t>定資安</w:t>
            </w:r>
            <w:proofErr w:type="gramEnd"/>
            <w:r w:rsidRPr="000A5FED">
              <w:rPr>
                <w:color w:val="000000"/>
              </w:rPr>
              <w:t>事件處理過程之內部及外部溝通程序？</w:t>
            </w:r>
          </w:p>
        </w:tc>
        <w:tc>
          <w:tcPr>
            <w:tcW w:w="496" w:type="dxa"/>
          </w:tcPr>
          <w:p w14:paraId="0755D842" w14:textId="77777777" w:rsidR="00A95B74" w:rsidRPr="000A5FED" w:rsidRDefault="00A95B74" w:rsidP="00130CFF">
            <w:pPr>
              <w:spacing w:after="190"/>
            </w:pPr>
          </w:p>
        </w:tc>
        <w:tc>
          <w:tcPr>
            <w:tcW w:w="496" w:type="dxa"/>
          </w:tcPr>
          <w:p w14:paraId="03560305" w14:textId="77777777" w:rsidR="00A95B74" w:rsidRPr="000A5FED" w:rsidRDefault="00A95B74" w:rsidP="00130CFF">
            <w:pPr>
              <w:spacing w:after="190"/>
            </w:pPr>
          </w:p>
        </w:tc>
        <w:tc>
          <w:tcPr>
            <w:tcW w:w="496" w:type="dxa"/>
          </w:tcPr>
          <w:p w14:paraId="15BE7C49" w14:textId="77777777" w:rsidR="00A95B74" w:rsidRPr="000A5FED" w:rsidRDefault="00A95B74" w:rsidP="00130CFF">
            <w:pPr>
              <w:spacing w:after="190"/>
            </w:pPr>
          </w:p>
        </w:tc>
        <w:tc>
          <w:tcPr>
            <w:tcW w:w="497" w:type="dxa"/>
          </w:tcPr>
          <w:p w14:paraId="47B2A91A" w14:textId="77777777" w:rsidR="00A95B74" w:rsidRPr="000A5FED" w:rsidRDefault="00A95B74" w:rsidP="00130CFF">
            <w:pPr>
              <w:spacing w:after="190"/>
            </w:pPr>
          </w:p>
        </w:tc>
        <w:tc>
          <w:tcPr>
            <w:tcW w:w="2976" w:type="dxa"/>
          </w:tcPr>
          <w:p w14:paraId="2C0E2735" w14:textId="77777777" w:rsidR="00A95B74" w:rsidRPr="000A5FED" w:rsidRDefault="00A95B74" w:rsidP="00130CFF">
            <w:pPr>
              <w:spacing w:after="190"/>
            </w:pPr>
          </w:p>
        </w:tc>
        <w:tc>
          <w:tcPr>
            <w:tcW w:w="1843" w:type="dxa"/>
          </w:tcPr>
          <w:p w14:paraId="3602F126" w14:textId="77777777" w:rsidR="00A95B74" w:rsidRPr="000A5FED" w:rsidRDefault="00A95B74" w:rsidP="00130CFF">
            <w:pPr>
              <w:spacing w:after="190"/>
            </w:pPr>
          </w:p>
        </w:tc>
      </w:tr>
      <w:tr w:rsidR="00A95B74" w:rsidRPr="000A5FED" w14:paraId="7E761045" w14:textId="77777777" w:rsidTr="00237BFB">
        <w:trPr>
          <w:cantSplit/>
          <w:trHeight w:val="227"/>
        </w:trPr>
        <w:tc>
          <w:tcPr>
            <w:tcW w:w="851" w:type="dxa"/>
            <w:shd w:val="clear" w:color="auto" w:fill="auto"/>
          </w:tcPr>
          <w:p w14:paraId="139830F0"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9.6</w:t>
            </w:r>
          </w:p>
        </w:tc>
        <w:tc>
          <w:tcPr>
            <w:tcW w:w="7087" w:type="dxa"/>
            <w:shd w:val="clear" w:color="auto" w:fill="auto"/>
          </w:tcPr>
          <w:p w14:paraId="509A1CB0" w14:textId="77777777" w:rsidR="00A95B74" w:rsidRPr="000A5FED" w:rsidRDefault="00A95B74" w:rsidP="00130CFF">
            <w:pPr>
              <w:snapToGrid w:val="0"/>
              <w:spacing w:after="190" w:line="240" w:lineRule="atLeast"/>
              <w:jc w:val="both"/>
              <w:rPr>
                <w:color w:val="000000"/>
              </w:rPr>
            </w:pPr>
            <w:r w:rsidRPr="000A5FED">
              <w:t>針對</w:t>
            </w:r>
            <w:proofErr w:type="gramStart"/>
            <w:r w:rsidRPr="000A5FED">
              <w:t>所有資安事件</w:t>
            </w:r>
            <w:proofErr w:type="gramEnd"/>
            <w:r w:rsidRPr="000A5FED">
              <w:t>，是否保留完整紀錄，並與其他相關管理流程連結，且落實執行後續檢討及改善？</w:t>
            </w:r>
          </w:p>
        </w:tc>
        <w:tc>
          <w:tcPr>
            <w:tcW w:w="496" w:type="dxa"/>
          </w:tcPr>
          <w:p w14:paraId="434B59F0" w14:textId="77777777" w:rsidR="00A95B74" w:rsidRPr="000A5FED" w:rsidRDefault="00A95B74" w:rsidP="00130CFF">
            <w:pPr>
              <w:spacing w:after="190"/>
            </w:pPr>
          </w:p>
        </w:tc>
        <w:tc>
          <w:tcPr>
            <w:tcW w:w="496" w:type="dxa"/>
          </w:tcPr>
          <w:p w14:paraId="3CC62966" w14:textId="77777777" w:rsidR="00A95B74" w:rsidRPr="000A5FED" w:rsidRDefault="00A95B74" w:rsidP="00130CFF">
            <w:pPr>
              <w:spacing w:after="190"/>
            </w:pPr>
          </w:p>
        </w:tc>
        <w:tc>
          <w:tcPr>
            <w:tcW w:w="496" w:type="dxa"/>
          </w:tcPr>
          <w:p w14:paraId="192F0666" w14:textId="77777777" w:rsidR="00A95B74" w:rsidRPr="000A5FED" w:rsidRDefault="00A95B74" w:rsidP="00130CFF">
            <w:pPr>
              <w:spacing w:after="190"/>
            </w:pPr>
          </w:p>
        </w:tc>
        <w:tc>
          <w:tcPr>
            <w:tcW w:w="497" w:type="dxa"/>
          </w:tcPr>
          <w:p w14:paraId="3C153073" w14:textId="77777777" w:rsidR="00A95B74" w:rsidRPr="000A5FED" w:rsidRDefault="00A95B74" w:rsidP="00130CFF">
            <w:pPr>
              <w:spacing w:after="190"/>
            </w:pPr>
          </w:p>
        </w:tc>
        <w:tc>
          <w:tcPr>
            <w:tcW w:w="2976" w:type="dxa"/>
          </w:tcPr>
          <w:p w14:paraId="13F08ADD" w14:textId="77777777" w:rsidR="00A95B74" w:rsidRPr="000A5FED" w:rsidRDefault="00A95B74" w:rsidP="00130CFF">
            <w:pPr>
              <w:spacing w:after="190"/>
            </w:pPr>
          </w:p>
        </w:tc>
        <w:tc>
          <w:tcPr>
            <w:tcW w:w="1843" w:type="dxa"/>
          </w:tcPr>
          <w:p w14:paraId="0E0C0705" w14:textId="77777777" w:rsidR="00A95B74" w:rsidRPr="000A5FED" w:rsidRDefault="00A95B74" w:rsidP="00130CFF">
            <w:pPr>
              <w:spacing w:after="190"/>
            </w:pPr>
          </w:p>
        </w:tc>
      </w:tr>
      <w:tr w:rsidR="00A95B74" w:rsidRPr="000A5FED" w14:paraId="45CF05AB" w14:textId="77777777" w:rsidTr="00237BFB">
        <w:trPr>
          <w:cantSplit/>
          <w:trHeight w:val="227"/>
        </w:trPr>
        <w:tc>
          <w:tcPr>
            <w:tcW w:w="851" w:type="dxa"/>
            <w:shd w:val="clear" w:color="auto" w:fill="auto"/>
          </w:tcPr>
          <w:p w14:paraId="125B35E2"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lastRenderedPageBreak/>
              <w:t>9.7</w:t>
            </w:r>
          </w:p>
        </w:tc>
        <w:tc>
          <w:tcPr>
            <w:tcW w:w="7087" w:type="dxa"/>
            <w:shd w:val="clear" w:color="auto" w:fill="auto"/>
          </w:tcPr>
          <w:p w14:paraId="502EDAAB" w14:textId="77777777" w:rsidR="00A95B74" w:rsidRPr="000A5FED" w:rsidRDefault="00A95B74" w:rsidP="00130CFF">
            <w:pPr>
              <w:snapToGrid w:val="0"/>
              <w:spacing w:after="190" w:line="240" w:lineRule="atLeast"/>
              <w:jc w:val="both"/>
            </w:pPr>
            <w:r w:rsidRPr="000A5FED">
              <w:t>知悉資通安全事件後，是否於規定時間內完成損害控制或復原作業，並持續進行調查及處理，於</w:t>
            </w:r>
            <w:r w:rsidRPr="000A5FED">
              <w:t>1</w:t>
            </w:r>
            <w:r w:rsidRPr="000A5FED">
              <w:t>個月內送交調查、處理及改善報告，且落實執行？</w:t>
            </w:r>
          </w:p>
          <w:p w14:paraId="3087BB79" w14:textId="70BA4E8F" w:rsidR="00A95B74" w:rsidRPr="000A5FED" w:rsidRDefault="00CD4664" w:rsidP="00130CFF">
            <w:pPr>
              <w:snapToGrid w:val="0"/>
              <w:spacing w:after="190" w:line="240" w:lineRule="atLeast"/>
              <w:jc w:val="both"/>
            </w:pPr>
            <w:r>
              <w:t>(</w:t>
            </w:r>
            <w:r w:rsidR="00A95B74" w:rsidRPr="000A5FED">
              <w:t>第一級或第二級事件：</w:t>
            </w:r>
            <w:r w:rsidR="00A95B74" w:rsidRPr="000A5FED">
              <w:t>72</w:t>
            </w:r>
            <w:r w:rsidR="00A95B74" w:rsidRPr="000A5FED">
              <w:t>小時內完成損害控制或復原作業；第三級或第四級事件：</w:t>
            </w:r>
            <w:r w:rsidR="00A95B74" w:rsidRPr="000A5FED">
              <w:t>36</w:t>
            </w:r>
            <w:r w:rsidR="00A95B74" w:rsidRPr="000A5FED">
              <w:t>小時內完成損害控制或復原作業</w:t>
            </w:r>
            <w:r w:rsidR="00A95B74" w:rsidRPr="000A5FED">
              <w:t>)</w:t>
            </w:r>
          </w:p>
        </w:tc>
        <w:tc>
          <w:tcPr>
            <w:tcW w:w="496" w:type="dxa"/>
          </w:tcPr>
          <w:p w14:paraId="622FD344" w14:textId="77777777" w:rsidR="00A95B74" w:rsidRPr="000A5FED" w:rsidRDefault="00A95B74" w:rsidP="00130CFF">
            <w:pPr>
              <w:spacing w:after="190"/>
            </w:pPr>
          </w:p>
        </w:tc>
        <w:tc>
          <w:tcPr>
            <w:tcW w:w="496" w:type="dxa"/>
          </w:tcPr>
          <w:p w14:paraId="5FC8CE63" w14:textId="77777777" w:rsidR="00A95B74" w:rsidRPr="000A5FED" w:rsidRDefault="00A95B74" w:rsidP="00130CFF">
            <w:pPr>
              <w:spacing w:after="190"/>
            </w:pPr>
          </w:p>
        </w:tc>
        <w:tc>
          <w:tcPr>
            <w:tcW w:w="496" w:type="dxa"/>
          </w:tcPr>
          <w:p w14:paraId="35A2A161" w14:textId="77777777" w:rsidR="00A95B74" w:rsidRPr="000A5FED" w:rsidRDefault="00A95B74" w:rsidP="00130CFF">
            <w:pPr>
              <w:spacing w:after="190"/>
            </w:pPr>
          </w:p>
        </w:tc>
        <w:tc>
          <w:tcPr>
            <w:tcW w:w="497" w:type="dxa"/>
          </w:tcPr>
          <w:p w14:paraId="3B15D1EB" w14:textId="77777777" w:rsidR="00A95B74" w:rsidRPr="000A5FED" w:rsidRDefault="00A95B74" w:rsidP="00130CFF">
            <w:pPr>
              <w:spacing w:after="190"/>
            </w:pPr>
          </w:p>
        </w:tc>
        <w:tc>
          <w:tcPr>
            <w:tcW w:w="2976" w:type="dxa"/>
          </w:tcPr>
          <w:p w14:paraId="4F22E961" w14:textId="77777777" w:rsidR="00A95B74" w:rsidRPr="000A5FED" w:rsidRDefault="00A95B74" w:rsidP="00130CFF">
            <w:pPr>
              <w:spacing w:after="190"/>
            </w:pPr>
          </w:p>
        </w:tc>
        <w:tc>
          <w:tcPr>
            <w:tcW w:w="1843" w:type="dxa"/>
          </w:tcPr>
          <w:p w14:paraId="0960133F" w14:textId="77777777" w:rsidR="00A95B74" w:rsidRPr="000A5FED" w:rsidRDefault="00A95B74" w:rsidP="00130CFF">
            <w:pPr>
              <w:spacing w:after="190"/>
            </w:pPr>
          </w:p>
        </w:tc>
      </w:tr>
      <w:tr w:rsidR="00A95B74" w:rsidRPr="000A5FED" w14:paraId="457464F4" w14:textId="77777777" w:rsidTr="00237BFB">
        <w:trPr>
          <w:cantSplit/>
          <w:trHeight w:val="227"/>
        </w:trPr>
        <w:tc>
          <w:tcPr>
            <w:tcW w:w="851" w:type="dxa"/>
            <w:shd w:val="clear" w:color="auto" w:fill="auto"/>
          </w:tcPr>
          <w:p w14:paraId="32194A49" w14:textId="77777777" w:rsidR="00A95B74" w:rsidRPr="000A5FED" w:rsidRDefault="00A95B74" w:rsidP="00130CFF">
            <w:pPr>
              <w:widowControl/>
              <w:snapToGrid w:val="0"/>
              <w:spacing w:after="190" w:line="240" w:lineRule="atLeast"/>
              <w:jc w:val="center"/>
              <w:rPr>
                <w:color w:val="000000" w:themeColor="text1"/>
              </w:rPr>
            </w:pPr>
            <w:r w:rsidRPr="000A5FED">
              <w:rPr>
                <w:color w:val="000000" w:themeColor="text1"/>
              </w:rPr>
              <w:t>9.8</w:t>
            </w:r>
          </w:p>
        </w:tc>
        <w:tc>
          <w:tcPr>
            <w:tcW w:w="7087" w:type="dxa"/>
            <w:shd w:val="clear" w:color="auto" w:fill="auto"/>
          </w:tcPr>
          <w:p w14:paraId="0F43B235" w14:textId="77777777" w:rsidR="00A95B74" w:rsidRPr="000A5FED" w:rsidRDefault="00A95B74" w:rsidP="00130CFF">
            <w:pPr>
              <w:snapToGrid w:val="0"/>
              <w:spacing w:after="190" w:line="240" w:lineRule="atLeast"/>
              <w:jc w:val="both"/>
            </w:pPr>
            <w:r w:rsidRPr="000A5FED">
              <w:t>知悉第三級或</w:t>
            </w:r>
            <w:proofErr w:type="gramStart"/>
            <w:r w:rsidRPr="000A5FED">
              <w:t>第四級資通</w:t>
            </w:r>
            <w:proofErr w:type="gramEnd"/>
            <w:r w:rsidRPr="000A5FED">
              <w:t>安全事件後，是否指派適當層級之人員召開會議</w:t>
            </w:r>
            <w:proofErr w:type="gramStart"/>
            <w:r w:rsidRPr="000A5FED">
              <w:t>研</w:t>
            </w:r>
            <w:proofErr w:type="gramEnd"/>
            <w:r w:rsidRPr="000A5FED">
              <w:t>商相關事宜？</w:t>
            </w:r>
          </w:p>
        </w:tc>
        <w:tc>
          <w:tcPr>
            <w:tcW w:w="496" w:type="dxa"/>
          </w:tcPr>
          <w:p w14:paraId="33184D02" w14:textId="77777777" w:rsidR="00A95B74" w:rsidRPr="000A5FED" w:rsidRDefault="00A95B74" w:rsidP="00130CFF">
            <w:pPr>
              <w:spacing w:after="190"/>
            </w:pPr>
          </w:p>
        </w:tc>
        <w:tc>
          <w:tcPr>
            <w:tcW w:w="496" w:type="dxa"/>
          </w:tcPr>
          <w:p w14:paraId="464F1094" w14:textId="77777777" w:rsidR="00A95B74" w:rsidRPr="000A5FED" w:rsidRDefault="00A95B74" w:rsidP="00130CFF">
            <w:pPr>
              <w:spacing w:after="190"/>
            </w:pPr>
          </w:p>
        </w:tc>
        <w:tc>
          <w:tcPr>
            <w:tcW w:w="496" w:type="dxa"/>
          </w:tcPr>
          <w:p w14:paraId="623BE936" w14:textId="77777777" w:rsidR="00A95B74" w:rsidRPr="000A5FED" w:rsidRDefault="00A95B74" w:rsidP="00130CFF">
            <w:pPr>
              <w:spacing w:after="190"/>
            </w:pPr>
          </w:p>
        </w:tc>
        <w:tc>
          <w:tcPr>
            <w:tcW w:w="497" w:type="dxa"/>
          </w:tcPr>
          <w:p w14:paraId="2F6EA897" w14:textId="77777777" w:rsidR="00A95B74" w:rsidRPr="000A5FED" w:rsidRDefault="00A95B74" w:rsidP="00130CFF">
            <w:pPr>
              <w:spacing w:after="190"/>
            </w:pPr>
          </w:p>
        </w:tc>
        <w:tc>
          <w:tcPr>
            <w:tcW w:w="2976" w:type="dxa"/>
          </w:tcPr>
          <w:p w14:paraId="434678E1" w14:textId="77777777" w:rsidR="00A95B74" w:rsidRPr="000A5FED" w:rsidRDefault="00A95B74" w:rsidP="00130CFF">
            <w:pPr>
              <w:spacing w:after="190"/>
            </w:pPr>
          </w:p>
        </w:tc>
        <w:tc>
          <w:tcPr>
            <w:tcW w:w="1843" w:type="dxa"/>
          </w:tcPr>
          <w:p w14:paraId="01982948" w14:textId="77777777" w:rsidR="00A95B74" w:rsidRPr="000A5FED" w:rsidRDefault="00A95B74" w:rsidP="00130CFF">
            <w:pPr>
              <w:spacing w:after="190"/>
              <w:rPr>
                <w:color w:val="000000"/>
              </w:rPr>
            </w:pPr>
          </w:p>
        </w:tc>
      </w:tr>
      <w:tr w:rsidR="00A95B74" w:rsidRPr="000A5FED" w14:paraId="2EF4C9C0" w14:textId="77777777" w:rsidTr="00237BFB">
        <w:trPr>
          <w:cantSplit/>
          <w:trHeight w:val="227"/>
        </w:trPr>
        <w:tc>
          <w:tcPr>
            <w:tcW w:w="851" w:type="dxa"/>
            <w:shd w:val="clear" w:color="auto" w:fill="auto"/>
          </w:tcPr>
          <w:p w14:paraId="1D51CE85" w14:textId="77777777" w:rsidR="00A95B74" w:rsidRPr="000A5FED" w:rsidRDefault="00A95B74" w:rsidP="00130CFF">
            <w:pPr>
              <w:widowControl/>
              <w:snapToGrid w:val="0"/>
              <w:spacing w:after="190" w:line="240" w:lineRule="atLeast"/>
              <w:jc w:val="center"/>
              <w:rPr>
                <w:color w:val="000000"/>
              </w:rPr>
            </w:pPr>
            <w:r w:rsidRPr="000A5FED">
              <w:rPr>
                <w:color w:val="000000" w:themeColor="text1"/>
              </w:rPr>
              <w:t>9.9</w:t>
            </w:r>
          </w:p>
        </w:tc>
        <w:tc>
          <w:tcPr>
            <w:tcW w:w="7087" w:type="dxa"/>
            <w:shd w:val="clear" w:color="auto" w:fill="auto"/>
          </w:tcPr>
          <w:p w14:paraId="666C7624" w14:textId="77777777" w:rsidR="00A95B74" w:rsidRPr="000A5FED" w:rsidRDefault="00A95B74" w:rsidP="00130CFF">
            <w:pPr>
              <w:snapToGrid w:val="0"/>
              <w:spacing w:after="190" w:line="240" w:lineRule="atLeast"/>
              <w:jc w:val="both"/>
            </w:pPr>
            <w:r w:rsidRPr="000A5FED">
              <w:t>是否建立資通</w:t>
            </w:r>
            <w:proofErr w:type="gramStart"/>
            <w:r w:rsidRPr="000A5FED">
              <w:t>安全情資之</w:t>
            </w:r>
            <w:proofErr w:type="gramEnd"/>
            <w:r w:rsidRPr="000A5FED">
              <w:t>評估及因應機制，針對所接受</w:t>
            </w:r>
            <w:proofErr w:type="gramStart"/>
            <w:r w:rsidRPr="000A5FED">
              <w:t>之情資</w:t>
            </w:r>
            <w:proofErr w:type="gramEnd"/>
            <w:r w:rsidRPr="000A5FED">
              <w:t>，辨識其來源之可靠性及時效性，及時進行威脅與弱點分析及研判潛在風險，並採取對應之預防或應變措施？</w:t>
            </w:r>
          </w:p>
        </w:tc>
        <w:tc>
          <w:tcPr>
            <w:tcW w:w="496" w:type="dxa"/>
          </w:tcPr>
          <w:p w14:paraId="69FD3B43" w14:textId="77777777" w:rsidR="00A95B74" w:rsidRPr="000A5FED" w:rsidRDefault="00A95B74" w:rsidP="00130CFF">
            <w:pPr>
              <w:spacing w:after="190"/>
              <w:rPr>
                <w:lang w:eastAsia="zh-HK"/>
              </w:rPr>
            </w:pPr>
          </w:p>
        </w:tc>
        <w:tc>
          <w:tcPr>
            <w:tcW w:w="496" w:type="dxa"/>
          </w:tcPr>
          <w:p w14:paraId="32D760AB" w14:textId="77777777" w:rsidR="00A95B74" w:rsidRPr="000A5FED" w:rsidRDefault="00A95B74" w:rsidP="00130CFF">
            <w:pPr>
              <w:spacing w:after="190"/>
              <w:rPr>
                <w:lang w:eastAsia="zh-HK"/>
              </w:rPr>
            </w:pPr>
          </w:p>
        </w:tc>
        <w:tc>
          <w:tcPr>
            <w:tcW w:w="496" w:type="dxa"/>
          </w:tcPr>
          <w:p w14:paraId="0BA4461C" w14:textId="77777777" w:rsidR="00A95B74" w:rsidRPr="000A5FED" w:rsidRDefault="00A95B74" w:rsidP="00130CFF">
            <w:pPr>
              <w:spacing w:after="190"/>
              <w:rPr>
                <w:lang w:eastAsia="zh-HK"/>
              </w:rPr>
            </w:pPr>
          </w:p>
        </w:tc>
        <w:tc>
          <w:tcPr>
            <w:tcW w:w="497" w:type="dxa"/>
          </w:tcPr>
          <w:p w14:paraId="38224650" w14:textId="77777777" w:rsidR="00A95B74" w:rsidRPr="000A5FED" w:rsidRDefault="00A95B74" w:rsidP="00130CFF">
            <w:pPr>
              <w:spacing w:after="190"/>
              <w:rPr>
                <w:lang w:eastAsia="zh-HK"/>
              </w:rPr>
            </w:pPr>
          </w:p>
        </w:tc>
        <w:tc>
          <w:tcPr>
            <w:tcW w:w="2976" w:type="dxa"/>
          </w:tcPr>
          <w:p w14:paraId="15F03000" w14:textId="77777777" w:rsidR="00A95B74" w:rsidRPr="000A5FED" w:rsidRDefault="00A95B74" w:rsidP="00130CFF">
            <w:pPr>
              <w:spacing w:after="190"/>
              <w:rPr>
                <w:lang w:eastAsia="zh-HK"/>
              </w:rPr>
            </w:pPr>
          </w:p>
        </w:tc>
        <w:tc>
          <w:tcPr>
            <w:tcW w:w="1843" w:type="dxa"/>
          </w:tcPr>
          <w:p w14:paraId="3A6E27AC" w14:textId="77777777" w:rsidR="00A95B74" w:rsidRPr="000A5FED" w:rsidRDefault="00A95B74" w:rsidP="00130CFF">
            <w:pPr>
              <w:spacing w:after="190"/>
            </w:pPr>
          </w:p>
        </w:tc>
      </w:tr>
      <w:tr w:rsidR="00A95B74" w:rsidRPr="000A5FED" w14:paraId="39281E38" w14:textId="77777777" w:rsidTr="00237BFB">
        <w:trPr>
          <w:cantSplit/>
          <w:trHeight w:val="227"/>
        </w:trPr>
        <w:tc>
          <w:tcPr>
            <w:tcW w:w="851" w:type="dxa"/>
            <w:shd w:val="clear" w:color="auto" w:fill="auto"/>
          </w:tcPr>
          <w:p w14:paraId="7FECA389" w14:textId="77777777" w:rsidR="00A95B74" w:rsidRPr="000A5FED" w:rsidRDefault="00A95B74" w:rsidP="00130CFF">
            <w:pPr>
              <w:widowControl/>
              <w:snapToGrid w:val="0"/>
              <w:spacing w:after="190" w:line="240" w:lineRule="atLeast"/>
              <w:jc w:val="center"/>
            </w:pPr>
            <w:r w:rsidRPr="000A5FED">
              <w:rPr>
                <w:color w:val="000000"/>
              </w:rPr>
              <w:t>9.10</w:t>
            </w:r>
          </w:p>
        </w:tc>
        <w:tc>
          <w:tcPr>
            <w:tcW w:w="7087" w:type="dxa"/>
            <w:shd w:val="clear" w:color="auto" w:fill="auto"/>
          </w:tcPr>
          <w:p w14:paraId="344AC857" w14:textId="77777777" w:rsidR="00A95B74" w:rsidRPr="000A5FED" w:rsidRDefault="00A95B74" w:rsidP="00130CFF">
            <w:pPr>
              <w:snapToGrid w:val="0"/>
              <w:spacing w:after="190" w:line="240" w:lineRule="atLeast"/>
              <w:jc w:val="both"/>
            </w:pPr>
            <w:r w:rsidRPr="000A5FED">
              <w:t>是否適時進行</w:t>
            </w:r>
            <w:r w:rsidRPr="000A5FED">
              <w:rPr>
                <w:lang w:eastAsia="zh-HK"/>
              </w:rPr>
              <w:t>資通</w:t>
            </w:r>
            <w:proofErr w:type="gramStart"/>
            <w:r w:rsidRPr="000A5FED">
              <w:t>安全情資分享</w:t>
            </w:r>
            <w:proofErr w:type="gramEnd"/>
            <w:r w:rsidRPr="000A5FED">
              <w:t>？分享哪些資訊？</w:t>
            </w:r>
          </w:p>
        </w:tc>
        <w:tc>
          <w:tcPr>
            <w:tcW w:w="496" w:type="dxa"/>
          </w:tcPr>
          <w:p w14:paraId="33F477F7" w14:textId="77777777" w:rsidR="00A95B74" w:rsidRPr="000A5FED" w:rsidRDefault="00A95B74" w:rsidP="00130CFF">
            <w:pPr>
              <w:spacing w:after="190"/>
              <w:rPr>
                <w:lang w:eastAsia="zh-HK"/>
              </w:rPr>
            </w:pPr>
          </w:p>
        </w:tc>
        <w:tc>
          <w:tcPr>
            <w:tcW w:w="496" w:type="dxa"/>
          </w:tcPr>
          <w:p w14:paraId="44AB07B6" w14:textId="77777777" w:rsidR="00A95B74" w:rsidRPr="000A5FED" w:rsidRDefault="00A95B74" w:rsidP="00130CFF">
            <w:pPr>
              <w:spacing w:after="190"/>
              <w:rPr>
                <w:lang w:eastAsia="zh-HK"/>
              </w:rPr>
            </w:pPr>
          </w:p>
        </w:tc>
        <w:tc>
          <w:tcPr>
            <w:tcW w:w="496" w:type="dxa"/>
          </w:tcPr>
          <w:p w14:paraId="7053A7CE" w14:textId="77777777" w:rsidR="00A95B74" w:rsidRPr="000A5FED" w:rsidRDefault="00A95B74" w:rsidP="00130CFF">
            <w:pPr>
              <w:spacing w:after="190"/>
              <w:rPr>
                <w:lang w:eastAsia="zh-HK"/>
              </w:rPr>
            </w:pPr>
          </w:p>
        </w:tc>
        <w:tc>
          <w:tcPr>
            <w:tcW w:w="497" w:type="dxa"/>
          </w:tcPr>
          <w:p w14:paraId="5459901B" w14:textId="77777777" w:rsidR="00A95B74" w:rsidRPr="000A5FED" w:rsidRDefault="00A95B74" w:rsidP="00130CFF">
            <w:pPr>
              <w:spacing w:after="190"/>
              <w:rPr>
                <w:lang w:eastAsia="zh-HK"/>
              </w:rPr>
            </w:pPr>
          </w:p>
        </w:tc>
        <w:tc>
          <w:tcPr>
            <w:tcW w:w="2976" w:type="dxa"/>
          </w:tcPr>
          <w:p w14:paraId="0AFA48D5" w14:textId="77777777" w:rsidR="00A95B74" w:rsidRPr="000A5FED" w:rsidRDefault="00A95B74" w:rsidP="00130CFF">
            <w:pPr>
              <w:spacing w:after="190"/>
              <w:rPr>
                <w:lang w:eastAsia="zh-HK"/>
              </w:rPr>
            </w:pPr>
          </w:p>
        </w:tc>
        <w:tc>
          <w:tcPr>
            <w:tcW w:w="1843" w:type="dxa"/>
          </w:tcPr>
          <w:p w14:paraId="3EC8D1DF" w14:textId="77777777" w:rsidR="00A95B74" w:rsidRPr="000A5FED" w:rsidRDefault="00A95B74" w:rsidP="00130CFF">
            <w:pPr>
              <w:spacing w:after="190"/>
            </w:pPr>
          </w:p>
        </w:tc>
      </w:tr>
    </w:tbl>
    <w:p w14:paraId="395D9EF7" w14:textId="6AA064DA" w:rsidR="003B0711" w:rsidRPr="00FC19DB" w:rsidRDefault="003B0711" w:rsidP="00D94454">
      <w:pPr>
        <w:spacing w:after="190"/>
      </w:pPr>
    </w:p>
    <w:sectPr w:rsidR="003B0711" w:rsidRPr="00FC19DB" w:rsidSect="00D94454">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418" w:right="936" w:bottom="1134" w:left="936" w:header="510" w:footer="35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251AE" w14:textId="77777777" w:rsidR="009F1ED2" w:rsidRDefault="009F1ED2" w:rsidP="009460B6">
      <w:pPr>
        <w:spacing w:after="120"/>
      </w:pPr>
      <w:r>
        <w:separator/>
      </w:r>
    </w:p>
  </w:endnote>
  <w:endnote w:type="continuationSeparator" w:id="0">
    <w:p w14:paraId="4DFA737F" w14:textId="77777777" w:rsidR="009F1ED2" w:rsidRDefault="009F1ED2" w:rsidP="009460B6">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346094"/>
      <w:docPartObj>
        <w:docPartGallery w:val="Page Numbers (Bottom of Page)"/>
        <w:docPartUnique/>
      </w:docPartObj>
    </w:sdtPr>
    <w:sdtEndPr/>
    <w:sdtContent>
      <w:p w14:paraId="6F122AEB" w14:textId="77777777" w:rsidR="009F1ED2" w:rsidRPr="002E027E" w:rsidRDefault="009F1ED2" w:rsidP="002E027E">
        <w:pPr>
          <w:pStyle w:val="af7"/>
          <w:spacing w:after="120"/>
          <w:ind w:hanging="210"/>
          <w:jc w:val="center"/>
        </w:pPr>
        <w:r>
          <w:fldChar w:fldCharType="begin"/>
        </w:r>
        <w:r>
          <w:instrText>PAGE   \* MERGEFORMAT</w:instrText>
        </w:r>
        <w:r>
          <w:fldChar w:fldCharType="separate"/>
        </w:r>
        <w:r w:rsidRPr="00C0514F">
          <w:rPr>
            <w:noProof/>
            <w:lang w:val="zh-TW"/>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502657"/>
      <w:docPartObj>
        <w:docPartGallery w:val="Page Numbers (Bottom of Page)"/>
        <w:docPartUnique/>
      </w:docPartObj>
    </w:sdtPr>
    <w:sdtEndPr>
      <w:rPr>
        <w:sz w:val="24"/>
        <w:szCs w:val="24"/>
      </w:rPr>
    </w:sdtEndPr>
    <w:sdtContent>
      <w:sdt>
        <w:sdtPr>
          <w:id w:val="-1669238322"/>
          <w:docPartObj>
            <w:docPartGallery w:val="Page Numbers (Top of Page)"/>
            <w:docPartUnique/>
          </w:docPartObj>
        </w:sdtPr>
        <w:sdtEndPr>
          <w:rPr>
            <w:sz w:val="24"/>
            <w:szCs w:val="24"/>
          </w:rPr>
        </w:sdtEndPr>
        <w:sdtContent>
          <w:p w14:paraId="147DF789" w14:textId="5F9AEBFF" w:rsidR="009F1ED2" w:rsidRPr="00D94454" w:rsidRDefault="00D94454" w:rsidP="00D94454">
            <w:pPr>
              <w:pStyle w:val="af7"/>
              <w:spacing w:after="120"/>
              <w:jc w:val="center"/>
              <w:rPr>
                <w:sz w:val="24"/>
                <w:szCs w:val="24"/>
              </w:rPr>
            </w:pPr>
            <w:r w:rsidRPr="00D94454">
              <w:rPr>
                <w:rFonts w:hint="eastAsia"/>
                <w:sz w:val="24"/>
                <w:szCs w:val="24"/>
              </w:rPr>
              <w:t>第</w:t>
            </w:r>
            <w:r w:rsidRPr="00D94454">
              <w:rPr>
                <w:sz w:val="24"/>
                <w:szCs w:val="24"/>
                <w:lang w:val="zh-TW"/>
              </w:rPr>
              <w:t xml:space="preserve"> </w:t>
            </w:r>
            <w:r w:rsidRPr="00D94454">
              <w:rPr>
                <w:bCs/>
                <w:sz w:val="24"/>
                <w:szCs w:val="24"/>
              </w:rPr>
              <w:fldChar w:fldCharType="begin"/>
            </w:r>
            <w:r w:rsidRPr="00D94454">
              <w:rPr>
                <w:bCs/>
                <w:sz w:val="24"/>
                <w:szCs w:val="24"/>
              </w:rPr>
              <w:instrText>PAGE</w:instrText>
            </w:r>
            <w:r w:rsidRPr="00D94454">
              <w:rPr>
                <w:bCs/>
                <w:sz w:val="24"/>
                <w:szCs w:val="24"/>
              </w:rPr>
              <w:fldChar w:fldCharType="separate"/>
            </w:r>
            <w:r w:rsidR="004776C7">
              <w:rPr>
                <w:bCs/>
                <w:noProof/>
                <w:sz w:val="24"/>
                <w:szCs w:val="24"/>
              </w:rPr>
              <w:t>20</w:t>
            </w:r>
            <w:r w:rsidRPr="00D94454">
              <w:rPr>
                <w:bCs/>
                <w:sz w:val="24"/>
                <w:szCs w:val="24"/>
              </w:rPr>
              <w:fldChar w:fldCharType="end"/>
            </w:r>
            <w:r w:rsidRPr="00D94454">
              <w:rPr>
                <w:rFonts w:hint="eastAsia"/>
                <w:bCs/>
                <w:sz w:val="24"/>
                <w:szCs w:val="24"/>
              </w:rPr>
              <w:t>頁，共</w:t>
            </w:r>
            <w:r w:rsidRPr="00D94454">
              <w:rPr>
                <w:sz w:val="24"/>
                <w:szCs w:val="24"/>
                <w:lang w:val="zh-TW"/>
              </w:rPr>
              <w:t xml:space="preserve"> </w:t>
            </w:r>
            <w:r w:rsidRPr="00D94454">
              <w:rPr>
                <w:bCs/>
                <w:sz w:val="24"/>
                <w:szCs w:val="24"/>
              </w:rPr>
              <w:fldChar w:fldCharType="begin"/>
            </w:r>
            <w:r w:rsidRPr="00D94454">
              <w:rPr>
                <w:bCs/>
                <w:sz w:val="24"/>
                <w:szCs w:val="24"/>
              </w:rPr>
              <w:instrText>NUMPAGES</w:instrText>
            </w:r>
            <w:r w:rsidRPr="00D94454">
              <w:rPr>
                <w:bCs/>
                <w:sz w:val="24"/>
                <w:szCs w:val="24"/>
              </w:rPr>
              <w:fldChar w:fldCharType="separate"/>
            </w:r>
            <w:r w:rsidR="004776C7">
              <w:rPr>
                <w:bCs/>
                <w:noProof/>
                <w:sz w:val="24"/>
                <w:szCs w:val="24"/>
              </w:rPr>
              <w:t>20</w:t>
            </w:r>
            <w:r w:rsidRPr="00D94454">
              <w:rPr>
                <w:bCs/>
                <w:sz w:val="24"/>
                <w:szCs w:val="24"/>
              </w:rPr>
              <w:fldChar w:fldCharType="end"/>
            </w:r>
            <w:r w:rsidRPr="00D94454">
              <w:rPr>
                <w:rFonts w:hint="eastAsia"/>
                <w:bCs/>
                <w:sz w:val="24"/>
                <w:szCs w:val="24"/>
              </w:rPr>
              <w:t>頁</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CAB66" w14:textId="77777777" w:rsidR="009F1ED2" w:rsidRDefault="009F1ED2" w:rsidP="009460B6">
    <w:pPr>
      <w:pStyle w:val="af7"/>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9D079" w14:textId="77777777" w:rsidR="009F1ED2" w:rsidRDefault="009F1ED2" w:rsidP="00C52482">
      <w:pPr>
        <w:spacing w:after="120"/>
      </w:pPr>
      <w:r>
        <w:separator/>
      </w:r>
    </w:p>
  </w:footnote>
  <w:footnote w:type="continuationSeparator" w:id="0">
    <w:p w14:paraId="746B632F" w14:textId="77777777" w:rsidR="009F1ED2" w:rsidRDefault="009F1ED2" w:rsidP="009460B6">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B4E58" w14:textId="77777777" w:rsidR="009F1ED2" w:rsidRPr="00787D0A" w:rsidRDefault="009F1ED2" w:rsidP="00CA653E">
    <w:pPr>
      <w:tabs>
        <w:tab w:val="right" w:pos="9354"/>
      </w:tabs>
      <w:snapToGrid w:val="0"/>
      <w:spacing w:afterLines="0" w:line="360" w:lineRule="auto"/>
      <w:rPr>
        <w:bCs/>
        <w:sz w:val="20"/>
        <w:szCs w:val="20"/>
      </w:rPr>
    </w:pPr>
    <w:r w:rsidRPr="00F03FB6">
      <w:rPr>
        <w:rFonts w:hint="eastAsia"/>
        <w:bCs/>
        <w:sz w:val="20"/>
        <w:szCs w:val="20"/>
      </w:rPr>
      <w:t>衛</w:t>
    </w:r>
    <w:r>
      <w:rPr>
        <w:rFonts w:hint="eastAsia"/>
        <w:bCs/>
        <w:sz w:val="20"/>
        <w:szCs w:val="20"/>
      </w:rPr>
      <w:t>生</w:t>
    </w:r>
    <w:proofErr w:type="gramStart"/>
    <w:r w:rsidRPr="00F03FB6">
      <w:rPr>
        <w:rFonts w:hint="eastAsia"/>
        <w:bCs/>
        <w:sz w:val="20"/>
        <w:szCs w:val="20"/>
      </w:rPr>
      <w:t>福</w:t>
    </w:r>
    <w:r>
      <w:rPr>
        <w:rFonts w:hint="eastAsia"/>
        <w:bCs/>
        <w:sz w:val="20"/>
        <w:szCs w:val="20"/>
      </w:rPr>
      <w:t>利</w:t>
    </w:r>
    <w:r w:rsidRPr="00F03FB6">
      <w:rPr>
        <w:rFonts w:hint="eastAsia"/>
        <w:bCs/>
        <w:sz w:val="20"/>
        <w:szCs w:val="20"/>
      </w:rPr>
      <w:t>部所管</w:t>
    </w:r>
    <w:proofErr w:type="gramEnd"/>
    <w:r w:rsidRPr="00F03FB6">
      <w:rPr>
        <w:rFonts w:hint="eastAsia"/>
        <w:bCs/>
        <w:sz w:val="20"/>
        <w:szCs w:val="20"/>
      </w:rPr>
      <w:t>特定非公務機關</w:t>
    </w:r>
    <w:r w:rsidRPr="00787D0A">
      <w:rPr>
        <w:rFonts w:hAnsi="標楷體" w:hint="eastAsia"/>
        <w:bCs/>
        <w:sz w:val="20"/>
        <w:szCs w:val="20"/>
      </w:rPr>
      <w:t>資通安全稽核</w:t>
    </w:r>
    <w:r>
      <w:rPr>
        <w:rFonts w:hAnsi="標楷體" w:hint="eastAsia"/>
        <w:bCs/>
        <w:sz w:val="20"/>
        <w:szCs w:val="20"/>
      </w:rPr>
      <w:t>計畫</w:t>
    </w:r>
    <w:r>
      <w:rPr>
        <w:rFonts w:hAnsi="標楷體" w:hint="eastAsia"/>
        <w:bCs/>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D0900" w14:textId="751E0EBE" w:rsidR="009F1ED2" w:rsidRPr="00787D0A" w:rsidRDefault="009F1ED2" w:rsidP="001D34C9">
    <w:pPr>
      <w:spacing w:afterLines="0" w:line="240" w:lineRule="auto"/>
      <w:rPr>
        <w:bCs/>
        <w:sz w:val="20"/>
        <w:szCs w:val="20"/>
      </w:rPr>
    </w:pPr>
    <w:r w:rsidRPr="00F03FB6">
      <w:rPr>
        <w:rFonts w:hint="eastAsia"/>
        <w:bCs/>
        <w:sz w:val="20"/>
        <w:szCs w:val="20"/>
      </w:rPr>
      <w:t>衛</w:t>
    </w:r>
    <w:r>
      <w:rPr>
        <w:rFonts w:hint="eastAsia"/>
        <w:bCs/>
        <w:sz w:val="20"/>
        <w:szCs w:val="20"/>
      </w:rPr>
      <w:t>生</w:t>
    </w:r>
    <w:proofErr w:type="gramStart"/>
    <w:r w:rsidRPr="00F03FB6">
      <w:rPr>
        <w:rFonts w:hint="eastAsia"/>
        <w:bCs/>
        <w:sz w:val="20"/>
        <w:szCs w:val="20"/>
      </w:rPr>
      <w:t>福</w:t>
    </w:r>
    <w:r>
      <w:rPr>
        <w:rFonts w:hint="eastAsia"/>
        <w:bCs/>
        <w:sz w:val="20"/>
        <w:szCs w:val="20"/>
      </w:rPr>
      <w:t>利</w:t>
    </w:r>
    <w:r w:rsidRPr="00F03FB6">
      <w:rPr>
        <w:rFonts w:hint="eastAsia"/>
        <w:bCs/>
        <w:sz w:val="20"/>
        <w:szCs w:val="20"/>
      </w:rPr>
      <w:t>部所管</w:t>
    </w:r>
    <w:proofErr w:type="gramEnd"/>
    <w:r w:rsidRPr="00F03FB6">
      <w:rPr>
        <w:rFonts w:hint="eastAsia"/>
        <w:bCs/>
        <w:sz w:val="20"/>
        <w:szCs w:val="20"/>
      </w:rPr>
      <w:t>特定非公務機關</w:t>
    </w:r>
    <w:r>
      <w:rPr>
        <w:rFonts w:hint="eastAsia"/>
        <w:bCs/>
        <w:sz w:val="20"/>
        <w:szCs w:val="20"/>
      </w:rPr>
      <w:t>且為關鍵基礎設施提供者</w:t>
    </w:r>
    <w:proofErr w:type="gramStart"/>
    <w:r>
      <w:rPr>
        <w:rFonts w:hint="eastAsia"/>
        <w:bCs/>
        <w:sz w:val="20"/>
        <w:szCs w:val="20"/>
      </w:rPr>
      <w:t>109</w:t>
    </w:r>
    <w:proofErr w:type="gramEnd"/>
    <w:r>
      <w:rPr>
        <w:rFonts w:hint="eastAsia"/>
        <w:bCs/>
        <w:sz w:val="20"/>
        <w:szCs w:val="20"/>
      </w:rPr>
      <w:t>年度</w:t>
    </w:r>
    <w:r w:rsidRPr="00787D0A">
      <w:rPr>
        <w:rFonts w:hAnsi="標楷體" w:hint="eastAsia"/>
        <w:bCs/>
        <w:sz w:val="20"/>
        <w:szCs w:val="20"/>
      </w:rPr>
      <w:t>資通安全稽核</w:t>
    </w:r>
    <w:r>
      <w:rPr>
        <w:rFonts w:hAnsi="標楷體" w:hint="eastAsia"/>
        <w:bCs/>
        <w:sz w:val="20"/>
        <w:szCs w:val="20"/>
      </w:rPr>
      <w:t>計畫</w:t>
    </w:r>
    <w:r w:rsidR="00810B12">
      <w:rPr>
        <w:rFonts w:hAnsi="標楷體" w:hint="eastAsia"/>
        <w:bCs/>
        <w:sz w:val="20"/>
        <w:szCs w:val="20"/>
      </w:rPr>
      <w:t>摘要</w:t>
    </w:r>
    <w:r w:rsidR="002C6D1D">
      <w:rPr>
        <w:rFonts w:hAnsi="標楷體" w:hint="eastAsia"/>
        <w:bCs/>
        <w:sz w:val="20"/>
        <w:szCs w:val="20"/>
      </w:rPr>
      <w:t>【附件一】</w:t>
    </w:r>
    <w:r>
      <w:rPr>
        <w:rFonts w:hAnsi="標楷體" w:hint="eastAsia"/>
        <w:bCs/>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E9C7A" w14:textId="77777777" w:rsidR="009F1ED2" w:rsidRDefault="009F1ED2" w:rsidP="009460B6">
    <w:pPr>
      <w:pStyle w:val="af4"/>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0BA"/>
    <w:multiLevelType w:val="hybridMultilevel"/>
    <w:tmpl w:val="FCB08F7C"/>
    <w:lvl w:ilvl="0" w:tplc="95D8F74E">
      <w:start w:val="1"/>
      <w:numFmt w:val="taiwaneseCountingThousand"/>
      <w:pStyle w:val="2"/>
      <w:lvlText w:val="%1、"/>
      <w:lvlJc w:val="left"/>
      <w:pPr>
        <w:ind w:left="1331" w:hanging="4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DD293C4">
      <w:start w:val="1"/>
      <w:numFmt w:val="taiwaneseCountingThousand"/>
      <w:lvlText w:val="%2、"/>
      <w:lvlJc w:val="left"/>
      <w:pPr>
        <w:ind w:left="1200" w:hanging="720"/>
      </w:pPr>
      <w:rPr>
        <w:rFonts w:hint="default"/>
      </w:rPr>
    </w:lvl>
    <w:lvl w:ilvl="2" w:tplc="4F5E491A">
      <w:start w:val="1"/>
      <w:numFmt w:val="taiwaneseCountingThousand"/>
      <w:lvlText w:val="(%3)"/>
      <w:lvlJc w:val="left"/>
      <w:pPr>
        <w:ind w:left="1515" w:hanging="555"/>
      </w:pPr>
      <w:rPr>
        <w:rFonts w:hint="default"/>
      </w:rPr>
    </w:lvl>
    <w:lvl w:ilvl="3" w:tplc="315CE3C4">
      <w:start w:val="2"/>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4E7365"/>
    <w:multiLevelType w:val="hybridMultilevel"/>
    <w:tmpl w:val="DDAA7524"/>
    <w:lvl w:ilvl="0" w:tplc="863880E2">
      <w:start w:val="1"/>
      <w:numFmt w:val="taiwaneseCountingThousand"/>
      <w:lvlText w:val="%1、"/>
      <w:lvlJc w:val="left"/>
      <w:pPr>
        <w:ind w:left="1707" w:hanging="720"/>
      </w:pPr>
      <w:rPr>
        <w:rFonts w:hint="default"/>
      </w:rPr>
    </w:lvl>
    <w:lvl w:ilvl="1" w:tplc="04090019" w:tentative="1">
      <w:start w:val="1"/>
      <w:numFmt w:val="ideographTraditional"/>
      <w:lvlText w:val="%2、"/>
      <w:lvlJc w:val="left"/>
      <w:pPr>
        <w:ind w:left="1947" w:hanging="480"/>
      </w:pPr>
    </w:lvl>
    <w:lvl w:ilvl="2" w:tplc="0409001B" w:tentative="1">
      <w:start w:val="1"/>
      <w:numFmt w:val="lowerRoman"/>
      <w:lvlText w:val="%3."/>
      <w:lvlJc w:val="right"/>
      <w:pPr>
        <w:ind w:left="2427" w:hanging="480"/>
      </w:pPr>
    </w:lvl>
    <w:lvl w:ilvl="3" w:tplc="0409000F" w:tentative="1">
      <w:start w:val="1"/>
      <w:numFmt w:val="decimal"/>
      <w:lvlText w:val="%4."/>
      <w:lvlJc w:val="left"/>
      <w:pPr>
        <w:ind w:left="2907" w:hanging="480"/>
      </w:pPr>
    </w:lvl>
    <w:lvl w:ilvl="4" w:tplc="04090019" w:tentative="1">
      <w:start w:val="1"/>
      <w:numFmt w:val="ideographTraditional"/>
      <w:lvlText w:val="%5、"/>
      <w:lvlJc w:val="left"/>
      <w:pPr>
        <w:ind w:left="3387" w:hanging="480"/>
      </w:pPr>
    </w:lvl>
    <w:lvl w:ilvl="5" w:tplc="0409001B" w:tentative="1">
      <w:start w:val="1"/>
      <w:numFmt w:val="lowerRoman"/>
      <w:lvlText w:val="%6."/>
      <w:lvlJc w:val="right"/>
      <w:pPr>
        <w:ind w:left="3867" w:hanging="480"/>
      </w:pPr>
    </w:lvl>
    <w:lvl w:ilvl="6" w:tplc="0409000F" w:tentative="1">
      <w:start w:val="1"/>
      <w:numFmt w:val="decimal"/>
      <w:lvlText w:val="%7."/>
      <w:lvlJc w:val="left"/>
      <w:pPr>
        <w:ind w:left="4347" w:hanging="480"/>
      </w:pPr>
    </w:lvl>
    <w:lvl w:ilvl="7" w:tplc="04090019" w:tentative="1">
      <w:start w:val="1"/>
      <w:numFmt w:val="ideographTraditional"/>
      <w:lvlText w:val="%8、"/>
      <w:lvlJc w:val="left"/>
      <w:pPr>
        <w:ind w:left="4827" w:hanging="480"/>
      </w:pPr>
    </w:lvl>
    <w:lvl w:ilvl="8" w:tplc="0409001B" w:tentative="1">
      <w:start w:val="1"/>
      <w:numFmt w:val="lowerRoman"/>
      <w:lvlText w:val="%9."/>
      <w:lvlJc w:val="right"/>
      <w:pPr>
        <w:ind w:left="5307" w:hanging="480"/>
      </w:pPr>
    </w:lvl>
  </w:abstractNum>
  <w:abstractNum w:abstractNumId="2">
    <w:nsid w:val="08B81A84"/>
    <w:multiLevelType w:val="hybridMultilevel"/>
    <w:tmpl w:val="7D42D3C0"/>
    <w:lvl w:ilvl="0" w:tplc="AEB27212">
      <w:start w:val="1"/>
      <w:numFmt w:val="decimal"/>
      <w:pStyle w:val="a"/>
      <w:lvlText w:val="圖%1"/>
      <w:lvlJc w:val="left"/>
      <w:pPr>
        <w:tabs>
          <w:tab w:val="num" w:pos="680"/>
        </w:tabs>
        <w:ind w:left="0" w:firstLine="0"/>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nsid w:val="15273EEC"/>
    <w:multiLevelType w:val="multilevel"/>
    <w:tmpl w:val="7BE8DDE2"/>
    <w:lvl w:ilvl="0">
      <w:start w:val="1"/>
      <w:numFmt w:val="ideographLegalTraditional"/>
      <w:pStyle w:val="1"/>
      <w:lvlText w:val="%1、"/>
      <w:lvlJc w:val="left"/>
      <w:pPr>
        <w:ind w:left="710" w:firstLine="0"/>
      </w:pPr>
      <w:rPr>
        <w:rFonts w:hint="default"/>
        <w:b/>
        <w:i w:val="0"/>
        <w:sz w:val="28"/>
      </w:rPr>
    </w:lvl>
    <w:lvl w:ilvl="1">
      <w:start w:val="1"/>
      <w:numFmt w:val="decimal"/>
      <w:suff w:val="nothing"/>
      <w:lvlText w:val="%1.%2."/>
      <w:lvlJc w:val="left"/>
      <w:pPr>
        <w:ind w:left="0" w:firstLine="0"/>
      </w:pPr>
      <w:rPr>
        <w:rFonts w:ascii="Times New Roman" w:eastAsia="標楷體" w:hAnsi="Times New Roman" w:hint="default"/>
        <w:b/>
        <w:i w:val="0"/>
        <w:sz w:val="28"/>
      </w:rPr>
    </w:lvl>
    <w:lvl w:ilvl="2">
      <w:start w:val="1"/>
      <w:numFmt w:val="decimal"/>
      <w:pStyle w:val="3"/>
      <w:suff w:val="space"/>
      <w:lvlText w:val="%1.%2.%3."/>
      <w:lvlJc w:val="left"/>
      <w:pPr>
        <w:ind w:left="0" w:firstLine="0"/>
      </w:pPr>
      <w:rPr>
        <w:rFonts w:ascii="Times New Roman" w:eastAsia="標楷體" w:hAnsi="Times New Roman" w:hint="default"/>
        <w:b w:val="0"/>
        <w:i w:val="0"/>
        <w:sz w:val="28"/>
      </w:rPr>
    </w:lvl>
    <w:lvl w:ilvl="3">
      <w:start w:val="1"/>
      <w:numFmt w:val="decimal"/>
      <w:pStyle w:val="4"/>
      <w:suff w:val="space"/>
      <w:lvlText w:val="%1.%2.%3.%4."/>
      <w:lvlJc w:val="left"/>
      <w:pPr>
        <w:ind w:left="0" w:firstLine="0"/>
      </w:pPr>
      <w:rPr>
        <w:rFonts w:ascii="Times New Roman" w:eastAsia="標楷體" w:hAnsi="Times New Roman" w:hint="default"/>
        <w:b w:val="0"/>
        <w:i w:val="0"/>
        <w:sz w:val="28"/>
      </w:rPr>
    </w:lvl>
    <w:lvl w:ilvl="4">
      <w:start w:val="1"/>
      <w:numFmt w:val="decimal"/>
      <w:pStyle w:val="5"/>
      <w:suff w:val="space"/>
      <w:lvlText w:val="%1.%2.%3.%4.%5."/>
      <w:lvlJc w:val="left"/>
      <w:pPr>
        <w:ind w:left="0" w:firstLine="0"/>
      </w:pPr>
      <w:rPr>
        <w:rFonts w:ascii="Times New Roman" w:eastAsia="標楷體" w:hAnsi="Times New Roman" w:hint="default"/>
        <w:b w:val="0"/>
        <w:i w:val="0"/>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58C5A3C"/>
    <w:multiLevelType w:val="multilevel"/>
    <w:tmpl w:val="B3F0A16E"/>
    <w:styleLink w:val="ICST"/>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7E67712"/>
    <w:multiLevelType w:val="hybridMultilevel"/>
    <w:tmpl w:val="69B26A56"/>
    <w:lvl w:ilvl="0" w:tplc="C3E23C82">
      <w:start w:val="1"/>
      <w:numFmt w:val="taiwaneseCountingThousand"/>
      <w:lvlText w:val="(%1)"/>
      <w:lvlJc w:val="left"/>
      <w:pPr>
        <w:ind w:left="1328" w:hanging="480"/>
      </w:pPr>
      <w:rPr>
        <w:rFonts w:hint="default"/>
        <w:color w:val="000000" w:themeColor="text1"/>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6">
    <w:nsid w:val="1B3A264C"/>
    <w:multiLevelType w:val="hybridMultilevel"/>
    <w:tmpl w:val="BBA08A20"/>
    <w:lvl w:ilvl="0" w:tplc="36026034">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B832C87"/>
    <w:multiLevelType w:val="hybridMultilevel"/>
    <w:tmpl w:val="314EF550"/>
    <w:lvl w:ilvl="0" w:tplc="83527AB4">
      <w:start w:val="1"/>
      <w:numFmt w:val="taiwaneseCountingThousand"/>
      <w:pStyle w:val="10"/>
      <w:lvlText w:val="(%1)"/>
      <w:lvlJc w:val="left"/>
      <w:pPr>
        <w:ind w:left="1048" w:hanging="480"/>
      </w:pPr>
      <w:rPr>
        <w:rFonts w:hint="eastAsia"/>
        <w:sz w:val="28"/>
      </w:rPr>
    </w:lvl>
    <w:lvl w:ilvl="1" w:tplc="04090003" w:tentative="1">
      <w:start w:val="1"/>
      <w:numFmt w:val="bullet"/>
      <w:lvlText w:val=""/>
      <w:lvlJc w:val="left"/>
      <w:pPr>
        <w:tabs>
          <w:tab w:val="num" w:pos="1428"/>
        </w:tabs>
        <w:ind w:left="1428" w:hanging="480"/>
      </w:pPr>
      <w:rPr>
        <w:rFonts w:ascii="Wingdings" w:hAnsi="Wingdings" w:hint="default"/>
      </w:rPr>
    </w:lvl>
    <w:lvl w:ilvl="2" w:tplc="04090005" w:tentative="1">
      <w:start w:val="1"/>
      <w:numFmt w:val="bullet"/>
      <w:lvlText w:val=""/>
      <w:lvlJc w:val="left"/>
      <w:pPr>
        <w:tabs>
          <w:tab w:val="num" w:pos="1908"/>
        </w:tabs>
        <w:ind w:left="1908" w:hanging="480"/>
      </w:pPr>
      <w:rPr>
        <w:rFonts w:ascii="Wingdings" w:hAnsi="Wingdings" w:hint="default"/>
      </w:rPr>
    </w:lvl>
    <w:lvl w:ilvl="3" w:tplc="04090001" w:tentative="1">
      <w:start w:val="1"/>
      <w:numFmt w:val="bullet"/>
      <w:lvlText w:val=""/>
      <w:lvlJc w:val="left"/>
      <w:pPr>
        <w:tabs>
          <w:tab w:val="num" w:pos="2388"/>
        </w:tabs>
        <w:ind w:left="2388" w:hanging="480"/>
      </w:pPr>
      <w:rPr>
        <w:rFonts w:ascii="Wingdings" w:hAnsi="Wingdings" w:hint="default"/>
      </w:rPr>
    </w:lvl>
    <w:lvl w:ilvl="4" w:tplc="04090003" w:tentative="1">
      <w:start w:val="1"/>
      <w:numFmt w:val="bullet"/>
      <w:lvlText w:val=""/>
      <w:lvlJc w:val="left"/>
      <w:pPr>
        <w:tabs>
          <w:tab w:val="num" w:pos="2868"/>
        </w:tabs>
        <w:ind w:left="2868" w:hanging="480"/>
      </w:pPr>
      <w:rPr>
        <w:rFonts w:ascii="Wingdings" w:hAnsi="Wingdings" w:hint="default"/>
      </w:rPr>
    </w:lvl>
    <w:lvl w:ilvl="5" w:tplc="04090005" w:tentative="1">
      <w:start w:val="1"/>
      <w:numFmt w:val="bullet"/>
      <w:lvlText w:val=""/>
      <w:lvlJc w:val="left"/>
      <w:pPr>
        <w:tabs>
          <w:tab w:val="num" w:pos="3348"/>
        </w:tabs>
        <w:ind w:left="3348" w:hanging="480"/>
      </w:pPr>
      <w:rPr>
        <w:rFonts w:ascii="Wingdings" w:hAnsi="Wingdings" w:hint="default"/>
      </w:rPr>
    </w:lvl>
    <w:lvl w:ilvl="6" w:tplc="04090001" w:tentative="1">
      <w:start w:val="1"/>
      <w:numFmt w:val="bullet"/>
      <w:lvlText w:val=""/>
      <w:lvlJc w:val="left"/>
      <w:pPr>
        <w:tabs>
          <w:tab w:val="num" w:pos="3828"/>
        </w:tabs>
        <w:ind w:left="3828" w:hanging="480"/>
      </w:pPr>
      <w:rPr>
        <w:rFonts w:ascii="Wingdings" w:hAnsi="Wingdings" w:hint="default"/>
      </w:rPr>
    </w:lvl>
    <w:lvl w:ilvl="7" w:tplc="04090003" w:tentative="1">
      <w:start w:val="1"/>
      <w:numFmt w:val="bullet"/>
      <w:lvlText w:val=""/>
      <w:lvlJc w:val="left"/>
      <w:pPr>
        <w:tabs>
          <w:tab w:val="num" w:pos="4308"/>
        </w:tabs>
        <w:ind w:left="4308" w:hanging="480"/>
      </w:pPr>
      <w:rPr>
        <w:rFonts w:ascii="Wingdings" w:hAnsi="Wingdings" w:hint="default"/>
      </w:rPr>
    </w:lvl>
    <w:lvl w:ilvl="8" w:tplc="04090005" w:tentative="1">
      <w:start w:val="1"/>
      <w:numFmt w:val="bullet"/>
      <w:lvlText w:val=""/>
      <w:lvlJc w:val="left"/>
      <w:pPr>
        <w:tabs>
          <w:tab w:val="num" w:pos="4788"/>
        </w:tabs>
        <w:ind w:left="4788" w:hanging="480"/>
      </w:pPr>
      <w:rPr>
        <w:rFonts w:ascii="Wingdings" w:hAnsi="Wingdings" w:hint="default"/>
      </w:rPr>
    </w:lvl>
  </w:abstractNum>
  <w:abstractNum w:abstractNumId="8">
    <w:nsid w:val="1D824A2D"/>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9">
    <w:nsid w:val="20C31121"/>
    <w:multiLevelType w:val="hybridMultilevel"/>
    <w:tmpl w:val="1B80815A"/>
    <w:lvl w:ilvl="0" w:tplc="F5DA5C04">
      <w:start w:val="1"/>
      <w:numFmt w:val="decimal"/>
      <w:pStyle w:val="a0"/>
      <w:lvlText w:val="附件%1"/>
      <w:lvlJc w:val="left"/>
      <w:pPr>
        <w:tabs>
          <w:tab w:val="num" w:pos="482"/>
        </w:tabs>
        <w:ind w:left="737" w:hanging="737"/>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239A0C5C"/>
    <w:multiLevelType w:val="hybridMultilevel"/>
    <w:tmpl w:val="A1D4F2E2"/>
    <w:lvl w:ilvl="0" w:tplc="0409000B">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39F554A"/>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12">
    <w:nsid w:val="23A70306"/>
    <w:multiLevelType w:val="hybridMultilevel"/>
    <w:tmpl w:val="76DA1F32"/>
    <w:lvl w:ilvl="0" w:tplc="9EA25C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5A6069D"/>
    <w:multiLevelType w:val="hybridMultilevel"/>
    <w:tmpl w:val="E99C9078"/>
    <w:lvl w:ilvl="0" w:tplc="8C9483C6">
      <w:start w:val="1"/>
      <w:numFmt w:val="decimal"/>
      <w:pStyle w:val="a1"/>
      <w:lvlText w:val="[%1]"/>
      <w:lvlJc w:val="left"/>
      <w:pPr>
        <w:ind w:left="480" w:hanging="480"/>
      </w:pPr>
      <w:rPr>
        <w:rFonts w:ascii="Times New Roman" w:eastAsia="標楷體" w:hAnsi="Times New Roman" w:hint="default"/>
        <w:b w:val="0"/>
        <w:i w:val="0"/>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8E34209"/>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15">
    <w:nsid w:val="2AD739F6"/>
    <w:multiLevelType w:val="hybridMultilevel"/>
    <w:tmpl w:val="54C80B18"/>
    <w:lvl w:ilvl="0" w:tplc="04090015">
      <w:start w:val="1"/>
      <w:numFmt w:val="taiwaneseCountingThousand"/>
      <w:lvlText w:val="%1、"/>
      <w:lvlJc w:val="left"/>
      <w:pPr>
        <w:ind w:left="1048" w:hanging="480"/>
      </w:pPr>
    </w:lvl>
    <w:lvl w:ilvl="1" w:tplc="04090019">
      <w:start w:val="1"/>
      <w:numFmt w:val="ideographTraditional"/>
      <w:lvlText w:val="%2、"/>
      <w:lvlJc w:val="left"/>
      <w:pPr>
        <w:ind w:left="1800" w:hanging="480"/>
      </w:pPr>
    </w:lvl>
    <w:lvl w:ilvl="2" w:tplc="B986BE3A">
      <w:start w:val="1"/>
      <w:numFmt w:val="decimal"/>
      <w:lvlText w:val="%3."/>
      <w:lvlJc w:val="left"/>
      <w:pPr>
        <w:ind w:left="785" w:hanging="360"/>
      </w:pPr>
      <w:rPr>
        <w:rFonts w:hint="default"/>
      </w:r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nsid w:val="2B5214EA"/>
    <w:multiLevelType w:val="hybridMultilevel"/>
    <w:tmpl w:val="21C4C6E4"/>
    <w:lvl w:ilvl="0" w:tplc="DBA01640">
      <w:start w:val="1"/>
      <w:numFmt w:val="taiwaneseCountingThousand"/>
      <w:lvlText w:val="(%1)"/>
      <w:lvlJc w:val="left"/>
      <w:pPr>
        <w:ind w:left="278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D6D791D"/>
    <w:multiLevelType w:val="hybridMultilevel"/>
    <w:tmpl w:val="97644E1E"/>
    <w:lvl w:ilvl="0" w:tplc="C3E23C82">
      <w:start w:val="1"/>
      <w:numFmt w:val="taiwaneseCountingThousand"/>
      <w:lvlText w:val="(%1)"/>
      <w:lvlJc w:val="left"/>
      <w:pPr>
        <w:ind w:left="1286" w:hanging="720"/>
      </w:pPr>
      <w:rPr>
        <w:rFonts w:hint="default"/>
        <w:color w:val="000000" w:themeColor="text1"/>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8">
    <w:nsid w:val="2D8E68C5"/>
    <w:multiLevelType w:val="multilevel"/>
    <w:tmpl w:val="5C2ED0D8"/>
    <w:lvl w:ilvl="0">
      <w:start w:val="1"/>
      <w:numFmt w:val="bullet"/>
      <w:pStyle w:val="30"/>
      <w:lvlText w:val=""/>
      <w:lvlJc w:val="left"/>
      <w:pPr>
        <w:ind w:left="0" w:firstLine="737"/>
      </w:pPr>
      <w:rPr>
        <w:rFonts w:ascii="Wingdings" w:hAnsi="Wingdings" w:hint="default"/>
        <w:sz w:val="2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9">
    <w:nsid w:val="2F7022D8"/>
    <w:multiLevelType w:val="hybridMultilevel"/>
    <w:tmpl w:val="B4B2A056"/>
    <w:lvl w:ilvl="0" w:tplc="5D1C4F2C">
      <w:start w:val="1"/>
      <w:numFmt w:val="taiwaneseCountingThousand"/>
      <w:lvlText w:val="(%1)"/>
      <w:lvlJc w:val="left"/>
      <w:pPr>
        <w:ind w:left="1800" w:hanging="480"/>
      </w:pPr>
      <w:rPr>
        <w:rFonts w:hint="eastAsia"/>
      </w:rPr>
    </w:lvl>
    <w:lvl w:ilvl="1" w:tplc="A41C66E0">
      <w:start w:val="2"/>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0404382"/>
    <w:multiLevelType w:val="multilevel"/>
    <w:tmpl w:val="6B26165E"/>
    <w:lvl w:ilvl="0">
      <w:start w:val="1"/>
      <w:numFmt w:val="bullet"/>
      <w:pStyle w:val="40"/>
      <w:lvlText w:val="♦"/>
      <w:lvlJc w:val="left"/>
      <w:pPr>
        <w:ind w:left="0" w:firstLine="964"/>
      </w:pPr>
      <w:rPr>
        <w:rFonts w:ascii="Dotum" w:eastAsia="Dotum" w:hAnsi="Dotum" w:hint="eastAsia"/>
      </w:rPr>
    </w:lvl>
    <w:lvl w:ilvl="1">
      <w:start w:val="1"/>
      <w:numFmt w:val="bullet"/>
      <w:lvlText w:val=""/>
      <w:lvlJc w:val="left"/>
      <w:pPr>
        <w:tabs>
          <w:tab w:val="num" w:pos="960"/>
        </w:tabs>
        <w:ind w:left="0" w:firstLine="964"/>
      </w:pPr>
      <w:rPr>
        <w:rFonts w:ascii="Wingdings" w:hAnsi="Wingdings" w:cs="Wingdings" w:hint="default"/>
      </w:rPr>
    </w:lvl>
    <w:lvl w:ilvl="2">
      <w:start w:val="1"/>
      <w:numFmt w:val="bullet"/>
      <w:lvlText w:val=""/>
      <w:lvlJc w:val="left"/>
      <w:pPr>
        <w:tabs>
          <w:tab w:val="num" w:pos="1440"/>
        </w:tabs>
        <w:ind w:left="0" w:firstLine="964"/>
      </w:pPr>
      <w:rPr>
        <w:rFonts w:ascii="Wingdings" w:hAnsi="Wingdings" w:cs="Wingdings" w:hint="default"/>
      </w:rPr>
    </w:lvl>
    <w:lvl w:ilvl="3">
      <w:start w:val="1"/>
      <w:numFmt w:val="bullet"/>
      <w:lvlText w:val=""/>
      <w:lvlJc w:val="left"/>
      <w:pPr>
        <w:tabs>
          <w:tab w:val="num" w:pos="1920"/>
        </w:tabs>
        <w:ind w:left="0" w:firstLine="964"/>
      </w:pPr>
      <w:rPr>
        <w:rFonts w:ascii="Wingdings" w:hAnsi="Wingdings" w:cs="Wingdings" w:hint="default"/>
      </w:rPr>
    </w:lvl>
    <w:lvl w:ilvl="4">
      <w:start w:val="1"/>
      <w:numFmt w:val="bullet"/>
      <w:lvlText w:val=""/>
      <w:lvlJc w:val="left"/>
      <w:pPr>
        <w:tabs>
          <w:tab w:val="num" w:pos="2400"/>
        </w:tabs>
        <w:ind w:left="0" w:firstLine="964"/>
      </w:pPr>
      <w:rPr>
        <w:rFonts w:ascii="Wingdings" w:hAnsi="Wingdings" w:cs="Wingdings" w:hint="default"/>
      </w:rPr>
    </w:lvl>
    <w:lvl w:ilvl="5">
      <w:start w:val="1"/>
      <w:numFmt w:val="bullet"/>
      <w:lvlText w:val=""/>
      <w:lvlJc w:val="left"/>
      <w:pPr>
        <w:tabs>
          <w:tab w:val="num" w:pos="2880"/>
        </w:tabs>
        <w:ind w:left="0" w:firstLine="964"/>
      </w:pPr>
      <w:rPr>
        <w:rFonts w:ascii="Wingdings" w:hAnsi="Wingdings" w:cs="Wingdings" w:hint="default"/>
      </w:rPr>
    </w:lvl>
    <w:lvl w:ilvl="6">
      <w:start w:val="1"/>
      <w:numFmt w:val="bullet"/>
      <w:lvlText w:val=""/>
      <w:lvlJc w:val="left"/>
      <w:pPr>
        <w:tabs>
          <w:tab w:val="num" w:pos="3360"/>
        </w:tabs>
        <w:ind w:left="0" w:firstLine="964"/>
      </w:pPr>
      <w:rPr>
        <w:rFonts w:ascii="Wingdings" w:hAnsi="Wingdings" w:cs="Wingdings" w:hint="default"/>
      </w:rPr>
    </w:lvl>
    <w:lvl w:ilvl="7">
      <w:start w:val="1"/>
      <w:numFmt w:val="bullet"/>
      <w:lvlText w:val=""/>
      <w:lvlJc w:val="left"/>
      <w:pPr>
        <w:tabs>
          <w:tab w:val="num" w:pos="3840"/>
        </w:tabs>
        <w:ind w:left="0" w:firstLine="964"/>
      </w:pPr>
      <w:rPr>
        <w:rFonts w:ascii="Wingdings" w:hAnsi="Wingdings" w:cs="Wingdings" w:hint="default"/>
      </w:rPr>
    </w:lvl>
    <w:lvl w:ilvl="8">
      <w:start w:val="1"/>
      <w:numFmt w:val="bullet"/>
      <w:lvlText w:val=""/>
      <w:lvlJc w:val="left"/>
      <w:pPr>
        <w:tabs>
          <w:tab w:val="num" w:pos="4320"/>
        </w:tabs>
        <w:ind w:left="0" w:firstLine="964"/>
      </w:pPr>
      <w:rPr>
        <w:rFonts w:ascii="Wingdings" w:hAnsi="Wingdings" w:cs="Wingdings" w:hint="default"/>
      </w:rPr>
    </w:lvl>
  </w:abstractNum>
  <w:abstractNum w:abstractNumId="21">
    <w:nsid w:val="33F6192E"/>
    <w:multiLevelType w:val="hybridMultilevel"/>
    <w:tmpl w:val="7CDC9DAC"/>
    <w:lvl w:ilvl="0" w:tplc="0409000F">
      <w:start w:val="1"/>
      <w:numFmt w:val="decimal"/>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782413D"/>
    <w:multiLevelType w:val="hybridMultilevel"/>
    <w:tmpl w:val="FC9696EE"/>
    <w:lvl w:ilvl="0" w:tplc="B76ADAFC">
      <w:start w:val="1"/>
      <w:numFmt w:val="decimal"/>
      <w:lvlText w:val="（%1）"/>
      <w:lvlJc w:val="left"/>
      <w:pPr>
        <w:ind w:left="2068" w:hanging="480"/>
      </w:pPr>
      <w:rPr>
        <w:rFonts w:hint="eastAsia"/>
        <w:lang w:val="en-US"/>
      </w:rPr>
    </w:lvl>
    <w:lvl w:ilvl="1" w:tplc="04090019" w:tentative="1">
      <w:start w:val="1"/>
      <w:numFmt w:val="ideographTraditional"/>
      <w:lvlText w:val="%2、"/>
      <w:lvlJc w:val="left"/>
      <w:pPr>
        <w:ind w:left="2548" w:hanging="480"/>
      </w:pPr>
    </w:lvl>
    <w:lvl w:ilvl="2" w:tplc="0409001B" w:tentative="1">
      <w:start w:val="1"/>
      <w:numFmt w:val="lowerRoman"/>
      <w:lvlText w:val="%3."/>
      <w:lvlJc w:val="right"/>
      <w:pPr>
        <w:ind w:left="3028" w:hanging="480"/>
      </w:pPr>
    </w:lvl>
    <w:lvl w:ilvl="3" w:tplc="0409000F" w:tentative="1">
      <w:start w:val="1"/>
      <w:numFmt w:val="decimal"/>
      <w:lvlText w:val="%4."/>
      <w:lvlJc w:val="left"/>
      <w:pPr>
        <w:ind w:left="3508" w:hanging="480"/>
      </w:pPr>
    </w:lvl>
    <w:lvl w:ilvl="4" w:tplc="04090019" w:tentative="1">
      <w:start w:val="1"/>
      <w:numFmt w:val="ideographTraditional"/>
      <w:lvlText w:val="%5、"/>
      <w:lvlJc w:val="left"/>
      <w:pPr>
        <w:ind w:left="3988" w:hanging="480"/>
      </w:pPr>
    </w:lvl>
    <w:lvl w:ilvl="5" w:tplc="0409001B" w:tentative="1">
      <w:start w:val="1"/>
      <w:numFmt w:val="lowerRoman"/>
      <w:lvlText w:val="%6."/>
      <w:lvlJc w:val="right"/>
      <w:pPr>
        <w:ind w:left="4468" w:hanging="480"/>
      </w:pPr>
    </w:lvl>
    <w:lvl w:ilvl="6" w:tplc="0409000F" w:tentative="1">
      <w:start w:val="1"/>
      <w:numFmt w:val="decimal"/>
      <w:lvlText w:val="%7."/>
      <w:lvlJc w:val="left"/>
      <w:pPr>
        <w:ind w:left="4948" w:hanging="480"/>
      </w:pPr>
    </w:lvl>
    <w:lvl w:ilvl="7" w:tplc="04090019" w:tentative="1">
      <w:start w:val="1"/>
      <w:numFmt w:val="ideographTraditional"/>
      <w:lvlText w:val="%8、"/>
      <w:lvlJc w:val="left"/>
      <w:pPr>
        <w:ind w:left="5428" w:hanging="480"/>
      </w:pPr>
    </w:lvl>
    <w:lvl w:ilvl="8" w:tplc="0409001B" w:tentative="1">
      <w:start w:val="1"/>
      <w:numFmt w:val="lowerRoman"/>
      <w:lvlText w:val="%9."/>
      <w:lvlJc w:val="right"/>
      <w:pPr>
        <w:ind w:left="5908" w:hanging="480"/>
      </w:pPr>
    </w:lvl>
  </w:abstractNum>
  <w:abstractNum w:abstractNumId="23">
    <w:nsid w:val="39996C79"/>
    <w:multiLevelType w:val="multilevel"/>
    <w:tmpl w:val="FA425584"/>
    <w:lvl w:ilvl="0">
      <w:start w:val="1"/>
      <w:numFmt w:val="bullet"/>
      <w:pStyle w:val="50"/>
      <w:lvlText w:val="■"/>
      <w:lvlJc w:val="left"/>
      <w:pPr>
        <w:ind w:left="1418" w:hanging="171"/>
      </w:pPr>
      <w:rPr>
        <w:rFonts w:ascii="Times New Roman" w:hAnsi="Times New Roman" w:cs="Times New Roman" w:hint="default"/>
        <w:color w:val="000000"/>
        <w:u w:val="none"/>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4">
    <w:nsid w:val="3A2F4E32"/>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25">
    <w:nsid w:val="45CE3821"/>
    <w:multiLevelType w:val="hybridMultilevel"/>
    <w:tmpl w:val="190684C0"/>
    <w:lvl w:ilvl="0" w:tplc="DA6E4284">
      <w:start w:val="1"/>
      <w:numFmt w:val="decimal"/>
      <w:pStyle w:val="a2"/>
      <w:lvlText w:val="(%1)"/>
      <w:lvlJc w:val="right"/>
      <w:pPr>
        <w:ind w:left="1104" w:hanging="480"/>
      </w:pPr>
      <w:rPr>
        <w:rFonts w:ascii="Times New Roman" w:eastAsia="標楷體" w:hAnsi="Times New Roman" w:hint="default"/>
        <w:b w:val="0"/>
        <w:i w:val="0"/>
        <w:sz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960A85"/>
    <w:multiLevelType w:val="hybridMultilevel"/>
    <w:tmpl w:val="D76E1FD0"/>
    <w:lvl w:ilvl="0" w:tplc="04090017">
      <w:start w:val="1"/>
      <w:numFmt w:val="ideographLegalTraditional"/>
      <w:lvlText w:val="%1、"/>
      <w:lvlJc w:val="left"/>
      <w:pPr>
        <w:ind w:left="622" w:hanging="480"/>
      </w:pPr>
    </w:lvl>
    <w:lvl w:ilvl="1" w:tplc="03A2DB92">
      <w:start w:val="2"/>
      <w:numFmt w:val="taiwaneseCountingThousand"/>
      <w:lvlText w:val="%2、"/>
      <w:lvlJc w:val="left"/>
      <w:pPr>
        <w:ind w:left="1342" w:hanging="720"/>
      </w:pPr>
      <w:rPr>
        <w:rFonts w:hint="default"/>
      </w:rPr>
    </w:lvl>
    <w:lvl w:ilvl="2" w:tplc="0409001B">
      <w:start w:val="1"/>
      <w:numFmt w:val="lowerRoman"/>
      <w:lvlText w:val="%3."/>
      <w:lvlJc w:val="right"/>
      <w:pPr>
        <w:ind w:left="1582" w:hanging="480"/>
      </w:pPr>
    </w:lvl>
    <w:lvl w:ilvl="3" w:tplc="0409000F">
      <w:start w:val="1"/>
      <w:numFmt w:val="decimal"/>
      <w:lvlText w:val="%4."/>
      <w:lvlJc w:val="left"/>
      <w:pPr>
        <w:ind w:left="2062" w:hanging="480"/>
      </w:pPr>
    </w:lvl>
    <w:lvl w:ilvl="4" w:tplc="DBA01640">
      <w:start w:val="1"/>
      <w:numFmt w:val="taiwaneseCountingThousand"/>
      <w:lvlText w:val="(%5)"/>
      <w:lvlJc w:val="left"/>
      <w:pPr>
        <w:ind w:left="2782" w:hanging="720"/>
      </w:pPr>
      <w:rPr>
        <w:rFonts w:hint="default"/>
      </w:r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7">
    <w:nsid w:val="488A2951"/>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28">
    <w:nsid w:val="4B387759"/>
    <w:multiLevelType w:val="hybridMultilevel"/>
    <w:tmpl w:val="FC9696EE"/>
    <w:lvl w:ilvl="0" w:tplc="B76ADAFC">
      <w:start w:val="1"/>
      <w:numFmt w:val="decimal"/>
      <w:lvlText w:val="（%1）"/>
      <w:lvlJc w:val="left"/>
      <w:pPr>
        <w:ind w:left="2068" w:hanging="480"/>
      </w:pPr>
      <w:rPr>
        <w:rFonts w:hint="eastAsia"/>
        <w:lang w:val="en-US"/>
      </w:rPr>
    </w:lvl>
    <w:lvl w:ilvl="1" w:tplc="04090019" w:tentative="1">
      <w:start w:val="1"/>
      <w:numFmt w:val="ideographTraditional"/>
      <w:lvlText w:val="%2、"/>
      <w:lvlJc w:val="left"/>
      <w:pPr>
        <w:ind w:left="2548" w:hanging="480"/>
      </w:pPr>
    </w:lvl>
    <w:lvl w:ilvl="2" w:tplc="0409001B" w:tentative="1">
      <w:start w:val="1"/>
      <w:numFmt w:val="lowerRoman"/>
      <w:lvlText w:val="%3."/>
      <w:lvlJc w:val="right"/>
      <w:pPr>
        <w:ind w:left="3028" w:hanging="480"/>
      </w:pPr>
    </w:lvl>
    <w:lvl w:ilvl="3" w:tplc="0409000F" w:tentative="1">
      <w:start w:val="1"/>
      <w:numFmt w:val="decimal"/>
      <w:lvlText w:val="%4."/>
      <w:lvlJc w:val="left"/>
      <w:pPr>
        <w:ind w:left="3508" w:hanging="480"/>
      </w:pPr>
    </w:lvl>
    <w:lvl w:ilvl="4" w:tplc="04090019" w:tentative="1">
      <w:start w:val="1"/>
      <w:numFmt w:val="ideographTraditional"/>
      <w:lvlText w:val="%5、"/>
      <w:lvlJc w:val="left"/>
      <w:pPr>
        <w:ind w:left="3988" w:hanging="480"/>
      </w:pPr>
    </w:lvl>
    <w:lvl w:ilvl="5" w:tplc="0409001B" w:tentative="1">
      <w:start w:val="1"/>
      <w:numFmt w:val="lowerRoman"/>
      <w:lvlText w:val="%6."/>
      <w:lvlJc w:val="right"/>
      <w:pPr>
        <w:ind w:left="4468" w:hanging="480"/>
      </w:pPr>
    </w:lvl>
    <w:lvl w:ilvl="6" w:tplc="0409000F" w:tentative="1">
      <w:start w:val="1"/>
      <w:numFmt w:val="decimal"/>
      <w:lvlText w:val="%7."/>
      <w:lvlJc w:val="left"/>
      <w:pPr>
        <w:ind w:left="4948" w:hanging="480"/>
      </w:pPr>
    </w:lvl>
    <w:lvl w:ilvl="7" w:tplc="04090019" w:tentative="1">
      <w:start w:val="1"/>
      <w:numFmt w:val="ideographTraditional"/>
      <w:lvlText w:val="%8、"/>
      <w:lvlJc w:val="left"/>
      <w:pPr>
        <w:ind w:left="5428" w:hanging="480"/>
      </w:pPr>
    </w:lvl>
    <w:lvl w:ilvl="8" w:tplc="0409001B" w:tentative="1">
      <w:start w:val="1"/>
      <w:numFmt w:val="lowerRoman"/>
      <w:lvlText w:val="%9."/>
      <w:lvlJc w:val="right"/>
      <w:pPr>
        <w:ind w:left="5908" w:hanging="480"/>
      </w:pPr>
    </w:lvl>
  </w:abstractNum>
  <w:abstractNum w:abstractNumId="29">
    <w:nsid w:val="4DAB57C7"/>
    <w:multiLevelType w:val="hybridMultilevel"/>
    <w:tmpl w:val="8DD23496"/>
    <w:lvl w:ilvl="0" w:tplc="F558E914">
      <w:start w:val="1"/>
      <w:numFmt w:val="decimal"/>
      <w:lvlText w:val="（%1）"/>
      <w:lvlJc w:val="left"/>
      <w:pPr>
        <w:ind w:left="2068" w:hanging="480"/>
      </w:pPr>
      <w:rPr>
        <w:rFonts w:hint="eastAsia"/>
      </w:rPr>
    </w:lvl>
    <w:lvl w:ilvl="1" w:tplc="04090019" w:tentative="1">
      <w:start w:val="1"/>
      <w:numFmt w:val="ideographTraditional"/>
      <w:lvlText w:val="%2、"/>
      <w:lvlJc w:val="left"/>
      <w:pPr>
        <w:ind w:left="2548" w:hanging="480"/>
      </w:pPr>
    </w:lvl>
    <w:lvl w:ilvl="2" w:tplc="0409001B" w:tentative="1">
      <w:start w:val="1"/>
      <w:numFmt w:val="lowerRoman"/>
      <w:lvlText w:val="%3."/>
      <w:lvlJc w:val="right"/>
      <w:pPr>
        <w:ind w:left="3028" w:hanging="480"/>
      </w:pPr>
    </w:lvl>
    <w:lvl w:ilvl="3" w:tplc="0409000F" w:tentative="1">
      <w:start w:val="1"/>
      <w:numFmt w:val="decimal"/>
      <w:lvlText w:val="%4."/>
      <w:lvlJc w:val="left"/>
      <w:pPr>
        <w:ind w:left="3508" w:hanging="480"/>
      </w:pPr>
    </w:lvl>
    <w:lvl w:ilvl="4" w:tplc="04090019" w:tentative="1">
      <w:start w:val="1"/>
      <w:numFmt w:val="ideographTraditional"/>
      <w:lvlText w:val="%5、"/>
      <w:lvlJc w:val="left"/>
      <w:pPr>
        <w:ind w:left="3988" w:hanging="480"/>
      </w:pPr>
    </w:lvl>
    <w:lvl w:ilvl="5" w:tplc="0409001B" w:tentative="1">
      <w:start w:val="1"/>
      <w:numFmt w:val="lowerRoman"/>
      <w:lvlText w:val="%6."/>
      <w:lvlJc w:val="right"/>
      <w:pPr>
        <w:ind w:left="4468" w:hanging="480"/>
      </w:pPr>
    </w:lvl>
    <w:lvl w:ilvl="6" w:tplc="0409000F" w:tentative="1">
      <w:start w:val="1"/>
      <w:numFmt w:val="decimal"/>
      <w:lvlText w:val="%7."/>
      <w:lvlJc w:val="left"/>
      <w:pPr>
        <w:ind w:left="4948" w:hanging="480"/>
      </w:pPr>
    </w:lvl>
    <w:lvl w:ilvl="7" w:tplc="04090019" w:tentative="1">
      <w:start w:val="1"/>
      <w:numFmt w:val="ideographTraditional"/>
      <w:lvlText w:val="%8、"/>
      <w:lvlJc w:val="left"/>
      <w:pPr>
        <w:ind w:left="5428" w:hanging="480"/>
      </w:pPr>
    </w:lvl>
    <w:lvl w:ilvl="8" w:tplc="0409001B" w:tentative="1">
      <w:start w:val="1"/>
      <w:numFmt w:val="lowerRoman"/>
      <w:lvlText w:val="%9."/>
      <w:lvlJc w:val="right"/>
      <w:pPr>
        <w:ind w:left="5908" w:hanging="480"/>
      </w:pPr>
    </w:lvl>
  </w:abstractNum>
  <w:abstractNum w:abstractNumId="30">
    <w:nsid w:val="4EA72CBB"/>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31">
    <w:nsid w:val="552B16EC"/>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32">
    <w:nsid w:val="55806332"/>
    <w:multiLevelType w:val="hybridMultilevel"/>
    <w:tmpl w:val="7C52B336"/>
    <w:lvl w:ilvl="0" w:tplc="9EA25C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75E06E3"/>
    <w:multiLevelType w:val="hybridMultilevel"/>
    <w:tmpl w:val="DD9C2D5E"/>
    <w:lvl w:ilvl="0" w:tplc="811CA9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8527770"/>
    <w:multiLevelType w:val="hybridMultilevel"/>
    <w:tmpl w:val="7FAE9482"/>
    <w:lvl w:ilvl="0" w:tplc="9EA25CF0">
      <w:start w:val="1"/>
      <w:numFmt w:val="decimal"/>
      <w:lvlText w:val="%1、"/>
      <w:lvlJc w:val="left"/>
      <w:pPr>
        <w:ind w:left="1808" w:hanging="480"/>
      </w:pPr>
      <w:rPr>
        <w:rFonts w:hint="eastAsia"/>
      </w:rPr>
    </w:lvl>
    <w:lvl w:ilvl="1" w:tplc="04090019" w:tentative="1">
      <w:start w:val="1"/>
      <w:numFmt w:val="ideographTraditional"/>
      <w:lvlText w:val="%2、"/>
      <w:lvlJc w:val="left"/>
      <w:pPr>
        <w:ind w:left="2288" w:hanging="480"/>
      </w:pPr>
    </w:lvl>
    <w:lvl w:ilvl="2" w:tplc="0409001B" w:tentative="1">
      <w:start w:val="1"/>
      <w:numFmt w:val="lowerRoman"/>
      <w:lvlText w:val="%3."/>
      <w:lvlJc w:val="right"/>
      <w:pPr>
        <w:ind w:left="2768" w:hanging="480"/>
      </w:pPr>
    </w:lvl>
    <w:lvl w:ilvl="3" w:tplc="0409000F" w:tentative="1">
      <w:start w:val="1"/>
      <w:numFmt w:val="decimal"/>
      <w:lvlText w:val="%4."/>
      <w:lvlJc w:val="left"/>
      <w:pPr>
        <w:ind w:left="3248" w:hanging="480"/>
      </w:pPr>
    </w:lvl>
    <w:lvl w:ilvl="4" w:tplc="04090019" w:tentative="1">
      <w:start w:val="1"/>
      <w:numFmt w:val="ideographTraditional"/>
      <w:lvlText w:val="%5、"/>
      <w:lvlJc w:val="left"/>
      <w:pPr>
        <w:ind w:left="3728" w:hanging="480"/>
      </w:pPr>
    </w:lvl>
    <w:lvl w:ilvl="5" w:tplc="0409001B" w:tentative="1">
      <w:start w:val="1"/>
      <w:numFmt w:val="lowerRoman"/>
      <w:lvlText w:val="%6."/>
      <w:lvlJc w:val="right"/>
      <w:pPr>
        <w:ind w:left="4208" w:hanging="480"/>
      </w:pPr>
    </w:lvl>
    <w:lvl w:ilvl="6" w:tplc="0409000F" w:tentative="1">
      <w:start w:val="1"/>
      <w:numFmt w:val="decimal"/>
      <w:lvlText w:val="%7."/>
      <w:lvlJc w:val="left"/>
      <w:pPr>
        <w:ind w:left="4688" w:hanging="480"/>
      </w:pPr>
    </w:lvl>
    <w:lvl w:ilvl="7" w:tplc="04090019" w:tentative="1">
      <w:start w:val="1"/>
      <w:numFmt w:val="ideographTraditional"/>
      <w:lvlText w:val="%8、"/>
      <w:lvlJc w:val="left"/>
      <w:pPr>
        <w:ind w:left="5168" w:hanging="480"/>
      </w:pPr>
    </w:lvl>
    <w:lvl w:ilvl="8" w:tplc="0409001B" w:tentative="1">
      <w:start w:val="1"/>
      <w:numFmt w:val="lowerRoman"/>
      <w:lvlText w:val="%9."/>
      <w:lvlJc w:val="right"/>
      <w:pPr>
        <w:ind w:left="5648" w:hanging="480"/>
      </w:pPr>
    </w:lvl>
  </w:abstractNum>
  <w:abstractNum w:abstractNumId="35">
    <w:nsid w:val="5A443151"/>
    <w:multiLevelType w:val="multilevel"/>
    <w:tmpl w:val="793C5054"/>
    <w:name w:val="?"/>
    <w:lvl w:ilvl="0">
      <w:start w:val="1"/>
      <w:numFmt w:val="decimal"/>
      <w:pStyle w:val="a3"/>
      <w:lvlText w:val="表%1"/>
      <w:lvlJc w:val="left"/>
      <w:pPr>
        <w:tabs>
          <w:tab w:val="num" w:pos="3800"/>
        </w:tabs>
        <w:ind w:left="3120" w:firstLine="0"/>
      </w:pPr>
      <w:rPr>
        <w:rFonts w:ascii="Times New Roman" w:eastAsia="標楷體" w:hAnsi="Times New Roman" w:hint="default"/>
        <w:b w:val="0"/>
        <w:bCs w:val="0"/>
        <w:i w:val="0"/>
        <w:iCs w:val="0"/>
        <w:sz w:val="28"/>
        <w:szCs w:val="28"/>
        <w:lang w:val="en-US"/>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6">
    <w:nsid w:val="5AAC512A"/>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37">
    <w:nsid w:val="5BDE28C1"/>
    <w:multiLevelType w:val="hybridMultilevel"/>
    <w:tmpl w:val="DDAA7524"/>
    <w:lvl w:ilvl="0" w:tplc="863880E2">
      <w:start w:val="1"/>
      <w:numFmt w:val="taiwaneseCountingThousand"/>
      <w:lvlText w:val="%1、"/>
      <w:lvlJc w:val="left"/>
      <w:pPr>
        <w:ind w:left="1707" w:hanging="720"/>
      </w:pPr>
      <w:rPr>
        <w:rFonts w:hint="default"/>
      </w:rPr>
    </w:lvl>
    <w:lvl w:ilvl="1" w:tplc="04090019" w:tentative="1">
      <w:start w:val="1"/>
      <w:numFmt w:val="ideographTraditional"/>
      <w:lvlText w:val="%2、"/>
      <w:lvlJc w:val="left"/>
      <w:pPr>
        <w:ind w:left="1947" w:hanging="480"/>
      </w:pPr>
    </w:lvl>
    <w:lvl w:ilvl="2" w:tplc="0409001B" w:tentative="1">
      <w:start w:val="1"/>
      <w:numFmt w:val="lowerRoman"/>
      <w:lvlText w:val="%3."/>
      <w:lvlJc w:val="right"/>
      <w:pPr>
        <w:ind w:left="2427" w:hanging="480"/>
      </w:pPr>
    </w:lvl>
    <w:lvl w:ilvl="3" w:tplc="0409000F" w:tentative="1">
      <w:start w:val="1"/>
      <w:numFmt w:val="decimal"/>
      <w:lvlText w:val="%4."/>
      <w:lvlJc w:val="left"/>
      <w:pPr>
        <w:ind w:left="2907" w:hanging="480"/>
      </w:pPr>
    </w:lvl>
    <w:lvl w:ilvl="4" w:tplc="04090019" w:tentative="1">
      <w:start w:val="1"/>
      <w:numFmt w:val="ideographTraditional"/>
      <w:lvlText w:val="%5、"/>
      <w:lvlJc w:val="left"/>
      <w:pPr>
        <w:ind w:left="3387" w:hanging="480"/>
      </w:pPr>
    </w:lvl>
    <w:lvl w:ilvl="5" w:tplc="0409001B" w:tentative="1">
      <w:start w:val="1"/>
      <w:numFmt w:val="lowerRoman"/>
      <w:lvlText w:val="%6."/>
      <w:lvlJc w:val="right"/>
      <w:pPr>
        <w:ind w:left="3867" w:hanging="480"/>
      </w:pPr>
    </w:lvl>
    <w:lvl w:ilvl="6" w:tplc="0409000F" w:tentative="1">
      <w:start w:val="1"/>
      <w:numFmt w:val="decimal"/>
      <w:lvlText w:val="%7."/>
      <w:lvlJc w:val="left"/>
      <w:pPr>
        <w:ind w:left="4347" w:hanging="480"/>
      </w:pPr>
    </w:lvl>
    <w:lvl w:ilvl="7" w:tplc="04090019" w:tentative="1">
      <w:start w:val="1"/>
      <w:numFmt w:val="ideographTraditional"/>
      <w:lvlText w:val="%8、"/>
      <w:lvlJc w:val="left"/>
      <w:pPr>
        <w:ind w:left="4827" w:hanging="480"/>
      </w:pPr>
    </w:lvl>
    <w:lvl w:ilvl="8" w:tplc="0409001B" w:tentative="1">
      <w:start w:val="1"/>
      <w:numFmt w:val="lowerRoman"/>
      <w:lvlText w:val="%9."/>
      <w:lvlJc w:val="right"/>
      <w:pPr>
        <w:ind w:left="5307" w:hanging="480"/>
      </w:pPr>
    </w:lvl>
  </w:abstractNum>
  <w:abstractNum w:abstractNumId="38">
    <w:nsid w:val="608A5BAC"/>
    <w:multiLevelType w:val="hybridMultilevel"/>
    <w:tmpl w:val="7CDC9DAC"/>
    <w:lvl w:ilvl="0" w:tplc="0409000F">
      <w:start w:val="1"/>
      <w:numFmt w:val="decimal"/>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22A1DF7"/>
    <w:multiLevelType w:val="hybridMultilevel"/>
    <w:tmpl w:val="7FAE9482"/>
    <w:lvl w:ilvl="0" w:tplc="9EA25CF0">
      <w:start w:val="1"/>
      <w:numFmt w:val="decimal"/>
      <w:lvlText w:val="%1、"/>
      <w:lvlJc w:val="left"/>
      <w:pPr>
        <w:ind w:left="1808" w:hanging="480"/>
      </w:pPr>
      <w:rPr>
        <w:rFonts w:hint="eastAsia"/>
      </w:rPr>
    </w:lvl>
    <w:lvl w:ilvl="1" w:tplc="04090019" w:tentative="1">
      <w:start w:val="1"/>
      <w:numFmt w:val="ideographTraditional"/>
      <w:lvlText w:val="%2、"/>
      <w:lvlJc w:val="left"/>
      <w:pPr>
        <w:ind w:left="2288" w:hanging="480"/>
      </w:pPr>
    </w:lvl>
    <w:lvl w:ilvl="2" w:tplc="0409001B" w:tentative="1">
      <w:start w:val="1"/>
      <w:numFmt w:val="lowerRoman"/>
      <w:lvlText w:val="%3."/>
      <w:lvlJc w:val="right"/>
      <w:pPr>
        <w:ind w:left="2768" w:hanging="480"/>
      </w:pPr>
    </w:lvl>
    <w:lvl w:ilvl="3" w:tplc="0409000F" w:tentative="1">
      <w:start w:val="1"/>
      <w:numFmt w:val="decimal"/>
      <w:lvlText w:val="%4."/>
      <w:lvlJc w:val="left"/>
      <w:pPr>
        <w:ind w:left="3248" w:hanging="480"/>
      </w:pPr>
    </w:lvl>
    <w:lvl w:ilvl="4" w:tplc="04090019" w:tentative="1">
      <w:start w:val="1"/>
      <w:numFmt w:val="ideographTraditional"/>
      <w:lvlText w:val="%5、"/>
      <w:lvlJc w:val="left"/>
      <w:pPr>
        <w:ind w:left="3728" w:hanging="480"/>
      </w:pPr>
    </w:lvl>
    <w:lvl w:ilvl="5" w:tplc="0409001B" w:tentative="1">
      <w:start w:val="1"/>
      <w:numFmt w:val="lowerRoman"/>
      <w:lvlText w:val="%6."/>
      <w:lvlJc w:val="right"/>
      <w:pPr>
        <w:ind w:left="4208" w:hanging="480"/>
      </w:pPr>
    </w:lvl>
    <w:lvl w:ilvl="6" w:tplc="0409000F" w:tentative="1">
      <w:start w:val="1"/>
      <w:numFmt w:val="decimal"/>
      <w:lvlText w:val="%7."/>
      <w:lvlJc w:val="left"/>
      <w:pPr>
        <w:ind w:left="4688" w:hanging="480"/>
      </w:pPr>
    </w:lvl>
    <w:lvl w:ilvl="7" w:tplc="04090019" w:tentative="1">
      <w:start w:val="1"/>
      <w:numFmt w:val="ideographTraditional"/>
      <w:lvlText w:val="%8、"/>
      <w:lvlJc w:val="left"/>
      <w:pPr>
        <w:ind w:left="5168" w:hanging="480"/>
      </w:pPr>
    </w:lvl>
    <w:lvl w:ilvl="8" w:tplc="0409001B" w:tentative="1">
      <w:start w:val="1"/>
      <w:numFmt w:val="lowerRoman"/>
      <w:lvlText w:val="%9."/>
      <w:lvlJc w:val="right"/>
      <w:pPr>
        <w:ind w:left="5648" w:hanging="480"/>
      </w:pPr>
    </w:lvl>
  </w:abstractNum>
  <w:abstractNum w:abstractNumId="40">
    <w:nsid w:val="62EF3502"/>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41">
    <w:nsid w:val="64380989"/>
    <w:multiLevelType w:val="hybridMultilevel"/>
    <w:tmpl w:val="DDAA7524"/>
    <w:lvl w:ilvl="0" w:tplc="863880E2">
      <w:start w:val="1"/>
      <w:numFmt w:val="taiwaneseCountingThousand"/>
      <w:lvlText w:val="%1、"/>
      <w:lvlJc w:val="left"/>
      <w:pPr>
        <w:ind w:left="1707" w:hanging="720"/>
      </w:pPr>
      <w:rPr>
        <w:rFonts w:hint="default"/>
      </w:rPr>
    </w:lvl>
    <w:lvl w:ilvl="1" w:tplc="04090019" w:tentative="1">
      <w:start w:val="1"/>
      <w:numFmt w:val="ideographTraditional"/>
      <w:lvlText w:val="%2、"/>
      <w:lvlJc w:val="left"/>
      <w:pPr>
        <w:ind w:left="1947" w:hanging="480"/>
      </w:pPr>
    </w:lvl>
    <w:lvl w:ilvl="2" w:tplc="0409001B" w:tentative="1">
      <w:start w:val="1"/>
      <w:numFmt w:val="lowerRoman"/>
      <w:lvlText w:val="%3."/>
      <w:lvlJc w:val="right"/>
      <w:pPr>
        <w:ind w:left="2427" w:hanging="480"/>
      </w:pPr>
    </w:lvl>
    <w:lvl w:ilvl="3" w:tplc="0409000F" w:tentative="1">
      <w:start w:val="1"/>
      <w:numFmt w:val="decimal"/>
      <w:lvlText w:val="%4."/>
      <w:lvlJc w:val="left"/>
      <w:pPr>
        <w:ind w:left="2907" w:hanging="480"/>
      </w:pPr>
    </w:lvl>
    <w:lvl w:ilvl="4" w:tplc="04090019" w:tentative="1">
      <w:start w:val="1"/>
      <w:numFmt w:val="ideographTraditional"/>
      <w:lvlText w:val="%5、"/>
      <w:lvlJc w:val="left"/>
      <w:pPr>
        <w:ind w:left="3387" w:hanging="480"/>
      </w:pPr>
    </w:lvl>
    <w:lvl w:ilvl="5" w:tplc="0409001B" w:tentative="1">
      <w:start w:val="1"/>
      <w:numFmt w:val="lowerRoman"/>
      <w:lvlText w:val="%6."/>
      <w:lvlJc w:val="right"/>
      <w:pPr>
        <w:ind w:left="3867" w:hanging="480"/>
      </w:pPr>
    </w:lvl>
    <w:lvl w:ilvl="6" w:tplc="0409000F" w:tentative="1">
      <w:start w:val="1"/>
      <w:numFmt w:val="decimal"/>
      <w:lvlText w:val="%7."/>
      <w:lvlJc w:val="left"/>
      <w:pPr>
        <w:ind w:left="4347" w:hanging="480"/>
      </w:pPr>
    </w:lvl>
    <w:lvl w:ilvl="7" w:tplc="04090019" w:tentative="1">
      <w:start w:val="1"/>
      <w:numFmt w:val="ideographTraditional"/>
      <w:lvlText w:val="%8、"/>
      <w:lvlJc w:val="left"/>
      <w:pPr>
        <w:ind w:left="4827" w:hanging="480"/>
      </w:pPr>
    </w:lvl>
    <w:lvl w:ilvl="8" w:tplc="0409001B" w:tentative="1">
      <w:start w:val="1"/>
      <w:numFmt w:val="lowerRoman"/>
      <w:lvlText w:val="%9."/>
      <w:lvlJc w:val="right"/>
      <w:pPr>
        <w:ind w:left="5307" w:hanging="480"/>
      </w:pPr>
    </w:lvl>
  </w:abstractNum>
  <w:abstractNum w:abstractNumId="42">
    <w:nsid w:val="66BC08FF"/>
    <w:multiLevelType w:val="hybridMultilevel"/>
    <w:tmpl w:val="667632F6"/>
    <w:lvl w:ilvl="0" w:tplc="6DDC1EFC">
      <w:start w:val="1"/>
      <w:numFmt w:val="taiwaneseCountingThousand"/>
      <w:lvlText w:val="%1、"/>
      <w:lvlJc w:val="left"/>
      <w:pPr>
        <w:ind w:left="1320" w:hanging="480"/>
      </w:pPr>
      <w:rPr>
        <w:color w:val="auto"/>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3">
    <w:nsid w:val="6D0A5C82"/>
    <w:multiLevelType w:val="hybridMultilevel"/>
    <w:tmpl w:val="AC4C593A"/>
    <w:lvl w:ilvl="0" w:tplc="F558E914">
      <w:start w:val="1"/>
      <w:numFmt w:val="decimal"/>
      <w:lvlText w:val="（%1）"/>
      <w:lvlJc w:val="left"/>
      <w:pPr>
        <w:ind w:left="1328" w:hanging="480"/>
      </w:pPr>
      <w:rPr>
        <w:rFonts w:hint="eastAsia"/>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44">
    <w:nsid w:val="6DC01F02"/>
    <w:multiLevelType w:val="hybridMultilevel"/>
    <w:tmpl w:val="86945EE0"/>
    <w:lvl w:ilvl="0" w:tplc="0409000F">
      <w:start w:val="1"/>
      <w:numFmt w:val="decimal"/>
      <w:lvlText w:val="%1."/>
      <w:lvlJc w:val="left"/>
      <w:pPr>
        <w:ind w:left="204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5">
    <w:nsid w:val="76D64CA7"/>
    <w:multiLevelType w:val="multilevel"/>
    <w:tmpl w:val="AA644BD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Restart w:val="0"/>
      <w:pStyle w:val="a4"/>
      <w:lvlText w:val="資料來源："/>
      <w:lvlJc w:val="left"/>
      <w:pPr>
        <w:tabs>
          <w:tab w:val="num" w:pos="0"/>
        </w:tabs>
        <w:ind w:left="1559" w:hanging="1559"/>
      </w:pPr>
      <w:rPr>
        <w:rFonts w:ascii="Times New Roman" w:eastAsia="標楷體" w:hAnsi="Times New Roman" w:hint="default"/>
        <w:b w:val="0"/>
        <w:i w:val="0"/>
        <w:color w:val="auto"/>
        <w:sz w:val="28"/>
      </w:rPr>
    </w:lvl>
  </w:abstractNum>
  <w:abstractNum w:abstractNumId="46">
    <w:nsid w:val="7E4E55E1"/>
    <w:multiLevelType w:val="hybridMultilevel"/>
    <w:tmpl w:val="877E5EB8"/>
    <w:lvl w:ilvl="0" w:tplc="561CC656">
      <w:start w:val="1"/>
      <w:numFmt w:val="decimal"/>
      <w:pStyle w:val="20"/>
      <w:lvlText w:val="%1."/>
      <w:lvlJc w:val="left"/>
      <w:pPr>
        <w:ind w:left="990" w:hanging="480"/>
      </w:pPr>
      <w:rPr>
        <w:rFonts w:hint="default"/>
        <w:sz w:val="28"/>
        <w:u w:val="none"/>
      </w:rPr>
    </w:lvl>
    <w:lvl w:ilvl="1" w:tplc="33385BA6" w:tentative="1">
      <w:start w:val="1"/>
      <w:numFmt w:val="bullet"/>
      <w:lvlText w:val=""/>
      <w:lvlJc w:val="left"/>
      <w:pPr>
        <w:tabs>
          <w:tab w:val="num" w:pos="960"/>
        </w:tabs>
        <w:ind w:left="960" w:hanging="480"/>
      </w:pPr>
      <w:rPr>
        <w:rFonts w:ascii="Wingdings" w:hAnsi="Wingdings" w:hint="default"/>
      </w:rPr>
    </w:lvl>
    <w:lvl w:ilvl="2" w:tplc="81DA30D6" w:tentative="1">
      <w:start w:val="1"/>
      <w:numFmt w:val="bullet"/>
      <w:lvlText w:val=""/>
      <w:lvlJc w:val="left"/>
      <w:pPr>
        <w:tabs>
          <w:tab w:val="num" w:pos="1440"/>
        </w:tabs>
        <w:ind w:left="1440" w:hanging="480"/>
      </w:pPr>
      <w:rPr>
        <w:rFonts w:ascii="Wingdings" w:hAnsi="Wingdings" w:hint="default"/>
      </w:rPr>
    </w:lvl>
    <w:lvl w:ilvl="3" w:tplc="0AFA65F6" w:tentative="1">
      <w:start w:val="1"/>
      <w:numFmt w:val="bullet"/>
      <w:lvlText w:val=""/>
      <w:lvlJc w:val="left"/>
      <w:pPr>
        <w:tabs>
          <w:tab w:val="num" w:pos="1920"/>
        </w:tabs>
        <w:ind w:left="1920" w:hanging="480"/>
      </w:pPr>
      <w:rPr>
        <w:rFonts w:ascii="Wingdings" w:hAnsi="Wingdings" w:hint="default"/>
      </w:rPr>
    </w:lvl>
    <w:lvl w:ilvl="4" w:tplc="268ADE12" w:tentative="1">
      <w:start w:val="1"/>
      <w:numFmt w:val="bullet"/>
      <w:lvlText w:val=""/>
      <w:lvlJc w:val="left"/>
      <w:pPr>
        <w:tabs>
          <w:tab w:val="num" w:pos="2400"/>
        </w:tabs>
        <w:ind w:left="2400" w:hanging="480"/>
      </w:pPr>
      <w:rPr>
        <w:rFonts w:ascii="Wingdings" w:hAnsi="Wingdings" w:hint="default"/>
      </w:rPr>
    </w:lvl>
    <w:lvl w:ilvl="5" w:tplc="FE72FDE8" w:tentative="1">
      <w:start w:val="1"/>
      <w:numFmt w:val="bullet"/>
      <w:lvlText w:val=""/>
      <w:lvlJc w:val="left"/>
      <w:pPr>
        <w:tabs>
          <w:tab w:val="num" w:pos="2880"/>
        </w:tabs>
        <w:ind w:left="2880" w:hanging="480"/>
      </w:pPr>
      <w:rPr>
        <w:rFonts w:ascii="Wingdings" w:hAnsi="Wingdings" w:hint="default"/>
      </w:rPr>
    </w:lvl>
    <w:lvl w:ilvl="6" w:tplc="53101A82" w:tentative="1">
      <w:start w:val="1"/>
      <w:numFmt w:val="bullet"/>
      <w:lvlText w:val=""/>
      <w:lvlJc w:val="left"/>
      <w:pPr>
        <w:tabs>
          <w:tab w:val="num" w:pos="3360"/>
        </w:tabs>
        <w:ind w:left="3360" w:hanging="480"/>
      </w:pPr>
      <w:rPr>
        <w:rFonts w:ascii="Wingdings" w:hAnsi="Wingdings" w:hint="default"/>
      </w:rPr>
    </w:lvl>
    <w:lvl w:ilvl="7" w:tplc="4CBACA60" w:tentative="1">
      <w:start w:val="1"/>
      <w:numFmt w:val="bullet"/>
      <w:lvlText w:val=""/>
      <w:lvlJc w:val="left"/>
      <w:pPr>
        <w:tabs>
          <w:tab w:val="num" w:pos="3840"/>
        </w:tabs>
        <w:ind w:left="3840" w:hanging="480"/>
      </w:pPr>
      <w:rPr>
        <w:rFonts w:ascii="Wingdings" w:hAnsi="Wingdings" w:hint="default"/>
      </w:rPr>
    </w:lvl>
    <w:lvl w:ilvl="8" w:tplc="51E2E5BE" w:tentative="1">
      <w:start w:val="1"/>
      <w:numFmt w:val="bullet"/>
      <w:lvlText w:val=""/>
      <w:lvlJc w:val="left"/>
      <w:pPr>
        <w:tabs>
          <w:tab w:val="num" w:pos="4320"/>
        </w:tabs>
        <w:ind w:left="4320" w:hanging="480"/>
      </w:pPr>
      <w:rPr>
        <w:rFonts w:ascii="Wingdings" w:hAnsi="Wingdings" w:hint="default"/>
      </w:rPr>
    </w:lvl>
  </w:abstractNum>
  <w:abstractNum w:abstractNumId="47">
    <w:nsid w:val="7E71198E"/>
    <w:multiLevelType w:val="hybridMultilevel"/>
    <w:tmpl w:val="F7088CD0"/>
    <w:lvl w:ilvl="0" w:tplc="F2FAEA7C">
      <w:start w:val="1"/>
      <w:numFmt w:val="upperLetter"/>
      <w:lvlText w:val="%1."/>
      <w:lvlJc w:val="right"/>
      <w:pPr>
        <w:ind w:left="2068" w:hanging="480"/>
      </w:pPr>
      <w:rPr>
        <w:rFonts w:hint="eastAsia"/>
      </w:rPr>
    </w:lvl>
    <w:lvl w:ilvl="1" w:tplc="04090019" w:tentative="1">
      <w:start w:val="1"/>
      <w:numFmt w:val="ideographTraditional"/>
      <w:lvlText w:val="%2、"/>
      <w:lvlJc w:val="left"/>
      <w:pPr>
        <w:ind w:left="2548" w:hanging="480"/>
      </w:pPr>
    </w:lvl>
    <w:lvl w:ilvl="2" w:tplc="0409001B" w:tentative="1">
      <w:start w:val="1"/>
      <w:numFmt w:val="lowerRoman"/>
      <w:lvlText w:val="%3."/>
      <w:lvlJc w:val="right"/>
      <w:pPr>
        <w:ind w:left="3028" w:hanging="480"/>
      </w:pPr>
    </w:lvl>
    <w:lvl w:ilvl="3" w:tplc="0409000F" w:tentative="1">
      <w:start w:val="1"/>
      <w:numFmt w:val="decimal"/>
      <w:lvlText w:val="%4."/>
      <w:lvlJc w:val="left"/>
      <w:pPr>
        <w:ind w:left="3508" w:hanging="480"/>
      </w:pPr>
    </w:lvl>
    <w:lvl w:ilvl="4" w:tplc="04090019" w:tentative="1">
      <w:start w:val="1"/>
      <w:numFmt w:val="ideographTraditional"/>
      <w:lvlText w:val="%5、"/>
      <w:lvlJc w:val="left"/>
      <w:pPr>
        <w:ind w:left="3988" w:hanging="480"/>
      </w:pPr>
    </w:lvl>
    <w:lvl w:ilvl="5" w:tplc="0409001B" w:tentative="1">
      <w:start w:val="1"/>
      <w:numFmt w:val="lowerRoman"/>
      <w:lvlText w:val="%6."/>
      <w:lvlJc w:val="right"/>
      <w:pPr>
        <w:ind w:left="4468" w:hanging="480"/>
      </w:pPr>
    </w:lvl>
    <w:lvl w:ilvl="6" w:tplc="0409000F" w:tentative="1">
      <w:start w:val="1"/>
      <w:numFmt w:val="decimal"/>
      <w:lvlText w:val="%7."/>
      <w:lvlJc w:val="left"/>
      <w:pPr>
        <w:ind w:left="4948" w:hanging="480"/>
      </w:pPr>
    </w:lvl>
    <w:lvl w:ilvl="7" w:tplc="04090019" w:tentative="1">
      <w:start w:val="1"/>
      <w:numFmt w:val="ideographTraditional"/>
      <w:lvlText w:val="%8、"/>
      <w:lvlJc w:val="left"/>
      <w:pPr>
        <w:ind w:left="5428" w:hanging="480"/>
      </w:pPr>
    </w:lvl>
    <w:lvl w:ilvl="8" w:tplc="0409001B" w:tentative="1">
      <w:start w:val="1"/>
      <w:numFmt w:val="lowerRoman"/>
      <w:lvlText w:val="%9."/>
      <w:lvlJc w:val="right"/>
      <w:pPr>
        <w:ind w:left="5908" w:hanging="480"/>
      </w:pPr>
    </w:lvl>
  </w:abstractNum>
  <w:abstractNum w:abstractNumId="48">
    <w:nsid w:val="7E8B60E5"/>
    <w:multiLevelType w:val="hybridMultilevel"/>
    <w:tmpl w:val="8DD23496"/>
    <w:lvl w:ilvl="0" w:tplc="F558E914">
      <w:start w:val="1"/>
      <w:numFmt w:val="decimal"/>
      <w:lvlText w:val="（%1）"/>
      <w:lvlJc w:val="left"/>
      <w:pPr>
        <w:ind w:left="2068" w:hanging="480"/>
      </w:pPr>
      <w:rPr>
        <w:rFonts w:hint="eastAsia"/>
      </w:rPr>
    </w:lvl>
    <w:lvl w:ilvl="1" w:tplc="04090019" w:tentative="1">
      <w:start w:val="1"/>
      <w:numFmt w:val="ideographTraditional"/>
      <w:lvlText w:val="%2、"/>
      <w:lvlJc w:val="left"/>
      <w:pPr>
        <w:ind w:left="2548" w:hanging="480"/>
      </w:pPr>
    </w:lvl>
    <w:lvl w:ilvl="2" w:tplc="0409001B" w:tentative="1">
      <w:start w:val="1"/>
      <w:numFmt w:val="lowerRoman"/>
      <w:lvlText w:val="%3."/>
      <w:lvlJc w:val="right"/>
      <w:pPr>
        <w:ind w:left="3028" w:hanging="480"/>
      </w:pPr>
    </w:lvl>
    <w:lvl w:ilvl="3" w:tplc="0409000F" w:tentative="1">
      <w:start w:val="1"/>
      <w:numFmt w:val="decimal"/>
      <w:lvlText w:val="%4."/>
      <w:lvlJc w:val="left"/>
      <w:pPr>
        <w:ind w:left="3508" w:hanging="480"/>
      </w:pPr>
    </w:lvl>
    <w:lvl w:ilvl="4" w:tplc="04090019" w:tentative="1">
      <w:start w:val="1"/>
      <w:numFmt w:val="ideographTraditional"/>
      <w:lvlText w:val="%5、"/>
      <w:lvlJc w:val="left"/>
      <w:pPr>
        <w:ind w:left="3988" w:hanging="480"/>
      </w:pPr>
    </w:lvl>
    <w:lvl w:ilvl="5" w:tplc="0409001B" w:tentative="1">
      <w:start w:val="1"/>
      <w:numFmt w:val="lowerRoman"/>
      <w:lvlText w:val="%6."/>
      <w:lvlJc w:val="right"/>
      <w:pPr>
        <w:ind w:left="4468" w:hanging="480"/>
      </w:pPr>
    </w:lvl>
    <w:lvl w:ilvl="6" w:tplc="0409000F" w:tentative="1">
      <w:start w:val="1"/>
      <w:numFmt w:val="decimal"/>
      <w:lvlText w:val="%7."/>
      <w:lvlJc w:val="left"/>
      <w:pPr>
        <w:ind w:left="4948" w:hanging="480"/>
      </w:pPr>
    </w:lvl>
    <w:lvl w:ilvl="7" w:tplc="04090019" w:tentative="1">
      <w:start w:val="1"/>
      <w:numFmt w:val="ideographTraditional"/>
      <w:lvlText w:val="%8、"/>
      <w:lvlJc w:val="left"/>
      <w:pPr>
        <w:ind w:left="5428" w:hanging="480"/>
      </w:pPr>
    </w:lvl>
    <w:lvl w:ilvl="8" w:tplc="0409001B" w:tentative="1">
      <w:start w:val="1"/>
      <w:numFmt w:val="lowerRoman"/>
      <w:lvlText w:val="%9."/>
      <w:lvlJc w:val="right"/>
      <w:pPr>
        <w:ind w:left="5908" w:hanging="480"/>
      </w:pPr>
    </w:lvl>
  </w:abstractNum>
  <w:abstractNum w:abstractNumId="49">
    <w:nsid w:val="7EDC0AE7"/>
    <w:multiLevelType w:val="hybridMultilevel"/>
    <w:tmpl w:val="6DBE87E2"/>
    <w:lvl w:ilvl="0" w:tplc="04090015">
      <w:start w:val="1"/>
      <w:numFmt w:val="taiwaneseCountingThousand"/>
      <w:lvlText w:val="%1、"/>
      <w:lvlJc w:val="left"/>
      <w:pPr>
        <w:ind w:left="1320" w:hanging="480"/>
      </w:p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5"/>
  </w:num>
  <w:num w:numId="2">
    <w:abstractNumId w:val="35"/>
  </w:num>
  <w:num w:numId="3">
    <w:abstractNumId w:val="9"/>
  </w:num>
  <w:num w:numId="4">
    <w:abstractNumId w:val="13"/>
  </w:num>
  <w:num w:numId="5">
    <w:abstractNumId w:val="46"/>
  </w:num>
  <w:num w:numId="6">
    <w:abstractNumId w:val="18"/>
  </w:num>
  <w:num w:numId="7">
    <w:abstractNumId w:val="20"/>
  </w:num>
  <w:num w:numId="8">
    <w:abstractNumId w:val="23"/>
  </w:num>
  <w:num w:numId="9">
    <w:abstractNumId w:val="2"/>
  </w:num>
  <w:num w:numId="10">
    <w:abstractNumId w:val="4"/>
  </w:num>
  <w:num w:numId="11">
    <w:abstractNumId w:val="3"/>
  </w:num>
  <w:num w:numId="12">
    <w:abstractNumId w:val="45"/>
  </w:num>
  <w:num w:numId="13">
    <w:abstractNumId w:val="26"/>
  </w:num>
  <w:num w:numId="14">
    <w:abstractNumId w:val="10"/>
  </w:num>
  <w:num w:numId="15">
    <w:abstractNumId w:val="19"/>
  </w:num>
  <w:num w:numId="16">
    <w:abstractNumId w:val="0"/>
  </w:num>
  <w:num w:numId="17">
    <w:abstractNumId w:val="7"/>
  </w:num>
  <w:num w:numId="18">
    <w:abstractNumId w:val="15"/>
  </w:num>
  <w:num w:numId="19">
    <w:abstractNumId w:val="49"/>
  </w:num>
  <w:num w:numId="20">
    <w:abstractNumId w:val="42"/>
  </w:num>
  <w:num w:numId="21">
    <w:abstractNumId w:val="0"/>
    <w:lvlOverride w:ilvl="0">
      <w:startOverride w:val="1"/>
    </w:lvlOverride>
  </w:num>
  <w:num w:numId="22">
    <w:abstractNumId w:val="44"/>
  </w:num>
  <w:num w:numId="23">
    <w:abstractNumId w:val="6"/>
  </w:num>
  <w:num w:numId="24">
    <w:abstractNumId w:val="33"/>
  </w:num>
  <w:num w:numId="25">
    <w:abstractNumId w:val="21"/>
  </w:num>
  <w:num w:numId="26">
    <w:abstractNumId w:val="17"/>
  </w:num>
  <w:num w:numId="27">
    <w:abstractNumId w:val="30"/>
  </w:num>
  <w:num w:numId="28">
    <w:abstractNumId w:val="0"/>
    <w:lvlOverride w:ilvl="0">
      <w:startOverride w:val="1"/>
    </w:lvlOverride>
  </w:num>
  <w:num w:numId="29">
    <w:abstractNumId w:val="12"/>
  </w:num>
  <w:num w:numId="30">
    <w:abstractNumId w:val="16"/>
  </w:num>
  <w:num w:numId="31">
    <w:abstractNumId w:val="1"/>
  </w:num>
  <w:num w:numId="32">
    <w:abstractNumId w:val="41"/>
  </w:num>
  <w:num w:numId="33">
    <w:abstractNumId w:val="32"/>
  </w:num>
  <w:num w:numId="34">
    <w:abstractNumId w:val="48"/>
  </w:num>
  <w:num w:numId="35">
    <w:abstractNumId w:val="47"/>
  </w:num>
  <w:num w:numId="36">
    <w:abstractNumId w:val="14"/>
  </w:num>
  <w:num w:numId="37">
    <w:abstractNumId w:val="11"/>
  </w:num>
  <w:num w:numId="38">
    <w:abstractNumId w:val="40"/>
  </w:num>
  <w:num w:numId="39">
    <w:abstractNumId w:val="27"/>
  </w:num>
  <w:num w:numId="40">
    <w:abstractNumId w:val="8"/>
  </w:num>
  <w:num w:numId="41">
    <w:abstractNumId w:val="36"/>
  </w:num>
  <w:num w:numId="42">
    <w:abstractNumId w:val="24"/>
  </w:num>
  <w:num w:numId="43">
    <w:abstractNumId w:val="31"/>
  </w:num>
  <w:num w:numId="44">
    <w:abstractNumId w:val="38"/>
  </w:num>
  <w:num w:numId="45">
    <w:abstractNumId w:val="43"/>
  </w:num>
  <w:num w:numId="46">
    <w:abstractNumId w:val="7"/>
    <w:lvlOverride w:ilvl="0">
      <w:startOverride w:val="1"/>
    </w:lvlOverride>
  </w:num>
  <w:num w:numId="47">
    <w:abstractNumId w:val="37"/>
  </w:num>
  <w:num w:numId="48">
    <w:abstractNumId w:val="5"/>
  </w:num>
  <w:num w:numId="49">
    <w:abstractNumId w:val="39"/>
  </w:num>
  <w:num w:numId="50">
    <w:abstractNumId w:val="34"/>
  </w:num>
  <w:num w:numId="51">
    <w:abstractNumId w:val="22"/>
  </w:num>
  <w:num w:numId="52">
    <w:abstractNumId w:val="29"/>
  </w:num>
  <w:num w:numId="53">
    <w:abstractNumId w:val="28"/>
  </w:num>
  <w:num w:numId="54">
    <w:abstractNumId w:val="7"/>
  </w:num>
  <w:num w:numId="55">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embedSystemFonts/>
  <w:bordersDoNotSurroundHeader/>
  <w:bordersDoNotSurroundFooter/>
  <w:hideSpellingError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ocumentProtection w:formatting="1" w:enforcement="0"/>
  <w:defaultTabStop w:val="0"/>
  <w:drawingGridHorizontalSpacing w:val="140"/>
  <w:drawingGridVerticalSpacing w:val="381"/>
  <w:displayHorizontalDrawingGridEvery w:val="0"/>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1E"/>
    <w:rsid w:val="00000123"/>
    <w:rsid w:val="0000089C"/>
    <w:rsid w:val="000009F1"/>
    <w:rsid w:val="00000F1E"/>
    <w:rsid w:val="000013E2"/>
    <w:rsid w:val="000015C4"/>
    <w:rsid w:val="0000163D"/>
    <w:rsid w:val="00001B21"/>
    <w:rsid w:val="00001F1C"/>
    <w:rsid w:val="00001FA8"/>
    <w:rsid w:val="00002178"/>
    <w:rsid w:val="000023CE"/>
    <w:rsid w:val="00002591"/>
    <w:rsid w:val="00002F4C"/>
    <w:rsid w:val="000038AF"/>
    <w:rsid w:val="00003C9B"/>
    <w:rsid w:val="00004117"/>
    <w:rsid w:val="000048C0"/>
    <w:rsid w:val="0000493B"/>
    <w:rsid w:val="0000498A"/>
    <w:rsid w:val="00004C03"/>
    <w:rsid w:val="00004DD0"/>
    <w:rsid w:val="00005912"/>
    <w:rsid w:val="00005CD5"/>
    <w:rsid w:val="00006540"/>
    <w:rsid w:val="0000698D"/>
    <w:rsid w:val="00007E9A"/>
    <w:rsid w:val="00010835"/>
    <w:rsid w:val="00011541"/>
    <w:rsid w:val="00011611"/>
    <w:rsid w:val="00011639"/>
    <w:rsid w:val="00011DE7"/>
    <w:rsid w:val="00011FAC"/>
    <w:rsid w:val="000122EE"/>
    <w:rsid w:val="00012360"/>
    <w:rsid w:val="0001252A"/>
    <w:rsid w:val="0001316F"/>
    <w:rsid w:val="00013216"/>
    <w:rsid w:val="00013232"/>
    <w:rsid w:val="000139EB"/>
    <w:rsid w:val="000154C1"/>
    <w:rsid w:val="0001569C"/>
    <w:rsid w:val="00015797"/>
    <w:rsid w:val="00015AAC"/>
    <w:rsid w:val="00015C94"/>
    <w:rsid w:val="00016260"/>
    <w:rsid w:val="000165A9"/>
    <w:rsid w:val="000165DE"/>
    <w:rsid w:val="00016616"/>
    <w:rsid w:val="00016A6A"/>
    <w:rsid w:val="00016F72"/>
    <w:rsid w:val="0001739B"/>
    <w:rsid w:val="0002006A"/>
    <w:rsid w:val="00020CA4"/>
    <w:rsid w:val="00020F90"/>
    <w:rsid w:val="000213E5"/>
    <w:rsid w:val="00021606"/>
    <w:rsid w:val="00021639"/>
    <w:rsid w:val="00021AC6"/>
    <w:rsid w:val="00022BD3"/>
    <w:rsid w:val="00022E8A"/>
    <w:rsid w:val="00023212"/>
    <w:rsid w:val="00023846"/>
    <w:rsid w:val="00025508"/>
    <w:rsid w:val="0002597A"/>
    <w:rsid w:val="00025C65"/>
    <w:rsid w:val="00026084"/>
    <w:rsid w:val="000306E7"/>
    <w:rsid w:val="00030A13"/>
    <w:rsid w:val="00030DB9"/>
    <w:rsid w:val="00030F92"/>
    <w:rsid w:val="00031348"/>
    <w:rsid w:val="00031DC8"/>
    <w:rsid w:val="00031E3C"/>
    <w:rsid w:val="000321AC"/>
    <w:rsid w:val="00032978"/>
    <w:rsid w:val="00033016"/>
    <w:rsid w:val="00033074"/>
    <w:rsid w:val="000335D9"/>
    <w:rsid w:val="0003382D"/>
    <w:rsid w:val="0003398A"/>
    <w:rsid w:val="00033A6F"/>
    <w:rsid w:val="00033B95"/>
    <w:rsid w:val="00033CBF"/>
    <w:rsid w:val="00034007"/>
    <w:rsid w:val="00034298"/>
    <w:rsid w:val="00034475"/>
    <w:rsid w:val="000346C5"/>
    <w:rsid w:val="00034CFF"/>
    <w:rsid w:val="000352A9"/>
    <w:rsid w:val="00035CE9"/>
    <w:rsid w:val="00036373"/>
    <w:rsid w:val="00036835"/>
    <w:rsid w:val="00036F33"/>
    <w:rsid w:val="00036F7C"/>
    <w:rsid w:val="0003775B"/>
    <w:rsid w:val="00037EC3"/>
    <w:rsid w:val="00040E13"/>
    <w:rsid w:val="000410A3"/>
    <w:rsid w:val="000414EF"/>
    <w:rsid w:val="0004166F"/>
    <w:rsid w:val="000416BF"/>
    <w:rsid w:val="00042343"/>
    <w:rsid w:val="0004290B"/>
    <w:rsid w:val="000429FB"/>
    <w:rsid w:val="000432E4"/>
    <w:rsid w:val="00043C21"/>
    <w:rsid w:val="000448E5"/>
    <w:rsid w:val="00044B93"/>
    <w:rsid w:val="00044D28"/>
    <w:rsid w:val="0004532C"/>
    <w:rsid w:val="0004587A"/>
    <w:rsid w:val="00046399"/>
    <w:rsid w:val="000465B2"/>
    <w:rsid w:val="00046662"/>
    <w:rsid w:val="000467A8"/>
    <w:rsid w:val="00046951"/>
    <w:rsid w:val="00046A6D"/>
    <w:rsid w:val="00046B06"/>
    <w:rsid w:val="00046D8A"/>
    <w:rsid w:val="00047F3A"/>
    <w:rsid w:val="00047F97"/>
    <w:rsid w:val="00047FD3"/>
    <w:rsid w:val="0005027F"/>
    <w:rsid w:val="0005028E"/>
    <w:rsid w:val="000508D5"/>
    <w:rsid w:val="00050B9D"/>
    <w:rsid w:val="0005116E"/>
    <w:rsid w:val="000513CB"/>
    <w:rsid w:val="00051858"/>
    <w:rsid w:val="00051DC4"/>
    <w:rsid w:val="00052A29"/>
    <w:rsid w:val="00053643"/>
    <w:rsid w:val="0005375A"/>
    <w:rsid w:val="00053B67"/>
    <w:rsid w:val="00054148"/>
    <w:rsid w:val="000558F1"/>
    <w:rsid w:val="00056042"/>
    <w:rsid w:val="00056871"/>
    <w:rsid w:val="00056A48"/>
    <w:rsid w:val="00057190"/>
    <w:rsid w:val="00057714"/>
    <w:rsid w:val="00057E54"/>
    <w:rsid w:val="000608A3"/>
    <w:rsid w:val="00060945"/>
    <w:rsid w:val="00060ADA"/>
    <w:rsid w:val="00060BC1"/>
    <w:rsid w:val="000618AF"/>
    <w:rsid w:val="00062152"/>
    <w:rsid w:val="0006222F"/>
    <w:rsid w:val="00062B2D"/>
    <w:rsid w:val="00063215"/>
    <w:rsid w:val="0006337C"/>
    <w:rsid w:val="00063B7D"/>
    <w:rsid w:val="00063C92"/>
    <w:rsid w:val="00064411"/>
    <w:rsid w:val="00064B87"/>
    <w:rsid w:val="0006528C"/>
    <w:rsid w:val="00066307"/>
    <w:rsid w:val="000672F4"/>
    <w:rsid w:val="00067963"/>
    <w:rsid w:val="00070A31"/>
    <w:rsid w:val="00071927"/>
    <w:rsid w:val="00071954"/>
    <w:rsid w:val="000722FC"/>
    <w:rsid w:val="00073E78"/>
    <w:rsid w:val="00074597"/>
    <w:rsid w:val="000748B0"/>
    <w:rsid w:val="0007491D"/>
    <w:rsid w:val="00074A21"/>
    <w:rsid w:val="00074A68"/>
    <w:rsid w:val="000750F6"/>
    <w:rsid w:val="000757EC"/>
    <w:rsid w:val="00075D98"/>
    <w:rsid w:val="00075E1D"/>
    <w:rsid w:val="000761E8"/>
    <w:rsid w:val="000763F7"/>
    <w:rsid w:val="00076525"/>
    <w:rsid w:val="00076948"/>
    <w:rsid w:val="00076F61"/>
    <w:rsid w:val="000770F2"/>
    <w:rsid w:val="0007795D"/>
    <w:rsid w:val="000800A8"/>
    <w:rsid w:val="000802B2"/>
    <w:rsid w:val="00080C01"/>
    <w:rsid w:val="00081263"/>
    <w:rsid w:val="0008268C"/>
    <w:rsid w:val="00082BFE"/>
    <w:rsid w:val="00082DF5"/>
    <w:rsid w:val="00082E8A"/>
    <w:rsid w:val="00083BFE"/>
    <w:rsid w:val="00084133"/>
    <w:rsid w:val="0008463A"/>
    <w:rsid w:val="0008497A"/>
    <w:rsid w:val="000849AD"/>
    <w:rsid w:val="00084BB8"/>
    <w:rsid w:val="00084BD7"/>
    <w:rsid w:val="000852CE"/>
    <w:rsid w:val="000855E4"/>
    <w:rsid w:val="0008569B"/>
    <w:rsid w:val="0008574E"/>
    <w:rsid w:val="00085F6F"/>
    <w:rsid w:val="00086388"/>
    <w:rsid w:val="00087AC3"/>
    <w:rsid w:val="00087AC7"/>
    <w:rsid w:val="00087E42"/>
    <w:rsid w:val="0009007E"/>
    <w:rsid w:val="00090420"/>
    <w:rsid w:val="00090E4F"/>
    <w:rsid w:val="00090F25"/>
    <w:rsid w:val="00091055"/>
    <w:rsid w:val="000913F3"/>
    <w:rsid w:val="00091799"/>
    <w:rsid w:val="00091A15"/>
    <w:rsid w:val="00092EED"/>
    <w:rsid w:val="0009306E"/>
    <w:rsid w:val="000936D1"/>
    <w:rsid w:val="00093A0B"/>
    <w:rsid w:val="0009408A"/>
    <w:rsid w:val="00094437"/>
    <w:rsid w:val="00094712"/>
    <w:rsid w:val="00094819"/>
    <w:rsid w:val="0009481F"/>
    <w:rsid w:val="00094843"/>
    <w:rsid w:val="00094879"/>
    <w:rsid w:val="00094C7F"/>
    <w:rsid w:val="00094E72"/>
    <w:rsid w:val="00095470"/>
    <w:rsid w:val="0009551B"/>
    <w:rsid w:val="00095FF9"/>
    <w:rsid w:val="0009607A"/>
    <w:rsid w:val="000967CE"/>
    <w:rsid w:val="00096BF4"/>
    <w:rsid w:val="000977C9"/>
    <w:rsid w:val="00097C05"/>
    <w:rsid w:val="00097FCE"/>
    <w:rsid w:val="000A020A"/>
    <w:rsid w:val="000A15D4"/>
    <w:rsid w:val="000A16C5"/>
    <w:rsid w:val="000A1E2C"/>
    <w:rsid w:val="000A1E68"/>
    <w:rsid w:val="000A254B"/>
    <w:rsid w:val="000A2A52"/>
    <w:rsid w:val="000A2E15"/>
    <w:rsid w:val="000A3EFC"/>
    <w:rsid w:val="000A4BF4"/>
    <w:rsid w:val="000A4E58"/>
    <w:rsid w:val="000A5337"/>
    <w:rsid w:val="000A5E90"/>
    <w:rsid w:val="000A6E07"/>
    <w:rsid w:val="000A7871"/>
    <w:rsid w:val="000A79BA"/>
    <w:rsid w:val="000A7A0B"/>
    <w:rsid w:val="000A7A6D"/>
    <w:rsid w:val="000A7AF3"/>
    <w:rsid w:val="000B0051"/>
    <w:rsid w:val="000B0714"/>
    <w:rsid w:val="000B0864"/>
    <w:rsid w:val="000B0B86"/>
    <w:rsid w:val="000B1033"/>
    <w:rsid w:val="000B1069"/>
    <w:rsid w:val="000B177E"/>
    <w:rsid w:val="000B1A35"/>
    <w:rsid w:val="000B1ADC"/>
    <w:rsid w:val="000B1EE9"/>
    <w:rsid w:val="000B231D"/>
    <w:rsid w:val="000B3081"/>
    <w:rsid w:val="000B31E5"/>
    <w:rsid w:val="000B34FF"/>
    <w:rsid w:val="000B3F61"/>
    <w:rsid w:val="000B4103"/>
    <w:rsid w:val="000B4544"/>
    <w:rsid w:val="000B4AD8"/>
    <w:rsid w:val="000B4D70"/>
    <w:rsid w:val="000B5E1B"/>
    <w:rsid w:val="000B6071"/>
    <w:rsid w:val="000B6427"/>
    <w:rsid w:val="000B6E87"/>
    <w:rsid w:val="000B7089"/>
    <w:rsid w:val="000B7798"/>
    <w:rsid w:val="000C0014"/>
    <w:rsid w:val="000C195B"/>
    <w:rsid w:val="000C2DD2"/>
    <w:rsid w:val="000C330E"/>
    <w:rsid w:val="000C3895"/>
    <w:rsid w:val="000C3D95"/>
    <w:rsid w:val="000C4360"/>
    <w:rsid w:val="000C455E"/>
    <w:rsid w:val="000C4B46"/>
    <w:rsid w:val="000C5019"/>
    <w:rsid w:val="000C54DA"/>
    <w:rsid w:val="000C559D"/>
    <w:rsid w:val="000C572F"/>
    <w:rsid w:val="000C6101"/>
    <w:rsid w:val="000C633A"/>
    <w:rsid w:val="000C6452"/>
    <w:rsid w:val="000C6572"/>
    <w:rsid w:val="000C73B9"/>
    <w:rsid w:val="000C7B2F"/>
    <w:rsid w:val="000D009C"/>
    <w:rsid w:val="000D0B31"/>
    <w:rsid w:val="000D0C17"/>
    <w:rsid w:val="000D0D16"/>
    <w:rsid w:val="000D0F6A"/>
    <w:rsid w:val="000D13E9"/>
    <w:rsid w:val="000D1A57"/>
    <w:rsid w:val="000D1B1A"/>
    <w:rsid w:val="000D1CB9"/>
    <w:rsid w:val="000D1D91"/>
    <w:rsid w:val="000D21B9"/>
    <w:rsid w:val="000D236A"/>
    <w:rsid w:val="000D253E"/>
    <w:rsid w:val="000D260F"/>
    <w:rsid w:val="000D2A32"/>
    <w:rsid w:val="000D2D15"/>
    <w:rsid w:val="000D328B"/>
    <w:rsid w:val="000D3C75"/>
    <w:rsid w:val="000D3E82"/>
    <w:rsid w:val="000D415E"/>
    <w:rsid w:val="000D42EE"/>
    <w:rsid w:val="000D4524"/>
    <w:rsid w:val="000D467B"/>
    <w:rsid w:val="000D49A1"/>
    <w:rsid w:val="000D4C22"/>
    <w:rsid w:val="000D5016"/>
    <w:rsid w:val="000D51EE"/>
    <w:rsid w:val="000D5AA3"/>
    <w:rsid w:val="000D5B7E"/>
    <w:rsid w:val="000D6057"/>
    <w:rsid w:val="000D6AB4"/>
    <w:rsid w:val="000D712C"/>
    <w:rsid w:val="000D71F0"/>
    <w:rsid w:val="000D78D8"/>
    <w:rsid w:val="000D796F"/>
    <w:rsid w:val="000D797D"/>
    <w:rsid w:val="000E016D"/>
    <w:rsid w:val="000E0791"/>
    <w:rsid w:val="000E0CC7"/>
    <w:rsid w:val="000E14FB"/>
    <w:rsid w:val="000E166E"/>
    <w:rsid w:val="000E1C03"/>
    <w:rsid w:val="000E1DC6"/>
    <w:rsid w:val="000E2171"/>
    <w:rsid w:val="000E23F7"/>
    <w:rsid w:val="000E260B"/>
    <w:rsid w:val="000E29D4"/>
    <w:rsid w:val="000E2B6A"/>
    <w:rsid w:val="000E3006"/>
    <w:rsid w:val="000E3455"/>
    <w:rsid w:val="000E3618"/>
    <w:rsid w:val="000E3707"/>
    <w:rsid w:val="000E39FA"/>
    <w:rsid w:val="000E3ADD"/>
    <w:rsid w:val="000E3C60"/>
    <w:rsid w:val="000E4382"/>
    <w:rsid w:val="000E4C94"/>
    <w:rsid w:val="000E564E"/>
    <w:rsid w:val="000E5A56"/>
    <w:rsid w:val="000E6D66"/>
    <w:rsid w:val="000E6DC5"/>
    <w:rsid w:val="000E6E21"/>
    <w:rsid w:val="000E75C5"/>
    <w:rsid w:val="000E75FC"/>
    <w:rsid w:val="000E77FF"/>
    <w:rsid w:val="000F019B"/>
    <w:rsid w:val="000F041B"/>
    <w:rsid w:val="000F049D"/>
    <w:rsid w:val="000F056F"/>
    <w:rsid w:val="000F0AA3"/>
    <w:rsid w:val="000F14E0"/>
    <w:rsid w:val="000F1763"/>
    <w:rsid w:val="000F2FF9"/>
    <w:rsid w:val="000F3967"/>
    <w:rsid w:val="000F3D95"/>
    <w:rsid w:val="000F411F"/>
    <w:rsid w:val="000F47CF"/>
    <w:rsid w:val="000F48CE"/>
    <w:rsid w:val="000F4DA9"/>
    <w:rsid w:val="000F4EDD"/>
    <w:rsid w:val="000F5503"/>
    <w:rsid w:val="000F5519"/>
    <w:rsid w:val="000F56D1"/>
    <w:rsid w:val="000F5B37"/>
    <w:rsid w:val="000F6010"/>
    <w:rsid w:val="000F6585"/>
    <w:rsid w:val="000F67F7"/>
    <w:rsid w:val="000F6C63"/>
    <w:rsid w:val="000F7337"/>
    <w:rsid w:val="000F749C"/>
    <w:rsid w:val="000F7574"/>
    <w:rsid w:val="000F7FC5"/>
    <w:rsid w:val="00101586"/>
    <w:rsid w:val="00101AD0"/>
    <w:rsid w:val="00101C14"/>
    <w:rsid w:val="001022F2"/>
    <w:rsid w:val="001027B1"/>
    <w:rsid w:val="00102E53"/>
    <w:rsid w:val="00103597"/>
    <w:rsid w:val="00104F21"/>
    <w:rsid w:val="0010511D"/>
    <w:rsid w:val="00105536"/>
    <w:rsid w:val="001058C2"/>
    <w:rsid w:val="00105ACB"/>
    <w:rsid w:val="00105B54"/>
    <w:rsid w:val="00106284"/>
    <w:rsid w:val="001065C2"/>
    <w:rsid w:val="00106B29"/>
    <w:rsid w:val="0010722F"/>
    <w:rsid w:val="00107255"/>
    <w:rsid w:val="001074B8"/>
    <w:rsid w:val="00107EF3"/>
    <w:rsid w:val="00107FA1"/>
    <w:rsid w:val="00110116"/>
    <w:rsid w:val="0011063B"/>
    <w:rsid w:val="0011066A"/>
    <w:rsid w:val="001106DD"/>
    <w:rsid w:val="00110E2E"/>
    <w:rsid w:val="00111475"/>
    <w:rsid w:val="00111590"/>
    <w:rsid w:val="00111D47"/>
    <w:rsid w:val="00111E79"/>
    <w:rsid w:val="001141F8"/>
    <w:rsid w:val="00114248"/>
    <w:rsid w:val="0011482C"/>
    <w:rsid w:val="001155FF"/>
    <w:rsid w:val="001157A4"/>
    <w:rsid w:val="001160B8"/>
    <w:rsid w:val="001165CF"/>
    <w:rsid w:val="00116ABB"/>
    <w:rsid w:val="00116B0A"/>
    <w:rsid w:val="00116F14"/>
    <w:rsid w:val="00117374"/>
    <w:rsid w:val="00117B0B"/>
    <w:rsid w:val="001201A9"/>
    <w:rsid w:val="001202E6"/>
    <w:rsid w:val="001208D2"/>
    <w:rsid w:val="00120E60"/>
    <w:rsid w:val="00120EE2"/>
    <w:rsid w:val="00121389"/>
    <w:rsid w:val="00121FC3"/>
    <w:rsid w:val="00122639"/>
    <w:rsid w:val="001227E2"/>
    <w:rsid w:val="00122BCA"/>
    <w:rsid w:val="00122C0B"/>
    <w:rsid w:val="001230F6"/>
    <w:rsid w:val="0012359C"/>
    <w:rsid w:val="00123EE5"/>
    <w:rsid w:val="00123F51"/>
    <w:rsid w:val="00124169"/>
    <w:rsid w:val="00124CBE"/>
    <w:rsid w:val="00124D12"/>
    <w:rsid w:val="00124E56"/>
    <w:rsid w:val="00124FD5"/>
    <w:rsid w:val="00125220"/>
    <w:rsid w:val="001254FD"/>
    <w:rsid w:val="00126C74"/>
    <w:rsid w:val="00127574"/>
    <w:rsid w:val="00127937"/>
    <w:rsid w:val="00127B41"/>
    <w:rsid w:val="001306D9"/>
    <w:rsid w:val="00130ABD"/>
    <w:rsid w:val="00130CFF"/>
    <w:rsid w:val="0013105A"/>
    <w:rsid w:val="00131FA1"/>
    <w:rsid w:val="001322EF"/>
    <w:rsid w:val="00132C46"/>
    <w:rsid w:val="00133987"/>
    <w:rsid w:val="001341ED"/>
    <w:rsid w:val="0013449A"/>
    <w:rsid w:val="001346EC"/>
    <w:rsid w:val="00134C4C"/>
    <w:rsid w:val="00134F32"/>
    <w:rsid w:val="001356FE"/>
    <w:rsid w:val="0013576B"/>
    <w:rsid w:val="00135CFB"/>
    <w:rsid w:val="0013630F"/>
    <w:rsid w:val="00136582"/>
    <w:rsid w:val="00136DD2"/>
    <w:rsid w:val="001370A5"/>
    <w:rsid w:val="001371F4"/>
    <w:rsid w:val="001402E5"/>
    <w:rsid w:val="00140785"/>
    <w:rsid w:val="00141257"/>
    <w:rsid w:val="00141326"/>
    <w:rsid w:val="001413C4"/>
    <w:rsid w:val="001427DC"/>
    <w:rsid w:val="00142E39"/>
    <w:rsid w:val="00143135"/>
    <w:rsid w:val="00144061"/>
    <w:rsid w:val="00144144"/>
    <w:rsid w:val="00144A1D"/>
    <w:rsid w:val="00144AC0"/>
    <w:rsid w:val="00144B53"/>
    <w:rsid w:val="001453D1"/>
    <w:rsid w:val="00145600"/>
    <w:rsid w:val="0014570F"/>
    <w:rsid w:val="00146691"/>
    <w:rsid w:val="00146811"/>
    <w:rsid w:val="00146EC9"/>
    <w:rsid w:val="00147206"/>
    <w:rsid w:val="0014775E"/>
    <w:rsid w:val="00147BBB"/>
    <w:rsid w:val="00147CB2"/>
    <w:rsid w:val="00147FB3"/>
    <w:rsid w:val="001504A1"/>
    <w:rsid w:val="00151B3B"/>
    <w:rsid w:val="00151F35"/>
    <w:rsid w:val="00152140"/>
    <w:rsid w:val="00152643"/>
    <w:rsid w:val="001526AC"/>
    <w:rsid w:val="00152ACB"/>
    <w:rsid w:val="00153B58"/>
    <w:rsid w:val="00153BD1"/>
    <w:rsid w:val="00153D48"/>
    <w:rsid w:val="00153E21"/>
    <w:rsid w:val="00153F51"/>
    <w:rsid w:val="00154A5E"/>
    <w:rsid w:val="00154C9A"/>
    <w:rsid w:val="00155037"/>
    <w:rsid w:val="0015557E"/>
    <w:rsid w:val="0015676B"/>
    <w:rsid w:val="001567D4"/>
    <w:rsid w:val="001569C3"/>
    <w:rsid w:val="00156BBB"/>
    <w:rsid w:val="00156ECE"/>
    <w:rsid w:val="00156F6C"/>
    <w:rsid w:val="0015730E"/>
    <w:rsid w:val="00157822"/>
    <w:rsid w:val="00157C56"/>
    <w:rsid w:val="001606BE"/>
    <w:rsid w:val="00161A56"/>
    <w:rsid w:val="00161B7F"/>
    <w:rsid w:val="00161D1E"/>
    <w:rsid w:val="00162720"/>
    <w:rsid w:val="00162883"/>
    <w:rsid w:val="00162CA3"/>
    <w:rsid w:val="00163255"/>
    <w:rsid w:val="00163260"/>
    <w:rsid w:val="0016366E"/>
    <w:rsid w:val="00164221"/>
    <w:rsid w:val="001645D6"/>
    <w:rsid w:val="00164739"/>
    <w:rsid w:val="001652D2"/>
    <w:rsid w:val="001658BE"/>
    <w:rsid w:val="0016693D"/>
    <w:rsid w:val="00166D7D"/>
    <w:rsid w:val="001672B3"/>
    <w:rsid w:val="001673AC"/>
    <w:rsid w:val="0017098E"/>
    <w:rsid w:val="00170BCA"/>
    <w:rsid w:val="00170EEB"/>
    <w:rsid w:val="001711B9"/>
    <w:rsid w:val="0017124E"/>
    <w:rsid w:val="00171CF7"/>
    <w:rsid w:val="00171CFE"/>
    <w:rsid w:val="00171EA2"/>
    <w:rsid w:val="0017241D"/>
    <w:rsid w:val="00172689"/>
    <w:rsid w:val="001728D2"/>
    <w:rsid w:val="00172E04"/>
    <w:rsid w:val="0017313A"/>
    <w:rsid w:val="00173155"/>
    <w:rsid w:val="00173553"/>
    <w:rsid w:val="00173B37"/>
    <w:rsid w:val="00173D3C"/>
    <w:rsid w:val="00173F32"/>
    <w:rsid w:val="001740F9"/>
    <w:rsid w:val="00174687"/>
    <w:rsid w:val="00174D33"/>
    <w:rsid w:val="00174EC1"/>
    <w:rsid w:val="00175304"/>
    <w:rsid w:val="00176427"/>
    <w:rsid w:val="0017645C"/>
    <w:rsid w:val="001764C3"/>
    <w:rsid w:val="0017676F"/>
    <w:rsid w:val="0017782D"/>
    <w:rsid w:val="00180C18"/>
    <w:rsid w:val="00180E10"/>
    <w:rsid w:val="001812F6"/>
    <w:rsid w:val="00181EFB"/>
    <w:rsid w:val="001822BA"/>
    <w:rsid w:val="001832BA"/>
    <w:rsid w:val="00183612"/>
    <w:rsid w:val="00183840"/>
    <w:rsid w:val="0018384F"/>
    <w:rsid w:val="00183AC6"/>
    <w:rsid w:val="00183DA6"/>
    <w:rsid w:val="00183F4B"/>
    <w:rsid w:val="001847B3"/>
    <w:rsid w:val="001848E7"/>
    <w:rsid w:val="00184AF5"/>
    <w:rsid w:val="00185051"/>
    <w:rsid w:val="001859CF"/>
    <w:rsid w:val="00185B1C"/>
    <w:rsid w:val="001868EA"/>
    <w:rsid w:val="00186D55"/>
    <w:rsid w:val="0018748D"/>
    <w:rsid w:val="0018769E"/>
    <w:rsid w:val="0018773C"/>
    <w:rsid w:val="00187CFF"/>
    <w:rsid w:val="00190058"/>
    <w:rsid w:val="00190979"/>
    <w:rsid w:val="00190B9E"/>
    <w:rsid w:val="00190CC4"/>
    <w:rsid w:val="001915DE"/>
    <w:rsid w:val="00191666"/>
    <w:rsid w:val="00191CF9"/>
    <w:rsid w:val="0019220A"/>
    <w:rsid w:val="00192A16"/>
    <w:rsid w:val="00192D99"/>
    <w:rsid w:val="00192F71"/>
    <w:rsid w:val="001935E2"/>
    <w:rsid w:val="00195126"/>
    <w:rsid w:val="0019561C"/>
    <w:rsid w:val="0019583F"/>
    <w:rsid w:val="00195B29"/>
    <w:rsid w:val="0019614B"/>
    <w:rsid w:val="001961C5"/>
    <w:rsid w:val="0019673B"/>
    <w:rsid w:val="00196BD1"/>
    <w:rsid w:val="00196C05"/>
    <w:rsid w:val="001975BB"/>
    <w:rsid w:val="001A02BC"/>
    <w:rsid w:val="001A094C"/>
    <w:rsid w:val="001A09DC"/>
    <w:rsid w:val="001A0C3A"/>
    <w:rsid w:val="001A1004"/>
    <w:rsid w:val="001A1098"/>
    <w:rsid w:val="001A17C8"/>
    <w:rsid w:val="001A1DDD"/>
    <w:rsid w:val="001A1E68"/>
    <w:rsid w:val="001A1FCD"/>
    <w:rsid w:val="001A265B"/>
    <w:rsid w:val="001A2882"/>
    <w:rsid w:val="001A3237"/>
    <w:rsid w:val="001A34C4"/>
    <w:rsid w:val="001A35F7"/>
    <w:rsid w:val="001A37FC"/>
    <w:rsid w:val="001A386B"/>
    <w:rsid w:val="001A3A45"/>
    <w:rsid w:val="001A3CAE"/>
    <w:rsid w:val="001A46FE"/>
    <w:rsid w:val="001A4A00"/>
    <w:rsid w:val="001A5007"/>
    <w:rsid w:val="001A5B88"/>
    <w:rsid w:val="001A62DB"/>
    <w:rsid w:val="001A72AC"/>
    <w:rsid w:val="001A74E4"/>
    <w:rsid w:val="001A7FDA"/>
    <w:rsid w:val="001B00F8"/>
    <w:rsid w:val="001B0280"/>
    <w:rsid w:val="001B09E5"/>
    <w:rsid w:val="001B09F1"/>
    <w:rsid w:val="001B1010"/>
    <w:rsid w:val="001B13A3"/>
    <w:rsid w:val="001B14E0"/>
    <w:rsid w:val="001B169A"/>
    <w:rsid w:val="001B2E87"/>
    <w:rsid w:val="001B38B8"/>
    <w:rsid w:val="001B3CD7"/>
    <w:rsid w:val="001B3F48"/>
    <w:rsid w:val="001B4437"/>
    <w:rsid w:val="001B4518"/>
    <w:rsid w:val="001B4B6F"/>
    <w:rsid w:val="001B4E47"/>
    <w:rsid w:val="001B4FC6"/>
    <w:rsid w:val="001B50AE"/>
    <w:rsid w:val="001B5289"/>
    <w:rsid w:val="001B5384"/>
    <w:rsid w:val="001B5A9A"/>
    <w:rsid w:val="001B675F"/>
    <w:rsid w:val="001B67E0"/>
    <w:rsid w:val="001B6E61"/>
    <w:rsid w:val="001B7647"/>
    <w:rsid w:val="001B7867"/>
    <w:rsid w:val="001C17AC"/>
    <w:rsid w:val="001C18C9"/>
    <w:rsid w:val="001C1ACA"/>
    <w:rsid w:val="001C2B76"/>
    <w:rsid w:val="001C351D"/>
    <w:rsid w:val="001C399A"/>
    <w:rsid w:val="001C3F62"/>
    <w:rsid w:val="001C40C9"/>
    <w:rsid w:val="001C4569"/>
    <w:rsid w:val="001C4EAF"/>
    <w:rsid w:val="001C4EC3"/>
    <w:rsid w:val="001C5086"/>
    <w:rsid w:val="001C53BC"/>
    <w:rsid w:val="001C552C"/>
    <w:rsid w:val="001C5E93"/>
    <w:rsid w:val="001C6599"/>
    <w:rsid w:val="001C6E8F"/>
    <w:rsid w:val="001C7589"/>
    <w:rsid w:val="001C7B65"/>
    <w:rsid w:val="001C7CFA"/>
    <w:rsid w:val="001D07DF"/>
    <w:rsid w:val="001D0A9F"/>
    <w:rsid w:val="001D0F67"/>
    <w:rsid w:val="001D1517"/>
    <w:rsid w:val="001D1890"/>
    <w:rsid w:val="001D1A72"/>
    <w:rsid w:val="001D1B4F"/>
    <w:rsid w:val="001D21B4"/>
    <w:rsid w:val="001D2206"/>
    <w:rsid w:val="001D2ECD"/>
    <w:rsid w:val="001D2EF9"/>
    <w:rsid w:val="001D3298"/>
    <w:rsid w:val="001D34C9"/>
    <w:rsid w:val="001D3BCE"/>
    <w:rsid w:val="001D3E0F"/>
    <w:rsid w:val="001D4DF1"/>
    <w:rsid w:val="001D55D6"/>
    <w:rsid w:val="001D59E8"/>
    <w:rsid w:val="001D6071"/>
    <w:rsid w:val="001D695F"/>
    <w:rsid w:val="001D6F77"/>
    <w:rsid w:val="001D7260"/>
    <w:rsid w:val="001D75DE"/>
    <w:rsid w:val="001D7A26"/>
    <w:rsid w:val="001E027E"/>
    <w:rsid w:val="001E081B"/>
    <w:rsid w:val="001E11A0"/>
    <w:rsid w:val="001E18A3"/>
    <w:rsid w:val="001E1D31"/>
    <w:rsid w:val="001E2AD3"/>
    <w:rsid w:val="001E2EBC"/>
    <w:rsid w:val="001E3134"/>
    <w:rsid w:val="001E318F"/>
    <w:rsid w:val="001E3BB3"/>
    <w:rsid w:val="001E444D"/>
    <w:rsid w:val="001E4554"/>
    <w:rsid w:val="001E4B79"/>
    <w:rsid w:val="001E6C34"/>
    <w:rsid w:val="001E6FE3"/>
    <w:rsid w:val="001E70DB"/>
    <w:rsid w:val="001E7492"/>
    <w:rsid w:val="001E754A"/>
    <w:rsid w:val="001E7595"/>
    <w:rsid w:val="001E767D"/>
    <w:rsid w:val="001E7935"/>
    <w:rsid w:val="001E7DB1"/>
    <w:rsid w:val="001F0D71"/>
    <w:rsid w:val="001F1087"/>
    <w:rsid w:val="001F1B36"/>
    <w:rsid w:val="001F1C8E"/>
    <w:rsid w:val="001F22C5"/>
    <w:rsid w:val="001F2335"/>
    <w:rsid w:val="001F242A"/>
    <w:rsid w:val="001F2583"/>
    <w:rsid w:val="001F2B0D"/>
    <w:rsid w:val="001F2B99"/>
    <w:rsid w:val="001F309B"/>
    <w:rsid w:val="001F32FA"/>
    <w:rsid w:val="001F3503"/>
    <w:rsid w:val="001F35B3"/>
    <w:rsid w:val="001F36DB"/>
    <w:rsid w:val="001F3AAD"/>
    <w:rsid w:val="001F3ABC"/>
    <w:rsid w:val="001F45B0"/>
    <w:rsid w:val="001F5DD7"/>
    <w:rsid w:val="001F63BC"/>
    <w:rsid w:val="001F6626"/>
    <w:rsid w:val="001F6BB9"/>
    <w:rsid w:val="001F6CCA"/>
    <w:rsid w:val="001F6E17"/>
    <w:rsid w:val="001F76E8"/>
    <w:rsid w:val="001F7B62"/>
    <w:rsid w:val="001F7BC5"/>
    <w:rsid w:val="001F7C13"/>
    <w:rsid w:val="00200235"/>
    <w:rsid w:val="00201252"/>
    <w:rsid w:val="002012ED"/>
    <w:rsid w:val="002017F1"/>
    <w:rsid w:val="002020C7"/>
    <w:rsid w:val="00203050"/>
    <w:rsid w:val="00203076"/>
    <w:rsid w:val="002030BF"/>
    <w:rsid w:val="00203401"/>
    <w:rsid w:val="0020383D"/>
    <w:rsid w:val="0020414B"/>
    <w:rsid w:val="002042A5"/>
    <w:rsid w:val="002047EC"/>
    <w:rsid w:val="00204FEA"/>
    <w:rsid w:val="002052DC"/>
    <w:rsid w:val="00205321"/>
    <w:rsid w:val="00205329"/>
    <w:rsid w:val="00205D5B"/>
    <w:rsid w:val="002063B3"/>
    <w:rsid w:val="002068EB"/>
    <w:rsid w:val="00206AB7"/>
    <w:rsid w:val="00206D5B"/>
    <w:rsid w:val="0020721A"/>
    <w:rsid w:val="002078EE"/>
    <w:rsid w:val="002079AD"/>
    <w:rsid w:val="00207F51"/>
    <w:rsid w:val="00210EFE"/>
    <w:rsid w:val="002123BA"/>
    <w:rsid w:val="002125B0"/>
    <w:rsid w:val="002128F1"/>
    <w:rsid w:val="002133E8"/>
    <w:rsid w:val="0021361A"/>
    <w:rsid w:val="00213CA7"/>
    <w:rsid w:val="00213D62"/>
    <w:rsid w:val="002142F3"/>
    <w:rsid w:val="0021476C"/>
    <w:rsid w:val="00214821"/>
    <w:rsid w:val="00214D22"/>
    <w:rsid w:val="0021598C"/>
    <w:rsid w:val="00215BC7"/>
    <w:rsid w:val="00215EA8"/>
    <w:rsid w:val="0021698E"/>
    <w:rsid w:val="00217100"/>
    <w:rsid w:val="00217B1B"/>
    <w:rsid w:val="002204A2"/>
    <w:rsid w:val="0022136E"/>
    <w:rsid w:val="002230B7"/>
    <w:rsid w:val="0022373F"/>
    <w:rsid w:val="00223D36"/>
    <w:rsid w:val="00223E27"/>
    <w:rsid w:val="00224442"/>
    <w:rsid w:val="00224D49"/>
    <w:rsid w:val="00224E16"/>
    <w:rsid w:val="00225179"/>
    <w:rsid w:val="00225D79"/>
    <w:rsid w:val="002304D7"/>
    <w:rsid w:val="0023100B"/>
    <w:rsid w:val="0023104B"/>
    <w:rsid w:val="00231192"/>
    <w:rsid w:val="00231B3C"/>
    <w:rsid w:val="00231DA3"/>
    <w:rsid w:val="00232C3C"/>
    <w:rsid w:val="00233055"/>
    <w:rsid w:val="00233314"/>
    <w:rsid w:val="00233A89"/>
    <w:rsid w:val="002348F9"/>
    <w:rsid w:val="002367C5"/>
    <w:rsid w:val="00236C23"/>
    <w:rsid w:val="0023709E"/>
    <w:rsid w:val="00237179"/>
    <w:rsid w:val="002372A5"/>
    <w:rsid w:val="00237BFB"/>
    <w:rsid w:val="0024001A"/>
    <w:rsid w:val="0024069C"/>
    <w:rsid w:val="00240A63"/>
    <w:rsid w:val="002410AB"/>
    <w:rsid w:val="00241350"/>
    <w:rsid w:val="00241607"/>
    <w:rsid w:val="00241952"/>
    <w:rsid w:val="00241B72"/>
    <w:rsid w:val="00241CE4"/>
    <w:rsid w:val="002432D5"/>
    <w:rsid w:val="002433E3"/>
    <w:rsid w:val="0024395F"/>
    <w:rsid w:val="0024447C"/>
    <w:rsid w:val="00244A0B"/>
    <w:rsid w:val="00244C77"/>
    <w:rsid w:val="0024519A"/>
    <w:rsid w:val="00245448"/>
    <w:rsid w:val="00245A12"/>
    <w:rsid w:val="00245C3A"/>
    <w:rsid w:val="00246318"/>
    <w:rsid w:val="002466AC"/>
    <w:rsid w:val="00246880"/>
    <w:rsid w:val="00246F15"/>
    <w:rsid w:val="00247441"/>
    <w:rsid w:val="00247AE7"/>
    <w:rsid w:val="00247B14"/>
    <w:rsid w:val="002503CE"/>
    <w:rsid w:val="00251102"/>
    <w:rsid w:val="0025118B"/>
    <w:rsid w:val="0025153A"/>
    <w:rsid w:val="00251FF3"/>
    <w:rsid w:val="00252C05"/>
    <w:rsid w:val="00252EFB"/>
    <w:rsid w:val="00253731"/>
    <w:rsid w:val="00253ACF"/>
    <w:rsid w:val="0025404C"/>
    <w:rsid w:val="002549D1"/>
    <w:rsid w:val="00254D10"/>
    <w:rsid w:val="00254D44"/>
    <w:rsid w:val="00254E02"/>
    <w:rsid w:val="00254ED7"/>
    <w:rsid w:val="00255086"/>
    <w:rsid w:val="00255391"/>
    <w:rsid w:val="00255BDA"/>
    <w:rsid w:val="002561A3"/>
    <w:rsid w:val="0025642F"/>
    <w:rsid w:val="002574DC"/>
    <w:rsid w:val="002601F9"/>
    <w:rsid w:val="002618EA"/>
    <w:rsid w:val="002619DF"/>
    <w:rsid w:val="00261FCC"/>
    <w:rsid w:val="0026224B"/>
    <w:rsid w:val="002624DC"/>
    <w:rsid w:val="00262672"/>
    <w:rsid w:val="00262C6F"/>
    <w:rsid w:val="00263155"/>
    <w:rsid w:val="00263392"/>
    <w:rsid w:val="00263673"/>
    <w:rsid w:val="00263908"/>
    <w:rsid w:val="00263E06"/>
    <w:rsid w:val="002658B3"/>
    <w:rsid w:val="00265E92"/>
    <w:rsid w:val="00265F8F"/>
    <w:rsid w:val="00266ACD"/>
    <w:rsid w:val="00266D8D"/>
    <w:rsid w:val="00270373"/>
    <w:rsid w:val="002704DB"/>
    <w:rsid w:val="00270965"/>
    <w:rsid w:val="00270D4C"/>
    <w:rsid w:val="002711B9"/>
    <w:rsid w:val="00271DED"/>
    <w:rsid w:val="002721F4"/>
    <w:rsid w:val="00272554"/>
    <w:rsid w:val="002725A0"/>
    <w:rsid w:val="00272C58"/>
    <w:rsid w:val="00273B02"/>
    <w:rsid w:val="0027436E"/>
    <w:rsid w:val="00274A98"/>
    <w:rsid w:val="00274B43"/>
    <w:rsid w:val="002753AA"/>
    <w:rsid w:val="00275742"/>
    <w:rsid w:val="00275EE0"/>
    <w:rsid w:val="0027656B"/>
    <w:rsid w:val="00276ED7"/>
    <w:rsid w:val="00276F3F"/>
    <w:rsid w:val="0027718C"/>
    <w:rsid w:val="002771D5"/>
    <w:rsid w:val="002773FA"/>
    <w:rsid w:val="00277879"/>
    <w:rsid w:val="002779A4"/>
    <w:rsid w:val="00277D15"/>
    <w:rsid w:val="0028020F"/>
    <w:rsid w:val="002803D4"/>
    <w:rsid w:val="00280775"/>
    <w:rsid w:val="00280E61"/>
    <w:rsid w:val="00280ED4"/>
    <w:rsid w:val="00283049"/>
    <w:rsid w:val="002832DB"/>
    <w:rsid w:val="002834F1"/>
    <w:rsid w:val="00283F1A"/>
    <w:rsid w:val="00283F74"/>
    <w:rsid w:val="0028426D"/>
    <w:rsid w:val="00284E62"/>
    <w:rsid w:val="00285054"/>
    <w:rsid w:val="0028513A"/>
    <w:rsid w:val="002852C6"/>
    <w:rsid w:val="0028635E"/>
    <w:rsid w:val="00286CD0"/>
    <w:rsid w:val="00286ED5"/>
    <w:rsid w:val="0028721B"/>
    <w:rsid w:val="0028755F"/>
    <w:rsid w:val="002902EA"/>
    <w:rsid w:val="002909A5"/>
    <w:rsid w:val="002909BA"/>
    <w:rsid w:val="002909E3"/>
    <w:rsid w:val="00291062"/>
    <w:rsid w:val="00291467"/>
    <w:rsid w:val="00291555"/>
    <w:rsid w:val="002915CE"/>
    <w:rsid w:val="0029170A"/>
    <w:rsid w:val="00291ACC"/>
    <w:rsid w:val="00291C9F"/>
    <w:rsid w:val="002920BB"/>
    <w:rsid w:val="002922D8"/>
    <w:rsid w:val="002923D9"/>
    <w:rsid w:val="00292564"/>
    <w:rsid w:val="00292721"/>
    <w:rsid w:val="0029274C"/>
    <w:rsid w:val="00293CC7"/>
    <w:rsid w:val="00293EBB"/>
    <w:rsid w:val="00294ED7"/>
    <w:rsid w:val="00295D0A"/>
    <w:rsid w:val="00295F1A"/>
    <w:rsid w:val="00296BBB"/>
    <w:rsid w:val="00297052"/>
    <w:rsid w:val="00297432"/>
    <w:rsid w:val="00297882"/>
    <w:rsid w:val="00297941"/>
    <w:rsid w:val="002A0D45"/>
    <w:rsid w:val="002A1404"/>
    <w:rsid w:val="002A14D3"/>
    <w:rsid w:val="002A17A4"/>
    <w:rsid w:val="002A1DBB"/>
    <w:rsid w:val="002A2148"/>
    <w:rsid w:val="002A30AB"/>
    <w:rsid w:val="002A315C"/>
    <w:rsid w:val="002A350E"/>
    <w:rsid w:val="002A36F2"/>
    <w:rsid w:val="002A3A4D"/>
    <w:rsid w:val="002A3BDE"/>
    <w:rsid w:val="002A3FF7"/>
    <w:rsid w:val="002A400A"/>
    <w:rsid w:val="002A4554"/>
    <w:rsid w:val="002A460C"/>
    <w:rsid w:val="002A4835"/>
    <w:rsid w:val="002A4A77"/>
    <w:rsid w:val="002A522A"/>
    <w:rsid w:val="002A567D"/>
    <w:rsid w:val="002A57AC"/>
    <w:rsid w:val="002A5B1E"/>
    <w:rsid w:val="002A6226"/>
    <w:rsid w:val="002A6944"/>
    <w:rsid w:val="002A6BC8"/>
    <w:rsid w:val="002A6D14"/>
    <w:rsid w:val="002A7237"/>
    <w:rsid w:val="002A728B"/>
    <w:rsid w:val="002A7520"/>
    <w:rsid w:val="002A759A"/>
    <w:rsid w:val="002A768B"/>
    <w:rsid w:val="002B0141"/>
    <w:rsid w:val="002B035E"/>
    <w:rsid w:val="002B14BF"/>
    <w:rsid w:val="002B171B"/>
    <w:rsid w:val="002B1F83"/>
    <w:rsid w:val="002B270C"/>
    <w:rsid w:val="002B28A7"/>
    <w:rsid w:val="002B2DDC"/>
    <w:rsid w:val="002B2FCC"/>
    <w:rsid w:val="002B387C"/>
    <w:rsid w:val="002B3A35"/>
    <w:rsid w:val="002B3F61"/>
    <w:rsid w:val="002B40B3"/>
    <w:rsid w:val="002B4917"/>
    <w:rsid w:val="002B56E7"/>
    <w:rsid w:val="002B5AAB"/>
    <w:rsid w:val="002B6581"/>
    <w:rsid w:val="002B6907"/>
    <w:rsid w:val="002B6AE7"/>
    <w:rsid w:val="002B6E0A"/>
    <w:rsid w:val="002B6E36"/>
    <w:rsid w:val="002B7262"/>
    <w:rsid w:val="002B7626"/>
    <w:rsid w:val="002B7799"/>
    <w:rsid w:val="002B78D1"/>
    <w:rsid w:val="002B7A36"/>
    <w:rsid w:val="002B7C6E"/>
    <w:rsid w:val="002C1D01"/>
    <w:rsid w:val="002C2A41"/>
    <w:rsid w:val="002C2B85"/>
    <w:rsid w:val="002C435F"/>
    <w:rsid w:val="002C43F2"/>
    <w:rsid w:val="002C48A1"/>
    <w:rsid w:val="002C5CCF"/>
    <w:rsid w:val="002C5E4C"/>
    <w:rsid w:val="002C61C5"/>
    <w:rsid w:val="002C652C"/>
    <w:rsid w:val="002C6BD0"/>
    <w:rsid w:val="002C6D1D"/>
    <w:rsid w:val="002C6FAE"/>
    <w:rsid w:val="002C75B7"/>
    <w:rsid w:val="002C77B1"/>
    <w:rsid w:val="002C7FA1"/>
    <w:rsid w:val="002D08FC"/>
    <w:rsid w:val="002D13D4"/>
    <w:rsid w:val="002D1866"/>
    <w:rsid w:val="002D1E20"/>
    <w:rsid w:val="002D210A"/>
    <w:rsid w:val="002D226F"/>
    <w:rsid w:val="002D2308"/>
    <w:rsid w:val="002D279A"/>
    <w:rsid w:val="002D2EA7"/>
    <w:rsid w:val="002D30A0"/>
    <w:rsid w:val="002D30DD"/>
    <w:rsid w:val="002D3E6D"/>
    <w:rsid w:val="002D3FCB"/>
    <w:rsid w:val="002D420A"/>
    <w:rsid w:val="002D50CC"/>
    <w:rsid w:val="002D530A"/>
    <w:rsid w:val="002D591B"/>
    <w:rsid w:val="002D5ABB"/>
    <w:rsid w:val="002D6E77"/>
    <w:rsid w:val="002D7164"/>
    <w:rsid w:val="002D7627"/>
    <w:rsid w:val="002D7A88"/>
    <w:rsid w:val="002D7EFA"/>
    <w:rsid w:val="002E027E"/>
    <w:rsid w:val="002E0BB5"/>
    <w:rsid w:val="002E1257"/>
    <w:rsid w:val="002E1457"/>
    <w:rsid w:val="002E15B1"/>
    <w:rsid w:val="002E1704"/>
    <w:rsid w:val="002E2C56"/>
    <w:rsid w:val="002E3140"/>
    <w:rsid w:val="002E386D"/>
    <w:rsid w:val="002E3D60"/>
    <w:rsid w:val="002E3EEB"/>
    <w:rsid w:val="002E3FFF"/>
    <w:rsid w:val="002E447F"/>
    <w:rsid w:val="002E44FD"/>
    <w:rsid w:val="002E49C5"/>
    <w:rsid w:val="002E4E28"/>
    <w:rsid w:val="002E541F"/>
    <w:rsid w:val="002E5CCB"/>
    <w:rsid w:val="002E5DEE"/>
    <w:rsid w:val="002E62F7"/>
    <w:rsid w:val="002E62FF"/>
    <w:rsid w:val="002E67CD"/>
    <w:rsid w:val="002E6931"/>
    <w:rsid w:val="002E6938"/>
    <w:rsid w:val="002E7D44"/>
    <w:rsid w:val="002F061E"/>
    <w:rsid w:val="002F0BEE"/>
    <w:rsid w:val="002F1C96"/>
    <w:rsid w:val="002F1FD6"/>
    <w:rsid w:val="002F273F"/>
    <w:rsid w:val="002F2A51"/>
    <w:rsid w:val="002F3341"/>
    <w:rsid w:val="002F37F0"/>
    <w:rsid w:val="002F3ACE"/>
    <w:rsid w:val="002F4D7A"/>
    <w:rsid w:val="002F5092"/>
    <w:rsid w:val="002F5178"/>
    <w:rsid w:val="002F51DF"/>
    <w:rsid w:val="002F54F4"/>
    <w:rsid w:val="002F5936"/>
    <w:rsid w:val="002F5A69"/>
    <w:rsid w:val="002F5F24"/>
    <w:rsid w:val="002F635F"/>
    <w:rsid w:val="002F66D9"/>
    <w:rsid w:val="003002B3"/>
    <w:rsid w:val="003004DB"/>
    <w:rsid w:val="0030073E"/>
    <w:rsid w:val="003008F8"/>
    <w:rsid w:val="00300B32"/>
    <w:rsid w:val="00301582"/>
    <w:rsid w:val="00301FB8"/>
    <w:rsid w:val="00302441"/>
    <w:rsid w:val="0030298F"/>
    <w:rsid w:val="00302DA3"/>
    <w:rsid w:val="0030318D"/>
    <w:rsid w:val="00303371"/>
    <w:rsid w:val="003033C6"/>
    <w:rsid w:val="003034FE"/>
    <w:rsid w:val="0030355E"/>
    <w:rsid w:val="00303CDB"/>
    <w:rsid w:val="00304056"/>
    <w:rsid w:val="00304160"/>
    <w:rsid w:val="003048D4"/>
    <w:rsid w:val="00304F34"/>
    <w:rsid w:val="00305A4A"/>
    <w:rsid w:val="00305B52"/>
    <w:rsid w:val="00305DA5"/>
    <w:rsid w:val="00305DE9"/>
    <w:rsid w:val="00305F47"/>
    <w:rsid w:val="003063E5"/>
    <w:rsid w:val="0030658C"/>
    <w:rsid w:val="003067BC"/>
    <w:rsid w:val="003067F4"/>
    <w:rsid w:val="00306A21"/>
    <w:rsid w:val="003077EB"/>
    <w:rsid w:val="00307BA2"/>
    <w:rsid w:val="00307DE4"/>
    <w:rsid w:val="0031047E"/>
    <w:rsid w:val="003107B9"/>
    <w:rsid w:val="00311070"/>
    <w:rsid w:val="003113C7"/>
    <w:rsid w:val="00312BFA"/>
    <w:rsid w:val="00312D72"/>
    <w:rsid w:val="00312F96"/>
    <w:rsid w:val="00313017"/>
    <w:rsid w:val="0031333D"/>
    <w:rsid w:val="0031345D"/>
    <w:rsid w:val="00313D82"/>
    <w:rsid w:val="00313F0F"/>
    <w:rsid w:val="00314B0B"/>
    <w:rsid w:val="003150B3"/>
    <w:rsid w:val="00315CE4"/>
    <w:rsid w:val="00315DD0"/>
    <w:rsid w:val="00315E06"/>
    <w:rsid w:val="003166B9"/>
    <w:rsid w:val="00317278"/>
    <w:rsid w:val="003175A6"/>
    <w:rsid w:val="0031782D"/>
    <w:rsid w:val="00317A1F"/>
    <w:rsid w:val="00317BBE"/>
    <w:rsid w:val="00317BD8"/>
    <w:rsid w:val="00317DA1"/>
    <w:rsid w:val="003200E8"/>
    <w:rsid w:val="00320235"/>
    <w:rsid w:val="00320371"/>
    <w:rsid w:val="00320512"/>
    <w:rsid w:val="003205C6"/>
    <w:rsid w:val="00320CDD"/>
    <w:rsid w:val="003211C4"/>
    <w:rsid w:val="00321224"/>
    <w:rsid w:val="003213B0"/>
    <w:rsid w:val="003215B5"/>
    <w:rsid w:val="00321C1E"/>
    <w:rsid w:val="00321C5D"/>
    <w:rsid w:val="00321CF7"/>
    <w:rsid w:val="003220E0"/>
    <w:rsid w:val="00322444"/>
    <w:rsid w:val="00322DD9"/>
    <w:rsid w:val="00323108"/>
    <w:rsid w:val="0032334C"/>
    <w:rsid w:val="003235F9"/>
    <w:rsid w:val="00323B44"/>
    <w:rsid w:val="00323C6A"/>
    <w:rsid w:val="00323E50"/>
    <w:rsid w:val="003240EE"/>
    <w:rsid w:val="003246C3"/>
    <w:rsid w:val="00324D69"/>
    <w:rsid w:val="003254B8"/>
    <w:rsid w:val="003255DE"/>
    <w:rsid w:val="00325628"/>
    <w:rsid w:val="00325A71"/>
    <w:rsid w:val="00326177"/>
    <w:rsid w:val="0032639F"/>
    <w:rsid w:val="003265CE"/>
    <w:rsid w:val="003272F3"/>
    <w:rsid w:val="00330011"/>
    <w:rsid w:val="00330230"/>
    <w:rsid w:val="00330577"/>
    <w:rsid w:val="00330D72"/>
    <w:rsid w:val="00330F0F"/>
    <w:rsid w:val="00331979"/>
    <w:rsid w:val="00331AE2"/>
    <w:rsid w:val="00332098"/>
    <w:rsid w:val="00332331"/>
    <w:rsid w:val="00332358"/>
    <w:rsid w:val="00332563"/>
    <w:rsid w:val="003325A4"/>
    <w:rsid w:val="003328F6"/>
    <w:rsid w:val="00332B78"/>
    <w:rsid w:val="00332EB4"/>
    <w:rsid w:val="00332FD3"/>
    <w:rsid w:val="00333A09"/>
    <w:rsid w:val="00333C8E"/>
    <w:rsid w:val="003340A1"/>
    <w:rsid w:val="00334436"/>
    <w:rsid w:val="00334487"/>
    <w:rsid w:val="00334CD6"/>
    <w:rsid w:val="00335321"/>
    <w:rsid w:val="0033585C"/>
    <w:rsid w:val="00335907"/>
    <w:rsid w:val="00335DFF"/>
    <w:rsid w:val="00336B91"/>
    <w:rsid w:val="00336C87"/>
    <w:rsid w:val="00336CC6"/>
    <w:rsid w:val="00337347"/>
    <w:rsid w:val="00337577"/>
    <w:rsid w:val="003401E8"/>
    <w:rsid w:val="003409FE"/>
    <w:rsid w:val="00340B53"/>
    <w:rsid w:val="00340B69"/>
    <w:rsid w:val="00340D5B"/>
    <w:rsid w:val="0034164A"/>
    <w:rsid w:val="00342550"/>
    <w:rsid w:val="003433B0"/>
    <w:rsid w:val="00343924"/>
    <w:rsid w:val="003439F9"/>
    <w:rsid w:val="003439FD"/>
    <w:rsid w:val="00343C03"/>
    <w:rsid w:val="00343E13"/>
    <w:rsid w:val="00344AFD"/>
    <w:rsid w:val="003450E5"/>
    <w:rsid w:val="00345D6F"/>
    <w:rsid w:val="003463E7"/>
    <w:rsid w:val="003465C6"/>
    <w:rsid w:val="003466C9"/>
    <w:rsid w:val="00347261"/>
    <w:rsid w:val="00347FF0"/>
    <w:rsid w:val="003508BA"/>
    <w:rsid w:val="00350ADD"/>
    <w:rsid w:val="00350CB5"/>
    <w:rsid w:val="00350F7A"/>
    <w:rsid w:val="00351A4B"/>
    <w:rsid w:val="00351BA8"/>
    <w:rsid w:val="00351F08"/>
    <w:rsid w:val="00352024"/>
    <w:rsid w:val="00352235"/>
    <w:rsid w:val="00352D27"/>
    <w:rsid w:val="00354A96"/>
    <w:rsid w:val="00355379"/>
    <w:rsid w:val="00355663"/>
    <w:rsid w:val="00355D66"/>
    <w:rsid w:val="00356951"/>
    <w:rsid w:val="00356A23"/>
    <w:rsid w:val="00356B20"/>
    <w:rsid w:val="00356D96"/>
    <w:rsid w:val="00357103"/>
    <w:rsid w:val="003571BB"/>
    <w:rsid w:val="003573EA"/>
    <w:rsid w:val="003574EE"/>
    <w:rsid w:val="003601DF"/>
    <w:rsid w:val="0036062D"/>
    <w:rsid w:val="003607AA"/>
    <w:rsid w:val="00361092"/>
    <w:rsid w:val="003611F0"/>
    <w:rsid w:val="00361D10"/>
    <w:rsid w:val="00362AA3"/>
    <w:rsid w:val="003632F8"/>
    <w:rsid w:val="00364246"/>
    <w:rsid w:val="0036454A"/>
    <w:rsid w:val="00364750"/>
    <w:rsid w:val="00364C29"/>
    <w:rsid w:val="00365309"/>
    <w:rsid w:val="00366448"/>
    <w:rsid w:val="00366C55"/>
    <w:rsid w:val="00367118"/>
    <w:rsid w:val="003672A7"/>
    <w:rsid w:val="003675CF"/>
    <w:rsid w:val="003676B6"/>
    <w:rsid w:val="00367897"/>
    <w:rsid w:val="00367B6D"/>
    <w:rsid w:val="00367CC0"/>
    <w:rsid w:val="00367CF0"/>
    <w:rsid w:val="003709FF"/>
    <w:rsid w:val="00370A90"/>
    <w:rsid w:val="00370C94"/>
    <w:rsid w:val="00370FCD"/>
    <w:rsid w:val="003712E5"/>
    <w:rsid w:val="0037171D"/>
    <w:rsid w:val="00371771"/>
    <w:rsid w:val="00371EAB"/>
    <w:rsid w:val="00372D2E"/>
    <w:rsid w:val="003730BD"/>
    <w:rsid w:val="0037339C"/>
    <w:rsid w:val="00373906"/>
    <w:rsid w:val="00373E9D"/>
    <w:rsid w:val="00373F65"/>
    <w:rsid w:val="003750C1"/>
    <w:rsid w:val="0037527F"/>
    <w:rsid w:val="0037547E"/>
    <w:rsid w:val="00375D17"/>
    <w:rsid w:val="00375E6F"/>
    <w:rsid w:val="00375F6A"/>
    <w:rsid w:val="00376AF1"/>
    <w:rsid w:val="00376D09"/>
    <w:rsid w:val="00377A58"/>
    <w:rsid w:val="00377DD4"/>
    <w:rsid w:val="00377FB0"/>
    <w:rsid w:val="00380046"/>
    <w:rsid w:val="0038023A"/>
    <w:rsid w:val="00380D6F"/>
    <w:rsid w:val="00380F6C"/>
    <w:rsid w:val="00381819"/>
    <w:rsid w:val="00381C15"/>
    <w:rsid w:val="00381E7C"/>
    <w:rsid w:val="00381EE5"/>
    <w:rsid w:val="003822CB"/>
    <w:rsid w:val="00382415"/>
    <w:rsid w:val="00382E57"/>
    <w:rsid w:val="003832C6"/>
    <w:rsid w:val="003838C0"/>
    <w:rsid w:val="00383928"/>
    <w:rsid w:val="00383CD0"/>
    <w:rsid w:val="003844F4"/>
    <w:rsid w:val="003856ED"/>
    <w:rsid w:val="003863B7"/>
    <w:rsid w:val="003869DD"/>
    <w:rsid w:val="00386B2F"/>
    <w:rsid w:val="00386C9D"/>
    <w:rsid w:val="00386F21"/>
    <w:rsid w:val="003878E0"/>
    <w:rsid w:val="00390055"/>
    <w:rsid w:val="003907D9"/>
    <w:rsid w:val="003909DF"/>
    <w:rsid w:val="00390CAF"/>
    <w:rsid w:val="00392099"/>
    <w:rsid w:val="00392535"/>
    <w:rsid w:val="00392D3F"/>
    <w:rsid w:val="00392ED8"/>
    <w:rsid w:val="00392EF4"/>
    <w:rsid w:val="0039381D"/>
    <w:rsid w:val="00394AEE"/>
    <w:rsid w:val="0039589F"/>
    <w:rsid w:val="00395A9C"/>
    <w:rsid w:val="00396191"/>
    <w:rsid w:val="0039631E"/>
    <w:rsid w:val="0039669A"/>
    <w:rsid w:val="00396AAA"/>
    <w:rsid w:val="00396BD5"/>
    <w:rsid w:val="00397253"/>
    <w:rsid w:val="00397263"/>
    <w:rsid w:val="00397D7D"/>
    <w:rsid w:val="003A065A"/>
    <w:rsid w:val="003A112A"/>
    <w:rsid w:val="003A12ED"/>
    <w:rsid w:val="003A170D"/>
    <w:rsid w:val="003A231B"/>
    <w:rsid w:val="003A2FB0"/>
    <w:rsid w:val="003A300F"/>
    <w:rsid w:val="003A35A7"/>
    <w:rsid w:val="003A3BAC"/>
    <w:rsid w:val="003A3C27"/>
    <w:rsid w:val="003A3DFC"/>
    <w:rsid w:val="003A4808"/>
    <w:rsid w:val="003A4964"/>
    <w:rsid w:val="003A50F8"/>
    <w:rsid w:val="003A51D2"/>
    <w:rsid w:val="003A5533"/>
    <w:rsid w:val="003A5937"/>
    <w:rsid w:val="003A5D5F"/>
    <w:rsid w:val="003A6321"/>
    <w:rsid w:val="003A6378"/>
    <w:rsid w:val="003A6519"/>
    <w:rsid w:val="003A658B"/>
    <w:rsid w:val="003A6794"/>
    <w:rsid w:val="003A6877"/>
    <w:rsid w:val="003A68FF"/>
    <w:rsid w:val="003A6D8B"/>
    <w:rsid w:val="003A758D"/>
    <w:rsid w:val="003A75D0"/>
    <w:rsid w:val="003A7A60"/>
    <w:rsid w:val="003A7D67"/>
    <w:rsid w:val="003B00E7"/>
    <w:rsid w:val="003B027E"/>
    <w:rsid w:val="003B0711"/>
    <w:rsid w:val="003B073E"/>
    <w:rsid w:val="003B1258"/>
    <w:rsid w:val="003B13C9"/>
    <w:rsid w:val="003B15F5"/>
    <w:rsid w:val="003B16A1"/>
    <w:rsid w:val="003B18BF"/>
    <w:rsid w:val="003B229D"/>
    <w:rsid w:val="003B28AC"/>
    <w:rsid w:val="003B357C"/>
    <w:rsid w:val="003B3939"/>
    <w:rsid w:val="003B40E9"/>
    <w:rsid w:val="003B4809"/>
    <w:rsid w:val="003B4C63"/>
    <w:rsid w:val="003B4C67"/>
    <w:rsid w:val="003B521B"/>
    <w:rsid w:val="003B5384"/>
    <w:rsid w:val="003B5996"/>
    <w:rsid w:val="003B5C91"/>
    <w:rsid w:val="003B6210"/>
    <w:rsid w:val="003B63D1"/>
    <w:rsid w:val="003B64B2"/>
    <w:rsid w:val="003B6A36"/>
    <w:rsid w:val="003B6A4B"/>
    <w:rsid w:val="003B6BC4"/>
    <w:rsid w:val="003B6C89"/>
    <w:rsid w:val="003B6CFB"/>
    <w:rsid w:val="003B78B2"/>
    <w:rsid w:val="003B7CF1"/>
    <w:rsid w:val="003B7F5E"/>
    <w:rsid w:val="003C082D"/>
    <w:rsid w:val="003C088E"/>
    <w:rsid w:val="003C0D92"/>
    <w:rsid w:val="003C0DE3"/>
    <w:rsid w:val="003C0E4B"/>
    <w:rsid w:val="003C0EFB"/>
    <w:rsid w:val="003C1026"/>
    <w:rsid w:val="003C1097"/>
    <w:rsid w:val="003C148B"/>
    <w:rsid w:val="003C1C79"/>
    <w:rsid w:val="003C1CCB"/>
    <w:rsid w:val="003C2746"/>
    <w:rsid w:val="003C2E69"/>
    <w:rsid w:val="003C3896"/>
    <w:rsid w:val="003C38B6"/>
    <w:rsid w:val="003C3F13"/>
    <w:rsid w:val="003C411B"/>
    <w:rsid w:val="003C453C"/>
    <w:rsid w:val="003C4B37"/>
    <w:rsid w:val="003C4CAA"/>
    <w:rsid w:val="003C527A"/>
    <w:rsid w:val="003C55FD"/>
    <w:rsid w:val="003C6798"/>
    <w:rsid w:val="003C70D4"/>
    <w:rsid w:val="003C734B"/>
    <w:rsid w:val="003C746A"/>
    <w:rsid w:val="003C7995"/>
    <w:rsid w:val="003C7D93"/>
    <w:rsid w:val="003D0093"/>
    <w:rsid w:val="003D09F6"/>
    <w:rsid w:val="003D0ABB"/>
    <w:rsid w:val="003D0B10"/>
    <w:rsid w:val="003D0B63"/>
    <w:rsid w:val="003D0E55"/>
    <w:rsid w:val="003D0F44"/>
    <w:rsid w:val="003D1307"/>
    <w:rsid w:val="003D1CA2"/>
    <w:rsid w:val="003D1FA3"/>
    <w:rsid w:val="003D22D8"/>
    <w:rsid w:val="003D23AA"/>
    <w:rsid w:val="003D2603"/>
    <w:rsid w:val="003D2E2A"/>
    <w:rsid w:val="003D3AA1"/>
    <w:rsid w:val="003D412C"/>
    <w:rsid w:val="003D4729"/>
    <w:rsid w:val="003D5EAA"/>
    <w:rsid w:val="003D6321"/>
    <w:rsid w:val="003D6834"/>
    <w:rsid w:val="003D6907"/>
    <w:rsid w:val="003D6BFC"/>
    <w:rsid w:val="003D6F8C"/>
    <w:rsid w:val="003D77FA"/>
    <w:rsid w:val="003D79BF"/>
    <w:rsid w:val="003D7C7B"/>
    <w:rsid w:val="003D7F37"/>
    <w:rsid w:val="003E003A"/>
    <w:rsid w:val="003E00E9"/>
    <w:rsid w:val="003E010A"/>
    <w:rsid w:val="003E0868"/>
    <w:rsid w:val="003E0C64"/>
    <w:rsid w:val="003E1409"/>
    <w:rsid w:val="003E1599"/>
    <w:rsid w:val="003E1C6C"/>
    <w:rsid w:val="003E24BD"/>
    <w:rsid w:val="003E2A9F"/>
    <w:rsid w:val="003E2BDB"/>
    <w:rsid w:val="003E3CC1"/>
    <w:rsid w:val="003E495A"/>
    <w:rsid w:val="003E5494"/>
    <w:rsid w:val="003E6046"/>
    <w:rsid w:val="003E6350"/>
    <w:rsid w:val="003E652D"/>
    <w:rsid w:val="003E6C51"/>
    <w:rsid w:val="003E6E13"/>
    <w:rsid w:val="003E6F0A"/>
    <w:rsid w:val="003E76F5"/>
    <w:rsid w:val="003E7A4E"/>
    <w:rsid w:val="003E7E8D"/>
    <w:rsid w:val="003F024E"/>
    <w:rsid w:val="003F0BD8"/>
    <w:rsid w:val="003F1544"/>
    <w:rsid w:val="003F1A4E"/>
    <w:rsid w:val="003F1A50"/>
    <w:rsid w:val="003F24BA"/>
    <w:rsid w:val="003F2530"/>
    <w:rsid w:val="003F2C54"/>
    <w:rsid w:val="003F3595"/>
    <w:rsid w:val="003F37ED"/>
    <w:rsid w:val="003F38A8"/>
    <w:rsid w:val="003F3C50"/>
    <w:rsid w:val="003F40C1"/>
    <w:rsid w:val="003F40C3"/>
    <w:rsid w:val="003F43F3"/>
    <w:rsid w:val="003F4597"/>
    <w:rsid w:val="003F4788"/>
    <w:rsid w:val="003F4A24"/>
    <w:rsid w:val="003F5085"/>
    <w:rsid w:val="003F548A"/>
    <w:rsid w:val="003F5531"/>
    <w:rsid w:val="003F5547"/>
    <w:rsid w:val="003F5ACC"/>
    <w:rsid w:val="003F5C5F"/>
    <w:rsid w:val="003F5F40"/>
    <w:rsid w:val="003F65DF"/>
    <w:rsid w:val="003F7070"/>
    <w:rsid w:val="003F7199"/>
    <w:rsid w:val="003F72C9"/>
    <w:rsid w:val="003F7B91"/>
    <w:rsid w:val="0040050A"/>
    <w:rsid w:val="00400B7F"/>
    <w:rsid w:val="00401490"/>
    <w:rsid w:val="0040151C"/>
    <w:rsid w:val="00401EC9"/>
    <w:rsid w:val="00402722"/>
    <w:rsid w:val="0040279E"/>
    <w:rsid w:val="00402E7E"/>
    <w:rsid w:val="004030F7"/>
    <w:rsid w:val="00403215"/>
    <w:rsid w:val="00403788"/>
    <w:rsid w:val="004037EE"/>
    <w:rsid w:val="00404C02"/>
    <w:rsid w:val="00404ED1"/>
    <w:rsid w:val="00405372"/>
    <w:rsid w:val="00405655"/>
    <w:rsid w:val="004059EF"/>
    <w:rsid w:val="00406215"/>
    <w:rsid w:val="004065A8"/>
    <w:rsid w:val="00406974"/>
    <w:rsid w:val="00406E69"/>
    <w:rsid w:val="00406ED1"/>
    <w:rsid w:val="004073F1"/>
    <w:rsid w:val="00407667"/>
    <w:rsid w:val="0040774B"/>
    <w:rsid w:val="00407778"/>
    <w:rsid w:val="00407A6F"/>
    <w:rsid w:val="0041017D"/>
    <w:rsid w:val="00410A54"/>
    <w:rsid w:val="00410EC9"/>
    <w:rsid w:val="00411202"/>
    <w:rsid w:val="0041132B"/>
    <w:rsid w:val="00411730"/>
    <w:rsid w:val="004121ED"/>
    <w:rsid w:val="0041247A"/>
    <w:rsid w:val="0041283C"/>
    <w:rsid w:val="004132BF"/>
    <w:rsid w:val="00413C75"/>
    <w:rsid w:val="0041411B"/>
    <w:rsid w:val="00414A19"/>
    <w:rsid w:val="00414B83"/>
    <w:rsid w:val="00414D4B"/>
    <w:rsid w:val="00414D85"/>
    <w:rsid w:val="004158CB"/>
    <w:rsid w:val="00415B93"/>
    <w:rsid w:val="00415E71"/>
    <w:rsid w:val="00416705"/>
    <w:rsid w:val="004169E0"/>
    <w:rsid w:val="00417BCC"/>
    <w:rsid w:val="00417C8A"/>
    <w:rsid w:val="00420335"/>
    <w:rsid w:val="0042090F"/>
    <w:rsid w:val="00420BEC"/>
    <w:rsid w:val="00420DB0"/>
    <w:rsid w:val="004216C5"/>
    <w:rsid w:val="004216F1"/>
    <w:rsid w:val="00421C1A"/>
    <w:rsid w:val="00421DD9"/>
    <w:rsid w:val="004222CC"/>
    <w:rsid w:val="00422695"/>
    <w:rsid w:val="00422990"/>
    <w:rsid w:val="00422A21"/>
    <w:rsid w:val="00422CC5"/>
    <w:rsid w:val="004236EC"/>
    <w:rsid w:val="00423A65"/>
    <w:rsid w:val="00424352"/>
    <w:rsid w:val="00425B74"/>
    <w:rsid w:val="00425F7C"/>
    <w:rsid w:val="00426489"/>
    <w:rsid w:val="004265A0"/>
    <w:rsid w:val="0042663C"/>
    <w:rsid w:val="00426696"/>
    <w:rsid w:val="004267EF"/>
    <w:rsid w:val="00426B98"/>
    <w:rsid w:val="004271CA"/>
    <w:rsid w:val="004276DE"/>
    <w:rsid w:val="004302E2"/>
    <w:rsid w:val="00430683"/>
    <w:rsid w:val="004306C0"/>
    <w:rsid w:val="00430778"/>
    <w:rsid w:val="00430C99"/>
    <w:rsid w:val="00430E4D"/>
    <w:rsid w:val="004319CE"/>
    <w:rsid w:val="00431CB0"/>
    <w:rsid w:val="004322A5"/>
    <w:rsid w:val="004325A0"/>
    <w:rsid w:val="00432775"/>
    <w:rsid w:val="00432860"/>
    <w:rsid w:val="00432A43"/>
    <w:rsid w:val="00432B34"/>
    <w:rsid w:val="00433082"/>
    <w:rsid w:val="00433B18"/>
    <w:rsid w:val="00433C52"/>
    <w:rsid w:val="004346E3"/>
    <w:rsid w:val="00434EF9"/>
    <w:rsid w:val="004357EC"/>
    <w:rsid w:val="004359F7"/>
    <w:rsid w:val="004360C0"/>
    <w:rsid w:val="004367DB"/>
    <w:rsid w:val="0043691A"/>
    <w:rsid w:val="00436998"/>
    <w:rsid w:val="0043759F"/>
    <w:rsid w:val="0043791D"/>
    <w:rsid w:val="00437955"/>
    <w:rsid w:val="00437DB4"/>
    <w:rsid w:val="004416BD"/>
    <w:rsid w:val="00441E4D"/>
    <w:rsid w:val="004428CB"/>
    <w:rsid w:val="004429FB"/>
    <w:rsid w:val="00442A3C"/>
    <w:rsid w:val="004436CE"/>
    <w:rsid w:val="00443AA7"/>
    <w:rsid w:val="00443C6D"/>
    <w:rsid w:val="00444356"/>
    <w:rsid w:val="0044439B"/>
    <w:rsid w:val="0044463E"/>
    <w:rsid w:val="004449F3"/>
    <w:rsid w:val="00444F09"/>
    <w:rsid w:val="00445073"/>
    <w:rsid w:val="00445183"/>
    <w:rsid w:val="00445486"/>
    <w:rsid w:val="0044560B"/>
    <w:rsid w:val="004458E0"/>
    <w:rsid w:val="00445C7B"/>
    <w:rsid w:val="004463C5"/>
    <w:rsid w:val="00446D46"/>
    <w:rsid w:val="00446E01"/>
    <w:rsid w:val="0044737A"/>
    <w:rsid w:val="00447AF8"/>
    <w:rsid w:val="004508B6"/>
    <w:rsid w:val="00451050"/>
    <w:rsid w:val="00451618"/>
    <w:rsid w:val="00451945"/>
    <w:rsid w:val="004519B9"/>
    <w:rsid w:val="004521D5"/>
    <w:rsid w:val="00452258"/>
    <w:rsid w:val="00452472"/>
    <w:rsid w:val="00452603"/>
    <w:rsid w:val="00452C78"/>
    <w:rsid w:val="00453B28"/>
    <w:rsid w:val="0045445E"/>
    <w:rsid w:val="004544E2"/>
    <w:rsid w:val="00454503"/>
    <w:rsid w:val="00454E00"/>
    <w:rsid w:val="00454E0A"/>
    <w:rsid w:val="00455410"/>
    <w:rsid w:val="004557BC"/>
    <w:rsid w:val="00455B07"/>
    <w:rsid w:val="00455D07"/>
    <w:rsid w:val="0045606F"/>
    <w:rsid w:val="004567C0"/>
    <w:rsid w:val="004568E0"/>
    <w:rsid w:val="00456991"/>
    <w:rsid w:val="00456C39"/>
    <w:rsid w:val="00457460"/>
    <w:rsid w:val="00457E09"/>
    <w:rsid w:val="00460052"/>
    <w:rsid w:val="00460796"/>
    <w:rsid w:val="004608CB"/>
    <w:rsid w:val="00460CB7"/>
    <w:rsid w:val="00461223"/>
    <w:rsid w:val="00461D70"/>
    <w:rsid w:val="00461E1B"/>
    <w:rsid w:val="00462EB5"/>
    <w:rsid w:val="00463E37"/>
    <w:rsid w:val="00464329"/>
    <w:rsid w:val="00464C11"/>
    <w:rsid w:val="00465574"/>
    <w:rsid w:val="0046568B"/>
    <w:rsid w:val="00465AFE"/>
    <w:rsid w:val="00466323"/>
    <w:rsid w:val="0046653F"/>
    <w:rsid w:val="004669E9"/>
    <w:rsid w:val="00466C17"/>
    <w:rsid w:val="00466C54"/>
    <w:rsid w:val="00466DDC"/>
    <w:rsid w:val="00466EBD"/>
    <w:rsid w:val="00467166"/>
    <w:rsid w:val="00467B3C"/>
    <w:rsid w:val="004701C0"/>
    <w:rsid w:val="00470425"/>
    <w:rsid w:val="0047068A"/>
    <w:rsid w:val="00470AB5"/>
    <w:rsid w:val="00471A42"/>
    <w:rsid w:val="00471F2F"/>
    <w:rsid w:val="00472668"/>
    <w:rsid w:val="00472AD2"/>
    <w:rsid w:val="00472B57"/>
    <w:rsid w:val="004736AC"/>
    <w:rsid w:val="00474081"/>
    <w:rsid w:val="004740DE"/>
    <w:rsid w:val="00474BE6"/>
    <w:rsid w:val="00474C7F"/>
    <w:rsid w:val="00475506"/>
    <w:rsid w:val="004757AE"/>
    <w:rsid w:val="0047591A"/>
    <w:rsid w:val="0047644C"/>
    <w:rsid w:val="00476868"/>
    <w:rsid w:val="00476CE4"/>
    <w:rsid w:val="00476D00"/>
    <w:rsid w:val="004774B5"/>
    <w:rsid w:val="004776C7"/>
    <w:rsid w:val="00477AF6"/>
    <w:rsid w:val="00480496"/>
    <w:rsid w:val="00480A25"/>
    <w:rsid w:val="00480B37"/>
    <w:rsid w:val="00480E11"/>
    <w:rsid w:val="00481014"/>
    <w:rsid w:val="00481A59"/>
    <w:rsid w:val="00482DAB"/>
    <w:rsid w:val="004830C7"/>
    <w:rsid w:val="004838D8"/>
    <w:rsid w:val="00483FF6"/>
    <w:rsid w:val="00484193"/>
    <w:rsid w:val="0048499D"/>
    <w:rsid w:val="00484BF1"/>
    <w:rsid w:val="00485FF4"/>
    <w:rsid w:val="00486379"/>
    <w:rsid w:val="00486615"/>
    <w:rsid w:val="004873B5"/>
    <w:rsid w:val="00487836"/>
    <w:rsid w:val="00490279"/>
    <w:rsid w:val="00490379"/>
    <w:rsid w:val="00490570"/>
    <w:rsid w:val="00490571"/>
    <w:rsid w:val="004908B1"/>
    <w:rsid w:val="00490C42"/>
    <w:rsid w:val="00490C7C"/>
    <w:rsid w:val="00490D5C"/>
    <w:rsid w:val="00490E6C"/>
    <w:rsid w:val="004916FE"/>
    <w:rsid w:val="00491997"/>
    <w:rsid w:val="00492049"/>
    <w:rsid w:val="004925FC"/>
    <w:rsid w:val="00492BBE"/>
    <w:rsid w:val="00492C68"/>
    <w:rsid w:val="00493000"/>
    <w:rsid w:val="00493179"/>
    <w:rsid w:val="004936DE"/>
    <w:rsid w:val="0049451D"/>
    <w:rsid w:val="00494B59"/>
    <w:rsid w:val="00495113"/>
    <w:rsid w:val="004952E4"/>
    <w:rsid w:val="00495CC5"/>
    <w:rsid w:val="00495E28"/>
    <w:rsid w:val="00496823"/>
    <w:rsid w:val="00496B87"/>
    <w:rsid w:val="004976BC"/>
    <w:rsid w:val="004976D5"/>
    <w:rsid w:val="00497E9D"/>
    <w:rsid w:val="004A0233"/>
    <w:rsid w:val="004A0525"/>
    <w:rsid w:val="004A081D"/>
    <w:rsid w:val="004A0D3B"/>
    <w:rsid w:val="004A1107"/>
    <w:rsid w:val="004A1739"/>
    <w:rsid w:val="004A17A1"/>
    <w:rsid w:val="004A1D51"/>
    <w:rsid w:val="004A2192"/>
    <w:rsid w:val="004A264F"/>
    <w:rsid w:val="004A298F"/>
    <w:rsid w:val="004A2E70"/>
    <w:rsid w:val="004A3350"/>
    <w:rsid w:val="004A3987"/>
    <w:rsid w:val="004A3B51"/>
    <w:rsid w:val="004A47BF"/>
    <w:rsid w:val="004A4C2F"/>
    <w:rsid w:val="004A4DE3"/>
    <w:rsid w:val="004A5306"/>
    <w:rsid w:val="004A57AC"/>
    <w:rsid w:val="004A59E0"/>
    <w:rsid w:val="004A5D7C"/>
    <w:rsid w:val="004A5F71"/>
    <w:rsid w:val="004A75E3"/>
    <w:rsid w:val="004A785C"/>
    <w:rsid w:val="004A78FD"/>
    <w:rsid w:val="004A7D46"/>
    <w:rsid w:val="004B047B"/>
    <w:rsid w:val="004B0D23"/>
    <w:rsid w:val="004B0D32"/>
    <w:rsid w:val="004B0D5C"/>
    <w:rsid w:val="004B0EE0"/>
    <w:rsid w:val="004B18A7"/>
    <w:rsid w:val="004B1A65"/>
    <w:rsid w:val="004B21F5"/>
    <w:rsid w:val="004B22FA"/>
    <w:rsid w:val="004B2EB0"/>
    <w:rsid w:val="004B30C4"/>
    <w:rsid w:val="004B30E2"/>
    <w:rsid w:val="004B316C"/>
    <w:rsid w:val="004B32C0"/>
    <w:rsid w:val="004B32EB"/>
    <w:rsid w:val="004B35D6"/>
    <w:rsid w:val="004B3AE6"/>
    <w:rsid w:val="004B415C"/>
    <w:rsid w:val="004B471D"/>
    <w:rsid w:val="004B4782"/>
    <w:rsid w:val="004B48AC"/>
    <w:rsid w:val="004B517E"/>
    <w:rsid w:val="004B5412"/>
    <w:rsid w:val="004B552E"/>
    <w:rsid w:val="004B5929"/>
    <w:rsid w:val="004B62FE"/>
    <w:rsid w:val="004B6431"/>
    <w:rsid w:val="004B69E4"/>
    <w:rsid w:val="004B6E62"/>
    <w:rsid w:val="004B6F2C"/>
    <w:rsid w:val="004B73F1"/>
    <w:rsid w:val="004B753F"/>
    <w:rsid w:val="004B7921"/>
    <w:rsid w:val="004B7B9C"/>
    <w:rsid w:val="004B7DC3"/>
    <w:rsid w:val="004C06BB"/>
    <w:rsid w:val="004C090C"/>
    <w:rsid w:val="004C0EE8"/>
    <w:rsid w:val="004C0F70"/>
    <w:rsid w:val="004C110F"/>
    <w:rsid w:val="004C18AC"/>
    <w:rsid w:val="004C1FF0"/>
    <w:rsid w:val="004C27FC"/>
    <w:rsid w:val="004C2D32"/>
    <w:rsid w:val="004C3BA1"/>
    <w:rsid w:val="004C41DE"/>
    <w:rsid w:val="004C4AB2"/>
    <w:rsid w:val="004C4EBD"/>
    <w:rsid w:val="004C523D"/>
    <w:rsid w:val="004C57E0"/>
    <w:rsid w:val="004C58E7"/>
    <w:rsid w:val="004C5C44"/>
    <w:rsid w:val="004C5F08"/>
    <w:rsid w:val="004C5FD1"/>
    <w:rsid w:val="004C6AE4"/>
    <w:rsid w:val="004C71B9"/>
    <w:rsid w:val="004C7C01"/>
    <w:rsid w:val="004C7ED2"/>
    <w:rsid w:val="004C7F48"/>
    <w:rsid w:val="004C7FF4"/>
    <w:rsid w:val="004D07D0"/>
    <w:rsid w:val="004D0DB8"/>
    <w:rsid w:val="004D190E"/>
    <w:rsid w:val="004D1AD7"/>
    <w:rsid w:val="004D1B5B"/>
    <w:rsid w:val="004D2792"/>
    <w:rsid w:val="004D2BFF"/>
    <w:rsid w:val="004D36C3"/>
    <w:rsid w:val="004D3A66"/>
    <w:rsid w:val="004D522B"/>
    <w:rsid w:val="004D5352"/>
    <w:rsid w:val="004D546A"/>
    <w:rsid w:val="004D677C"/>
    <w:rsid w:val="004D67FE"/>
    <w:rsid w:val="004D7BB5"/>
    <w:rsid w:val="004E0127"/>
    <w:rsid w:val="004E18FA"/>
    <w:rsid w:val="004E1929"/>
    <w:rsid w:val="004E221D"/>
    <w:rsid w:val="004E3105"/>
    <w:rsid w:val="004E3282"/>
    <w:rsid w:val="004E33BD"/>
    <w:rsid w:val="004E387F"/>
    <w:rsid w:val="004E3BA5"/>
    <w:rsid w:val="004E3C07"/>
    <w:rsid w:val="004E415D"/>
    <w:rsid w:val="004E4513"/>
    <w:rsid w:val="004E4F17"/>
    <w:rsid w:val="004E4F7F"/>
    <w:rsid w:val="004E5446"/>
    <w:rsid w:val="004E5568"/>
    <w:rsid w:val="004E5776"/>
    <w:rsid w:val="004E6422"/>
    <w:rsid w:val="004E6438"/>
    <w:rsid w:val="004E64CA"/>
    <w:rsid w:val="004E6B5A"/>
    <w:rsid w:val="004E6C9A"/>
    <w:rsid w:val="004E6E30"/>
    <w:rsid w:val="004E6EB1"/>
    <w:rsid w:val="004E767E"/>
    <w:rsid w:val="004E799B"/>
    <w:rsid w:val="004E7B3F"/>
    <w:rsid w:val="004E7C59"/>
    <w:rsid w:val="004E7C83"/>
    <w:rsid w:val="004E7DDB"/>
    <w:rsid w:val="004F0259"/>
    <w:rsid w:val="004F08AB"/>
    <w:rsid w:val="004F0FD5"/>
    <w:rsid w:val="004F11B6"/>
    <w:rsid w:val="004F168B"/>
    <w:rsid w:val="004F187D"/>
    <w:rsid w:val="004F1D5A"/>
    <w:rsid w:val="004F203A"/>
    <w:rsid w:val="004F2261"/>
    <w:rsid w:val="004F22A8"/>
    <w:rsid w:val="004F3727"/>
    <w:rsid w:val="004F3D05"/>
    <w:rsid w:val="004F4133"/>
    <w:rsid w:val="004F4988"/>
    <w:rsid w:val="004F4EC8"/>
    <w:rsid w:val="004F54AE"/>
    <w:rsid w:val="004F571A"/>
    <w:rsid w:val="004F57E0"/>
    <w:rsid w:val="004F6157"/>
    <w:rsid w:val="004F69B3"/>
    <w:rsid w:val="004F6C43"/>
    <w:rsid w:val="004F73EB"/>
    <w:rsid w:val="004F75DC"/>
    <w:rsid w:val="00500090"/>
    <w:rsid w:val="00500342"/>
    <w:rsid w:val="00500638"/>
    <w:rsid w:val="00500F1A"/>
    <w:rsid w:val="005015EC"/>
    <w:rsid w:val="00501A98"/>
    <w:rsid w:val="005027AA"/>
    <w:rsid w:val="00502BAE"/>
    <w:rsid w:val="00502E30"/>
    <w:rsid w:val="00502EC0"/>
    <w:rsid w:val="00502F20"/>
    <w:rsid w:val="005031AD"/>
    <w:rsid w:val="0050369E"/>
    <w:rsid w:val="00503745"/>
    <w:rsid w:val="005039B4"/>
    <w:rsid w:val="00503A80"/>
    <w:rsid w:val="00503AF6"/>
    <w:rsid w:val="005044D6"/>
    <w:rsid w:val="0050468C"/>
    <w:rsid w:val="0050470D"/>
    <w:rsid w:val="00504CD9"/>
    <w:rsid w:val="00505142"/>
    <w:rsid w:val="00505395"/>
    <w:rsid w:val="0050571B"/>
    <w:rsid w:val="0050572A"/>
    <w:rsid w:val="00506526"/>
    <w:rsid w:val="005065F0"/>
    <w:rsid w:val="00506890"/>
    <w:rsid w:val="00507738"/>
    <w:rsid w:val="005077D5"/>
    <w:rsid w:val="00507E20"/>
    <w:rsid w:val="00510387"/>
    <w:rsid w:val="005106F2"/>
    <w:rsid w:val="005108A6"/>
    <w:rsid w:val="005109AC"/>
    <w:rsid w:val="00510A72"/>
    <w:rsid w:val="00510DCB"/>
    <w:rsid w:val="005111E5"/>
    <w:rsid w:val="0051176E"/>
    <w:rsid w:val="00511C2F"/>
    <w:rsid w:val="00511C87"/>
    <w:rsid w:val="00512095"/>
    <w:rsid w:val="00512194"/>
    <w:rsid w:val="00513579"/>
    <w:rsid w:val="00513D4D"/>
    <w:rsid w:val="00514069"/>
    <w:rsid w:val="005140A6"/>
    <w:rsid w:val="00514473"/>
    <w:rsid w:val="00514886"/>
    <w:rsid w:val="005155B9"/>
    <w:rsid w:val="00515630"/>
    <w:rsid w:val="00516A29"/>
    <w:rsid w:val="00516B96"/>
    <w:rsid w:val="0051712F"/>
    <w:rsid w:val="005173B2"/>
    <w:rsid w:val="00517883"/>
    <w:rsid w:val="00517BC0"/>
    <w:rsid w:val="00520391"/>
    <w:rsid w:val="00520C7E"/>
    <w:rsid w:val="00520C8C"/>
    <w:rsid w:val="00520CDE"/>
    <w:rsid w:val="00520FD4"/>
    <w:rsid w:val="00522ADE"/>
    <w:rsid w:val="00522B82"/>
    <w:rsid w:val="005236C9"/>
    <w:rsid w:val="0052412F"/>
    <w:rsid w:val="005244F3"/>
    <w:rsid w:val="005254C5"/>
    <w:rsid w:val="00525A4F"/>
    <w:rsid w:val="005260C6"/>
    <w:rsid w:val="005262AE"/>
    <w:rsid w:val="00526318"/>
    <w:rsid w:val="00526AC2"/>
    <w:rsid w:val="0052734C"/>
    <w:rsid w:val="005279F7"/>
    <w:rsid w:val="00527BC6"/>
    <w:rsid w:val="00527F37"/>
    <w:rsid w:val="005306C8"/>
    <w:rsid w:val="00530873"/>
    <w:rsid w:val="005309B8"/>
    <w:rsid w:val="00530AB0"/>
    <w:rsid w:val="005311D9"/>
    <w:rsid w:val="00532521"/>
    <w:rsid w:val="00532A95"/>
    <w:rsid w:val="00532B4F"/>
    <w:rsid w:val="00533A5C"/>
    <w:rsid w:val="00533C5D"/>
    <w:rsid w:val="0053464D"/>
    <w:rsid w:val="005346E8"/>
    <w:rsid w:val="00534811"/>
    <w:rsid w:val="005352A7"/>
    <w:rsid w:val="00535509"/>
    <w:rsid w:val="00535766"/>
    <w:rsid w:val="00535891"/>
    <w:rsid w:val="00535A98"/>
    <w:rsid w:val="00535AC0"/>
    <w:rsid w:val="00535DE0"/>
    <w:rsid w:val="005369D3"/>
    <w:rsid w:val="00536A4E"/>
    <w:rsid w:val="00536F45"/>
    <w:rsid w:val="00537311"/>
    <w:rsid w:val="00537578"/>
    <w:rsid w:val="005375DF"/>
    <w:rsid w:val="0053777F"/>
    <w:rsid w:val="005403E8"/>
    <w:rsid w:val="00540430"/>
    <w:rsid w:val="00540480"/>
    <w:rsid w:val="0054093F"/>
    <w:rsid w:val="00540EAD"/>
    <w:rsid w:val="00540EDC"/>
    <w:rsid w:val="00540F3C"/>
    <w:rsid w:val="00541014"/>
    <w:rsid w:val="00541220"/>
    <w:rsid w:val="00541854"/>
    <w:rsid w:val="00541B43"/>
    <w:rsid w:val="00541E4E"/>
    <w:rsid w:val="00542E0A"/>
    <w:rsid w:val="005430D7"/>
    <w:rsid w:val="00543504"/>
    <w:rsid w:val="00543CC9"/>
    <w:rsid w:val="00545100"/>
    <w:rsid w:val="00546452"/>
    <w:rsid w:val="0054666E"/>
    <w:rsid w:val="00547881"/>
    <w:rsid w:val="00547E3E"/>
    <w:rsid w:val="0055054D"/>
    <w:rsid w:val="00550B09"/>
    <w:rsid w:val="00550E96"/>
    <w:rsid w:val="005513D5"/>
    <w:rsid w:val="00551660"/>
    <w:rsid w:val="00551DBD"/>
    <w:rsid w:val="00551EC0"/>
    <w:rsid w:val="00552417"/>
    <w:rsid w:val="00552609"/>
    <w:rsid w:val="0055295A"/>
    <w:rsid w:val="00552B8C"/>
    <w:rsid w:val="00552D69"/>
    <w:rsid w:val="00552FD2"/>
    <w:rsid w:val="00553A93"/>
    <w:rsid w:val="00553E96"/>
    <w:rsid w:val="005545FA"/>
    <w:rsid w:val="00554DDC"/>
    <w:rsid w:val="005550E8"/>
    <w:rsid w:val="00555646"/>
    <w:rsid w:val="005557C6"/>
    <w:rsid w:val="00556076"/>
    <w:rsid w:val="00556236"/>
    <w:rsid w:val="005568CF"/>
    <w:rsid w:val="00557B90"/>
    <w:rsid w:val="00557CE2"/>
    <w:rsid w:val="00557F4E"/>
    <w:rsid w:val="0056031E"/>
    <w:rsid w:val="00560368"/>
    <w:rsid w:val="0056041A"/>
    <w:rsid w:val="00561090"/>
    <w:rsid w:val="00561410"/>
    <w:rsid w:val="00561C04"/>
    <w:rsid w:val="005630A9"/>
    <w:rsid w:val="005631AB"/>
    <w:rsid w:val="00564595"/>
    <w:rsid w:val="00564A97"/>
    <w:rsid w:val="00564F07"/>
    <w:rsid w:val="00565586"/>
    <w:rsid w:val="00565604"/>
    <w:rsid w:val="005659AA"/>
    <w:rsid w:val="00566388"/>
    <w:rsid w:val="005664AC"/>
    <w:rsid w:val="00567329"/>
    <w:rsid w:val="005676BC"/>
    <w:rsid w:val="00567963"/>
    <w:rsid w:val="005701DA"/>
    <w:rsid w:val="0057046F"/>
    <w:rsid w:val="005705D6"/>
    <w:rsid w:val="00570852"/>
    <w:rsid w:val="00570C02"/>
    <w:rsid w:val="005712C4"/>
    <w:rsid w:val="00571A85"/>
    <w:rsid w:val="0057271B"/>
    <w:rsid w:val="00572C08"/>
    <w:rsid w:val="005737FA"/>
    <w:rsid w:val="0057411B"/>
    <w:rsid w:val="00574182"/>
    <w:rsid w:val="005745EE"/>
    <w:rsid w:val="00574719"/>
    <w:rsid w:val="005747C9"/>
    <w:rsid w:val="00574D4F"/>
    <w:rsid w:val="005759D8"/>
    <w:rsid w:val="00575B7B"/>
    <w:rsid w:val="00575C0D"/>
    <w:rsid w:val="00576035"/>
    <w:rsid w:val="005766B2"/>
    <w:rsid w:val="00576F77"/>
    <w:rsid w:val="00577089"/>
    <w:rsid w:val="00577531"/>
    <w:rsid w:val="00577B19"/>
    <w:rsid w:val="00577CFA"/>
    <w:rsid w:val="00580F8D"/>
    <w:rsid w:val="005812E8"/>
    <w:rsid w:val="0058135F"/>
    <w:rsid w:val="00581623"/>
    <w:rsid w:val="00581E07"/>
    <w:rsid w:val="00581EFB"/>
    <w:rsid w:val="00582165"/>
    <w:rsid w:val="005822D3"/>
    <w:rsid w:val="005827C7"/>
    <w:rsid w:val="00583559"/>
    <w:rsid w:val="0058369C"/>
    <w:rsid w:val="0058379A"/>
    <w:rsid w:val="00584227"/>
    <w:rsid w:val="00584769"/>
    <w:rsid w:val="00584D0D"/>
    <w:rsid w:val="00585399"/>
    <w:rsid w:val="005853F3"/>
    <w:rsid w:val="00586074"/>
    <w:rsid w:val="00586158"/>
    <w:rsid w:val="00586B91"/>
    <w:rsid w:val="00586CFF"/>
    <w:rsid w:val="00586E6B"/>
    <w:rsid w:val="005878E4"/>
    <w:rsid w:val="00587910"/>
    <w:rsid w:val="00587EDF"/>
    <w:rsid w:val="00590042"/>
    <w:rsid w:val="0059064E"/>
    <w:rsid w:val="00590C19"/>
    <w:rsid w:val="00590C78"/>
    <w:rsid w:val="00590FC8"/>
    <w:rsid w:val="0059137F"/>
    <w:rsid w:val="00591545"/>
    <w:rsid w:val="005916CF"/>
    <w:rsid w:val="00592069"/>
    <w:rsid w:val="00592139"/>
    <w:rsid w:val="00592170"/>
    <w:rsid w:val="005922DD"/>
    <w:rsid w:val="0059253D"/>
    <w:rsid w:val="005925CD"/>
    <w:rsid w:val="00592949"/>
    <w:rsid w:val="00593B21"/>
    <w:rsid w:val="0059431A"/>
    <w:rsid w:val="00595088"/>
    <w:rsid w:val="00595407"/>
    <w:rsid w:val="005954AD"/>
    <w:rsid w:val="00595C09"/>
    <w:rsid w:val="005964B0"/>
    <w:rsid w:val="005964DA"/>
    <w:rsid w:val="00596550"/>
    <w:rsid w:val="005968AF"/>
    <w:rsid w:val="00596BC2"/>
    <w:rsid w:val="00596EF7"/>
    <w:rsid w:val="00597175"/>
    <w:rsid w:val="0059723E"/>
    <w:rsid w:val="00597D9C"/>
    <w:rsid w:val="00597F4F"/>
    <w:rsid w:val="005A0101"/>
    <w:rsid w:val="005A031E"/>
    <w:rsid w:val="005A0753"/>
    <w:rsid w:val="005A16AB"/>
    <w:rsid w:val="005A1709"/>
    <w:rsid w:val="005A1F47"/>
    <w:rsid w:val="005A2F85"/>
    <w:rsid w:val="005A3426"/>
    <w:rsid w:val="005A4038"/>
    <w:rsid w:val="005A40B0"/>
    <w:rsid w:val="005A516F"/>
    <w:rsid w:val="005A55F5"/>
    <w:rsid w:val="005A5662"/>
    <w:rsid w:val="005A5818"/>
    <w:rsid w:val="005A630C"/>
    <w:rsid w:val="005A6613"/>
    <w:rsid w:val="005A6C9D"/>
    <w:rsid w:val="005A7E06"/>
    <w:rsid w:val="005A7F70"/>
    <w:rsid w:val="005B04AD"/>
    <w:rsid w:val="005B14C2"/>
    <w:rsid w:val="005B16F6"/>
    <w:rsid w:val="005B2B10"/>
    <w:rsid w:val="005B2B74"/>
    <w:rsid w:val="005B377F"/>
    <w:rsid w:val="005B3CE1"/>
    <w:rsid w:val="005B4554"/>
    <w:rsid w:val="005B4644"/>
    <w:rsid w:val="005B464A"/>
    <w:rsid w:val="005B4D09"/>
    <w:rsid w:val="005B61CB"/>
    <w:rsid w:val="005B651C"/>
    <w:rsid w:val="005B67D6"/>
    <w:rsid w:val="005B686F"/>
    <w:rsid w:val="005B6879"/>
    <w:rsid w:val="005B6CA2"/>
    <w:rsid w:val="005B74DF"/>
    <w:rsid w:val="005B75B5"/>
    <w:rsid w:val="005B75F3"/>
    <w:rsid w:val="005B7C98"/>
    <w:rsid w:val="005B7CBD"/>
    <w:rsid w:val="005B7EE7"/>
    <w:rsid w:val="005C0088"/>
    <w:rsid w:val="005C00E1"/>
    <w:rsid w:val="005C1A74"/>
    <w:rsid w:val="005C1E1C"/>
    <w:rsid w:val="005C203E"/>
    <w:rsid w:val="005C2750"/>
    <w:rsid w:val="005C29C5"/>
    <w:rsid w:val="005C3A8D"/>
    <w:rsid w:val="005C42D1"/>
    <w:rsid w:val="005C465A"/>
    <w:rsid w:val="005C482B"/>
    <w:rsid w:val="005C50E8"/>
    <w:rsid w:val="005C517F"/>
    <w:rsid w:val="005C5652"/>
    <w:rsid w:val="005C5D9A"/>
    <w:rsid w:val="005C5D9E"/>
    <w:rsid w:val="005C6F7F"/>
    <w:rsid w:val="005C7040"/>
    <w:rsid w:val="005C79F0"/>
    <w:rsid w:val="005C7E2D"/>
    <w:rsid w:val="005D0169"/>
    <w:rsid w:val="005D035F"/>
    <w:rsid w:val="005D04CE"/>
    <w:rsid w:val="005D0617"/>
    <w:rsid w:val="005D0A51"/>
    <w:rsid w:val="005D0D5B"/>
    <w:rsid w:val="005D1249"/>
    <w:rsid w:val="005D13AC"/>
    <w:rsid w:val="005D1B29"/>
    <w:rsid w:val="005D317B"/>
    <w:rsid w:val="005D3468"/>
    <w:rsid w:val="005D39E3"/>
    <w:rsid w:val="005D39E4"/>
    <w:rsid w:val="005D4424"/>
    <w:rsid w:val="005D4462"/>
    <w:rsid w:val="005D44AE"/>
    <w:rsid w:val="005D4EC7"/>
    <w:rsid w:val="005D5395"/>
    <w:rsid w:val="005D6299"/>
    <w:rsid w:val="005D62FA"/>
    <w:rsid w:val="005D648D"/>
    <w:rsid w:val="005D6693"/>
    <w:rsid w:val="005D6836"/>
    <w:rsid w:val="005D6A95"/>
    <w:rsid w:val="005D7088"/>
    <w:rsid w:val="005D716B"/>
    <w:rsid w:val="005D79B0"/>
    <w:rsid w:val="005D79D4"/>
    <w:rsid w:val="005D7AA5"/>
    <w:rsid w:val="005D7D70"/>
    <w:rsid w:val="005D7E03"/>
    <w:rsid w:val="005E0306"/>
    <w:rsid w:val="005E11BD"/>
    <w:rsid w:val="005E11C5"/>
    <w:rsid w:val="005E143F"/>
    <w:rsid w:val="005E17EF"/>
    <w:rsid w:val="005E2172"/>
    <w:rsid w:val="005E27AC"/>
    <w:rsid w:val="005E28E6"/>
    <w:rsid w:val="005E31FD"/>
    <w:rsid w:val="005E385B"/>
    <w:rsid w:val="005E3906"/>
    <w:rsid w:val="005E3EA5"/>
    <w:rsid w:val="005E534E"/>
    <w:rsid w:val="005E6359"/>
    <w:rsid w:val="005E6E02"/>
    <w:rsid w:val="005E6F77"/>
    <w:rsid w:val="005E7F39"/>
    <w:rsid w:val="005F0249"/>
    <w:rsid w:val="005F0698"/>
    <w:rsid w:val="005F0785"/>
    <w:rsid w:val="005F0B7E"/>
    <w:rsid w:val="005F0E0D"/>
    <w:rsid w:val="005F10B9"/>
    <w:rsid w:val="005F11FF"/>
    <w:rsid w:val="005F161B"/>
    <w:rsid w:val="005F1BEA"/>
    <w:rsid w:val="005F2195"/>
    <w:rsid w:val="005F2978"/>
    <w:rsid w:val="005F298A"/>
    <w:rsid w:val="005F2E3A"/>
    <w:rsid w:val="005F4055"/>
    <w:rsid w:val="005F4288"/>
    <w:rsid w:val="005F43FF"/>
    <w:rsid w:val="005F44D0"/>
    <w:rsid w:val="005F4702"/>
    <w:rsid w:val="005F47BF"/>
    <w:rsid w:val="005F48CB"/>
    <w:rsid w:val="005F4B07"/>
    <w:rsid w:val="005F5332"/>
    <w:rsid w:val="005F5E9A"/>
    <w:rsid w:val="005F602A"/>
    <w:rsid w:val="005F6412"/>
    <w:rsid w:val="005F66D4"/>
    <w:rsid w:val="005F6AD9"/>
    <w:rsid w:val="005F758E"/>
    <w:rsid w:val="005F79E7"/>
    <w:rsid w:val="005F7A42"/>
    <w:rsid w:val="005F7B88"/>
    <w:rsid w:val="005F7F5D"/>
    <w:rsid w:val="0060004F"/>
    <w:rsid w:val="006000D3"/>
    <w:rsid w:val="006007F5"/>
    <w:rsid w:val="00600837"/>
    <w:rsid w:val="0060090C"/>
    <w:rsid w:val="00600A31"/>
    <w:rsid w:val="00601642"/>
    <w:rsid w:val="006018E8"/>
    <w:rsid w:val="00601C22"/>
    <w:rsid w:val="00601D3D"/>
    <w:rsid w:val="00601E98"/>
    <w:rsid w:val="006025C9"/>
    <w:rsid w:val="00602812"/>
    <w:rsid w:val="00602A8D"/>
    <w:rsid w:val="00602A93"/>
    <w:rsid w:val="00602C41"/>
    <w:rsid w:val="00602DDF"/>
    <w:rsid w:val="00602F88"/>
    <w:rsid w:val="006030E9"/>
    <w:rsid w:val="00603184"/>
    <w:rsid w:val="0060342D"/>
    <w:rsid w:val="00604007"/>
    <w:rsid w:val="00604174"/>
    <w:rsid w:val="006043D5"/>
    <w:rsid w:val="00604C60"/>
    <w:rsid w:val="00605183"/>
    <w:rsid w:val="00605994"/>
    <w:rsid w:val="00605E4F"/>
    <w:rsid w:val="00606629"/>
    <w:rsid w:val="00606DD1"/>
    <w:rsid w:val="006070C2"/>
    <w:rsid w:val="006070CC"/>
    <w:rsid w:val="00607188"/>
    <w:rsid w:val="0060746C"/>
    <w:rsid w:val="006076BD"/>
    <w:rsid w:val="00607E32"/>
    <w:rsid w:val="00610046"/>
    <w:rsid w:val="00610590"/>
    <w:rsid w:val="0061080E"/>
    <w:rsid w:val="00610B5A"/>
    <w:rsid w:val="00611172"/>
    <w:rsid w:val="006112A0"/>
    <w:rsid w:val="00611489"/>
    <w:rsid w:val="00611BEA"/>
    <w:rsid w:val="00611EB1"/>
    <w:rsid w:val="00612185"/>
    <w:rsid w:val="00612F0E"/>
    <w:rsid w:val="00613573"/>
    <w:rsid w:val="00613A78"/>
    <w:rsid w:val="00613D1E"/>
    <w:rsid w:val="00613EDB"/>
    <w:rsid w:val="00613F82"/>
    <w:rsid w:val="00613F84"/>
    <w:rsid w:val="00614258"/>
    <w:rsid w:val="006142AA"/>
    <w:rsid w:val="00614828"/>
    <w:rsid w:val="0061567A"/>
    <w:rsid w:val="00615C6F"/>
    <w:rsid w:val="00615E2C"/>
    <w:rsid w:val="00615E94"/>
    <w:rsid w:val="006168F3"/>
    <w:rsid w:val="00616CE3"/>
    <w:rsid w:val="00617504"/>
    <w:rsid w:val="00617545"/>
    <w:rsid w:val="00617F79"/>
    <w:rsid w:val="00620E82"/>
    <w:rsid w:val="00621135"/>
    <w:rsid w:val="00621238"/>
    <w:rsid w:val="00621DD2"/>
    <w:rsid w:val="006222E9"/>
    <w:rsid w:val="00622647"/>
    <w:rsid w:val="0062290B"/>
    <w:rsid w:val="00622DD1"/>
    <w:rsid w:val="0062325E"/>
    <w:rsid w:val="00623E9E"/>
    <w:rsid w:val="006242E4"/>
    <w:rsid w:val="006243FC"/>
    <w:rsid w:val="00624975"/>
    <w:rsid w:val="00624AC2"/>
    <w:rsid w:val="00624CB6"/>
    <w:rsid w:val="00624FD1"/>
    <w:rsid w:val="0062509B"/>
    <w:rsid w:val="006252AB"/>
    <w:rsid w:val="00625306"/>
    <w:rsid w:val="00625659"/>
    <w:rsid w:val="006257CF"/>
    <w:rsid w:val="006259F5"/>
    <w:rsid w:val="00625B78"/>
    <w:rsid w:val="006262A9"/>
    <w:rsid w:val="006262F9"/>
    <w:rsid w:val="006273FF"/>
    <w:rsid w:val="006301E7"/>
    <w:rsid w:val="0063050C"/>
    <w:rsid w:val="0063066B"/>
    <w:rsid w:val="00630685"/>
    <w:rsid w:val="006306D8"/>
    <w:rsid w:val="006309CC"/>
    <w:rsid w:val="00630ED6"/>
    <w:rsid w:val="006310A5"/>
    <w:rsid w:val="006311CE"/>
    <w:rsid w:val="0063154F"/>
    <w:rsid w:val="00631BDE"/>
    <w:rsid w:val="00631F53"/>
    <w:rsid w:val="00631F9E"/>
    <w:rsid w:val="0063211D"/>
    <w:rsid w:val="006322FD"/>
    <w:rsid w:val="00632A3D"/>
    <w:rsid w:val="00632BE5"/>
    <w:rsid w:val="00632C91"/>
    <w:rsid w:val="00632EBF"/>
    <w:rsid w:val="00633193"/>
    <w:rsid w:val="00633227"/>
    <w:rsid w:val="0063324B"/>
    <w:rsid w:val="00633C1A"/>
    <w:rsid w:val="006344EA"/>
    <w:rsid w:val="0063458B"/>
    <w:rsid w:val="006347E5"/>
    <w:rsid w:val="0063482B"/>
    <w:rsid w:val="00634A34"/>
    <w:rsid w:val="00634A6A"/>
    <w:rsid w:val="00634F3C"/>
    <w:rsid w:val="0063540C"/>
    <w:rsid w:val="006357D3"/>
    <w:rsid w:val="00635C2D"/>
    <w:rsid w:val="00635F2C"/>
    <w:rsid w:val="006360AC"/>
    <w:rsid w:val="006362B0"/>
    <w:rsid w:val="00636341"/>
    <w:rsid w:val="0063665F"/>
    <w:rsid w:val="00636D52"/>
    <w:rsid w:val="00636DA6"/>
    <w:rsid w:val="0063771A"/>
    <w:rsid w:val="00640057"/>
    <w:rsid w:val="006402D4"/>
    <w:rsid w:val="006413A8"/>
    <w:rsid w:val="00641565"/>
    <w:rsid w:val="006416D6"/>
    <w:rsid w:val="006418BA"/>
    <w:rsid w:val="00641959"/>
    <w:rsid w:val="006427BC"/>
    <w:rsid w:val="00643002"/>
    <w:rsid w:val="00643DB4"/>
    <w:rsid w:val="0064405B"/>
    <w:rsid w:val="0064425D"/>
    <w:rsid w:val="00644361"/>
    <w:rsid w:val="006448BC"/>
    <w:rsid w:val="00644C8A"/>
    <w:rsid w:val="00644E22"/>
    <w:rsid w:val="0064578C"/>
    <w:rsid w:val="006459EB"/>
    <w:rsid w:val="00645A70"/>
    <w:rsid w:val="00645C2D"/>
    <w:rsid w:val="00645F2A"/>
    <w:rsid w:val="00646184"/>
    <w:rsid w:val="0064635F"/>
    <w:rsid w:val="00647CF0"/>
    <w:rsid w:val="006501D5"/>
    <w:rsid w:val="006502C5"/>
    <w:rsid w:val="00650449"/>
    <w:rsid w:val="006508FC"/>
    <w:rsid w:val="00652036"/>
    <w:rsid w:val="006523FC"/>
    <w:rsid w:val="0065254A"/>
    <w:rsid w:val="00652704"/>
    <w:rsid w:val="00652951"/>
    <w:rsid w:val="006529EA"/>
    <w:rsid w:val="00652B4C"/>
    <w:rsid w:val="006532A9"/>
    <w:rsid w:val="006536A6"/>
    <w:rsid w:val="00653B0F"/>
    <w:rsid w:val="0065401B"/>
    <w:rsid w:val="00654A22"/>
    <w:rsid w:val="006559CD"/>
    <w:rsid w:val="0065695E"/>
    <w:rsid w:val="00656EF6"/>
    <w:rsid w:val="006574DA"/>
    <w:rsid w:val="006578F5"/>
    <w:rsid w:val="00657D00"/>
    <w:rsid w:val="006602BC"/>
    <w:rsid w:val="0066031B"/>
    <w:rsid w:val="00660B5E"/>
    <w:rsid w:val="0066108F"/>
    <w:rsid w:val="00661104"/>
    <w:rsid w:val="00661129"/>
    <w:rsid w:val="00661445"/>
    <w:rsid w:val="006619B4"/>
    <w:rsid w:val="00661BAF"/>
    <w:rsid w:val="0066253D"/>
    <w:rsid w:val="00663103"/>
    <w:rsid w:val="006631FC"/>
    <w:rsid w:val="006633EE"/>
    <w:rsid w:val="006637B5"/>
    <w:rsid w:val="0066391B"/>
    <w:rsid w:val="00663E03"/>
    <w:rsid w:val="0066403E"/>
    <w:rsid w:val="0066416C"/>
    <w:rsid w:val="00664319"/>
    <w:rsid w:val="0066443A"/>
    <w:rsid w:val="006649A6"/>
    <w:rsid w:val="00664D87"/>
    <w:rsid w:val="006652D6"/>
    <w:rsid w:val="00665920"/>
    <w:rsid w:val="00666823"/>
    <w:rsid w:val="00667341"/>
    <w:rsid w:val="00667860"/>
    <w:rsid w:val="00667A7B"/>
    <w:rsid w:val="00670295"/>
    <w:rsid w:val="00670722"/>
    <w:rsid w:val="0067090C"/>
    <w:rsid w:val="00670D19"/>
    <w:rsid w:val="0067115E"/>
    <w:rsid w:val="006714C1"/>
    <w:rsid w:val="0067150D"/>
    <w:rsid w:val="0067161F"/>
    <w:rsid w:val="00671918"/>
    <w:rsid w:val="00671A0C"/>
    <w:rsid w:val="00671FC6"/>
    <w:rsid w:val="00672ACC"/>
    <w:rsid w:val="00672B7E"/>
    <w:rsid w:val="006730A9"/>
    <w:rsid w:val="00673591"/>
    <w:rsid w:val="00673B7F"/>
    <w:rsid w:val="006742B6"/>
    <w:rsid w:val="00674862"/>
    <w:rsid w:val="00674A23"/>
    <w:rsid w:val="00674D0E"/>
    <w:rsid w:val="00674E37"/>
    <w:rsid w:val="0067522F"/>
    <w:rsid w:val="006757B1"/>
    <w:rsid w:val="006758BB"/>
    <w:rsid w:val="00675919"/>
    <w:rsid w:val="00675AF0"/>
    <w:rsid w:val="00675BD0"/>
    <w:rsid w:val="00675CC3"/>
    <w:rsid w:val="00675EF0"/>
    <w:rsid w:val="00676204"/>
    <w:rsid w:val="00676A84"/>
    <w:rsid w:val="00676D40"/>
    <w:rsid w:val="0067723C"/>
    <w:rsid w:val="006774BB"/>
    <w:rsid w:val="006779D4"/>
    <w:rsid w:val="00677B18"/>
    <w:rsid w:val="00680AC8"/>
    <w:rsid w:val="00680DD9"/>
    <w:rsid w:val="00680E47"/>
    <w:rsid w:val="0068163F"/>
    <w:rsid w:val="00681819"/>
    <w:rsid w:val="00681AC7"/>
    <w:rsid w:val="00681B36"/>
    <w:rsid w:val="00682100"/>
    <w:rsid w:val="00682296"/>
    <w:rsid w:val="006826C7"/>
    <w:rsid w:val="00682802"/>
    <w:rsid w:val="00682B99"/>
    <w:rsid w:val="00683C75"/>
    <w:rsid w:val="00683CC3"/>
    <w:rsid w:val="00683E1F"/>
    <w:rsid w:val="00683EC5"/>
    <w:rsid w:val="0068417C"/>
    <w:rsid w:val="006852C7"/>
    <w:rsid w:val="006858DD"/>
    <w:rsid w:val="00685CED"/>
    <w:rsid w:val="00686281"/>
    <w:rsid w:val="006865B3"/>
    <w:rsid w:val="00686E9C"/>
    <w:rsid w:val="0068734B"/>
    <w:rsid w:val="00687EBE"/>
    <w:rsid w:val="00687FC4"/>
    <w:rsid w:val="006901F3"/>
    <w:rsid w:val="006904DF"/>
    <w:rsid w:val="0069066A"/>
    <w:rsid w:val="00691108"/>
    <w:rsid w:val="00691332"/>
    <w:rsid w:val="00691710"/>
    <w:rsid w:val="00692A5C"/>
    <w:rsid w:val="00692D39"/>
    <w:rsid w:val="00693EDD"/>
    <w:rsid w:val="0069421B"/>
    <w:rsid w:val="00694702"/>
    <w:rsid w:val="006947F7"/>
    <w:rsid w:val="00694C32"/>
    <w:rsid w:val="00694E34"/>
    <w:rsid w:val="00695B48"/>
    <w:rsid w:val="00695B9B"/>
    <w:rsid w:val="0069636D"/>
    <w:rsid w:val="0069647E"/>
    <w:rsid w:val="00696583"/>
    <w:rsid w:val="00696874"/>
    <w:rsid w:val="00696C30"/>
    <w:rsid w:val="00696E47"/>
    <w:rsid w:val="00697017"/>
    <w:rsid w:val="006976C1"/>
    <w:rsid w:val="00697718"/>
    <w:rsid w:val="006A0015"/>
    <w:rsid w:val="006A00FC"/>
    <w:rsid w:val="006A0A6E"/>
    <w:rsid w:val="006A0D13"/>
    <w:rsid w:val="006A0EDD"/>
    <w:rsid w:val="006A23C9"/>
    <w:rsid w:val="006A2900"/>
    <w:rsid w:val="006A2E12"/>
    <w:rsid w:val="006A3454"/>
    <w:rsid w:val="006A3A22"/>
    <w:rsid w:val="006A3C11"/>
    <w:rsid w:val="006A4003"/>
    <w:rsid w:val="006A4517"/>
    <w:rsid w:val="006A4F30"/>
    <w:rsid w:val="006A5A75"/>
    <w:rsid w:val="006A5D2B"/>
    <w:rsid w:val="006A610C"/>
    <w:rsid w:val="006A637E"/>
    <w:rsid w:val="006A6B46"/>
    <w:rsid w:val="006A6E2C"/>
    <w:rsid w:val="006A70F6"/>
    <w:rsid w:val="006A7153"/>
    <w:rsid w:val="006A7572"/>
    <w:rsid w:val="006A7F26"/>
    <w:rsid w:val="006B0EE6"/>
    <w:rsid w:val="006B101A"/>
    <w:rsid w:val="006B16A3"/>
    <w:rsid w:val="006B246A"/>
    <w:rsid w:val="006B2B04"/>
    <w:rsid w:val="006B33D9"/>
    <w:rsid w:val="006B3478"/>
    <w:rsid w:val="006B359C"/>
    <w:rsid w:val="006B3A8D"/>
    <w:rsid w:val="006B3DCB"/>
    <w:rsid w:val="006B41CC"/>
    <w:rsid w:val="006B47DA"/>
    <w:rsid w:val="006B4EFC"/>
    <w:rsid w:val="006B5C27"/>
    <w:rsid w:val="006B5EFD"/>
    <w:rsid w:val="006B74BE"/>
    <w:rsid w:val="006B7C29"/>
    <w:rsid w:val="006C0E6D"/>
    <w:rsid w:val="006C0F9D"/>
    <w:rsid w:val="006C2005"/>
    <w:rsid w:val="006C26AE"/>
    <w:rsid w:val="006C2A05"/>
    <w:rsid w:val="006C36AD"/>
    <w:rsid w:val="006C3B59"/>
    <w:rsid w:val="006C3B6A"/>
    <w:rsid w:val="006C3D86"/>
    <w:rsid w:val="006C3F44"/>
    <w:rsid w:val="006C4547"/>
    <w:rsid w:val="006C4733"/>
    <w:rsid w:val="006C5212"/>
    <w:rsid w:val="006C550F"/>
    <w:rsid w:val="006C58A0"/>
    <w:rsid w:val="006C59FB"/>
    <w:rsid w:val="006C6B1C"/>
    <w:rsid w:val="006C6FAC"/>
    <w:rsid w:val="006C748B"/>
    <w:rsid w:val="006C78AC"/>
    <w:rsid w:val="006C7B3B"/>
    <w:rsid w:val="006C7F30"/>
    <w:rsid w:val="006D0364"/>
    <w:rsid w:val="006D0644"/>
    <w:rsid w:val="006D0E40"/>
    <w:rsid w:val="006D18E9"/>
    <w:rsid w:val="006D1BC9"/>
    <w:rsid w:val="006D1C0E"/>
    <w:rsid w:val="006D1FEB"/>
    <w:rsid w:val="006D2522"/>
    <w:rsid w:val="006D29ED"/>
    <w:rsid w:val="006D2D31"/>
    <w:rsid w:val="006D36DE"/>
    <w:rsid w:val="006D36EE"/>
    <w:rsid w:val="006D381E"/>
    <w:rsid w:val="006D45CA"/>
    <w:rsid w:val="006D4607"/>
    <w:rsid w:val="006D4CE1"/>
    <w:rsid w:val="006D51DD"/>
    <w:rsid w:val="006D533F"/>
    <w:rsid w:val="006D579F"/>
    <w:rsid w:val="006D5E42"/>
    <w:rsid w:val="006D6D2E"/>
    <w:rsid w:val="006D7368"/>
    <w:rsid w:val="006D77D7"/>
    <w:rsid w:val="006D77D8"/>
    <w:rsid w:val="006D7DB1"/>
    <w:rsid w:val="006D7EE2"/>
    <w:rsid w:val="006E0201"/>
    <w:rsid w:val="006E03A4"/>
    <w:rsid w:val="006E0791"/>
    <w:rsid w:val="006E087D"/>
    <w:rsid w:val="006E23A6"/>
    <w:rsid w:val="006E2616"/>
    <w:rsid w:val="006E29DC"/>
    <w:rsid w:val="006E2FFB"/>
    <w:rsid w:val="006E32AC"/>
    <w:rsid w:val="006E3828"/>
    <w:rsid w:val="006E3BD8"/>
    <w:rsid w:val="006E3E80"/>
    <w:rsid w:val="006E423D"/>
    <w:rsid w:val="006E4827"/>
    <w:rsid w:val="006E4C87"/>
    <w:rsid w:val="006E54D1"/>
    <w:rsid w:val="006E5731"/>
    <w:rsid w:val="006E6199"/>
    <w:rsid w:val="006E636D"/>
    <w:rsid w:val="006E671B"/>
    <w:rsid w:val="006E6916"/>
    <w:rsid w:val="006E7AA6"/>
    <w:rsid w:val="006E7C01"/>
    <w:rsid w:val="006E7FA0"/>
    <w:rsid w:val="006F0A5F"/>
    <w:rsid w:val="006F1156"/>
    <w:rsid w:val="006F11C2"/>
    <w:rsid w:val="006F1339"/>
    <w:rsid w:val="006F1B6B"/>
    <w:rsid w:val="006F2ADD"/>
    <w:rsid w:val="006F32E4"/>
    <w:rsid w:val="006F3497"/>
    <w:rsid w:val="006F400C"/>
    <w:rsid w:val="006F4015"/>
    <w:rsid w:val="006F49C6"/>
    <w:rsid w:val="006F4AF5"/>
    <w:rsid w:val="006F51CE"/>
    <w:rsid w:val="006F53B9"/>
    <w:rsid w:val="006F5C9D"/>
    <w:rsid w:val="006F6210"/>
    <w:rsid w:val="006F6AC9"/>
    <w:rsid w:val="006F6E75"/>
    <w:rsid w:val="006F71C3"/>
    <w:rsid w:val="006F736E"/>
    <w:rsid w:val="006F7CC2"/>
    <w:rsid w:val="0070047E"/>
    <w:rsid w:val="00700A9A"/>
    <w:rsid w:val="00700B3A"/>
    <w:rsid w:val="00701B4A"/>
    <w:rsid w:val="00701D41"/>
    <w:rsid w:val="007026F2"/>
    <w:rsid w:val="00702737"/>
    <w:rsid w:val="0070285A"/>
    <w:rsid w:val="0070323D"/>
    <w:rsid w:val="00703449"/>
    <w:rsid w:val="00703595"/>
    <w:rsid w:val="00703D71"/>
    <w:rsid w:val="00704411"/>
    <w:rsid w:val="007045FD"/>
    <w:rsid w:val="00704C70"/>
    <w:rsid w:val="00704DE4"/>
    <w:rsid w:val="00704DF1"/>
    <w:rsid w:val="0070589E"/>
    <w:rsid w:val="00705A23"/>
    <w:rsid w:val="00705A90"/>
    <w:rsid w:val="00705E33"/>
    <w:rsid w:val="0070668E"/>
    <w:rsid w:val="007073A8"/>
    <w:rsid w:val="007107E0"/>
    <w:rsid w:val="00710CBE"/>
    <w:rsid w:val="00710F01"/>
    <w:rsid w:val="00711393"/>
    <w:rsid w:val="007114E7"/>
    <w:rsid w:val="0071181B"/>
    <w:rsid w:val="00711D20"/>
    <w:rsid w:val="00712A42"/>
    <w:rsid w:val="00712C74"/>
    <w:rsid w:val="00712DB3"/>
    <w:rsid w:val="00712E64"/>
    <w:rsid w:val="00712FC2"/>
    <w:rsid w:val="00713028"/>
    <w:rsid w:val="0071353B"/>
    <w:rsid w:val="00713E85"/>
    <w:rsid w:val="007140C5"/>
    <w:rsid w:val="00714841"/>
    <w:rsid w:val="00714D86"/>
    <w:rsid w:val="007154A9"/>
    <w:rsid w:val="00715DFA"/>
    <w:rsid w:val="00715E5B"/>
    <w:rsid w:val="00716046"/>
    <w:rsid w:val="00716D0E"/>
    <w:rsid w:val="00716FC0"/>
    <w:rsid w:val="007173C9"/>
    <w:rsid w:val="0071779F"/>
    <w:rsid w:val="007208FD"/>
    <w:rsid w:val="00720A2A"/>
    <w:rsid w:val="00720DDE"/>
    <w:rsid w:val="00721122"/>
    <w:rsid w:val="00721ACD"/>
    <w:rsid w:val="0072233F"/>
    <w:rsid w:val="00723200"/>
    <w:rsid w:val="00723D05"/>
    <w:rsid w:val="00723DB8"/>
    <w:rsid w:val="007248F4"/>
    <w:rsid w:val="00724DE6"/>
    <w:rsid w:val="007251D3"/>
    <w:rsid w:val="00725BE9"/>
    <w:rsid w:val="00726127"/>
    <w:rsid w:val="007261D3"/>
    <w:rsid w:val="007261F7"/>
    <w:rsid w:val="007263FC"/>
    <w:rsid w:val="007267A7"/>
    <w:rsid w:val="00726924"/>
    <w:rsid w:val="007269BD"/>
    <w:rsid w:val="00727466"/>
    <w:rsid w:val="00727900"/>
    <w:rsid w:val="00727BA8"/>
    <w:rsid w:val="0073094A"/>
    <w:rsid w:val="00730977"/>
    <w:rsid w:val="00730A7F"/>
    <w:rsid w:val="00731364"/>
    <w:rsid w:val="007322ED"/>
    <w:rsid w:val="007324D4"/>
    <w:rsid w:val="007328B7"/>
    <w:rsid w:val="00732BEB"/>
    <w:rsid w:val="00732E30"/>
    <w:rsid w:val="007337AB"/>
    <w:rsid w:val="007339C5"/>
    <w:rsid w:val="00733C06"/>
    <w:rsid w:val="0073410E"/>
    <w:rsid w:val="00734267"/>
    <w:rsid w:val="007342E3"/>
    <w:rsid w:val="007343D4"/>
    <w:rsid w:val="00734444"/>
    <w:rsid w:val="00735172"/>
    <w:rsid w:val="007353FB"/>
    <w:rsid w:val="007354B3"/>
    <w:rsid w:val="007356CD"/>
    <w:rsid w:val="00735E83"/>
    <w:rsid w:val="00735EE5"/>
    <w:rsid w:val="00736F68"/>
    <w:rsid w:val="00736FB3"/>
    <w:rsid w:val="00737CE3"/>
    <w:rsid w:val="0074062A"/>
    <w:rsid w:val="00740D0E"/>
    <w:rsid w:val="00741183"/>
    <w:rsid w:val="007411DE"/>
    <w:rsid w:val="00742555"/>
    <w:rsid w:val="00742970"/>
    <w:rsid w:val="007430A6"/>
    <w:rsid w:val="00743959"/>
    <w:rsid w:val="00743C33"/>
    <w:rsid w:val="007443D2"/>
    <w:rsid w:val="0074470A"/>
    <w:rsid w:val="00744C21"/>
    <w:rsid w:val="00745065"/>
    <w:rsid w:val="007456A0"/>
    <w:rsid w:val="00745C1C"/>
    <w:rsid w:val="00745E09"/>
    <w:rsid w:val="007465F1"/>
    <w:rsid w:val="007468A4"/>
    <w:rsid w:val="00746A7B"/>
    <w:rsid w:val="00747314"/>
    <w:rsid w:val="0074748C"/>
    <w:rsid w:val="00750C37"/>
    <w:rsid w:val="00750E19"/>
    <w:rsid w:val="0075159E"/>
    <w:rsid w:val="007515E9"/>
    <w:rsid w:val="00751A1D"/>
    <w:rsid w:val="007524B4"/>
    <w:rsid w:val="00752CA8"/>
    <w:rsid w:val="00752F9F"/>
    <w:rsid w:val="00753013"/>
    <w:rsid w:val="0075313C"/>
    <w:rsid w:val="007533C1"/>
    <w:rsid w:val="0075345E"/>
    <w:rsid w:val="007534DE"/>
    <w:rsid w:val="00753B2E"/>
    <w:rsid w:val="00753BE0"/>
    <w:rsid w:val="007542DF"/>
    <w:rsid w:val="0075464B"/>
    <w:rsid w:val="00754C64"/>
    <w:rsid w:val="00754F33"/>
    <w:rsid w:val="007553C3"/>
    <w:rsid w:val="00755638"/>
    <w:rsid w:val="00755AA4"/>
    <w:rsid w:val="00755D23"/>
    <w:rsid w:val="0075664B"/>
    <w:rsid w:val="0075669C"/>
    <w:rsid w:val="00757175"/>
    <w:rsid w:val="00757B83"/>
    <w:rsid w:val="00760063"/>
    <w:rsid w:val="007605B7"/>
    <w:rsid w:val="00760B75"/>
    <w:rsid w:val="00760E9A"/>
    <w:rsid w:val="00761256"/>
    <w:rsid w:val="00761275"/>
    <w:rsid w:val="007616D6"/>
    <w:rsid w:val="00761F85"/>
    <w:rsid w:val="0076220E"/>
    <w:rsid w:val="007636C7"/>
    <w:rsid w:val="007642A9"/>
    <w:rsid w:val="007649D7"/>
    <w:rsid w:val="00765813"/>
    <w:rsid w:val="00765A4F"/>
    <w:rsid w:val="00765CDD"/>
    <w:rsid w:val="00765F1E"/>
    <w:rsid w:val="007664B3"/>
    <w:rsid w:val="0076748C"/>
    <w:rsid w:val="00767A35"/>
    <w:rsid w:val="00767CB7"/>
    <w:rsid w:val="00767E34"/>
    <w:rsid w:val="00770233"/>
    <w:rsid w:val="00770CCC"/>
    <w:rsid w:val="0077100E"/>
    <w:rsid w:val="0077115A"/>
    <w:rsid w:val="00771402"/>
    <w:rsid w:val="00771611"/>
    <w:rsid w:val="0077171C"/>
    <w:rsid w:val="00771B1A"/>
    <w:rsid w:val="00771F9E"/>
    <w:rsid w:val="007725B2"/>
    <w:rsid w:val="00772972"/>
    <w:rsid w:val="0077352E"/>
    <w:rsid w:val="00773534"/>
    <w:rsid w:val="007739E9"/>
    <w:rsid w:val="00774E2B"/>
    <w:rsid w:val="0077560B"/>
    <w:rsid w:val="00775E75"/>
    <w:rsid w:val="0077621A"/>
    <w:rsid w:val="007767F7"/>
    <w:rsid w:val="007773A3"/>
    <w:rsid w:val="007779AB"/>
    <w:rsid w:val="00777A8A"/>
    <w:rsid w:val="0078012F"/>
    <w:rsid w:val="00780163"/>
    <w:rsid w:val="00780288"/>
    <w:rsid w:val="007803B2"/>
    <w:rsid w:val="007805D0"/>
    <w:rsid w:val="00780883"/>
    <w:rsid w:val="00780BE0"/>
    <w:rsid w:val="00780BEA"/>
    <w:rsid w:val="00781229"/>
    <w:rsid w:val="00781480"/>
    <w:rsid w:val="0078150F"/>
    <w:rsid w:val="0078281A"/>
    <w:rsid w:val="00783018"/>
    <w:rsid w:val="0078337C"/>
    <w:rsid w:val="0078364D"/>
    <w:rsid w:val="00783828"/>
    <w:rsid w:val="00783D83"/>
    <w:rsid w:val="00785D73"/>
    <w:rsid w:val="00785E70"/>
    <w:rsid w:val="00785EA3"/>
    <w:rsid w:val="00785EEF"/>
    <w:rsid w:val="007862B1"/>
    <w:rsid w:val="007868E6"/>
    <w:rsid w:val="00786947"/>
    <w:rsid w:val="00786DF4"/>
    <w:rsid w:val="007875FC"/>
    <w:rsid w:val="007877C6"/>
    <w:rsid w:val="00787D0A"/>
    <w:rsid w:val="00787F70"/>
    <w:rsid w:val="00790FFF"/>
    <w:rsid w:val="007916DA"/>
    <w:rsid w:val="007918FB"/>
    <w:rsid w:val="00791943"/>
    <w:rsid w:val="007924C4"/>
    <w:rsid w:val="00792BC1"/>
    <w:rsid w:val="00792E32"/>
    <w:rsid w:val="007932D0"/>
    <w:rsid w:val="0079374D"/>
    <w:rsid w:val="00793F7B"/>
    <w:rsid w:val="00794A54"/>
    <w:rsid w:val="00794D73"/>
    <w:rsid w:val="00795709"/>
    <w:rsid w:val="00795785"/>
    <w:rsid w:val="00795952"/>
    <w:rsid w:val="00795E1E"/>
    <w:rsid w:val="00795E25"/>
    <w:rsid w:val="007A0200"/>
    <w:rsid w:val="007A0C15"/>
    <w:rsid w:val="007A1481"/>
    <w:rsid w:val="007A17DB"/>
    <w:rsid w:val="007A1B6B"/>
    <w:rsid w:val="007A1BB9"/>
    <w:rsid w:val="007A1D28"/>
    <w:rsid w:val="007A21D1"/>
    <w:rsid w:val="007A2201"/>
    <w:rsid w:val="007A252D"/>
    <w:rsid w:val="007A26E6"/>
    <w:rsid w:val="007A2896"/>
    <w:rsid w:val="007A3451"/>
    <w:rsid w:val="007A347A"/>
    <w:rsid w:val="007A41F2"/>
    <w:rsid w:val="007A4C0B"/>
    <w:rsid w:val="007A5B37"/>
    <w:rsid w:val="007A5F70"/>
    <w:rsid w:val="007A75AF"/>
    <w:rsid w:val="007A773D"/>
    <w:rsid w:val="007A7EAB"/>
    <w:rsid w:val="007A7EDA"/>
    <w:rsid w:val="007A7EFB"/>
    <w:rsid w:val="007A7EFE"/>
    <w:rsid w:val="007B05D1"/>
    <w:rsid w:val="007B106B"/>
    <w:rsid w:val="007B11EB"/>
    <w:rsid w:val="007B1877"/>
    <w:rsid w:val="007B2BFB"/>
    <w:rsid w:val="007B2D81"/>
    <w:rsid w:val="007B2EF4"/>
    <w:rsid w:val="007B2FD8"/>
    <w:rsid w:val="007B309D"/>
    <w:rsid w:val="007B390E"/>
    <w:rsid w:val="007B3E1A"/>
    <w:rsid w:val="007B402F"/>
    <w:rsid w:val="007B4716"/>
    <w:rsid w:val="007B4C34"/>
    <w:rsid w:val="007B4DF0"/>
    <w:rsid w:val="007B4EAE"/>
    <w:rsid w:val="007B52A9"/>
    <w:rsid w:val="007B5438"/>
    <w:rsid w:val="007B5969"/>
    <w:rsid w:val="007B5CCD"/>
    <w:rsid w:val="007B5F21"/>
    <w:rsid w:val="007B605D"/>
    <w:rsid w:val="007B6079"/>
    <w:rsid w:val="007B633A"/>
    <w:rsid w:val="007B6612"/>
    <w:rsid w:val="007B6677"/>
    <w:rsid w:val="007B6A78"/>
    <w:rsid w:val="007B6EB1"/>
    <w:rsid w:val="007B71D1"/>
    <w:rsid w:val="007C0E82"/>
    <w:rsid w:val="007C1185"/>
    <w:rsid w:val="007C13BF"/>
    <w:rsid w:val="007C1C18"/>
    <w:rsid w:val="007C1D0E"/>
    <w:rsid w:val="007C28C5"/>
    <w:rsid w:val="007C38B4"/>
    <w:rsid w:val="007C3F3F"/>
    <w:rsid w:val="007C4367"/>
    <w:rsid w:val="007C45C4"/>
    <w:rsid w:val="007C495D"/>
    <w:rsid w:val="007C4B15"/>
    <w:rsid w:val="007C4F01"/>
    <w:rsid w:val="007C568C"/>
    <w:rsid w:val="007C5949"/>
    <w:rsid w:val="007C5D7B"/>
    <w:rsid w:val="007C5F10"/>
    <w:rsid w:val="007C6A6B"/>
    <w:rsid w:val="007C6C26"/>
    <w:rsid w:val="007C74F9"/>
    <w:rsid w:val="007C77F6"/>
    <w:rsid w:val="007C7D37"/>
    <w:rsid w:val="007C7F55"/>
    <w:rsid w:val="007D0163"/>
    <w:rsid w:val="007D0313"/>
    <w:rsid w:val="007D0734"/>
    <w:rsid w:val="007D075C"/>
    <w:rsid w:val="007D0D1F"/>
    <w:rsid w:val="007D116F"/>
    <w:rsid w:val="007D158C"/>
    <w:rsid w:val="007D1B7E"/>
    <w:rsid w:val="007D1F93"/>
    <w:rsid w:val="007D31B7"/>
    <w:rsid w:val="007D3513"/>
    <w:rsid w:val="007D35DA"/>
    <w:rsid w:val="007D423F"/>
    <w:rsid w:val="007D45DB"/>
    <w:rsid w:val="007D4AC8"/>
    <w:rsid w:val="007D4C3E"/>
    <w:rsid w:val="007D4D43"/>
    <w:rsid w:val="007D50FF"/>
    <w:rsid w:val="007D5359"/>
    <w:rsid w:val="007D55BD"/>
    <w:rsid w:val="007D631D"/>
    <w:rsid w:val="007D6636"/>
    <w:rsid w:val="007D6A2C"/>
    <w:rsid w:val="007D710F"/>
    <w:rsid w:val="007D71F4"/>
    <w:rsid w:val="007D74C6"/>
    <w:rsid w:val="007D78EA"/>
    <w:rsid w:val="007D7E46"/>
    <w:rsid w:val="007E0471"/>
    <w:rsid w:val="007E216C"/>
    <w:rsid w:val="007E22B1"/>
    <w:rsid w:val="007E2AC7"/>
    <w:rsid w:val="007E32E8"/>
    <w:rsid w:val="007E398D"/>
    <w:rsid w:val="007E3A24"/>
    <w:rsid w:val="007E3C4A"/>
    <w:rsid w:val="007E4007"/>
    <w:rsid w:val="007E44CD"/>
    <w:rsid w:val="007E5413"/>
    <w:rsid w:val="007E55AB"/>
    <w:rsid w:val="007E55F5"/>
    <w:rsid w:val="007E5E9E"/>
    <w:rsid w:val="007E62D5"/>
    <w:rsid w:val="007E69FB"/>
    <w:rsid w:val="007E6F2F"/>
    <w:rsid w:val="007E705C"/>
    <w:rsid w:val="007E7123"/>
    <w:rsid w:val="007E73B6"/>
    <w:rsid w:val="007E7878"/>
    <w:rsid w:val="007E7CE4"/>
    <w:rsid w:val="007E7F79"/>
    <w:rsid w:val="007F0422"/>
    <w:rsid w:val="007F1597"/>
    <w:rsid w:val="007F2834"/>
    <w:rsid w:val="007F2841"/>
    <w:rsid w:val="007F3974"/>
    <w:rsid w:val="007F3B47"/>
    <w:rsid w:val="007F3DD7"/>
    <w:rsid w:val="007F3DEE"/>
    <w:rsid w:val="007F4659"/>
    <w:rsid w:val="007F4F3E"/>
    <w:rsid w:val="007F61AC"/>
    <w:rsid w:val="007F6F7E"/>
    <w:rsid w:val="007F7618"/>
    <w:rsid w:val="008011F2"/>
    <w:rsid w:val="008019DB"/>
    <w:rsid w:val="008024BB"/>
    <w:rsid w:val="008025E7"/>
    <w:rsid w:val="00802C54"/>
    <w:rsid w:val="00802DD8"/>
    <w:rsid w:val="008035C9"/>
    <w:rsid w:val="00803AA2"/>
    <w:rsid w:val="00804AB1"/>
    <w:rsid w:val="00804F8E"/>
    <w:rsid w:val="008053F8"/>
    <w:rsid w:val="00805582"/>
    <w:rsid w:val="008056C6"/>
    <w:rsid w:val="00806274"/>
    <w:rsid w:val="00806467"/>
    <w:rsid w:val="008066E8"/>
    <w:rsid w:val="00806B6A"/>
    <w:rsid w:val="0080748E"/>
    <w:rsid w:val="0080758F"/>
    <w:rsid w:val="00810108"/>
    <w:rsid w:val="00810B12"/>
    <w:rsid w:val="00810FDF"/>
    <w:rsid w:val="00811095"/>
    <w:rsid w:val="008115B2"/>
    <w:rsid w:val="00811E27"/>
    <w:rsid w:val="00811E99"/>
    <w:rsid w:val="0081231F"/>
    <w:rsid w:val="00812386"/>
    <w:rsid w:val="00812603"/>
    <w:rsid w:val="008137CD"/>
    <w:rsid w:val="008145FD"/>
    <w:rsid w:val="00814B30"/>
    <w:rsid w:val="00814B6A"/>
    <w:rsid w:val="00815C5B"/>
    <w:rsid w:val="00815C6C"/>
    <w:rsid w:val="00815C85"/>
    <w:rsid w:val="0081612E"/>
    <w:rsid w:val="00816860"/>
    <w:rsid w:val="00816E65"/>
    <w:rsid w:val="00817ADE"/>
    <w:rsid w:val="00817B3E"/>
    <w:rsid w:val="00817CE3"/>
    <w:rsid w:val="00817CE4"/>
    <w:rsid w:val="008203A8"/>
    <w:rsid w:val="0082174F"/>
    <w:rsid w:val="0082380A"/>
    <w:rsid w:val="00823A4D"/>
    <w:rsid w:val="00823BC3"/>
    <w:rsid w:val="00823D4A"/>
    <w:rsid w:val="00823F6D"/>
    <w:rsid w:val="0082451A"/>
    <w:rsid w:val="00824697"/>
    <w:rsid w:val="008249AB"/>
    <w:rsid w:val="00824B94"/>
    <w:rsid w:val="00824E8F"/>
    <w:rsid w:val="00825818"/>
    <w:rsid w:val="00825D86"/>
    <w:rsid w:val="00826780"/>
    <w:rsid w:val="0082698B"/>
    <w:rsid w:val="00826CB3"/>
    <w:rsid w:val="008272BA"/>
    <w:rsid w:val="00827318"/>
    <w:rsid w:val="008274CC"/>
    <w:rsid w:val="008276A2"/>
    <w:rsid w:val="00827A81"/>
    <w:rsid w:val="00827EDB"/>
    <w:rsid w:val="0083053B"/>
    <w:rsid w:val="00830E6B"/>
    <w:rsid w:val="00831099"/>
    <w:rsid w:val="008316E5"/>
    <w:rsid w:val="008317F4"/>
    <w:rsid w:val="008322FA"/>
    <w:rsid w:val="008323BC"/>
    <w:rsid w:val="0083266C"/>
    <w:rsid w:val="008328C3"/>
    <w:rsid w:val="008334B4"/>
    <w:rsid w:val="0083360D"/>
    <w:rsid w:val="00834313"/>
    <w:rsid w:val="00834337"/>
    <w:rsid w:val="00834CA4"/>
    <w:rsid w:val="00835336"/>
    <w:rsid w:val="0083573A"/>
    <w:rsid w:val="0083590C"/>
    <w:rsid w:val="00835D48"/>
    <w:rsid w:val="008360E1"/>
    <w:rsid w:val="008363D0"/>
    <w:rsid w:val="0083658B"/>
    <w:rsid w:val="008366BB"/>
    <w:rsid w:val="008371E4"/>
    <w:rsid w:val="00837300"/>
    <w:rsid w:val="00837314"/>
    <w:rsid w:val="008376A0"/>
    <w:rsid w:val="00837AE2"/>
    <w:rsid w:val="00837F7C"/>
    <w:rsid w:val="008401AE"/>
    <w:rsid w:val="008405B6"/>
    <w:rsid w:val="00840F70"/>
    <w:rsid w:val="0084164B"/>
    <w:rsid w:val="008421D7"/>
    <w:rsid w:val="00842D73"/>
    <w:rsid w:val="00842E82"/>
    <w:rsid w:val="0084318D"/>
    <w:rsid w:val="008434AF"/>
    <w:rsid w:val="008435BC"/>
    <w:rsid w:val="00843ABE"/>
    <w:rsid w:val="00843F18"/>
    <w:rsid w:val="008441CE"/>
    <w:rsid w:val="008446F4"/>
    <w:rsid w:val="00844CE2"/>
    <w:rsid w:val="0084515C"/>
    <w:rsid w:val="00845263"/>
    <w:rsid w:val="008453FE"/>
    <w:rsid w:val="00845554"/>
    <w:rsid w:val="00845715"/>
    <w:rsid w:val="00845FC1"/>
    <w:rsid w:val="00846DE7"/>
    <w:rsid w:val="00847163"/>
    <w:rsid w:val="00847800"/>
    <w:rsid w:val="00847A06"/>
    <w:rsid w:val="008503EE"/>
    <w:rsid w:val="0085083A"/>
    <w:rsid w:val="0085099E"/>
    <w:rsid w:val="00850BC7"/>
    <w:rsid w:val="0085118E"/>
    <w:rsid w:val="008513B7"/>
    <w:rsid w:val="008518B0"/>
    <w:rsid w:val="00851F7F"/>
    <w:rsid w:val="0085229B"/>
    <w:rsid w:val="008522C4"/>
    <w:rsid w:val="00852463"/>
    <w:rsid w:val="008526E6"/>
    <w:rsid w:val="0085279A"/>
    <w:rsid w:val="00852CC2"/>
    <w:rsid w:val="00853747"/>
    <w:rsid w:val="008541EA"/>
    <w:rsid w:val="00854AC9"/>
    <w:rsid w:val="00854B1E"/>
    <w:rsid w:val="00854B5A"/>
    <w:rsid w:val="00854E7F"/>
    <w:rsid w:val="00855359"/>
    <w:rsid w:val="00855373"/>
    <w:rsid w:val="00855435"/>
    <w:rsid w:val="00855500"/>
    <w:rsid w:val="00855895"/>
    <w:rsid w:val="00856657"/>
    <w:rsid w:val="00856826"/>
    <w:rsid w:val="00856F01"/>
    <w:rsid w:val="00857509"/>
    <w:rsid w:val="00857A07"/>
    <w:rsid w:val="00860487"/>
    <w:rsid w:val="00860F42"/>
    <w:rsid w:val="00860F96"/>
    <w:rsid w:val="0086129F"/>
    <w:rsid w:val="00861477"/>
    <w:rsid w:val="00861730"/>
    <w:rsid w:val="00862B49"/>
    <w:rsid w:val="00862DF7"/>
    <w:rsid w:val="00863503"/>
    <w:rsid w:val="00863AAC"/>
    <w:rsid w:val="00863F8E"/>
    <w:rsid w:val="0086416C"/>
    <w:rsid w:val="00864442"/>
    <w:rsid w:val="008645AF"/>
    <w:rsid w:val="008648D5"/>
    <w:rsid w:val="008649AA"/>
    <w:rsid w:val="00864A5B"/>
    <w:rsid w:val="00864B0F"/>
    <w:rsid w:val="008650EA"/>
    <w:rsid w:val="00865200"/>
    <w:rsid w:val="00865E4F"/>
    <w:rsid w:val="00865F07"/>
    <w:rsid w:val="0086660B"/>
    <w:rsid w:val="008667B9"/>
    <w:rsid w:val="00866F87"/>
    <w:rsid w:val="00867646"/>
    <w:rsid w:val="0086767B"/>
    <w:rsid w:val="00867699"/>
    <w:rsid w:val="00867F31"/>
    <w:rsid w:val="0087072C"/>
    <w:rsid w:val="00871211"/>
    <w:rsid w:val="008723AB"/>
    <w:rsid w:val="00872AE3"/>
    <w:rsid w:val="00872C58"/>
    <w:rsid w:val="00872D1C"/>
    <w:rsid w:val="00873ACE"/>
    <w:rsid w:val="00873D3D"/>
    <w:rsid w:val="008741FA"/>
    <w:rsid w:val="00874681"/>
    <w:rsid w:val="008749D9"/>
    <w:rsid w:val="00874A52"/>
    <w:rsid w:val="00875045"/>
    <w:rsid w:val="008756FD"/>
    <w:rsid w:val="00876B32"/>
    <w:rsid w:val="008772F1"/>
    <w:rsid w:val="00877466"/>
    <w:rsid w:val="00877498"/>
    <w:rsid w:val="00877BEC"/>
    <w:rsid w:val="00877F87"/>
    <w:rsid w:val="008805C1"/>
    <w:rsid w:val="00881B5F"/>
    <w:rsid w:val="00881CDB"/>
    <w:rsid w:val="00881EF3"/>
    <w:rsid w:val="00882422"/>
    <w:rsid w:val="00882A13"/>
    <w:rsid w:val="0088315A"/>
    <w:rsid w:val="008835F9"/>
    <w:rsid w:val="00883756"/>
    <w:rsid w:val="008847C9"/>
    <w:rsid w:val="00884BAF"/>
    <w:rsid w:val="00884E83"/>
    <w:rsid w:val="00884EED"/>
    <w:rsid w:val="00885024"/>
    <w:rsid w:val="008853C9"/>
    <w:rsid w:val="008857CC"/>
    <w:rsid w:val="00885A63"/>
    <w:rsid w:val="00885B8F"/>
    <w:rsid w:val="00885BCC"/>
    <w:rsid w:val="00885BF7"/>
    <w:rsid w:val="00885D9F"/>
    <w:rsid w:val="00886578"/>
    <w:rsid w:val="00886A44"/>
    <w:rsid w:val="00886CC8"/>
    <w:rsid w:val="008870AF"/>
    <w:rsid w:val="00887AFA"/>
    <w:rsid w:val="00887B20"/>
    <w:rsid w:val="00887DC2"/>
    <w:rsid w:val="00890135"/>
    <w:rsid w:val="0089052D"/>
    <w:rsid w:val="0089111C"/>
    <w:rsid w:val="0089254B"/>
    <w:rsid w:val="0089262B"/>
    <w:rsid w:val="00892A51"/>
    <w:rsid w:val="00892A6E"/>
    <w:rsid w:val="00892AEA"/>
    <w:rsid w:val="00893785"/>
    <w:rsid w:val="008937DF"/>
    <w:rsid w:val="00893D99"/>
    <w:rsid w:val="0089413C"/>
    <w:rsid w:val="008941EF"/>
    <w:rsid w:val="00894CC9"/>
    <w:rsid w:val="00895455"/>
    <w:rsid w:val="00895842"/>
    <w:rsid w:val="00895BFF"/>
    <w:rsid w:val="00896D7E"/>
    <w:rsid w:val="00897715"/>
    <w:rsid w:val="00897758"/>
    <w:rsid w:val="008A02CA"/>
    <w:rsid w:val="008A0576"/>
    <w:rsid w:val="008A0BCB"/>
    <w:rsid w:val="008A0C1F"/>
    <w:rsid w:val="008A2332"/>
    <w:rsid w:val="008A23F3"/>
    <w:rsid w:val="008A24A8"/>
    <w:rsid w:val="008A266C"/>
    <w:rsid w:val="008A2D36"/>
    <w:rsid w:val="008A3007"/>
    <w:rsid w:val="008A38B0"/>
    <w:rsid w:val="008A3979"/>
    <w:rsid w:val="008A3C22"/>
    <w:rsid w:val="008A3DEC"/>
    <w:rsid w:val="008A47A1"/>
    <w:rsid w:val="008A4D5F"/>
    <w:rsid w:val="008A4E7A"/>
    <w:rsid w:val="008A4EAE"/>
    <w:rsid w:val="008A50C1"/>
    <w:rsid w:val="008A5580"/>
    <w:rsid w:val="008A578C"/>
    <w:rsid w:val="008A5F2E"/>
    <w:rsid w:val="008A64B1"/>
    <w:rsid w:val="008A6758"/>
    <w:rsid w:val="008A7212"/>
    <w:rsid w:val="008A743F"/>
    <w:rsid w:val="008A75BB"/>
    <w:rsid w:val="008A77E3"/>
    <w:rsid w:val="008A7E6F"/>
    <w:rsid w:val="008B0119"/>
    <w:rsid w:val="008B0229"/>
    <w:rsid w:val="008B0357"/>
    <w:rsid w:val="008B0845"/>
    <w:rsid w:val="008B0FE0"/>
    <w:rsid w:val="008B1A3A"/>
    <w:rsid w:val="008B1FB3"/>
    <w:rsid w:val="008B3127"/>
    <w:rsid w:val="008B3488"/>
    <w:rsid w:val="008B3A4F"/>
    <w:rsid w:val="008B3F2B"/>
    <w:rsid w:val="008B4773"/>
    <w:rsid w:val="008B479F"/>
    <w:rsid w:val="008B5237"/>
    <w:rsid w:val="008B591F"/>
    <w:rsid w:val="008B6513"/>
    <w:rsid w:val="008B6A9F"/>
    <w:rsid w:val="008C071E"/>
    <w:rsid w:val="008C1212"/>
    <w:rsid w:val="008C18D0"/>
    <w:rsid w:val="008C1C00"/>
    <w:rsid w:val="008C1DD6"/>
    <w:rsid w:val="008C1F5D"/>
    <w:rsid w:val="008C2071"/>
    <w:rsid w:val="008C20E4"/>
    <w:rsid w:val="008C228B"/>
    <w:rsid w:val="008C2CE6"/>
    <w:rsid w:val="008C326C"/>
    <w:rsid w:val="008C32A8"/>
    <w:rsid w:val="008C3B7D"/>
    <w:rsid w:val="008C4395"/>
    <w:rsid w:val="008C46ED"/>
    <w:rsid w:val="008C50D0"/>
    <w:rsid w:val="008C5532"/>
    <w:rsid w:val="008C5FDF"/>
    <w:rsid w:val="008C6300"/>
    <w:rsid w:val="008C66A2"/>
    <w:rsid w:val="008C6C62"/>
    <w:rsid w:val="008C7780"/>
    <w:rsid w:val="008C78BD"/>
    <w:rsid w:val="008C79D4"/>
    <w:rsid w:val="008C7E21"/>
    <w:rsid w:val="008C7FBF"/>
    <w:rsid w:val="008D0D5C"/>
    <w:rsid w:val="008D0FFF"/>
    <w:rsid w:val="008D1295"/>
    <w:rsid w:val="008D1299"/>
    <w:rsid w:val="008D12E2"/>
    <w:rsid w:val="008D15D7"/>
    <w:rsid w:val="008D1864"/>
    <w:rsid w:val="008D1F8D"/>
    <w:rsid w:val="008D26A1"/>
    <w:rsid w:val="008D2B35"/>
    <w:rsid w:val="008D2B3C"/>
    <w:rsid w:val="008D2E71"/>
    <w:rsid w:val="008D3C54"/>
    <w:rsid w:val="008D4EF7"/>
    <w:rsid w:val="008D560B"/>
    <w:rsid w:val="008D5A1D"/>
    <w:rsid w:val="008D5B32"/>
    <w:rsid w:val="008D6054"/>
    <w:rsid w:val="008D6164"/>
    <w:rsid w:val="008D6331"/>
    <w:rsid w:val="008D671C"/>
    <w:rsid w:val="008D6F48"/>
    <w:rsid w:val="008D744C"/>
    <w:rsid w:val="008D79E7"/>
    <w:rsid w:val="008D7A1B"/>
    <w:rsid w:val="008D7CCC"/>
    <w:rsid w:val="008D7E81"/>
    <w:rsid w:val="008E0A1F"/>
    <w:rsid w:val="008E0A71"/>
    <w:rsid w:val="008E0B5F"/>
    <w:rsid w:val="008E0F24"/>
    <w:rsid w:val="008E1294"/>
    <w:rsid w:val="008E14E4"/>
    <w:rsid w:val="008E1B69"/>
    <w:rsid w:val="008E2362"/>
    <w:rsid w:val="008E25FE"/>
    <w:rsid w:val="008E26B3"/>
    <w:rsid w:val="008E2752"/>
    <w:rsid w:val="008E27F2"/>
    <w:rsid w:val="008E2B9F"/>
    <w:rsid w:val="008E2D2E"/>
    <w:rsid w:val="008E30B8"/>
    <w:rsid w:val="008E3373"/>
    <w:rsid w:val="008E34BD"/>
    <w:rsid w:val="008E35E7"/>
    <w:rsid w:val="008E3808"/>
    <w:rsid w:val="008E3ABA"/>
    <w:rsid w:val="008E3C45"/>
    <w:rsid w:val="008E5179"/>
    <w:rsid w:val="008E5250"/>
    <w:rsid w:val="008E5533"/>
    <w:rsid w:val="008E5AD2"/>
    <w:rsid w:val="008E5FE5"/>
    <w:rsid w:val="008E60DF"/>
    <w:rsid w:val="008E625C"/>
    <w:rsid w:val="008E6DED"/>
    <w:rsid w:val="008E703D"/>
    <w:rsid w:val="008E7325"/>
    <w:rsid w:val="008E7608"/>
    <w:rsid w:val="008E7975"/>
    <w:rsid w:val="008F0053"/>
    <w:rsid w:val="008F053E"/>
    <w:rsid w:val="008F0E08"/>
    <w:rsid w:val="008F10FE"/>
    <w:rsid w:val="008F1637"/>
    <w:rsid w:val="008F1A8C"/>
    <w:rsid w:val="008F1C41"/>
    <w:rsid w:val="008F211D"/>
    <w:rsid w:val="008F2207"/>
    <w:rsid w:val="008F24CA"/>
    <w:rsid w:val="008F26BE"/>
    <w:rsid w:val="008F2E69"/>
    <w:rsid w:val="008F3314"/>
    <w:rsid w:val="008F33E0"/>
    <w:rsid w:val="008F34AE"/>
    <w:rsid w:val="008F3867"/>
    <w:rsid w:val="008F43FA"/>
    <w:rsid w:val="008F4585"/>
    <w:rsid w:val="008F59D8"/>
    <w:rsid w:val="008F6590"/>
    <w:rsid w:val="008F6A08"/>
    <w:rsid w:val="008F7187"/>
    <w:rsid w:val="008F79FD"/>
    <w:rsid w:val="009006F6"/>
    <w:rsid w:val="00900CA2"/>
    <w:rsid w:val="00901112"/>
    <w:rsid w:val="00901502"/>
    <w:rsid w:val="0090177C"/>
    <w:rsid w:val="00902339"/>
    <w:rsid w:val="0090241C"/>
    <w:rsid w:val="009029FB"/>
    <w:rsid w:val="00902C9A"/>
    <w:rsid w:val="00903EA5"/>
    <w:rsid w:val="00903EC0"/>
    <w:rsid w:val="009040AE"/>
    <w:rsid w:val="00904513"/>
    <w:rsid w:val="0090475F"/>
    <w:rsid w:val="009053D5"/>
    <w:rsid w:val="009054FB"/>
    <w:rsid w:val="00905FF9"/>
    <w:rsid w:val="009061B7"/>
    <w:rsid w:val="00906F84"/>
    <w:rsid w:val="00907672"/>
    <w:rsid w:val="00907B80"/>
    <w:rsid w:val="00907E29"/>
    <w:rsid w:val="009107A4"/>
    <w:rsid w:val="00910831"/>
    <w:rsid w:val="00910BBA"/>
    <w:rsid w:val="00910C50"/>
    <w:rsid w:val="0091152E"/>
    <w:rsid w:val="009116FA"/>
    <w:rsid w:val="00911D09"/>
    <w:rsid w:val="00911D16"/>
    <w:rsid w:val="0091205C"/>
    <w:rsid w:val="009126D7"/>
    <w:rsid w:val="00912939"/>
    <w:rsid w:val="0091383E"/>
    <w:rsid w:val="00913878"/>
    <w:rsid w:val="00913FB9"/>
    <w:rsid w:val="00913FC8"/>
    <w:rsid w:val="009140FA"/>
    <w:rsid w:val="009141D7"/>
    <w:rsid w:val="009148B9"/>
    <w:rsid w:val="00914B10"/>
    <w:rsid w:val="00915BB5"/>
    <w:rsid w:val="00915BBB"/>
    <w:rsid w:val="00916007"/>
    <w:rsid w:val="00916315"/>
    <w:rsid w:val="00916648"/>
    <w:rsid w:val="00916BA2"/>
    <w:rsid w:val="009209E2"/>
    <w:rsid w:val="00920FC0"/>
    <w:rsid w:val="0092130B"/>
    <w:rsid w:val="009213AF"/>
    <w:rsid w:val="009219A7"/>
    <w:rsid w:val="00921DDD"/>
    <w:rsid w:val="00921E36"/>
    <w:rsid w:val="00921F5F"/>
    <w:rsid w:val="00922180"/>
    <w:rsid w:val="00922455"/>
    <w:rsid w:val="00922A37"/>
    <w:rsid w:val="00923AAC"/>
    <w:rsid w:val="00924004"/>
    <w:rsid w:val="0092435C"/>
    <w:rsid w:val="0092438F"/>
    <w:rsid w:val="00924BA1"/>
    <w:rsid w:val="00924EDF"/>
    <w:rsid w:val="009251D9"/>
    <w:rsid w:val="0092531C"/>
    <w:rsid w:val="009255F9"/>
    <w:rsid w:val="00925879"/>
    <w:rsid w:val="0092593F"/>
    <w:rsid w:val="00925B9F"/>
    <w:rsid w:val="009261DB"/>
    <w:rsid w:val="009267CB"/>
    <w:rsid w:val="0092694E"/>
    <w:rsid w:val="00926B9C"/>
    <w:rsid w:val="009275D8"/>
    <w:rsid w:val="0092760A"/>
    <w:rsid w:val="00927819"/>
    <w:rsid w:val="00930653"/>
    <w:rsid w:val="009310C8"/>
    <w:rsid w:val="00931184"/>
    <w:rsid w:val="0093161B"/>
    <w:rsid w:val="00931A15"/>
    <w:rsid w:val="00933E04"/>
    <w:rsid w:val="00934190"/>
    <w:rsid w:val="00934763"/>
    <w:rsid w:val="00934A38"/>
    <w:rsid w:val="009353AE"/>
    <w:rsid w:val="009355A5"/>
    <w:rsid w:val="0093563D"/>
    <w:rsid w:val="009358D0"/>
    <w:rsid w:val="00935AE5"/>
    <w:rsid w:val="00937A2E"/>
    <w:rsid w:val="009408F9"/>
    <w:rsid w:val="00940BF6"/>
    <w:rsid w:val="009428A5"/>
    <w:rsid w:val="00942B7A"/>
    <w:rsid w:val="009437A8"/>
    <w:rsid w:val="0094404C"/>
    <w:rsid w:val="009445C2"/>
    <w:rsid w:val="009447D7"/>
    <w:rsid w:val="00944B54"/>
    <w:rsid w:val="00944DFE"/>
    <w:rsid w:val="009452D9"/>
    <w:rsid w:val="0094543D"/>
    <w:rsid w:val="009460B6"/>
    <w:rsid w:val="009461FA"/>
    <w:rsid w:val="00946404"/>
    <w:rsid w:val="00946B2C"/>
    <w:rsid w:val="009474E7"/>
    <w:rsid w:val="00947E40"/>
    <w:rsid w:val="0095051C"/>
    <w:rsid w:val="00950A98"/>
    <w:rsid w:val="0095109C"/>
    <w:rsid w:val="0095155E"/>
    <w:rsid w:val="00951A8B"/>
    <w:rsid w:val="00951BA0"/>
    <w:rsid w:val="0095228D"/>
    <w:rsid w:val="00952EF7"/>
    <w:rsid w:val="00953348"/>
    <w:rsid w:val="009541AB"/>
    <w:rsid w:val="0095438F"/>
    <w:rsid w:val="0095458C"/>
    <w:rsid w:val="0095498D"/>
    <w:rsid w:val="00954CB8"/>
    <w:rsid w:val="00954EA8"/>
    <w:rsid w:val="009552DF"/>
    <w:rsid w:val="0095543E"/>
    <w:rsid w:val="00955C8E"/>
    <w:rsid w:val="00955CE4"/>
    <w:rsid w:val="00956C29"/>
    <w:rsid w:val="009576C3"/>
    <w:rsid w:val="00957AFD"/>
    <w:rsid w:val="00957BD8"/>
    <w:rsid w:val="0096007B"/>
    <w:rsid w:val="00960179"/>
    <w:rsid w:val="00960AB0"/>
    <w:rsid w:val="00960C26"/>
    <w:rsid w:val="0096165B"/>
    <w:rsid w:val="0096269E"/>
    <w:rsid w:val="009629AD"/>
    <w:rsid w:val="00962FAB"/>
    <w:rsid w:val="0096325A"/>
    <w:rsid w:val="00963274"/>
    <w:rsid w:val="00963E03"/>
    <w:rsid w:val="00963EB8"/>
    <w:rsid w:val="00963F93"/>
    <w:rsid w:val="00963FF1"/>
    <w:rsid w:val="00964336"/>
    <w:rsid w:val="009643CD"/>
    <w:rsid w:val="00964400"/>
    <w:rsid w:val="00964C00"/>
    <w:rsid w:val="00964FCB"/>
    <w:rsid w:val="00964FE4"/>
    <w:rsid w:val="00965A86"/>
    <w:rsid w:val="00966F12"/>
    <w:rsid w:val="00967541"/>
    <w:rsid w:val="00967CCE"/>
    <w:rsid w:val="00967E62"/>
    <w:rsid w:val="00967FA9"/>
    <w:rsid w:val="009708EC"/>
    <w:rsid w:val="009709E9"/>
    <w:rsid w:val="00970A8F"/>
    <w:rsid w:val="0097165C"/>
    <w:rsid w:val="009716ED"/>
    <w:rsid w:val="0097181B"/>
    <w:rsid w:val="00971A60"/>
    <w:rsid w:val="00972283"/>
    <w:rsid w:val="00972F3A"/>
    <w:rsid w:val="009731ED"/>
    <w:rsid w:val="009734CA"/>
    <w:rsid w:val="00973705"/>
    <w:rsid w:val="009738B9"/>
    <w:rsid w:val="00973A99"/>
    <w:rsid w:val="009745CD"/>
    <w:rsid w:val="00974879"/>
    <w:rsid w:val="00974BC3"/>
    <w:rsid w:val="009753FD"/>
    <w:rsid w:val="00975C55"/>
    <w:rsid w:val="00976343"/>
    <w:rsid w:val="00976927"/>
    <w:rsid w:val="00977018"/>
    <w:rsid w:val="009778B7"/>
    <w:rsid w:val="009778B9"/>
    <w:rsid w:val="00980462"/>
    <w:rsid w:val="00980AB0"/>
    <w:rsid w:val="00980DE8"/>
    <w:rsid w:val="00980F7E"/>
    <w:rsid w:val="009810A8"/>
    <w:rsid w:val="00981177"/>
    <w:rsid w:val="00981484"/>
    <w:rsid w:val="00981C0A"/>
    <w:rsid w:val="00982212"/>
    <w:rsid w:val="00982241"/>
    <w:rsid w:val="009825DD"/>
    <w:rsid w:val="0098284A"/>
    <w:rsid w:val="00982C52"/>
    <w:rsid w:val="00983D3A"/>
    <w:rsid w:val="009844F7"/>
    <w:rsid w:val="0098455E"/>
    <w:rsid w:val="00984618"/>
    <w:rsid w:val="009849B3"/>
    <w:rsid w:val="00985478"/>
    <w:rsid w:val="00985C82"/>
    <w:rsid w:val="009865F5"/>
    <w:rsid w:val="00986797"/>
    <w:rsid w:val="00986DD5"/>
    <w:rsid w:val="009878FB"/>
    <w:rsid w:val="0098798E"/>
    <w:rsid w:val="00990159"/>
    <w:rsid w:val="009909C4"/>
    <w:rsid w:val="00990BB7"/>
    <w:rsid w:val="00990C67"/>
    <w:rsid w:val="00990E0F"/>
    <w:rsid w:val="00990E72"/>
    <w:rsid w:val="00991A8C"/>
    <w:rsid w:val="0099272B"/>
    <w:rsid w:val="00992B7F"/>
    <w:rsid w:val="00992D4F"/>
    <w:rsid w:val="009930A2"/>
    <w:rsid w:val="0099359D"/>
    <w:rsid w:val="009938D2"/>
    <w:rsid w:val="00993B4F"/>
    <w:rsid w:val="00993E04"/>
    <w:rsid w:val="00993E59"/>
    <w:rsid w:val="00994BCA"/>
    <w:rsid w:val="00994BD7"/>
    <w:rsid w:val="00995D64"/>
    <w:rsid w:val="00995EA6"/>
    <w:rsid w:val="0099659D"/>
    <w:rsid w:val="00996628"/>
    <w:rsid w:val="00996925"/>
    <w:rsid w:val="0099707F"/>
    <w:rsid w:val="00997105"/>
    <w:rsid w:val="00997B6B"/>
    <w:rsid w:val="00997FF0"/>
    <w:rsid w:val="009A0957"/>
    <w:rsid w:val="009A0D39"/>
    <w:rsid w:val="009A106D"/>
    <w:rsid w:val="009A119C"/>
    <w:rsid w:val="009A2439"/>
    <w:rsid w:val="009A2526"/>
    <w:rsid w:val="009A253A"/>
    <w:rsid w:val="009A2D2C"/>
    <w:rsid w:val="009A334C"/>
    <w:rsid w:val="009A3455"/>
    <w:rsid w:val="009A34F4"/>
    <w:rsid w:val="009A54A6"/>
    <w:rsid w:val="009A5501"/>
    <w:rsid w:val="009A5533"/>
    <w:rsid w:val="009A58C8"/>
    <w:rsid w:val="009A599E"/>
    <w:rsid w:val="009A5A24"/>
    <w:rsid w:val="009A5F9D"/>
    <w:rsid w:val="009A6053"/>
    <w:rsid w:val="009A606E"/>
    <w:rsid w:val="009A690E"/>
    <w:rsid w:val="009A6CD2"/>
    <w:rsid w:val="009A7010"/>
    <w:rsid w:val="009A7085"/>
    <w:rsid w:val="009A7546"/>
    <w:rsid w:val="009B06E0"/>
    <w:rsid w:val="009B07C3"/>
    <w:rsid w:val="009B09B1"/>
    <w:rsid w:val="009B1198"/>
    <w:rsid w:val="009B1291"/>
    <w:rsid w:val="009B133E"/>
    <w:rsid w:val="009B201D"/>
    <w:rsid w:val="009B25A2"/>
    <w:rsid w:val="009B26B4"/>
    <w:rsid w:val="009B2980"/>
    <w:rsid w:val="009B3167"/>
    <w:rsid w:val="009B3589"/>
    <w:rsid w:val="009B3979"/>
    <w:rsid w:val="009B3CF5"/>
    <w:rsid w:val="009B4311"/>
    <w:rsid w:val="009B4435"/>
    <w:rsid w:val="009B46D7"/>
    <w:rsid w:val="009B4A9A"/>
    <w:rsid w:val="009B4CEE"/>
    <w:rsid w:val="009B4CF6"/>
    <w:rsid w:val="009B4FA1"/>
    <w:rsid w:val="009B5527"/>
    <w:rsid w:val="009B58DC"/>
    <w:rsid w:val="009B5B20"/>
    <w:rsid w:val="009B5EDC"/>
    <w:rsid w:val="009B6913"/>
    <w:rsid w:val="009B696C"/>
    <w:rsid w:val="009B6C44"/>
    <w:rsid w:val="009B7ADC"/>
    <w:rsid w:val="009C002D"/>
    <w:rsid w:val="009C0A1C"/>
    <w:rsid w:val="009C0FC3"/>
    <w:rsid w:val="009C1029"/>
    <w:rsid w:val="009C10BF"/>
    <w:rsid w:val="009C11E7"/>
    <w:rsid w:val="009C23BA"/>
    <w:rsid w:val="009C2809"/>
    <w:rsid w:val="009C3D8E"/>
    <w:rsid w:val="009C3DF3"/>
    <w:rsid w:val="009C4067"/>
    <w:rsid w:val="009C4832"/>
    <w:rsid w:val="009C4E84"/>
    <w:rsid w:val="009C5369"/>
    <w:rsid w:val="009C5923"/>
    <w:rsid w:val="009C5B75"/>
    <w:rsid w:val="009C5B84"/>
    <w:rsid w:val="009C5BB0"/>
    <w:rsid w:val="009C5FFF"/>
    <w:rsid w:val="009C6464"/>
    <w:rsid w:val="009C667D"/>
    <w:rsid w:val="009C6AB6"/>
    <w:rsid w:val="009C6CD2"/>
    <w:rsid w:val="009C6E46"/>
    <w:rsid w:val="009C7766"/>
    <w:rsid w:val="009C7861"/>
    <w:rsid w:val="009C7CD8"/>
    <w:rsid w:val="009D013D"/>
    <w:rsid w:val="009D02E0"/>
    <w:rsid w:val="009D077B"/>
    <w:rsid w:val="009D0FEB"/>
    <w:rsid w:val="009D1722"/>
    <w:rsid w:val="009D18F2"/>
    <w:rsid w:val="009D1A67"/>
    <w:rsid w:val="009D2188"/>
    <w:rsid w:val="009D28E6"/>
    <w:rsid w:val="009D2C2E"/>
    <w:rsid w:val="009D41D5"/>
    <w:rsid w:val="009D6255"/>
    <w:rsid w:val="009D6B12"/>
    <w:rsid w:val="009D7120"/>
    <w:rsid w:val="009D73A8"/>
    <w:rsid w:val="009D78C3"/>
    <w:rsid w:val="009D7915"/>
    <w:rsid w:val="009D7B9B"/>
    <w:rsid w:val="009D7F85"/>
    <w:rsid w:val="009E04B1"/>
    <w:rsid w:val="009E05B5"/>
    <w:rsid w:val="009E080D"/>
    <w:rsid w:val="009E1D79"/>
    <w:rsid w:val="009E210A"/>
    <w:rsid w:val="009E2884"/>
    <w:rsid w:val="009E2C94"/>
    <w:rsid w:val="009E2E8C"/>
    <w:rsid w:val="009E3C26"/>
    <w:rsid w:val="009E42BE"/>
    <w:rsid w:val="009E458C"/>
    <w:rsid w:val="009E5033"/>
    <w:rsid w:val="009E5467"/>
    <w:rsid w:val="009E54C8"/>
    <w:rsid w:val="009F0471"/>
    <w:rsid w:val="009F0AC8"/>
    <w:rsid w:val="009F0E94"/>
    <w:rsid w:val="009F13CF"/>
    <w:rsid w:val="009F19D5"/>
    <w:rsid w:val="009F1B01"/>
    <w:rsid w:val="009F1CDD"/>
    <w:rsid w:val="009F1CEE"/>
    <w:rsid w:val="009F1ED2"/>
    <w:rsid w:val="009F24B5"/>
    <w:rsid w:val="009F270D"/>
    <w:rsid w:val="009F2EE7"/>
    <w:rsid w:val="009F3AA8"/>
    <w:rsid w:val="009F3B1B"/>
    <w:rsid w:val="009F3CAB"/>
    <w:rsid w:val="009F3DE9"/>
    <w:rsid w:val="009F3ED2"/>
    <w:rsid w:val="009F44E3"/>
    <w:rsid w:val="009F44FC"/>
    <w:rsid w:val="009F4574"/>
    <w:rsid w:val="009F5059"/>
    <w:rsid w:val="009F55F6"/>
    <w:rsid w:val="009F59A0"/>
    <w:rsid w:val="009F60D2"/>
    <w:rsid w:val="009F638B"/>
    <w:rsid w:val="009F6A40"/>
    <w:rsid w:val="009F6BE6"/>
    <w:rsid w:val="009F6FD6"/>
    <w:rsid w:val="009F7D14"/>
    <w:rsid w:val="00A000E5"/>
    <w:rsid w:val="00A00567"/>
    <w:rsid w:val="00A00AF7"/>
    <w:rsid w:val="00A00D55"/>
    <w:rsid w:val="00A0260A"/>
    <w:rsid w:val="00A0273B"/>
    <w:rsid w:val="00A02844"/>
    <w:rsid w:val="00A02E8C"/>
    <w:rsid w:val="00A032AA"/>
    <w:rsid w:val="00A035B0"/>
    <w:rsid w:val="00A0371A"/>
    <w:rsid w:val="00A0488D"/>
    <w:rsid w:val="00A04A5B"/>
    <w:rsid w:val="00A05559"/>
    <w:rsid w:val="00A06B11"/>
    <w:rsid w:val="00A073F2"/>
    <w:rsid w:val="00A079F2"/>
    <w:rsid w:val="00A07C07"/>
    <w:rsid w:val="00A100B2"/>
    <w:rsid w:val="00A10555"/>
    <w:rsid w:val="00A1055E"/>
    <w:rsid w:val="00A105BB"/>
    <w:rsid w:val="00A106C4"/>
    <w:rsid w:val="00A10C17"/>
    <w:rsid w:val="00A115CE"/>
    <w:rsid w:val="00A11F6A"/>
    <w:rsid w:val="00A128F9"/>
    <w:rsid w:val="00A12A2A"/>
    <w:rsid w:val="00A1315F"/>
    <w:rsid w:val="00A13982"/>
    <w:rsid w:val="00A13B25"/>
    <w:rsid w:val="00A141E6"/>
    <w:rsid w:val="00A143DE"/>
    <w:rsid w:val="00A1453E"/>
    <w:rsid w:val="00A1499D"/>
    <w:rsid w:val="00A14F90"/>
    <w:rsid w:val="00A15498"/>
    <w:rsid w:val="00A15E64"/>
    <w:rsid w:val="00A1665E"/>
    <w:rsid w:val="00A16827"/>
    <w:rsid w:val="00A168A8"/>
    <w:rsid w:val="00A16FE2"/>
    <w:rsid w:val="00A171BE"/>
    <w:rsid w:val="00A17992"/>
    <w:rsid w:val="00A17BBA"/>
    <w:rsid w:val="00A17CFD"/>
    <w:rsid w:val="00A17E49"/>
    <w:rsid w:val="00A2003F"/>
    <w:rsid w:val="00A21576"/>
    <w:rsid w:val="00A218F3"/>
    <w:rsid w:val="00A2199F"/>
    <w:rsid w:val="00A229BA"/>
    <w:rsid w:val="00A22A05"/>
    <w:rsid w:val="00A22A6C"/>
    <w:rsid w:val="00A22B46"/>
    <w:rsid w:val="00A2308A"/>
    <w:rsid w:val="00A2393E"/>
    <w:rsid w:val="00A23B55"/>
    <w:rsid w:val="00A23EB0"/>
    <w:rsid w:val="00A241A6"/>
    <w:rsid w:val="00A24550"/>
    <w:rsid w:val="00A248F7"/>
    <w:rsid w:val="00A252F3"/>
    <w:rsid w:val="00A2546D"/>
    <w:rsid w:val="00A25A63"/>
    <w:rsid w:val="00A25F9B"/>
    <w:rsid w:val="00A26148"/>
    <w:rsid w:val="00A262B7"/>
    <w:rsid w:val="00A2638D"/>
    <w:rsid w:val="00A2670E"/>
    <w:rsid w:val="00A26CB0"/>
    <w:rsid w:val="00A26E5C"/>
    <w:rsid w:val="00A27044"/>
    <w:rsid w:val="00A27385"/>
    <w:rsid w:val="00A2750F"/>
    <w:rsid w:val="00A27972"/>
    <w:rsid w:val="00A27A26"/>
    <w:rsid w:val="00A305E9"/>
    <w:rsid w:val="00A30B9B"/>
    <w:rsid w:val="00A30BC5"/>
    <w:rsid w:val="00A30D0B"/>
    <w:rsid w:val="00A30D97"/>
    <w:rsid w:val="00A3185E"/>
    <w:rsid w:val="00A31AA3"/>
    <w:rsid w:val="00A31D7D"/>
    <w:rsid w:val="00A3234E"/>
    <w:rsid w:val="00A32A4B"/>
    <w:rsid w:val="00A32F66"/>
    <w:rsid w:val="00A33234"/>
    <w:rsid w:val="00A333BF"/>
    <w:rsid w:val="00A33E40"/>
    <w:rsid w:val="00A34133"/>
    <w:rsid w:val="00A34A0C"/>
    <w:rsid w:val="00A34EEB"/>
    <w:rsid w:val="00A356BF"/>
    <w:rsid w:val="00A356E0"/>
    <w:rsid w:val="00A3599E"/>
    <w:rsid w:val="00A359F4"/>
    <w:rsid w:val="00A3656C"/>
    <w:rsid w:val="00A36701"/>
    <w:rsid w:val="00A36D05"/>
    <w:rsid w:val="00A37220"/>
    <w:rsid w:val="00A3725D"/>
    <w:rsid w:val="00A40CE5"/>
    <w:rsid w:val="00A40E58"/>
    <w:rsid w:val="00A4143E"/>
    <w:rsid w:val="00A417F8"/>
    <w:rsid w:val="00A4194A"/>
    <w:rsid w:val="00A419D8"/>
    <w:rsid w:val="00A41D16"/>
    <w:rsid w:val="00A42B38"/>
    <w:rsid w:val="00A42CF5"/>
    <w:rsid w:val="00A43249"/>
    <w:rsid w:val="00A43340"/>
    <w:rsid w:val="00A43634"/>
    <w:rsid w:val="00A43D51"/>
    <w:rsid w:val="00A44093"/>
    <w:rsid w:val="00A44122"/>
    <w:rsid w:val="00A453AA"/>
    <w:rsid w:val="00A45AF1"/>
    <w:rsid w:val="00A466FB"/>
    <w:rsid w:val="00A46981"/>
    <w:rsid w:val="00A473FA"/>
    <w:rsid w:val="00A475E1"/>
    <w:rsid w:val="00A47857"/>
    <w:rsid w:val="00A47F6A"/>
    <w:rsid w:val="00A5014C"/>
    <w:rsid w:val="00A5099D"/>
    <w:rsid w:val="00A50CCD"/>
    <w:rsid w:val="00A50F62"/>
    <w:rsid w:val="00A510B5"/>
    <w:rsid w:val="00A5183D"/>
    <w:rsid w:val="00A521C7"/>
    <w:rsid w:val="00A53AB7"/>
    <w:rsid w:val="00A53B83"/>
    <w:rsid w:val="00A53D79"/>
    <w:rsid w:val="00A547F8"/>
    <w:rsid w:val="00A5568E"/>
    <w:rsid w:val="00A561DF"/>
    <w:rsid w:val="00A5659E"/>
    <w:rsid w:val="00A567EC"/>
    <w:rsid w:val="00A56A3A"/>
    <w:rsid w:val="00A56B25"/>
    <w:rsid w:val="00A570C0"/>
    <w:rsid w:val="00A57317"/>
    <w:rsid w:val="00A57340"/>
    <w:rsid w:val="00A57A27"/>
    <w:rsid w:val="00A57B85"/>
    <w:rsid w:val="00A60F29"/>
    <w:rsid w:val="00A61116"/>
    <w:rsid w:val="00A616B1"/>
    <w:rsid w:val="00A623EA"/>
    <w:rsid w:val="00A62985"/>
    <w:rsid w:val="00A63122"/>
    <w:rsid w:val="00A6488A"/>
    <w:rsid w:val="00A651A8"/>
    <w:rsid w:val="00A65534"/>
    <w:rsid w:val="00A65B59"/>
    <w:rsid w:val="00A6605C"/>
    <w:rsid w:val="00A66240"/>
    <w:rsid w:val="00A66905"/>
    <w:rsid w:val="00A66AE7"/>
    <w:rsid w:val="00A67257"/>
    <w:rsid w:val="00A67735"/>
    <w:rsid w:val="00A67745"/>
    <w:rsid w:val="00A679BF"/>
    <w:rsid w:val="00A67A9E"/>
    <w:rsid w:val="00A70155"/>
    <w:rsid w:val="00A70E1F"/>
    <w:rsid w:val="00A713E3"/>
    <w:rsid w:val="00A7160C"/>
    <w:rsid w:val="00A71B23"/>
    <w:rsid w:val="00A71D3E"/>
    <w:rsid w:val="00A71E74"/>
    <w:rsid w:val="00A73023"/>
    <w:rsid w:val="00A73803"/>
    <w:rsid w:val="00A73887"/>
    <w:rsid w:val="00A740DC"/>
    <w:rsid w:val="00A747E5"/>
    <w:rsid w:val="00A747E8"/>
    <w:rsid w:val="00A74ED0"/>
    <w:rsid w:val="00A753AE"/>
    <w:rsid w:val="00A754FC"/>
    <w:rsid w:val="00A7560D"/>
    <w:rsid w:val="00A75693"/>
    <w:rsid w:val="00A759F4"/>
    <w:rsid w:val="00A75CF5"/>
    <w:rsid w:val="00A7619C"/>
    <w:rsid w:val="00A7659D"/>
    <w:rsid w:val="00A77794"/>
    <w:rsid w:val="00A800E2"/>
    <w:rsid w:val="00A80A8E"/>
    <w:rsid w:val="00A80D32"/>
    <w:rsid w:val="00A81081"/>
    <w:rsid w:val="00A811D0"/>
    <w:rsid w:val="00A81362"/>
    <w:rsid w:val="00A81F1F"/>
    <w:rsid w:val="00A82211"/>
    <w:rsid w:val="00A83768"/>
    <w:rsid w:val="00A83C60"/>
    <w:rsid w:val="00A843FB"/>
    <w:rsid w:val="00A8445A"/>
    <w:rsid w:val="00A84A33"/>
    <w:rsid w:val="00A851B8"/>
    <w:rsid w:val="00A8575D"/>
    <w:rsid w:val="00A87159"/>
    <w:rsid w:val="00A87520"/>
    <w:rsid w:val="00A8797A"/>
    <w:rsid w:val="00A87D34"/>
    <w:rsid w:val="00A87E47"/>
    <w:rsid w:val="00A902D5"/>
    <w:rsid w:val="00A905F2"/>
    <w:rsid w:val="00A90A3E"/>
    <w:rsid w:val="00A90E89"/>
    <w:rsid w:val="00A9178D"/>
    <w:rsid w:val="00A92707"/>
    <w:rsid w:val="00A93188"/>
    <w:rsid w:val="00A9370C"/>
    <w:rsid w:val="00A938E0"/>
    <w:rsid w:val="00A93DDB"/>
    <w:rsid w:val="00A93F04"/>
    <w:rsid w:val="00A940C4"/>
    <w:rsid w:val="00A943E2"/>
    <w:rsid w:val="00A949C1"/>
    <w:rsid w:val="00A94A22"/>
    <w:rsid w:val="00A94D97"/>
    <w:rsid w:val="00A95B74"/>
    <w:rsid w:val="00A96F62"/>
    <w:rsid w:val="00A97297"/>
    <w:rsid w:val="00A97C2D"/>
    <w:rsid w:val="00AA00E8"/>
    <w:rsid w:val="00AA043A"/>
    <w:rsid w:val="00AA0C8E"/>
    <w:rsid w:val="00AA19F5"/>
    <w:rsid w:val="00AA1B4A"/>
    <w:rsid w:val="00AA1EC4"/>
    <w:rsid w:val="00AA1FEA"/>
    <w:rsid w:val="00AA2237"/>
    <w:rsid w:val="00AA2445"/>
    <w:rsid w:val="00AA2456"/>
    <w:rsid w:val="00AA2861"/>
    <w:rsid w:val="00AA2B71"/>
    <w:rsid w:val="00AA3001"/>
    <w:rsid w:val="00AA3E65"/>
    <w:rsid w:val="00AA3FE1"/>
    <w:rsid w:val="00AA40E0"/>
    <w:rsid w:val="00AA4135"/>
    <w:rsid w:val="00AA4656"/>
    <w:rsid w:val="00AA49E9"/>
    <w:rsid w:val="00AA4AF3"/>
    <w:rsid w:val="00AA4E61"/>
    <w:rsid w:val="00AA5243"/>
    <w:rsid w:val="00AA5AE8"/>
    <w:rsid w:val="00AA6099"/>
    <w:rsid w:val="00AA60C4"/>
    <w:rsid w:val="00AA6D12"/>
    <w:rsid w:val="00AA75F4"/>
    <w:rsid w:val="00AA7F11"/>
    <w:rsid w:val="00AB0CCD"/>
    <w:rsid w:val="00AB0E60"/>
    <w:rsid w:val="00AB0FAC"/>
    <w:rsid w:val="00AB1100"/>
    <w:rsid w:val="00AB1DD4"/>
    <w:rsid w:val="00AB1EF4"/>
    <w:rsid w:val="00AB292B"/>
    <w:rsid w:val="00AB2CDB"/>
    <w:rsid w:val="00AB3163"/>
    <w:rsid w:val="00AB3562"/>
    <w:rsid w:val="00AB4068"/>
    <w:rsid w:val="00AB4D58"/>
    <w:rsid w:val="00AB51CD"/>
    <w:rsid w:val="00AB5237"/>
    <w:rsid w:val="00AB57D2"/>
    <w:rsid w:val="00AB5ABB"/>
    <w:rsid w:val="00AB62BE"/>
    <w:rsid w:val="00AB7779"/>
    <w:rsid w:val="00AB7B96"/>
    <w:rsid w:val="00AB7F4C"/>
    <w:rsid w:val="00AC0072"/>
    <w:rsid w:val="00AC08A7"/>
    <w:rsid w:val="00AC192D"/>
    <w:rsid w:val="00AC2C8C"/>
    <w:rsid w:val="00AC3474"/>
    <w:rsid w:val="00AC3546"/>
    <w:rsid w:val="00AC4398"/>
    <w:rsid w:val="00AC4454"/>
    <w:rsid w:val="00AC44CB"/>
    <w:rsid w:val="00AC4CBB"/>
    <w:rsid w:val="00AC4CEB"/>
    <w:rsid w:val="00AC4D3F"/>
    <w:rsid w:val="00AC4ECF"/>
    <w:rsid w:val="00AC50F0"/>
    <w:rsid w:val="00AC5904"/>
    <w:rsid w:val="00AC620B"/>
    <w:rsid w:val="00AC67F6"/>
    <w:rsid w:val="00AC7103"/>
    <w:rsid w:val="00AC72A0"/>
    <w:rsid w:val="00AC736C"/>
    <w:rsid w:val="00AC7507"/>
    <w:rsid w:val="00AC7924"/>
    <w:rsid w:val="00AC7E46"/>
    <w:rsid w:val="00AD04E6"/>
    <w:rsid w:val="00AD0511"/>
    <w:rsid w:val="00AD0943"/>
    <w:rsid w:val="00AD0D79"/>
    <w:rsid w:val="00AD0ECA"/>
    <w:rsid w:val="00AD1259"/>
    <w:rsid w:val="00AD178D"/>
    <w:rsid w:val="00AD1993"/>
    <w:rsid w:val="00AD1E53"/>
    <w:rsid w:val="00AD234A"/>
    <w:rsid w:val="00AD34C6"/>
    <w:rsid w:val="00AD4096"/>
    <w:rsid w:val="00AD40D8"/>
    <w:rsid w:val="00AD4345"/>
    <w:rsid w:val="00AD4692"/>
    <w:rsid w:val="00AD48F3"/>
    <w:rsid w:val="00AD52CF"/>
    <w:rsid w:val="00AD5C6B"/>
    <w:rsid w:val="00AD6223"/>
    <w:rsid w:val="00AD6B43"/>
    <w:rsid w:val="00AD7618"/>
    <w:rsid w:val="00AE01FA"/>
    <w:rsid w:val="00AE0A69"/>
    <w:rsid w:val="00AE0B69"/>
    <w:rsid w:val="00AE1E82"/>
    <w:rsid w:val="00AE238D"/>
    <w:rsid w:val="00AE257F"/>
    <w:rsid w:val="00AE36B2"/>
    <w:rsid w:val="00AE3AF0"/>
    <w:rsid w:val="00AE3B4F"/>
    <w:rsid w:val="00AE4224"/>
    <w:rsid w:val="00AE434D"/>
    <w:rsid w:val="00AE47AB"/>
    <w:rsid w:val="00AE59D6"/>
    <w:rsid w:val="00AE60F4"/>
    <w:rsid w:val="00AE6178"/>
    <w:rsid w:val="00AE637D"/>
    <w:rsid w:val="00AE6822"/>
    <w:rsid w:val="00AE6891"/>
    <w:rsid w:val="00AE6992"/>
    <w:rsid w:val="00AE6D52"/>
    <w:rsid w:val="00AE6ED3"/>
    <w:rsid w:val="00AE7596"/>
    <w:rsid w:val="00AE785A"/>
    <w:rsid w:val="00AE7D7C"/>
    <w:rsid w:val="00AF002A"/>
    <w:rsid w:val="00AF013B"/>
    <w:rsid w:val="00AF072F"/>
    <w:rsid w:val="00AF090F"/>
    <w:rsid w:val="00AF0910"/>
    <w:rsid w:val="00AF0D71"/>
    <w:rsid w:val="00AF0FA2"/>
    <w:rsid w:val="00AF1104"/>
    <w:rsid w:val="00AF1265"/>
    <w:rsid w:val="00AF226E"/>
    <w:rsid w:val="00AF2519"/>
    <w:rsid w:val="00AF267F"/>
    <w:rsid w:val="00AF2F32"/>
    <w:rsid w:val="00AF3016"/>
    <w:rsid w:val="00AF361D"/>
    <w:rsid w:val="00AF3A59"/>
    <w:rsid w:val="00AF440F"/>
    <w:rsid w:val="00AF46B2"/>
    <w:rsid w:val="00AF4A76"/>
    <w:rsid w:val="00AF54B4"/>
    <w:rsid w:val="00AF55F5"/>
    <w:rsid w:val="00AF563B"/>
    <w:rsid w:val="00AF5F65"/>
    <w:rsid w:val="00AF63B0"/>
    <w:rsid w:val="00AF6EF8"/>
    <w:rsid w:val="00AF7732"/>
    <w:rsid w:val="00AF773A"/>
    <w:rsid w:val="00AF7A9F"/>
    <w:rsid w:val="00AF7D84"/>
    <w:rsid w:val="00AF7F52"/>
    <w:rsid w:val="00B00684"/>
    <w:rsid w:val="00B00A1B"/>
    <w:rsid w:val="00B00AAE"/>
    <w:rsid w:val="00B015D9"/>
    <w:rsid w:val="00B018F6"/>
    <w:rsid w:val="00B021A3"/>
    <w:rsid w:val="00B0268E"/>
    <w:rsid w:val="00B02844"/>
    <w:rsid w:val="00B0289A"/>
    <w:rsid w:val="00B029C0"/>
    <w:rsid w:val="00B02A30"/>
    <w:rsid w:val="00B0306B"/>
    <w:rsid w:val="00B030D3"/>
    <w:rsid w:val="00B042F8"/>
    <w:rsid w:val="00B04ADC"/>
    <w:rsid w:val="00B04F6B"/>
    <w:rsid w:val="00B058F2"/>
    <w:rsid w:val="00B06C1F"/>
    <w:rsid w:val="00B06FF7"/>
    <w:rsid w:val="00B07760"/>
    <w:rsid w:val="00B07989"/>
    <w:rsid w:val="00B07B24"/>
    <w:rsid w:val="00B101DD"/>
    <w:rsid w:val="00B10811"/>
    <w:rsid w:val="00B10A20"/>
    <w:rsid w:val="00B10A28"/>
    <w:rsid w:val="00B10BAB"/>
    <w:rsid w:val="00B10DC0"/>
    <w:rsid w:val="00B10E0A"/>
    <w:rsid w:val="00B11C4C"/>
    <w:rsid w:val="00B11E7B"/>
    <w:rsid w:val="00B12552"/>
    <w:rsid w:val="00B127F2"/>
    <w:rsid w:val="00B12C07"/>
    <w:rsid w:val="00B12E3F"/>
    <w:rsid w:val="00B1301D"/>
    <w:rsid w:val="00B130C4"/>
    <w:rsid w:val="00B13577"/>
    <w:rsid w:val="00B13DC3"/>
    <w:rsid w:val="00B14100"/>
    <w:rsid w:val="00B143BE"/>
    <w:rsid w:val="00B148CD"/>
    <w:rsid w:val="00B14F1C"/>
    <w:rsid w:val="00B16206"/>
    <w:rsid w:val="00B16397"/>
    <w:rsid w:val="00B16773"/>
    <w:rsid w:val="00B16C3B"/>
    <w:rsid w:val="00B172C2"/>
    <w:rsid w:val="00B176BC"/>
    <w:rsid w:val="00B17894"/>
    <w:rsid w:val="00B1789E"/>
    <w:rsid w:val="00B20458"/>
    <w:rsid w:val="00B205A9"/>
    <w:rsid w:val="00B206C2"/>
    <w:rsid w:val="00B20CB4"/>
    <w:rsid w:val="00B20F71"/>
    <w:rsid w:val="00B2160F"/>
    <w:rsid w:val="00B2171E"/>
    <w:rsid w:val="00B21B81"/>
    <w:rsid w:val="00B21C93"/>
    <w:rsid w:val="00B2202A"/>
    <w:rsid w:val="00B22C23"/>
    <w:rsid w:val="00B22EB4"/>
    <w:rsid w:val="00B22FFB"/>
    <w:rsid w:val="00B232DA"/>
    <w:rsid w:val="00B23B6D"/>
    <w:rsid w:val="00B23CD5"/>
    <w:rsid w:val="00B24532"/>
    <w:rsid w:val="00B252F4"/>
    <w:rsid w:val="00B267A4"/>
    <w:rsid w:val="00B2691B"/>
    <w:rsid w:val="00B26AF7"/>
    <w:rsid w:val="00B27113"/>
    <w:rsid w:val="00B3002B"/>
    <w:rsid w:val="00B30510"/>
    <w:rsid w:val="00B30C69"/>
    <w:rsid w:val="00B30D96"/>
    <w:rsid w:val="00B311DC"/>
    <w:rsid w:val="00B31313"/>
    <w:rsid w:val="00B31610"/>
    <w:rsid w:val="00B318E2"/>
    <w:rsid w:val="00B318F0"/>
    <w:rsid w:val="00B3230E"/>
    <w:rsid w:val="00B3245F"/>
    <w:rsid w:val="00B32468"/>
    <w:rsid w:val="00B325FB"/>
    <w:rsid w:val="00B32836"/>
    <w:rsid w:val="00B34CE6"/>
    <w:rsid w:val="00B35CAA"/>
    <w:rsid w:val="00B35FE9"/>
    <w:rsid w:val="00B36B39"/>
    <w:rsid w:val="00B37437"/>
    <w:rsid w:val="00B3758B"/>
    <w:rsid w:val="00B37A9B"/>
    <w:rsid w:val="00B401A9"/>
    <w:rsid w:val="00B40772"/>
    <w:rsid w:val="00B40855"/>
    <w:rsid w:val="00B41072"/>
    <w:rsid w:val="00B4129E"/>
    <w:rsid w:val="00B421F7"/>
    <w:rsid w:val="00B42B9A"/>
    <w:rsid w:val="00B4307F"/>
    <w:rsid w:val="00B430BF"/>
    <w:rsid w:val="00B4322E"/>
    <w:rsid w:val="00B4359D"/>
    <w:rsid w:val="00B435D3"/>
    <w:rsid w:val="00B43858"/>
    <w:rsid w:val="00B43A0E"/>
    <w:rsid w:val="00B445D3"/>
    <w:rsid w:val="00B446FD"/>
    <w:rsid w:val="00B44E1C"/>
    <w:rsid w:val="00B44E24"/>
    <w:rsid w:val="00B45167"/>
    <w:rsid w:val="00B45646"/>
    <w:rsid w:val="00B456BB"/>
    <w:rsid w:val="00B45F58"/>
    <w:rsid w:val="00B469A6"/>
    <w:rsid w:val="00B47262"/>
    <w:rsid w:val="00B47B5F"/>
    <w:rsid w:val="00B47E7B"/>
    <w:rsid w:val="00B47E7C"/>
    <w:rsid w:val="00B5145D"/>
    <w:rsid w:val="00B51C0C"/>
    <w:rsid w:val="00B51E49"/>
    <w:rsid w:val="00B523EB"/>
    <w:rsid w:val="00B528EB"/>
    <w:rsid w:val="00B52C60"/>
    <w:rsid w:val="00B52EC9"/>
    <w:rsid w:val="00B52ED8"/>
    <w:rsid w:val="00B5327F"/>
    <w:rsid w:val="00B535FD"/>
    <w:rsid w:val="00B53FB2"/>
    <w:rsid w:val="00B542A2"/>
    <w:rsid w:val="00B54910"/>
    <w:rsid w:val="00B54EA7"/>
    <w:rsid w:val="00B55968"/>
    <w:rsid w:val="00B55FE9"/>
    <w:rsid w:val="00B56078"/>
    <w:rsid w:val="00B56682"/>
    <w:rsid w:val="00B56CFD"/>
    <w:rsid w:val="00B56F77"/>
    <w:rsid w:val="00B5713F"/>
    <w:rsid w:val="00B57C2A"/>
    <w:rsid w:val="00B6004A"/>
    <w:rsid w:val="00B60331"/>
    <w:rsid w:val="00B60785"/>
    <w:rsid w:val="00B61551"/>
    <w:rsid w:val="00B6167C"/>
    <w:rsid w:val="00B61CD1"/>
    <w:rsid w:val="00B62016"/>
    <w:rsid w:val="00B631F0"/>
    <w:rsid w:val="00B6382A"/>
    <w:rsid w:val="00B63D8C"/>
    <w:rsid w:val="00B63ED5"/>
    <w:rsid w:val="00B641A7"/>
    <w:rsid w:val="00B64338"/>
    <w:rsid w:val="00B6460C"/>
    <w:rsid w:val="00B646FB"/>
    <w:rsid w:val="00B6476E"/>
    <w:rsid w:val="00B64BB1"/>
    <w:rsid w:val="00B65025"/>
    <w:rsid w:val="00B650DC"/>
    <w:rsid w:val="00B660D2"/>
    <w:rsid w:val="00B662F1"/>
    <w:rsid w:val="00B662FE"/>
    <w:rsid w:val="00B6671D"/>
    <w:rsid w:val="00B67477"/>
    <w:rsid w:val="00B6783F"/>
    <w:rsid w:val="00B70D29"/>
    <w:rsid w:val="00B71156"/>
    <w:rsid w:val="00B7145C"/>
    <w:rsid w:val="00B72606"/>
    <w:rsid w:val="00B72993"/>
    <w:rsid w:val="00B72DCB"/>
    <w:rsid w:val="00B72E93"/>
    <w:rsid w:val="00B732F3"/>
    <w:rsid w:val="00B74786"/>
    <w:rsid w:val="00B74912"/>
    <w:rsid w:val="00B74F20"/>
    <w:rsid w:val="00B7571F"/>
    <w:rsid w:val="00B7691B"/>
    <w:rsid w:val="00B76C82"/>
    <w:rsid w:val="00B77352"/>
    <w:rsid w:val="00B779CE"/>
    <w:rsid w:val="00B77EDA"/>
    <w:rsid w:val="00B77F99"/>
    <w:rsid w:val="00B77FB3"/>
    <w:rsid w:val="00B80373"/>
    <w:rsid w:val="00B803A4"/>
    <w:rsid w:val="00B805BD"/>
    <w:rsid w:val="00B80A85"/>
    <w:rsid w:val="00B80AC2"/>
    <w:rsid w:val="00B816A4"/>
    <w:rsid w:val="00B81746"/>
    <w:rsid w:val="00B81A21"/>
    <w:rsid w:val="00B81A3D"/>
    <w:rsid w:val="00B81ADE"/>
    <w:rsid w:val="00B81D75"/>
    <w:rsid w:val="00B82340"/>
    <w:rsid w:val="00B83502"/>
    <w:rsid w:val="00B838AB"/>
    <w:rsid w:val="00B83DCD"/>
    <w:rsid w:val="00B846CC"/>
    <w:rsid w:val="00B84917"/>
    <w:rsid w:val="00B85242"/>
    <w:rsid w:val="00B860C4"/>
    <w:rsid w:val="00B86FDF"/>
    <w:rsid w:val="00B90273"/>
    <w:rsid w:val="00B90D20"/>
    <w:rsid w:val="00B90DAF"/>
    <w:rsid w:val="00B917DB"/>
    <w:rsid w:val="00B91B44"/>
    <w:rsid w:val="00B91CAC"/>
    <w:rsid w:val="00B91E1E"/>
    <w:rsid w:val="00B928D5"/>
    <w:rsid w:val="00B93759"/>
    <w:rsid w:val="00B941D3"/>
    <w:rsid w:val="00B942F6"/>
    <w:rsid w:val="00B945F3"/>
    <w:rsid w:val="00B946BC"/>
    <w:rsid w:val="00B949C3"/>
    <w:rsid w:val="00B94AD2"/>
    <w:rsid w:val="00B94E92"/>
    <w:rsid w:val="00B94EA4"/>
    <w:rsid w:val="00B9502C"/>
    <w:rsid w:val="00B9509B"/>
    <w:rsid w:val="00B95686"/>
    <w:rsid w:val="00B95C33"/>
    <w:rsid w:val="00B965B8"/>
    <w:rsid w:val="00B96904"/>
    <w:rsid w:val="00B96A4C"/>
    <w:rsid w:val="00B96E42"/>
    <w:rsid w:val="00B96FB2"/>
    <w:rsid w:val="00B97C92"/>
    <w:rsid w:val="00B97EB3"/>
    <w:rsid w:val="00BA0050"/>
    <w:rsid w:val="00BA023F"/>
    <w:rsid w:val="00BA0249"/>
    <w:rsid w:val="00BA0A5A"/>
    <w:rsid w:val="00BA0E3D"/>
    <w:rsid w:val="00BA0F7C"/>
    <w:rsid w:val="00BA10ED"/>
    <w:rsid w:val="00BA12C6"/>
    <w:rsid w:val="00BA15CB"/>
    <w:rsid w:val="00BA1701"/>
    <w:rsid w:val="00BA1856"/>
    <w:rsid w:val="00BA1C53"/>
    <w:rsid w:val="00BA2086"/>
    <w:rsid w:val="00BA2955"/>
    <w:rsid w:val="00BA2B00"/>
    <w:rsid w:val="00BA3BA1"/>
    <w:rsid w:val="00BA3DAD"/>
    <w:rsid w:val="00BA41E3"/>
    <w:rsid w:val="00BA467C"/>
    <w:rsid w:val="00BA4E9B"/>
    <w:rsid w:val="00BA5081"/>
    <w:rsid w:val="00BA5200"/>
    <w:rsid w:val="00BA5285"/>
    <w:rsid w:val="00BA57E5"/>
    <w:rsid w:val="00BA57E7"/>
    <w:rsid w:val="00BA57FB"/>
    <w:rsid w:val="00BA5BF0"/>
    <w:rsid w:val="00BA63E9"/>
    <w:rsid w:val="00BA6768"/>
    <w:rsid w:val="00BA6801"/>
    <w:rsid w:val="00BA6AB7"/>
    <w:rsid w:val="00BA6CD8"/>
    <w:rsid w:val="00BA7398"/>
    <w:rsid w:val="00BA7A04"/>
    <w:rsid w:val="00BA7F95"/>
    <w:rsid w:val="00BB029A"/>
    <w:rsid w:val="00BB0642"/>
    <w:rsid w:val="00BB144B"/>
    <w:rsid w:val="00BB1F06"/>
    <w:rsid w:val="00BB217C"/>
    <w:rsid w:val="00BB225F"/>
    <w:rsid w:val="00BB2331"/>
    <w:rsid w:val="00BB2B17"/>
    <w:rsid w:val="00BB2FBD"/>
    <w:rsid w:val="00BB34E1"/>
    <w:rsid w:val="00BB478A"/>
    <w:rsid w:val="00BB4ECE"/>
    <w:rsid w:val="00BB50E0"/>
    <w:rsid w:val="00BB598A"/>
    <w:rsid w:val="00BB5E8F"/>
    <w:rsid w:val="00BB5F3E"/>
    <w:rsid w:val="00BB6187"/>
    <w:rsid w:val="00BB6B5E"/>
    <w:rsid w:val="00BB6D32"/>
    <w:rsid w:val="00BB72CD"/>
    <w:rsid w:val="00BC0323"/>
    <w:rsid w:val="00BC04C3"/>
    <w:rsid w:val="00BC14C9"/>
    <w:rsid w:val="00BC15BB"/>
    <w:rsid w:val="00BC1722"/>
    <w:rsid w:val="00BC1DDB"/>
    <w:rsid w:val="00BC2089"/>
    <w:rsid w:val="00BC20D2"/>
    <w:rsid w:val="00BC25EF"/>
    <w:rsid w:val="00BC2BBD"/>
    <w:rsid w:val="00BC2CA2"/>
    <w:rsid w:val="00BC3208"/>
    <w:rsid w:val="00BC3692"/>
    <w:rsid w:val="00BC38F2"/>
    <w:rsid w:val="00BC3CDD"/>
    <w:rsid w:val="00BC4867"/>
    <w:rsid w:val="00BC4AEB"/>
    <w:rsid w:val="00BC4C4A"/>
    <w:rsid w:val="00BC4E7F"/>
    <w:rsid w:val="00BC5154"/>
    <w:rsid w:val="00BC51F5"/>
    <w:rsid w:val="00BC54FC"/>
    <w:rsid w:val="00BC6D01"/>
    <w:rsid w:val="00BC6FDF"/>
    <w:rsid w:val="00BC71FE"/>
    <w:rsid w:val="00BC7C78"/>
    <w:rsid w:val="00BC7CBA"/>
    <w:rsid w:val="00BC7F57"/>
    <w:rsid w:val="00BD01AC"/>
    <w:rsid w:val="00BD171B"/>
    <w:rsid w:val="00BD1E98"/>
    <w:rsid w:val="00BD23DF"/>
    <w:rsid w:val="00BD39D9"/>
    <w:rsid w:val="00BD4227"/>
    <w:rsid w:val="00BD46EF"/>
    <w:rsid w:val="00BD4DE9"/>
    <w:rsid w:val="00BD51A9"/>
    <w:rsid w:val="00BD5945"/>
    <w:rsid w:val="00BD6239"/>
    <w:rsid w:val="00BD6441"/>
    <w:rsid w:val="00BD72AD"/>
    <w:rsid w:val="00BD72EA"/>
    <w:rsid w:val="00BD7797"/>
    <w:rsid w:val="00BE0A23"/>
    <w:rsid w:val="00BE0B78"/>
    <w:rsid w:val="00BE0D01"/>
    <w:rsid w:val="00BE0F76"/>
    <w:rsid w:val="00BE2366"/>
    <w:rsid w:val="00BE303C"/>
    <w:rsid w:val="00BE3319"/>
    <w:rsid w:val="00BE382B"/>
    <w:rsid w:val="00BE4213"/>
    <w:rsid w:val="00BE42B4"/>
    <w:rsid w:val="00BE4301"/>
    <w:rsid w:val="00BE461D"/>
    <w:rsid w:val="00BE4D12"/>
    <w:rsid w:val="00BE4EA4"/>
    <w:rsid w:val="00BE5003"/>
    <w:rsid w:val="00BE5C27"/>
    <w:rsid w:val="00BE6502"/>
    <w:rsid w:val="00BE6572"/>
    <w:rsid w:val="00BE67A5"/>
    <w:rsid w:val="00BE67D0"/>
    <w:rsid w:val="00BE6D2A"/>
    <w:rsid w:val="00BE75AD"/>
    <w:rsid w:val="00BE7784"/>
    <w:rsid w:val="00BE7AAB"/>
    <w:rsid w:val="00BE7B57"/>
    <w:rsid w:val="00BF0109"/>
    <w:rsid w:val="00BF069D"/>
    <w:rsid w:val="00BF0B20"/>
    <w:rsid w:val="00BF1888"/>
    <w:rsid w:val="00BF308C"/>
    <w:rsid w:val="00BF38B7"/>
    <w:rsid w:val="00BF3C01"/>
    <w:rsid w:val="00BF3DA1"/>
    <w:rsid w:val="00BF4C4F"/>
    <w:rsid w:val="00BF4DD4"/>
    <w:rsid w:val="00BF5028"/>
    <w:rsid w:val="00BF527F"/>
    <w:rsid w:val="00BF5A22"/>
    <w:rsid w:val="00BF6C9D"/>
    <w:rsid w:val="00BF6D50"/>
    <w:rsid w:val="00BF6F46"/>
    <w:rsid w:val="00BF6FD6"/>
    <w:rsid w:val="00BF72E3"/>
    <w:rsid w:val="00BF7539"/>
    <w:rsid w:val="00C00A8E"/>
    <w:rsid w:val="00C0133F"/>
    <w:rsid w:val="00C01559"/>
    <w:rsid w:val="00C016CE"/>
    <w:rsid w:val="00C01E51"/>
    <w:rsid w:val="00C02102"/>
    <w:rsid w:val="00C025A8"/>
    <w:rsid w:val="00C03262"/>
    <w:rsid w:val="00C032A9"/>
    <w:rsid w:val="00C03AF4"/>
    <w:rsid w:val="00C041E1"/>
    <w:rsid w:val="00C0514F"/>
    <w:rsid w:val="00C05819"/>
    <w:rsid w:val="00C05E25"/>
    <w:rsid w:val="00C0634D"/>
    <w:rsid w:val="00C06576"/>
    <w:rsid w:val="00C065E2"/>
    <w:rsid w:val="00C067C2"/>
    <w:rsid w:val="00C07063"/>
    <w:rsid w:val="00C07346"/>
    <w:rsid w:val="00C10655"/>
    <w:rsid w:val="00C107C7"/>
    <w:rsid w:val="00C10EA7"/>
    <w:rsid w:val="00C10F63"/>
    <w:rsid w:val="00C118C3"/>
    <w:rsid w:val="00C11C84"/>
    <w:rsid w:val="00C124C6"/>
    <w:rsid w:val="00C12FAF"/>
    <w:rsid w:val="00C13CEB"/>
    <w:rsid w:val="00C13E63"/>
    <w:rsid w:val="00C145CD"/>
    <w:rsid w:val="00C1461B"/>
    <w:rsid w:val="00C1481D"/>
    <w:rsid w:val="00C14866"/>
    <w:rsid w:val="00C14B09"/>
    <w:rsid w:val="00C14D84"/>
    <w:rsid w:val="00C155AD"/>
    <w:rsid w:val="00C15ABB"/>
    <w:rsid w:val="00C1661D"/>
    <w:rsid w:val="00C16AAF"/>
    <w:rsid w:val="00C1748C"/>
    <w:rsid w:val="00C17516"/>
    <w:rsid w:val="00C176EF"/>
    <w:rsid w:val="00C179A9"/>
    <w:rsid w:val="00C20078"/>
    <w:rsid w:val="00C2024F"/>
    <w:rsid w:val="00C204C4"/>
    <w:rsid w:val="00C20E39"/>
    <w:rsid w:val="00C2139E"/>
    <w:rsid w:val="00C2184C"/>
    <w:rsid w:val="00C22402"/>
    <w:rsid w:val="00C22A7A"/>
    <w:rsid w:val="00C22CC5"/>
    <w:rsid w:val="00C238FD"/>
    <w:rsid w:val="00C23B73"/>
    <w:rsid w:val="00C23BB3"/>
    <w:rsid w:val="00C2419C"/>
    <w:rsid w:val="00C242F4"/>
    <w:rsid w:val="00C2444D"/>
    <w:rsid w:val="00C24562"/>
    <w:rsid w:val="00C2499D"/>
    <w:rsid w:val="00C24CC3"/>
    <w:rsid w:val="00C24CD9"/>
    <w:rsid w:val="00C24F0C"/>
    <w:rsid w:val="00C25132"/>
    <w:rsid w:val="00C252A7"/>
    <w:rsid w:val="00C25842"/>
    <w:rsid w:val="00C25C60"/>
    <w:rsid w:val="00C263DF"/>
    <w:rsid w:val="00C2699B"/>
    <w:rsid w:val="00C27336"/>
    <w:rsid w:val="00C301BC"/>
    <w:rsid w:val="00C303D8"/>
    <w:rsid w:val="00C31596"/>
    <w:rsid w:val="00C3198F"/>
    <w:rsid w:val="00C31B91"/>
    <w:rsid w:val="00C31C7A"/>
    <w:rsid w:val="00C31D38"/>
    <w:rsid w:val="00C32163"/>
    <w:rsid w:val="00C32559"/>
    <w:rsid w:val="00C32891"/>
    <w:rsid w:val="00C329FC"/>
    <w:rsid w:val="00C32D44"/>
    <w:rsid w:val="00C333BD"/>
    <w:rsid w:val="00C337E0"/>
    <w:rsid w:val="00C33818"/>
    <w:rsid w:val="00C3382F"/>
    <w:rsid w:val="00C345A1"/>
    <w:rsid w:val="00C3461A"/>
    <w:rsid w:val="00C34B9E"/>
    <w:rsid w:val="00C34C9E"/>
    <w:rsid w:val="00C34DB9"/>
    <w:rsid w:val="00C351CE"/>
    <w:rsid w:val="00C362ED"/>
    <w:rsid w:val="00C36A50"/>
    <w:rsid w:val="00C36AA0"/>
    <w:rsid w:val="00C36BEF"/>
    <w:rsid w:val="00C36F8C"/>
    <w:rsid w:val="00C37238"/>
    <w:rsid w:val="00C37557"/>
    <w:rsid w:val="00C37BF9"/>
    <w:rsid w:val="00C40ABE"/>
    <w:rsid w:val="00C40C2B"/>
    <w:rsid w:val="00C42237"/>
    <w:rsid w:val="00C4228A"/>
    <w:rsid w:val="00C42356"/>
    <w:rsid w:val="00C42AA4"/>
    <w:rsid w:val="00C42BA5"/>
    <w:rsid w:val="00C43507"/>
    <w:rsid w:val="00C436F7"/>
    <w:rsid w:val="00C439A7"/>
    <w:rsid w:val="00C43C2E"/>
    <w:rsid w:val="00C43CD4"/>
    <w:rsid w:val="00C44652"/>
    <w:rsid w:val="00C44AD2"/>
    <w:rsid w:val="00C45704"/>
    <w:rsid w:val="00C4595A"/>
    <w:rsid w:val="00C4606B"/>
    <w:rsid w:val="00C46644"/>
    <w:rsid w:val="00C47442"/>
    <w:rsid w:val="00C47561"/>
    <w:rsid w:val="00C504D9"/>
    <w:rsid w:val="00C50606"/>
    <w:rsid w:val="00C50DF9"/>
    <w:rsid w:val="00C51392"/>
    <w:rsid w:val="00C52482"/>
    <w:rsid w:val="00C52486"/>
    <w:rsid w:val="00C525F5"/>
    <w:rsid w:val="00C527B9"/>
    <w:rsid w:val="00C527E9"/>
    <w:rsid w:val="00C5358F"/>
    <w:rsid w:val="00C53FB9"/>
    <w:rsid w:val="00C54229"/>
    <w:rsid w:val="00C546B5"/>
    <w:rsid w:val="00C54909"/>
    <w:rsid w:val="00C54ED4"/>
    <w:rsid w:val="00C55E0C"/>
    <w:rsid w:val="00C5600C"/>
    <w:rsid w:val="00C56065"/>
    <w:rsid w:val="00C560FB"/>
    <w:rsid w:val="00C571A9"/>
    <w:rsid w:val="00C574D3"/>
    <w:rsid w:val="00C57532"/>
    <w:rsid w:val="00C57B17"/>
    <w:rsid w:val="00C57B9A"/>
    <w:rsid w:val="00C60EC3"/>
    <w:rsid w:val="00C61333"/>
    <w:rsid w:val="00C61ABF"/>
    <w:rsid w:val="00C61CB2"/>
    <w:rsid w:val="00C61F66"/>
    <w:rsid w:val="00C62656"/>
    <w:rsid w:val="00C62A0F"/>
    <w:rsid w:val="00C62C0F"/>
    <w:rsid w:val="00C63408"/>
    <w:rsid w:val="00C634E5"/>
    <w:rsid w:val="00C63522"/>
    <w:rsid w:val="00C63831"/>
    <w:rsid w:val="00C63F36"/>
    <w:rsid w:val="00C64F19"/>
    <w:rsid w:val="00C65242"/>
    <w:rsid w:val="00C65C18"/>
    <w:rsid w:val="00C65F8F"/>
    <w:rsid w:val="00C66827"/>
    <w:rsid w:val="00C66855"/>
    <w:rsid w:val="00C66B05"/>
    <w:rsid w:val="00C670E8"/>
    <w:rsid w:val="00C673B1"/>
    <w:rsid w:val="00C67BEB"/>
    <w:rsid w:val="00C708E4"/>
    <w:rsid w:val="00C70901"/>
    <w:rsid w:val="00C70D3E"/>
    <w:rsid w:val="00C71B7A"/>
    <w:rsid w:val="00C7220A"/>
    <w:rsid w:val="00C72502"/>
    <w:rsid w:val="00C725DD"/>
    <w:rsid w:val="00C726EE"/>
    <w:rsid w:val="00C72E41"/>
    <w:rsid w:val="00C730FE"/>
    <w:rsid w:val="00C742DE"/>
    <w:rsid w:val="00C74E6F"/>
    <w:rsid w:val="00C750B3"/>
    <w:rsid w:val="00C750EE"/>
    <w:rsid w:val="00C752F3"/>
    <w:rsid w:val="00C75824"/>
    <w:rsid w:val="00C7589E"/>
    <w:rsid w:val="00C75B73"/>
    <w:rsid w:val="00C75D0F"/>
    <w:rsid w:val="00C761A2"/>
    <w:rsid w:val="00C764D8"/>
    <w:rsid w:val="00C7656F"/>
    <w:rsid w:val="00C7672A"/>
    <w:rsid w:val="00C76784"/>
    <w:rsid w:val="00C7691C"/>
    <w:rsid w:val="00C76EBA"/>
    <w:rsid w:val="00C76F88"/>
    <w:rsid w:val="00C7714C"/>
    <w:rsid w:val="00C77F89"/>
    <w:rsid w:val="00C80303"/>
    <w:rsid w:val="00C80C5E"/>
    <w:rsid w:val="00C80FE2"/>
    <w:rsid w:val="00C81B46"/>
    <w:rsid w:val="00C82049"/>
    <w:rsid w:val="00C82294"/>
    <w:rsid w:val="00C82494"/>
    <w:rsid w:val="00C824E1"/>
    <w:rsid w:val="00C82661"/>
    <w:rsid w:val="00C82FB0"/>
    <w:rsid w:val="00C832C7"/>
    <w:rsid w:val="00C83713"/>
    <w:rsid w:val="00C83B93"/>
    <w:rsid w:val="00C83D04"/>
    <w:rsid w:val="00C83E8C"/>
    <w:rsid w:val="00C84131"/>
    <w:rsid w:val="00C8445A"/>
    <w:rsid w:val="00C85B69"/>
    <w:rsid w:val="00C85C04"/>
    <w:rsid w:val="00C85FCE"/>
    <w:rsid w:val="00C86057"/>
    <w:rsid w:val="00C868A5"/>
    <w:rsid w:val="00C868D9"/>
    <w:rsid w:val="00C8690C"/>
    <w:rsid w:val="00C8728C"/>
    <w:rsid w:val="00C875D9"/>
    <w:rsid w:val="00C90221"/>
    <w:rsid w:val="00C9036E"/>
    <w:rsid w:val="00C907AB"/>
    <w:rsid w:val="00C90B1B"/>
    <w:rsid w:val="00C9180D"/>
    <w:rsid w:val="00C91915"/>
    <w:rsid w:val="00C91B06"/>
    <w:rsid w:val="00C92B11"/>
    <w:rsid w:val="00C92FA6"/>
    <w:rsid w:val="00C93245"/>
    <w:rsid w:val="00C93A77"/>
    <w:rsid w:val="00C93BA9"/>
    <w:rsid w:val="00C9413A"/>
    <w:rsid w:val="00C945CA"/>
    <w:rsid w:val="00C94B80"/>
    <w:rsid w:val="00C94C08"/>
    <w:rsid w:val="00C94CAC"/>
    <w:rsid w:val="00C956CA"/>
    <w:rsid w:val="00C95848"/>
    <w:rsid w:val="00C95FBC"/>
    <w:rsid w:val="00C9670A"/>
    <w:rsid w:val="00C969FA"/>
    <w:rsid w:val="00C96D58"/>
    <w:rsid w:val="00C971E6"/>
    <w:rsid w:val="00C97821"/>
    <w:rsid w:val="00CA0D50"/>
    <w:rsid w:val="00CA0DFF"/>
    <w:rsid w:val="00CA10EE"/>
    <w:rsid w:val="00CA1213"/>
    <w:rsid w:val="00CA2037"/>
    <w:rsid w:val="00CA20EE"/>
    <w:rsid w:val="00CA24C7"/>
    <w:rsid w:val="00CA3283"/>
    <w:rsid w:val="00CA33C3"/>
    <w:rsid w:val="00CA36BD"/>
    <w:rsid w:val="00CA397B"/>
    <w:rsid w:val="00CA3AE6"/>
    <w:rsid w:val="00CA4159"/>
    <w:rsid w:val="00CA44B5"/>
    <w:rsid w:val="00CA452D"/>
    <w:rsid w:val="00CA4B2D"/>
    <w:rsid w:val="00CA4D85"/>
    <w:rsid w:val="00CA50F1"/>
    <w:rsid w:val="00CA52CE"/>
    <w:rsid w:val="00CA59CD"/>
    <w:rsid w:val="00CA5E55"/>
    <w:rsid w:val="00CA653E"/>
    <w:rsid w:val="00CA6E1C"/>
    <w:rsid w:val="00CA7AE1"/>
    <w:rsid w:val="00CB06A4"/>
    <w:rsid w:val="00CB08B1"/>
    <w:rsid w:val="00CB09F5"/>
    <w:rsid w:val="00CB1B2E"/>
    <w:rsid w:val="00CB2059"/>
    <w:rsid w:val="00CB27B7"/>
    <w:rsid w:val="00CB3185"/>
    <w:rsid w:val="00CB3288"/>
    <w:rsid w:val="00CB35E7"/>
    <w:rsid w:val="00CB3833"/>
    <w:rsid w:val="00CB497C"/>
    <w:rsid w:val="00CB4CDD"/>
    <w:rsid w:val="00CB4E3C"/>
    <w:rsid w:val="00CB52A7"/>
    <w:rsid w:val="00CB541F"/>
    <w:rsid w:val="00CB63E4"/>
    <w:rsid w:val="00CB642F"/>
    <w:rsid w:val="00CB6A8B"/>
    <w:rsid w:val="00CB74AC"/>
    <w:rsid w:val="00CB77E3"/>
    <w:rsid w:val="00CB780B"/>
    <w:rsid w:val="00CB7A1F"/>
    <w:rsid w:val="00CB7BB8"/>
    <w:rsid w:val="00CB7D91"/>
    <w:rsid w:val="00CC01FB"/>
    <w:rsid w:val="00CC0976"/>
    <w:rsid w:val="00CC0C84"/>
    <w:rsid w:val="00CC26FA"/>
    <w:rsid w:val="00CC284E"/>
    <w:rsid w:val="00CC3697"/>
    <w:rsid w:val="00CC38D4"/>
    <w:rsid w:val="00CC3A80"/>
    <w:rsid w:val="00CC4667"/>
    <w:rsid w:val="00CC4980"/>
    <w:rsid w:val="00CC4C15"/>
    <w:rsid w:val="00CC520A"/>
    <w:rsid w:val="00CC52D8"/>
    <w:rsid w:val="00CC60A5"/>
    <w:rsid w:val="00CD09BA"/>
    <w:rsid w:val="00CD0C0A"/>
    <w:rsid w:val="00CD0E4A"/>
    <w:rsid w:val="00CD0EC7"/>
    <w:rsid w:val="00CD1590"/>
    <w:rsid w:val="00CD1850"/>
    <w:rsid w:val="00CD1D6D"/>
    <w:rsid w:val="00CD20CF"/>
    <w:rsid w:val="00CD25E1"/>
    <w:rsid w:val="00CD29EB"/>
    <w:rsid w:val="00CD2CF1"/>
    <w:rsid w:val="00CD2E23"/>
    <w:rsid w:val="00CD3465"/>
    <w:rsid w:val="00CD376D"/>
    <w:rsid w:val="00CD396D"/>
    <w:rsid w:val="00CD4664"/>
    <w:rsid w:val="00CD48AF"/>
    <w:rsid w:val="00CD4C0E"/>
    <w:rsid w:val="00CD4C50"/>
    <w:rsid w:val="00CD4E9A"/>
    <w:rsid w:val="00CD51E1"/>
    <w:rsid w:val="00CD5977"/>
    <w:rsid w:val="00CD5A6C"/>
    <w:rsid w:val="00CD5CCF"/>
    <w:rsid w:val="00CD6019"/>
    <w:rsid w:val="00CE033A"/>
    <w:rsid w:val="00CE093C"/>
    <w:rsid w:val="00CE16EF"/>
    <w:rsid w:val="00CE199D"/>
    <w:rsid w:val="00CE1A78"/>
    <w:rsid w:val="00CE1D6B"/>
    <w:rsid w:val="00CE1F58"/>
    <w:rsid w:val="00CE232A"/>
    <w:rsid w:val="00CE265C"/>
    <w:rsid w:val="00CE339B"/>
    <w:rsid w:val="00CE350D"/>
    <w:rsid w:val="00CE3672"/>
    <w:rsid w:val="00CE37BC"/>
    <w:rsid w:val="00CE3A49"/>
    <w:rsid w:val="00CE3B53"/>
    <w:rsid w:val="00CE3E91"/>
    <w:rsid w:val="00CE3ECD"/>
    <w:rsid w:val="00CE42F2"/>
    <w:rsid w:val="00CE43A3"/>
    <w:rsid w:val="00CE4535"/>
    <w:rsid w:val="00CE4943"/>
    <w:rsid w:val="00CE4DF2"/>
    <w:rsid w:val="00CE4EA5"/>
    <w:rsid w:val="00CE53E9"/>
    <w:rsid w:val="00CE575A"/>
    <w:rsid w:val="00CE5B6E"/>
    <w:rsid w:val="00CE5F79"/>
    <w:rsid w:val="00CE6642"/>
    <w:rsid w:val="00CE67BD"/>
    <w:rsid w:val="00CE6D21"/>
    <w:rsid w:val="00CE6FAB"/>
    <w:rsid w:val="00CE738D"/>
    <w:rsid w:val="00CE7513"/>
    <w:rsid w:val="00CE76DD"/>
    <w:rsid w:val="00CF09AF"/>
    <w:rsid w:val="00CF0C8E"/>
    <w:rsid w:val="00CF225E"/>
    <w:rsid w:val="00CF26D4"/>
    <w:rsid w:val="00CF2FA3"/>
    <w:rsid w:val="00CF3084"/>
    <w:rsid w:val="00CF324A"/>
    <w:rsid w:val="00CF3A93"/>
    <w:rsid w:val="00CF43F2"/>
    <w:rsid w:val="00CF45E2"/>
    <w:rsid w:val="00CF5F36"/>
    <w:rsid w:val="00CF6612"/>
    <w:rsid w:val="00CF6797"/>
    <w:rsid w:val="00CF67A7"/>
    <w:rsid w:val="00CF6E96"/>
    <w:rsid w:val="00CF756E"/>
    <w:rsid w:val="00CF7C0E"/>
    <w:rsid w:val="00CF7FFE"/>
    <w:rsid w:val="00D000A5"/>
    <w:rsid w:val="00D01526"/>
    <w:rsid w:val="00D0183E"/>
    <w:rsid w:val="00D01A24"/>
    <w:rsid w:val="00D01FE9"/>
    <w:rsid w:val="00D0287C"/>
    <w:rsid w:val="00D02DC1"/>
    <w:rsid w:val="00D034FB"/>
    <w:rsid w:val="00D03874"/>
    <w:rsid w:val="00D03D9C"/>
    <w:rsid w:val="00D04391"/>
    <w:rsid w:val="00D0486C"/>
    <w:rsid w:val="00D04A1D"/>
    <w:rsid w:val="00D05843"/>
    <w:rsid w:val="00D064D7"/>
    <w:rsid w:val="00D06BBF"/>
    <w:rsid w:val="00D072D9"/>
    <w:rsid w:val="00D07459"/>
    <w:rsid w:val="00D075C5"/>
    <w:rsid w:val="00D07827"/>
    <w:rsid w:val="00D07964"/>
    <w:rsid w:val="00D107B6"/>
    <w:rsid w:val="00D1135F"/>
    <w:rsid w:val="00D11DAE"/>
    <w:rsid w:val="00D127D1"/>
    <w:rsid w:val="00D12B38"/>
    <w:rsid w:val="00D12C69"/>
    <w:rsid w:val="00D1399A"/>
    <w:rsid w:val="00D1433B"/>
    <w:rsid w:val="00D147BC"/>
    <w:rsid w:val="00D148C1"/>
    <w:rsid w:val="00D14A07"/>
    <w:rsid w:val="00D1586C"/>
    <w:rsid w:val="00D15E4E"/>
    <w:rsid w:val="00D1732B"/>
    <w:rsid w:val="00D1770C"/>
    <w:rsid w:val="00D17C8E"/>
    <w:rsid w:val="00D17CB6"/>
    <w:rsid w:val="00D17D5A"/>
    <w:rsid w:val="00D203E1"/>
    <w:rsid w:val="00D209D7"/>
    <w:rsid w:val="00D20B86"/>
    <w:rsid w:val="00D20C13"/>
    <w:rsid w:val="00D210EC"/>
    <w:rsid w:val="00D2138D"/>
    <w:rsid w:val="00D213FF"/>
    <w:rsid w:val="00D21739"/>
    <w:rsid w:val="00D21E83"/>
    <w:rsid w:val="00D2296D"/>
    <w:rsid w:val="00D231E2"/>
    <w:rsid w:val="00D23500"/>
    <w:rsid w:val="00D235B1"/>
    <w:rsid w:val="00D23611"/>
    <w:rsid w:val="00D23830"/>
    <w:rsid w:val="00D242AC"/>
    <w:rsid w:val="00D243C1"/>
    <w:rsid w:val="00D24620"/>
    <w:rsid w:val="00D24CC0"/>
    <w:rsid w:val="00D24EFF"/>
    <w:rsid w:val="00D24FC8"/>
    <w:rsid w:val="00D250E8"/>
    <w:rsid w:val="00D2552B"/>
    <w:rsid w:val="00D25A23"/>
    <w:rsid w:val="00D2648A"/>
    <w:rsid w:val="00D2658D"/>
    <w:rsid w:val="00D266EC"/>
    <w:rsid w:val="00D271F9"/>
    <w:rsid w:val="00D27757"/>
    <w:rsid w:val="00D278BE"/>
    <w:rsid w:val="00D27EAD"/>
    <w:rsid w:val="00D27EFE"/>
    <w:rsid w:val="00D3044D"/>
    <w:rsid w:val="00D3053D"/>
    <w:rsid w:val="00D312E7"/>
    <w:rsid w:val="00D314F6"/>
    <w:rsid w:val="00D3159C"/>
    <w:rsid w:val="00D31895"/>
    <w:rsid w:val="00D31C44"/>
    <w:rsid w:val="00D3219E"/>
    <w:rsid w:val="00D3241C"/>
    <w:rsid w:val="00D32AC1"/>
    <w:rsid w:val="00D32F60"/>
    <w:rsid w:val="00D335BE"/>
    <w:rsid w:val="00D33710"/>
    <w:rsid w:val="00D339EC"/>
    <w:rsid w:val="00D33BFB"/>
    <w:rsid w:val="00D33C49"/>
    <w:rsid w:val="00D3409E"/>
    <w:rsid w:val="00D3479F"/>
    <w:rsid w:val="00D3523C"/>
    <w:rsid w:val="00D35592"/>
    <w:rsid w:val="00D358F0"/>
    <w:rsid w:val="00D35A46"/>
    <w:rsid w:val="00D35F20"/>
    <w:rsid w:val="00D3612D"/>
    <w:rsid w:val="00D3707C"/>
    <w:rsid w:val="00D37405"/>
    <w:rsid w:val="00D37450"/>
    <w:rsid w:val="00D37576"/>
    <w:rsid w:val="00D37B93"/>
    <w:rsid w:val="00D40B4A"/>
    <w:rsid w:val="00D41049"/>
    <w:rsid w:val="00D4209F"/>
    <w:rsid w:val="00D420DB"/>
    <w:rsid w:val="00D4271C"/>
    <w:rsid w:val="00D42742"/>
    <w:rsid w:val="00D42FD7"/>
    <w:rsid w:val="00D431B2"/>
    <w:rsid w:val="00D43236"/>
    <w:rsid w:val="00D43C12"/>
    <w:rsid w:val="00D448A6"/>
    <w:rsid w:val="00D4492E"/>
    <w:rsid w:val="00D44999"/>
    <w:rsid w:val="00D44C95"/>
    <w:rsid w:val="00D44FC8"/>
    <w:rsid w:val="00D455F9"/>
    <w:rsid w:val="00D456A1"/>
    <w:rsid w:val="00D45DFB"/>
    <w:rsid w:val="00D45EEB"/>
    <w:rsid w:val="00D46013"/>
    <w:rsid w:val="00D468D1"/>
    <w:rsid w:val="00D46C1F"/>
    <w:rsid w:val="00D4703A"/>
    <w:rsid w:val="00D470EA"/>
    <w:rsid w:val="00D4785C"/>
    <w:rsid w:val="00D47F01"/>
    <w:rsid w:val="00D50654"/>
    <w:rsid w:val="00D50F09"/>
    <w:rsid w:val="00D50F32"/>
    <w:rsid w:val="00D5120B"/>
    <w:rsid w:val="00D51ED3"/>
    <w:rsid w:val="00D5202C"/>
    <w:rsid w:val="00D5228E"/>
    <w:rsid w:val="00D5284E"/>
    <w:rsid w:val="00D531F7"/>
    <w:rsid w:val="00D53394"/>
    <w:rsid w:val="00D53679"/>
    <w:rsid w:val="00D53906"/>
    <w:rsid w:val="00D54122"/>
    <w:rsid w:val="00D55190"/>
    <w:rsid w:val="00D5524C"/>
    <w:rsid w:val="00D5578E"/>
    <w:rsid w:val="00D55D78"/>
    <w:rsid w:val="00D55D84"/>
    <w:rsid w:val="00D56314"/>
    <w:rsid w:val="00D56EAF"/>
    <w:rsid w:val="00D56F3D"/>
    <w:rsid w:val="00D57EA0"/>
    <w:rsid w:val="00D6172C"/>
    <w:rsid w:val="00D61AD8"/>
    <w:rsid w:val="00D61B48"/>
    <w:rsid w:val="00D61CB1"/>
    <w:rsid w:val="00D61DEF"/>
    <w:rsid w:val="00D61F35"/>
    <w:rsid w:val="00D62659"/>
    <w:rsid w:val="00D62684"/>
    <w:rsid w:val="00D62FC9"/>
    <w:rsid w:val="00D63284"/>
    <w:rsid w:val="00D635B7"/>
    <w:rsid w:val="00D6393D"/>
    <w:rsid w:val="00D63F23"/>
    <w:rsid w:val="00D64477"/>
    <w:rsid w:val="00D64FFE"/>
    <w:rsid w:val="00D6683B"/>
    <w:rsid w:val="00D668EB"/>
    <w:rsid w:val="00D6745A"/>
    <w:rsid w:val="00D6782A"/>
    <w:rsid w:val="00D7087F"/>
    <w:rsid w:val="00D70CAE"/>
    <w:rsid w:val="00D70E4F"/>
    <w:rsid w:val="00D70FF0"/>
    <w:rsid w:val="00D71616"/>
    <w:rsid w:val="00D716F1"/>
    <w:rsid w:val="00D71CCD"/>
    <w:rsid w:val="00D72020"/>
    <w:rsid w:val="00D724CE"/>
    <w:rsid w:val="00D7322F"/>
    <w:rsid w:val="00D734B5"/>
    <w:rsid w:val="00D7410B"/>
    <w:rsid w:val="00D74DB6"/>
    <w:rsid w:val="00D750AC"/>
    <w:rsid w:val="00D75316"/>
    <w:rsid w:val="00D7573D"/>
    <w:rsid w:val="00D7574E"/>
    <w:rsid w:val="00D75907"/>
    <w:rsid w:val="00D75CDD"/>
    <w:rsid w:val="00D75FF0"/>
    <w:rsid w:val="00D765B5"/>
    <w:rsid w:val="00D76D10"/>
    <w:rsid w:val="00D7749F"/>
    <w:rsid w:val="00D77541"/>
    <w:rsid w:val="00D7755D"/>
    <w:rsid w:val="00D7780B"/>
    <w:rsid w:val="00D7784E"/>
    <w:rsid w:val="00D809BD"/>
    <w:rsid w:val="00D80A74"/>
    <w:rsid w:val="00D80EEE"/>
    <w:rsid w:val="00D81435"/>
    <w:rsid w:val="00D81FA6"/>
    <w:rsid w:val="00D82B3F"/>
    <w:rsid w:val="00D82EB6"/>
    <w:rsid w:val="00D8318E"/>
    <w:rsid w:val="00D83467"/>
    <w:rsid w:val="00D834B7"/>
    <w:rsid w:val="00D842DA"/>
    <w:rsid w:val="00D84364"/>
    <w:rsid w:val="00D857A4"/>
    <w:rsid w:val="00D8586E"/>
    <w:rsid w:val="00D859CB"/>
    <w:rsid w:val="00D85A7D"/>
    <w:rsid w:val="00D85DC7"/>
    <w:rsid w:val="00D86016"/>
    <w:rsid w:val="00D864ED"/>
    <w:rsid w:val="00D86DCD"/>
    <w:rsid w:val="00D873DA"/>
    <w:rsid w:val="00D878AB"/>
    <w:rsid w:val="00D87952"/>
    <w:rsid w:val="00D879DA"/>
    <w:rsid w:val="00D9045A"/>
    <w:rsid w:val="00D90D71"/>
    <w:rsid w:val="00D9180D"/>
    <w:rsid w:val="00D923CD"/>
    <w:rsid w:val="00D9297C"/>
    <w:rsid w:val="00D92A41"/>
    <w:rsid w:val="00D92B3C"/>
    <w:rsid w:val="00D92FEF"/>
    <w:rsid w:val="00D93E02"/>
    <w:rsid w:val="00D9440C"/>
    <w:rsid w:val="00D94454"/>
    <w:rsid w:val="00D94A7F"/>
    <w:rsid w:val="00D957BD"/>
    <w:rsid w:val="00D95DBA"/>
    <w:rsid w:val="00D96184"/>
    <w:rsid w:val="00D96851"/>
    <w:rsid w:val="00D971BC"/>
    <w:rsid w:val="00D9787B"/>
    <w:rsid w:val="00D97913"/>
    <w:rsid w:val="00D979DF"/>
    <w:rsid w:val="00D97C67"/>
    <w:rsid w:val="00DA0117"/>
    <w:rsid w:val="00DA0393"/>
    <w:rsid w:val="00DA19D5"/>
    <w:rsid w:val="00DA1D28"/>
    <w:rsid w:val="00DA1E8E"/>
    <w:rsid w:val="00DA23D6"/>
    <w:rsid w:val="00DA283C"/>
    <w:rsid w:val="00DA28BE"/>
    <w:rsid w:val="00DA2C87"/>
    <w:rsid w:val="00DA2FCC"/>
    <w:rsid w:val="00DA3095"/>
    <w:rsid w:val="00DA3203"/>
    <w:rsid w:val="00DA3466"/>
    <w:rsid w:val="00DA37F1"/>
    <w:rsid w:val="00DA3843"/>
    <w:rsid w:val="00DA3E41"/>
    <w:rsid w:val="00DA42B9"/>
    <w:rsid w:val="00DA4AF8"/>
    <w:rsid w:val="00DA5413"/>
    <w:rsid w:val="00DA54D3"/>
    <w:rsid w:val="00DA5F3D"/>
    <w:rsid w:val="00DA6036"/>
    <w:rsid w:val="00DA684A"/>
    <w:rsid w:val="00DA745B"/>
    <w:rsid w:val="00DA7A37"/>
    <w:rsid w:val="00DA7CDD"/>
    <w:rsid w:val="00DB02C3"/>
    <w:rsid w:val="00DB0380"/>
    <w:rsid w:val="00DB0728"/>
    <w:rsid w:val="00DB08CE"/>
    <w:rsid w:val="00DB22D7"/>
    <w:rsid w:val="00DB22F1"/>
    <w:rsid w:val="00DB267A"/>
    <w:rsid w:val="00DB2749"/>
    <w:rsid w:val="00DB28DE"/>
    <w:rsid w:val="00DB2F6F"/>
    <w:rsid w:val="00DB3B9D"/>
    <w:rsid w:val="00DB4CAE"/>
    <w:rsid w:val="00DB4F47"/>
    <w:rsid w:val="00DB5549"/>
    <w:rsid w:val="00DB564A"/>
    <w:rsid w:val="00DB5EE8"/>
    <w:rsid w:val="00DB6477"/>
    <w:rsid w:val="00DB6536"/>
    <w:rsid w:val="00DB6B6A"/>
    <w:rsid w:val="00DB6E0C"/>
    <w:rsid w:val="00DB6FA6"/>
    <w:rsid w:val="00DB7318"/>
    <w:rsid w:val="00DB750D"/>
    <w:rsid w:val="00DB79EA"/>
    <w:rsid w:val="00DC003C"/>
    <w:rsid w:val="00DC01C1"/>
    <w:rsid w:val="00DC10E6"/>
    <w:rsid w:val="00DC1B09"/>
    <w:rsid w:val="00DC1B9E"/>
    <w:rsid w:val="00DC1EA3"/>
    <w:rsid w:val="00DC241E"/>
    <w:rsid w:val="00DC27A6"/>
    <w:rsid w:val="00DC2C02"/>
    <w:rsid w:val="00DC310B"/>
    <w:rsid w:val="00DC331F"/>
    <w:rsid w:val="00DC377A"/>
    <w:rsid w:val="00DC3F8E"/>
    <w:rsid w:val="00DC3FCD"/>
    <w:rsid w:val="00DC467D"/>
    <w:rsid w:val="00DC4F2D"/>
    <w:rsid w:val="00DC4F62"/>
    <w:rsid w:val="00DC5511"/>
    <w:rsid w:val="00DC5738"/>
    <w:rsid w:val="00DC5797"/>
    <w:rsid w:val="00DC5F24"/>
    <w:rsid w:val="00DC60C0"/>
    <w:rsid w:val="00DC6D69"/>
    <w:rsid w:val="00DC6F37"/>
    <w:rsid w:val="00DC6F76"/>
    <w:rsid w:val="00DC7075"/>
    <w:rsid w:val="00DC743A"/>
    <w:rsid w:val="00DD04CD"/>
    <w:rsid w:val="00DD177B"/>
    <w:rsid w:val="00DD1802"/>
    <w:rsid w:val="00DD186B"/>
    <w:rsid w:val="00DD27C4"/>
    <w:rsid w:val="00DD2C43"/>
    <w:rsid w:val="00DD338E"/>
    <w:rsid w:val="00DD35B7"/>
    <w:rsid w:val="00DD3833"/>
    <w:rsid w:val="00DD3983"/>
    <w:rsid w:val="00DD3A01"/>
    <w:rsid w:val="00DD4312"/>
    <w:rsid w:val="00DD4784"/>
    <w:rsid w:val="00DD48BE"/>
    <w:rsid w:val="00DD4D5A"/>
    <w:rsid w:val="00DD515A"/>
    <w:rsid w:val="00DD5306"/>
    <w:rsid w:val="00DD53AD"/>
    <w:rsid w:val="00DD56DA"/>
    <w:rsid w:val="00DD582D"/>
    <w:rsid w:val="00DD5CF9"/>
    <w:rsid w:val="00DD5E4A"/>
    <w:rsid w:val="00DD720E"/>
    <w:rsid w:val="00DE06FE"/>
    <w:rsid w:val="00DE0AB9"/>
    <w:rsid w:val="00DE0CD5"/>
    <w:rsid w:val="00DE1AF8"/>
    <w:rsid w:val="00DE2631"/>
    <w:rsid w:val="00DE2B0B"/>
    <w:rsid w:val="00DE2B7D"/>
    <w:rsid w:val="00DE2F67"/>
    <w:rsid w:val="00DE36DA"/>
    <w:rsid w:val="00DE48BC"/>
    <w:rsid w:val="00DE5009"/>
    <w:rsid w:val="00DE51A4"/>
    <w:rsid w:val="00DE5ADF"/>
    <w:rsid w:val="00DE60A2"/>
    <w:rsid w:val="00DE61E2"/>
    <w:rsid w:val="00DE6399"/>
    <w:rsid w:val="00DE649B"/>
    <w:rsid w:val="00DE667B"/>
    <w:rsid w:val="00DE6E28"/>
    <w:rsid w:val="00DE73E9"/>
    <w:rsid w:val="00DF033B"/>
    <w:rsid w:val="00DF06D6"/>
    <w:rsid w:val="00DF0BD9"/>
    <w:rsid w:val="00DF13D4"/>
    <w:rsid w:val="00DF157F"/>
    <w:rsid w:val="00DF1707"/>
    <w:rsid w:val="00DF18F5"/>
    <w:rsid w:val="00DF1A19"/>
    <w:rsid w:val="00DF1CEA"/>
    <w:rsid w:val="00DF2841"/>
    <w:rsid w:val="00DF2A79"/>
    <w:rsid w:val="00DF2E60"/>
    <w:rsid w:val="00DF2EC2"/>
    <w:rsid w:val="00DF32FB"/>
    <w:rsid w:val="00DF330C"/>
    <w:rsid w:val="00DF3741"/>
    <w:rsid w:val="00DF3D65"/>
    <w:rsid w:val="00DF498C"/>
    <w:rsid w:val="00DF5611"/>
    <w:rsid w:val="00DF56E4"/>
    <w:rsid w:val="00DF58D1"/>
    <w:rsid w:val="00DF5C9F"/>
    <w:rsid w:val="00DF6225"/>
    <w:rsid w:val="00DF6F97"/>
    <w:rsid w:val="00DF7994"/>
    <w:rsid w:val="00DF7E2C"/>
    <w:rsid w:val="00E003A3"/>
    <w:rsid w:val="00E005C3"/>
    <w:rsid w:val="00E00667"/>
    <w:rsid w:val="00E00F55"/>
    <w:rsid w:val="00E01771"/>
    <w:rsid w:val="00E017A4"/>
    <w:rsid w:val="00E01E99"/>
    <w:rsid w:val="00E0291C"/>
    <w:rsid w:val="00E02DCF"/>
    <w:rsid w:val="00E03907"/>
    <w:rsid w:val="00E05158"/>
    <w:rsid w:val="00E053DB"/>
    <w:rsid w:val="00E058EA"/>
    <w:rsid w:val="00E05981"/>
    <w:rsid w:val="00E0635E"/>
    <w:rsid w:val="00E066A5"/>
    <w:rsid w:val="00E06DE2"/>
    <w:rsid w:val="00E10123"/>
    <w:rsid w:val="00E10331"/>
    <w:rsid w:val="00E10578"/>
    <w:rsid w:val="00E10CD6"/>
    <w:rsid w:val="00E10D0E"/>
    <w:rsid w:val="00E10FA2"/>
    <w:rsid w:val="00E112DD"/>
    <w:rsid w:val="00E11679"/>
    <w:rsid w:val="00E1244A"/>
    <w:rsid w:val="00E13E95"/>
    <w:rsid w:val="00E14A12"/>
    <w:rsid w:val="00E14D33"/>
    <w:rsid w:val="00E15604"/>
    <w:rsid w:val="00E15AED"/>
    <w:rsid w:val="00E15C63"/>
    <w:rsid w:val="00E15E7B"/>
    <w:rsid w:val="00E160BB"/>
    <w:rsid w:val="00E1646A"/>
    <w:rsid w:val="00E169E7"/>
    <w:rsid w:val="00E203D3"/>
    <w:rsid w:val="00E20407"/>
    <w:rsid w:val="00E20A69"/>
    <w:rsid w:val="00E20EA0"/>
    <w:rsid w:val="00E20F57"/>
    <w:rsid w:val="00E2119D"/>
    <w:rsid w:val="00E21386"/>
    <w:rsid w:val="00E215B1"/>
    <w:rsid w:val="00E22272"/>
    <w:rsid w:val="00E222C0"/>
    <w:rsid w:val="00E22D0B"/>
    <w:rsid w:val="00E22F73"/>
    <w:rsid w:val="00E23368"/>
    <w:rsid w:val="00E23F85"/>
    <w:rsid w:val="00E2432A"/>
    <w:rsid w:val="00E24B32"/>
    <w:rsid w:val="00E253F4"/>
    <w:rsid w:val="00E25DE2"/>
    <w:rsid w:val="00E26B6A"/>
    <w:rsid w:val="00E2711A"/>
    <w:rsid w:val="00E273D6"/>
    <w:rsid w:val="00E27F6A"/>
    <w:rsid w:val="00E3013C"/>
    <w:rsid w:val="00E306E6"/>
    <w:rsid w:val="00E307B9"/>
    <w:rsid w:val="00E3088E"/>
    <w:rsid w:val="00E308FB"/>
    <w:rsid w:val="00E319C7"/>
    <w:rsid w:val="00E31CA5"/>
    <w:rsid w:val="00E321E9"/>
    <w:rsid w:val="00E3227E"/>
    <w:rsid w:val="00E3275B"/>
    <w:rsid w:val="00E328E9"/>
    <w:rsid w:val="00E331FC"/>
    <w:rsid w:val="00E336F6"/>
    <w:rsid w:val="00E342FD"/>
    <w:rsid w:val="00E35111"/>
    <w:rsid w:val="00E35725"/>
    <w:rsid w:val="00E35907"/>
    <w:rsid w:val="00E35960"/>
    <w:rsid w:val="00E35A6E"/>
    <w:rsid w:val="00E36576"/>
    <w:rsid w:val="00E369D7"/>
    <w:rsid w:val="00E37218"/>
    <w:rsid w:val="00E3767D"/>
    <w:rsid w:val="00E378F1"/>
    <w:rsid w:val="00E379C5"/>
    <w:rsid w:val="00E37AB3"/>
    <w:rsid w:val="00E37B09"/>
    <w:rsid w:val="00E37D2D"/>
    <w:rsid w:val="00E40308"/>
    <w:rsid w:val="00E40916"/>
    <w:rsid w:val="00E40FFE"/>
    <w:rsid w:val="00E423EB"/>
    <w:rsid w:val="00E42D6D"/>
    <w:rsid w:val="00E4313C"/>
    <w:rsid w:val="00E4320C"/>
    <w:rsid w:val="00E4327C"/>
    <w:rsid w:val="00E434B6"/>
    <w:rsid w:val="00E4498F"/>
    <w:rsid w:val="00E44C5D"/>
    <w:rsid w:val="00E44FD2"/>
    <w:rsid w:val="00E45C1B"/>
    <w:rsid w:val="00E4713A"/>
    <w:rsid w:val="00E47714"/>
    <w:rsid w:val="00E47832"/>
    <w:rsid w:val="00E47841"/>
    <w:rsid w:val="00E47875"/>
    <w:rsid w:val="00E479F4"/>
    <w:rsid w:val="00E50072"/>
    <w:rsid w:val="00E50A02"/>
    <w:rsid w:val="00E50FEF"/>
    <w:rsid w:val="00E518E2"/>
    <w:rsid w:val="00E51C41"/>
    <w:rsid w:val="00E51DDC"/>
    <w:rsid w:val="00E52438"/>
    <w:rsid w:val="00E52474"/>
    <w:rsid w:val="00E52C63"/>
    <w:rsid w:val="00E5312B"/>
    <w:rsid w:val="00E53DA5"/>
    <w:rsid w:val="00E54ADD"/>
    <w:rsid w:val="00E55376"/>
    <w:rsid w:val="00E559F8"/>
    <w:rsid w:val="00E55E31"/>
    <w:rsid w:val="00E5705C"/>
    <w:rsid w:val="00E571A7"/>
    <w:rsid w:val="00E5792F"/>
    <w:rsid w:val="00E6127D"/>
    <w:rsid w:val="00E61D4B"/>
    <w:rsid w:val="00E62498"/>
    <w:rsid w:val="00E62A24"/>
    <w:rsid w:val="00E632D3"/>
    <w:rsid w:val="00E63C78"/>
    <w:rsid w:val="00E642F6"/>
    <w:rsid w:val="00E64708"/>
    <w:rsid w:val="00E64BF3"/>
    <w:rsid w:val="00E64CD4"/>
    <w:rsid w:val="00E65542"/>
    <w:rsid w:val="00E65B5F"/>
    <w:rsid w:val="00E65E54"/>
    <w:rsid w:val="00E66332"/>
    <w:rsid w:val="00E66377"/>
    <w:rsid w:val="00E663BE"/>
    <w:rsid w:val="00E66900"/>
    <w:rsid w:val="00E66D25"/>
    <w:rsid w:val="00E66E66"/>
    <w:rsid w:val="00E671E9"/>
    <w:rsid w:val="00E6745A"/>
    <w:rsid w:val="00E6790E"/>
    <w:rsid w:val="00E67CA3"/>
    <w:rsid w:val="00E67F9A"/>
    <w:rsid w:val="00E7002B"/>
    <w:rsid w:val="00E71D5E"/>
    <w:rsid w:val="00E72AF7"/>
    <w:rsid w:val="00E72BA4"/>
    <w:rsid w:val="00E72FC5"/>
    <w:rsid w:val="00E72FFA"/>
    <w:rsid w:val="00E7323B"/>
    <w:rsid w:val="00E733F4"/>
    <w:rsid w:val="00E73402"/>
    <w:rsid w:val="00E73D4E"/>
    <w:rsid w:val="00E747C6"/>
    <w:rsid w:val="00E74B20"/>
    <w:rsid w:val="00E753C7"/>
    <w:rsid w:val="00E75544"/>
    <w:rsid w:val="00E7555D"/>
    <w:rsid w:val="00E755F0"/>
    <w:rsid w:val="00E756B8"/>
    <w:rsid w:val="00E756CD"/>
    <w:rsid w:val="00E759D6"/>
    <w:rsid w:val="00E75AFC"/>
    <w:rsid w:val="00E76327"/>
    <w:rsid w:val="00E76C7D"/>
    <w:rsid w:val="00E77B1D"/>
    <w:rsid w:val="00E77EB0"/>
    <w:rsid w:val="00E80469"/>
    <w:rsid w:val="00E807C5"/>
    <w:rsid w:val="00E812A2"/>
    <w:rsid w:val="00E81564"/>
    <w:rsid w:val="00E821FB"/>
    <w:rsid w:val="00E83DBF"/>
    <w:rsid w:val="00E84968"/>
    <w:rsid w:val="00E84FE8"/>
    <w:rsid w:val="00E851A3"/>
    <w:rsid w:val="00E8594C"/>
    <w:rsid w:val="00E85C9F"/>
    <w:rsid w:val="00E85F23"/>
    <w:rsid w:val="00E861AB"/>
    <w:rsid w:val="00E861E7"/>
    <w:rsid w:val="00E86445"/>
    <w:rsid w:val="00E868AA"/>
    <w:rsid w:val="00E86B8B"/>
    <w:rsid w:val="00E871F2"/>
    <w:rsid w:val="00E87719"/>
    <w:rsid w:val="00E87F0F"/>
    <w:rsid w:val="00E90214"/>
    <w:rsid w:val="00E90862"/>
    <w:rsid w:val="00E915F2"/>
    <w:rsid w:val="00E918EE"/>
    <w:rsid w:val="00E9289E"/>
    <w:rsid w:val="00E92925"/>
    <w:rsid w:val="00E92EC3"/>
    <w:rsid w:val="00E933DA"/>
    <w:rsid w:val="00E934B6"/>
    <w:rsid w:val="00E9435A"/>
    <w:rsid w:val="00E94B6B"/>
    <w:rsid w:val="00E9574E"/>
    <w:rsid w:val="00E95F70"/>
    <w:rsid w:val="00E96201"/>
    <w:rsid w:val="00E962C7"/>
    <w:rsid w:val="00E96369"/>
    <w:rsid w:val="00E969A9"/>
    <w:rsid w:val="00E969D8"/>
    <w:rsid w:val="00E96CF1"/>
    <w:rsid w:val="00E977E8"/>
    <w:rsid w:val="00E97D70"/>
    <w:rsid w:val="00EA0503"/>
    <w:rsid w:val="00EA0829"/>
    <w:rsid w:val="00EA09DF"/>
    <w:rsid w:val="00EA0EBA"/>
    <w:rsid w:val="00EA11DD"/>
    <w:rsid w:val="00EA12B4"/>
    <w:rsid w:val="00EA151A"/>
    <w:rsid w:val="00EA21F9"/>
    <w:rsid w:val="00EA24AE"/>
    <w:rsid w:val="00EA27A3"/>
    <w:rsid w:val="00EA2B05"/>
    <w:rsid w:val="00EA2B6F"/>
    <w:rsid w:val="00EA348D"/>
    <w:rsid w:val="00EA34C9"/>
    <w:rsid w:val="00EA4029"/>
    <w:rsid w:val="00EA4298"/>
    <w:rsid w:val="00EA4BAF"/>
    <w:rsid w:val="00EA4C27"/>
    <w:rsid w:val="00EA4F11"/>
    <w:rsid w:val="00EA546A"/>
    <w:rsid w:val="00EA563E"/>
    <w:rsid w:val="00EA5B0A"/>
    <w:rsid w:val="00EA6187"/>
    <w:rsid w:val="00EA7D7A"/>
    <w:rsid w:val="00EA7F62"/>
    <w:rsid w:val="00EB0280"/>
    <w:rsid w:val="00EB0634"/>
    <w:rsid w:val="00EB0AD1"/>
    <w:rsid w:val="00EB0BAD"/>
    <w:rsid w:val="00EB117C"/>
    <w:rsid w:val="00EB1B1E"/>
    <w:rsid w:val="00EB1CF9"/>
    <w:rsid w:val="00EB25EA"/>
    <w:rsid w:val="00EB3FC8"/>
    <w:rsid w:val="00EB4192"/>
    <w:rsid w:val="00EB445D"/>
    <w:rsid w:val="00EB4C93"/>
    <w:rsid w:val="00EB4DB9"/>
    <w:rsid w:val="00EB526B"/>
    <w:rsid w:val="00EB545B"/>
    <w:rsid w:val="00EB5CDC"/>
    <w:rsid w:val="00EB5DA7"/>
    <w:rsid w:val="00EB5EE9"/>
    <w:rsid w:val="00EB637C"/>
    <w:rsid w:val="00EB637F"/>
    <w:rsid w:val="00EB67AE"/>
    <w:rsid w:val="00EB68B0"/>
    <w:rsid w:val="00EB6EBE"/>
    <w:rsid w:val="00EB7534"/>
    <w:rsid w:val="00EB76F1"/>
    <w:rsid w:val="00EB7A6B"/>
    <w:rsid w:val="00EC03C9"/>
    <w:rsid w:val="00EC0536"/>
    <w:rsid w:val="00EC0754"/>
    <w:rsid w:val="00EC07BB"/>
    <w:rsid w:val="00EC09E3"/>
    <w:rsid w:val="00EC0E37"/>
    <w:rsid w:val="00EC19AF"/>
    <w:rsid w:val="00EC1D25"/>
    <w:rsid w:val="00EC2004"/>
    <w:rsid w:val="00EC245D"/>
    <w:rsid w:val="00EC2692"/>
    <w:rsid w:val="00EC2717"/>
    <w:rsid w:val="00EC2806"/>
    <w:rsid w:val="00EC2F75"/>
    <w:rsid w:val="00EC37E7"/>
    <w:rsid w:val="00EC41EC"/>
    <w:rsid w:val="00EC4970"/>
    <w:rsid w:val="00EC50D8"/>
    <w:rsid w:val="00EC53A0"/>
    <w:rsid w:val="00EC5632"/>
    <w:rsid w:val="00EC58AF"/>
    <w:rsid w:val="00EC58C7"/>
    <w:rsid w:val="00EC5D1D"/>
    <w:rsid w:val="00EC606F"/>
    <w:rsid w:val="00EC6FEF"/>
    <w:rsid w:val="00EC709E"/>
    <w:rsid w:val="00EC715E"/>
    <w:rsid w:val="00EC766E"/>
    <w:rsid w:val="00EC778D"/>
    <w:rsid w:val="00EC782D"/>
    <w:rsid w:val="00ED0405"/>
    <w:rsid w:val="00ED0804"/>
    <w:rsid w:val="00ED0AE4"/>
    <w:rsid w:val="00ED0BAE"/>
    <w:rsid w:val="00ED0CFF"/>
    <w:rsid w:val="00ED12BE"/>
    <w:rsid w:val="00ED1B67"/>
    <w:rsid w:val="00ED1F87"/>
    <w:rsid w:val="00ED22C7"/>
    <w:rsid w:val="00ED2377"/>
    <w:rsid w:val="00ED2A77"/>
    <w:rsid w:val="00ED3609"/>
    <w:rsid w:val="00ED388B"/>
    <w:rsid w:val="00ED4379"/>
    <w:rsid w:val="00ED45B5"/>
    <w:rsid w:val="00ED477C"/>
    <w:rsid w:val="00ED48CA"/>
    <w:rsid w:val="00ED4CBA"/>
    <w:rsid w:val="00ED54A6"/>
    <w:rsid w:val="00ED55D4"/>
    <w:rsid w:val="00ED6C7F"/>
    <w:rsid w:val="00ED6E1A"/>
    <w:rsid w:val="00ED710D"/>
    <w:rsid w:val="00ED72C6"/>
    <w:rsid w:val="00ED7586"/>
    <w:rsid w:val="00ED76C7"/>
    <w:rsid w:val="00ED7901"/>
    <w:rsid w:val="00EE00B8"/>
    <w:rsid w:val="00EE08BA"/>
    <w:rsid w:val="00EE0F0A"/>
    <w:rsid w:val="00EE128D"/>
    <w:rsid w:val="00EE152D"/>
    <w:rsid w:val="00EE2326"/>
    <w:rsid w:val="00EE2EE6"/>
    <w:rsid w:val="00EE2EF3"/>
    <w:rsid w:val="00EE3477"/>
    <w:rsid w:val="00EE3620"/>
    <w:rsid w:val="00EE3EE7"/>
    <w:rsid w:val="00EE41D4"/>
    <w:rsid w:val="00EE5395"/>
    <w:rsid w:val="00EE575C"/>
    <w:rsid w:val="00EE5C6F"/>
    <w:rsid w:val="00EE5F00"/>
    <w:rsid w:val="00EE64B5"/>
    <w:rsid w:val="00EE650E"/>
    <w:rsid w:val="00EE6860"/>
    <w:rsid w:val="00EE6D88"/>
    <w:rsid w:val="00EE77F3"/>
    <w:rsid w:val="00EE7AB4"/>
    <w:rsid w:val="00EE7AEE"/>
    <w:rsid w:val="00EF00C9"/>
    <w:rsid w:val="00EF03F3"/>
    <w:rsid w:val="00EF0980"/>
    <w:rsid w:val="00EF1114"/>
    <w:rsid w:val="00EF195E"/>
    <w:rsid w:val="00EF2079"/>
    <w:rsid w:val="00EF2587"/>
    <w:rsid w:val="00EF2AA7"/>
    <w:rsid w:val="00EF3095"/>
    <w:rsid w:val="00EF3CFB"/>
    <w:rsid w:val="00EF3E88"/>
    <w:rsid w:val="00EF43AF"/>
    <w:rsid w:val="00EF4447"/>
    <w:rsid w:val="00EF4642"/>
    <w:rsid w:val="00EF4ABA"/>
    <w:rsid w:val="00EF5139"/>
    <w:rsid w:val="00EF54B5"/>
    <w:rsid w:val="00EF5586"/>
    <w:rsid w:val="00EF5D50"/>
    <w:rsid w:val="00EF5E32"/>
    <w:rsid w:val="00EF5FC6"/>
    <w:rsid w:val="00EF65B1"/>
    <w:rsid w:val="00EF679A"/>
    <w:rsid w:val="00EF7A43"/>
    <w:rsid w:val="00F00111"/>
    <w:rsid w:val="00F00DC1"/>
    <w:rsid w:val="00F00ECD"/>
    <w:rsid w:val="00F01523"/>
    <w:rsid w:val="00F01DB5"/>
    <w:rsid w:val="00F01F95"/>
    <w:rsid w:val="00F020AD"/>
    <w:rsid w:val="00F020F6"/>
    <w:rsid w:val="00F02D52"/>
    <w:rsid w:val="00F036AC"/>
    <w:rsid w:val="00F03D9D"/>
    <w:rsid w:val="00F03FB6"/>
    <w:rsid w:val="00F041D0"/>
    <w:rsid w:val="00F04C64"/>
    <w:rsid w:val="00F051D3"/>
    <w:rsid w:val="00F052DE"/>
    <w:rsid w:val="00F056E6"/>
    <w:rsid w:val="00F0596B"/>
    <w:rsid w:val="00F05A76"/>
    <w:rsid w:val="00F05D08"/>
    <w:rsid w:val="00F06DB3"/>
    <w:rsid w:val="00F06EE3"/>
    <w:rsid w:val="00F07348"/>
    <w:rsid w:val="00F07511"/>
    <w:rsid w:val="00F07794"/>
    <w:rsid w:val="00F07A15"/>
    <w:rsid w:val="00F07C1A"/>
    <w:rsid w:val="00F1094D"/>
    <w:rsid w:val="00F10A3A"/>
    <w:rsid w:val="00F11174"/>
    <w:rsid w:val="00F111D6"/>
    <w:rsid w:val="00F11A15"/>
    <w:rsid w:val="00F120CE"/>
    <w:rsid w:val="00F12858"/>
    <w:rsid w:val="00F130AD"/>
    <w:rsid w:val="00F133B7"/>
    <w:rsid w:val="00F13E5D"/>
    <w:rsid w:val="00F13EC6"/>
    <w:rsid w:val="00F14214"/>
    <w:rsid w:val="00F14372"/>
    <w:rsid w:val="00F14A91"/>
    <w:rsid w:val="00F14D0A"/>
    <w:rsid w:val="00F16400"/>
    <w:rsid w:val="00F166CE"/>
    <w:rsid w:val="00F16F80"/>
    <w:rsid w:val="00F17BCC"/>
    <w:rsid w:val="00F17ED2"/>
    <w:rsid w:val="00F2030A"/>
    <w:rsid w:val="00F206DD"/>
    <w:rsid w:val="00F2081B"/>
    <w:rsid w:val="00F20D0C"/>
    <w:rsid w:val="00F20D8F"/>
    <w:rsid w:val="00F20EAB"/>
    <w:rsid w:val="00F212E4"/>
    <w:rsid w:val="00F21536"/>
    <w:rsid w:val="00F2169F"/>
    <w:rsid w:val="00F21F70"/>
    <w:rsid w:val="00F22181"/>
    <w:rsid w:val="00F222B0"/>
    <w:rsid w:val="00F23154"/>
    <w:rsid w:val="00F238BF"/>
    <w:rsid w:val="00F238EE"/>
    <w:rsid w:val="00F23984"/>
    <w:rsid w:val="00F247D2"/>
    <w:rsid w:val="00F250EF"/>
    <w:rsid w:val="00F2519C"/>
    <w:rsid w:val="00F252DA"/>
    <w:rsid w:val="00F256E8"/>
    <w:rsid w:val="00F25808"/>
    <w:rsid w:val="00F258E8"/>
    <w:rsid w:val="00F25B90"/>
    <w:rsid w:val="00F25BE9"/>
    <w:rsid w:val="00F25F2F"/>
    <w:rsid w:val="00F2666F"/>
    <w:rsid w:val="00F26989"/>
    <w:rsid w:val="00F26DDC"/>
    <w:rsid w:val="00F26E36"/>
    <w:rsid w:val="00F27A89"/>
    <w:rsid w:val="00F30177"/>
    <w:rsid w:val="00F3018E"/>
    <w:rsid w:val="00F309D2"/>
    <w:rsid w:val="00F31064"/>
    <w:rsid w:val="00F31A1B"/>
    <w:rsid w:val="00F32843"/>
    <w:rsid w:val="00F3322E"/>
    <w:rsid w:val="00F337DF"/>
    <w:rsid w:val="00F33865"/>
    <w:rsid w:val="00F338E7"/>
    <w:rsid w:val="00F33C45"/>
    <w:rsid w:val="00F33C4C"/>
    <w:rsid w:val="00F34085"/>
    <w:rsid w:val="00F3498B"/>
    <w:rsid w:val="00F350B1"/>
    <w:rsid w:val="00F35546"/>
    <w:rsid w:val="00F355FB"/>
    <w:rsid w:val="00F35B0D"/>
    <w:rsid w:val="00F35C93"/>
    <w:rsid w:val="00F3609C"/>
    <w:rsid w:val="00F362D5"/>
    <w:rsid w:val="00F36352"/>
    <w:rsid w:val="00F36ACA"/>
    <w:rsid w:val="00F36D02"/>
    <w:rsid w:val="00F37A9D"/>
    <w:rsid w:val="00F37D5A"/>
    <w:rsid w:val="00F37FAB"/>
    <w:rsid w:val="00F40201"/>
    <w:rsid w:val="00F409D0"/>
    <w:rsid w:val="00F40A59"/>
    <w:rsid w:val="00F40D4D"/>
    <w:rsid w:val="00F40E25"/>
    <w:rsid w:val="00F41334"/>
    <w:rsid w:val="00F4183C"/>
    <w:rsid w:val="00F41CFE"/>
    <w:rsid w:val="00F4213B"/>
    <w:rsid w:val="00F42197"/>
    <w:rsid w:val="00F42AA6"/>
    <w:rsid w:val="00F42B3C"/>
    <w:rsid w:val="00F42B8B"/>
    <w:rsid w:val="00F4312E"/>
    <w:rsid w:val="00F437EC"/>
    <w:rsid w:val="00F43EDE"/>
    <w:rsid w:val="00F4438E"/>
    <w:rsid w:val="00F44735"/>
    <w:rsid w:val="00F44749"/>
    <w:rsid w:val="00F447C3"/>
    <w:rsid w:val="00F44970"/>
    <w:rsid w:val="00F449B3"/>
    <w:rsid w:val="00F44DF4"/>
    <w:rsid w:val="00F46562"/>
    <w:rsid w:val="00F4702C"/>
    <w:rsid w:val="00F47590"/>
    <w:rsid w:val="00F47DB7"/>
    <w:rsid w:val="00F50740"/>
    <w:rsid w:val="00F509E5"/>
    <w:rsid w:val="00F512AC"/>
    <w:rsid w:val="00F51B87"/>
    <w:rsid w:val="00F51DE3"/>
    <w:rsid w:val="00F51EC1"/>
    <w:rsid w:val="00F529E8"/>
    <w:rsid w:val="00F52E09"/>
    <w:rsid w:val="00F52F8E"/>
    <w:rsid w:val="00F533B4"/>
    <w:rsid w:val="00F53B26"/>
    <w:rsid w:val="00F54017"/>
    <w:rsid w:val="00F54618"/>
    <w:rsid w:val="00F54AB4"/>
    <w:rsid w:val="00F55B00"/>
    <w:rsid w:val="00F55BC0"/>
    <w:rsid w:val="00F55E91"/>
    <w:rsid w:val="00F560E0"/>
    <w:rsid w:val="00F56AB6"/>
    <w:rsid w:val="00F57325"/>
    <w:rsid w:val="00F57B14"/>
    <w:rsid w:val="00F57D1E"/>
    <w:rsid w:val="00F57F3F"/>
    <w:rsid w:val="00F600C1"/>
    <w:rsid w:val="00F60215"/>
    <w:rsid w:val="00F6041A"/>
    <w:rsid w:val="00F61062"/>
    <w:rsid w:val="00F61281"/>
    <w:rsid w:val="00F615B2"/>
    <w:rsid w:val="00F615E1"/>
    <w:rsid w:val="00F61674"/>
    <w:rsid w:val="00F626C4"/>
    <w:rsid w:val="00F6311B"/>
    <w:rsid w:val="00F63522"/>
    <w:rsid w:val="00F63636"/>
    <w:rsid w:val="00F63971"/>
    <w:rsid w:val="00F643CE"/>
    <w:rsid w:val="00F64CD8"/>
    <w:rsid w:val="00F64FEA"/>
    <w:rsid w:val="00F651D1"/>
    <w:rsid w:val="00F652DC"/>
    <w:rsid w:val="00F6575F"/>
    <w:rsid w:val="00F65792"/>
    <w:rsid w:val="00F659D8"/>
    <w:rsid w:val="00F65D36"/>
    <w:rsid w:val="00F6648E"/>
    <w:rsid w:val="00F66A2B"/>
    <w:rsid w:val="00F66BAD"/>
    <w:rsid w:val="00F678AF"/>
    <w:rsid w:val="00F67D22"/>
    <w:rsid w:val="00F70596"/>
    <w:rsid w:val="00F70629"/>
    <w:rsid w:val="00F709CE"/>
    <w:rsid w:val="00F70AD2"/>
    <w:rsid w:val="00F716CB"/>
    <w:rsid w:val="00F719BE"/>
    <w:rsid w:val="00F71A85"/>
    <w:rsid w:val="00F71B90"/>
    <w:rsid w:val="00F71C16"/>
    <w:rsid w:val="00F72635"/>
    <w:rsid w:val="00F728AB"/>
    <w:rsid w:val="00F72CA3"/>
    <w:rsid w:val="00F72D67"/>
    <w:rsid w:val="00F72E09"/>
    <w:rsid w:val="00F732BA"/>
    <w:rsid w:val="00F738AF"/>
    <w:rsid w:val="00F73C03"/>
    <w:rsid w:val="00F7426D"/>
    <w:rsid w:val="00F749A1"/>
    <w:rsid w:val="00F7513C"/>
    <w:rsid w:val="00F755BF"/>
    <w:rsid w:val="00F75707"/>
    <w:rsid w:val="00F757BF"/>
    <w:rsid w:val="00F75878"/>
    <w:rsid w:val="00F759C0"/>
    <w:rsid w:val="00F760E7"/>
    <w:rsid w:val="00F7689C"/>
    <w:rsid w:val="00F76F4D"/>
    <w:rsid w:val="00F77F00"/>
    <w:rsid w:val="00F80020"/>
    <w:rsid w:val="00F802A0"/>
    <w:rsid w:val="00F80D0C"/>
    <w:rsid w:val="00F80D78"/>
    <w:rsid w:val="00F81D0F"/>
    <w:rsid w:val="00F81D19"/>
    <w:rsid w:val="00F82741"/>
    <w:rsid w:val="00F82B52"/>
    <w:rsid w:val="00F82D5B"/>
    <w:rsid w:val="00F82F34"/>
    <w:rsid w:val="00F8369E"/>
    <w:rsid w:val="00F83A64"/>
    <w:rsid w:val="00F83AAD"/>
    <w:rsid w:val="00F83E74"/>
    <w:rsid w:val="00F844B3"/>
    <w:rsid w:val="00F845DD"/>
    <w:rsid w:val="00F848A6"/>
    <w:rsid w:val="00F84D49"/>
    <w:rsid w:val="00F84F08"/>
    <w:rsid w:val="00F852D2"/>
    <w:rsid w:val="00F8546C"/>
    <w:rsid w:val="00F85913"/>
    <w:rsid w:val="00F85BB0"/>
    <w:rsid w:val="00F85D2C"/>
    <w:rsid w:val="00F86A98"/>
    <w:rsid w:val="00F86F74"/>
    <w:rsid w:val="00F8792E"/>
    <w:rsid w:val="00F87DF8"/>
    <w:rsid w:val="00F913B9"/>
    <w:rsid w:val="00F91538"/>
    <w:rsid w:val="00F919EF"/>
    <w:rsid w:val="00F9253F"/>
    <w:rsid w:val="00F93B64"/>
    <w:rsid w:val="00F93CAF"/>
    <w:rsid w:val="00F93F03"/>
    <w:rsid w:val="00F940B6"/>
    <w:rsid w:val="00F955E5"/>
    <w:rsid w:val="00F96A00"/>
    <w:rsid w:val="00F97348"/>
    <w:rsid w:val="00F97532"/>
    <w:rsid w:val="00F97545"/>
    <w:rsid w:val="00FA00C0"/>
    <w:rsid w:val="00FA0B41"/>
    <w:rsid w:val="00FA0C82"/>
    <w:rsid w:val="00FA0EEE"/>
    <w:rsid w:val="00FA0F1B"/>
    <w:rsid w:val="00FA0F6E"/>
    <w:rsid w:val="00FA21DF"/>
    <w:rsid w:val="00FA24E1"/>
    <w:rsid w:val="00FA274F"/>
    <w:rsid w:val="00FA2AA6"/>
    <w:rsid w:val="00FA2EED"/>
    <w:rsid w:val="00FA348D"/>
    <w:rsid w:val="00FA3780"/>
    <w:rsid w:val="00FA3E39"/>
    <w:rsid w:val="00FA4A3D"/>
    <w:rsid w:val="00FA4BBA"/>
    <w:rsid w:val="00FA4CB0"/>
    <w:rsid w:val="00FA5234"/>
    <w:rsid w:val="00FA541B"/>
    <w:rsid w:val="00FA6BE5"/>
    <w:rsid w:val="00FA6C75"/>
    <w:rsid w:val="00FA6F63"/>
    <w:rsid w:val="00FA756E"/>
    <w:rsid w:val="00FA79EE"/>
    <w:rsid w:val="00FA7AD8"/>
    <w:rsid w:val="00FA7B43"/>
    <w:rsid w:val="00FB006C"/>
    <w:rsid w:val="00FB0106"/>
    <w:rsid w:val="00FB0878"/>
    <w:rsid w:val="00FB0B25"/>
    <w:rsid w:val="00FB1278"/>
    <w:rsid w:val="00FB1822"/>
    <w:rsid w:val="00FB1BDD"/>
    <w:rsid w:val="00FB1F39"/>
    <w:rsid w:val="00FB2444"/>
    <w:rsid w:val="00FB2553"/>
    <w:rsid w:val="00FB27B5"/>
    <w:rsid w:val="00FB3106"/>
    <w:rsid w:val="00FB33AF"/>
    <w:rsid w:val="00FB3509"/>
    <w:rsid w:val="00FB3913"/>
    <w:rsid w:val="00FB3DE0"/>
    <w:rsid w:val="00FB413C"/>
    <w:rsid w:val="00FB45A8"/>
    <w:rsid w:val="00FB4760"/>
    <w:rsid w:val="00FB4782"/>
    <w:rsid w:val="00FB535C"/>
    <w:rsid w:val="00FB62E3"/>
    <w:rsid w:val="00FB6462"/>
    <w:rsid w:val="00FB6560"/>
    <w:rsid w:val="00FB659A"/>
    <w:rsid w:val="00FB6C69"/>
    <w:rsid w:val="00FB7646"/>
    <w:rsid w:val="00FB7BEB"/>
    <w:rsid w:val="00FB7FF6"/>
    <w:rsid w:val="00FC0270"/>
    <w:rsid w:val="00FC0908"/>
    <w:rsid w:val="00FC095C"/>
    <w:rsid w:val="00FC0E8C"/>
    <w:rsid w:val="00FC19DB"/>
    <w:rsid w:val="00FC2CEA"/>
    <w:rsid w:val="00FC4CC2"/>
    <w:rsid w:val="00FC4E58"/>
    <w:rsid w:val="00FC4F7D"/>
    <w:rsid w:val="00FC51CE"/>
    <w:rsid w:val="00FC59F7"/>
    <w:rsid w:val="00FC5EC8"/>
    <w:rsid w:val="00FC7155"/>
    <w:rsid w:val="00FC75EC"/>
    <w:rsid w:val="00FC78CC"/>
    <w:rsid w:val="00FC7A56"/>
    <w:rsid w:val="00FD097A"/>
    <w:rsid w:val="00FD0D0B"/>
    <w:rsid w:val="00FD0F72"/>
    <w:rsid w:val="00FD14F6"/>
    <w:rsid w:val="00FD162D"/>
    <w:rsid w:val="00FD19E9"/>
    <w:rsid w:val="00FD1A73"/>
    <w:rsid w:val="00FD1FA5"/>
    <w:rsid w:val="00FD290D"/>
    <w:rsid w:val="00FD2DBE"/>
    <w:rsid w:val="00FD30B6"/>
    <w:rsid w:val="00FD3506"/>
    <w:rsid w:val="00FD496E"/>
    <w:rsid w:val="00FD4C6B"/>
    <w:rsid w:val="00FD4DBF"/>
    <w:rsid w:val="00FD4FB7"/>
    <w:rsid w:val="00FD58C5"/>
    <w:rsid w:val="00FD5EE3"/>
    <w:rsid w:val="00FD62F4"/>
    <w:rsid w:val="00FD631D"/>
    <w:rsid w:val="00FD6506"/>
    <w:rsid w:val="00FD6597"/>
    <w:rsid w:val="00FD6E5D"/>
    <w:rsid w:val="00FD6F95"/>
    <w:rsid w:val="00FD7AA1"/>
    <w:rsid w:val="00FD7E8A"/>
    <w:rsid w:val="00FD7F63"/>
    <w:rsid w:val="00FE0EA2"/>
    <w:rsid w:val="00FE117D"/>
    <w:rsid w:val="00FE1341"/>
    <w:rsid w:val="00FE1AC8"/>
    <w:rsid w:val="00FE1B35"/>
    <w:rsid w:val="00FE2198"/>
    <w:rsid w:val="00FE29CF"/>
    <w:rsid w:val="00FE2F93"/>
    <w:rsid w:val="00FE3347"/>
    <w:rsid w:val="00FE429F"/>
    <w:rsid w:val="00FE492B"/>
    <w:rsid w:val="00FE4F6F"/>
    <w:rsid w:val="00FE591C"/>
    <w:rsid w:val="00FE5A07"/>
    <w:rsid w:val="00FE5A9A"/>
    <w:rsid w:val="00FE5C87"/>
    <w:rsid w:val="00FE5F56"/>
    <w:rsid w:val="00FE734B"/>
    <w:rsid w:val="00FF0C1D"/>
    <w:rsid w:val="00FF0C58"/>
    <w:rsid w:val="00FF0EB7"/>
    <w:rsid w:val="00FF13E7"/>
    <w:rsid w:val="00FF16DB"/>
    <w:rsid w:val="00FF16E5"/>
    <w:rsid w:val="00FF1CE4"/>
    <w:rsid w:val="00FF1EB6"/>
    <w:rsid w:val="00FF2155"/>
    <w:rsid w:val="00FF32F3"/>
    <w:rsid w:val="00FF35EF"/>
    <w:rsid w:val="00FF380F"/>
    <w:rsid w:val="00FF3C46"/>
    <w:rsid w:val="00FF457C"/>
    <w:rsid w:val="00FF4957"/>
    <w:rsid w:val="00FF5D54"/>
    <w:rsid w:val="00FF63F5"/>
    <w:rsid w:val="00FF6458"/>
    <w:rsid w:val="00FF6DE5"/>
    <w:rsid w:val="00FF6E94"/>
    <w:rsid w:val="00FF6FA4"/>
    <w:rsid w:val="00FF71A5"/>
    <w:rsid w:val="00FF78D1"/>
    <w:rsid w:val="00FF7D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7D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標楷體" w:hAnsi="Times New Roman" w:cs="Times New Roman"/>
        <w:lang w:val="en-US" w:eastAsia="zh-TW" w:bidi="ar-SA"/>
      </w:rPr>
    </w:rPrDefault>
    <w:pPrDefault/>
  </w:docDefaults>
  <w:latentStyles w:defLockedState="0" w:defUIPriority="0" w:defSemiHidden="1" w:defUnhideWhenUsed="1" w:defQFormat="0" w:count="267">
    <w:lsdException w:name="Normal" w:semiHidden="0" w:uiPriority="99"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table of figures" w:uiPriority="99"/>
    <w:lsdException w:name="envelope address" w:uiPriority="99"/>
    <w:lsdException w:name="envelope return" w:uiPriority="99"/>
    <w:lsdException w:name="annotation reference" w:uiPriority="99"/>
    <w:lsdException w:name="line number" w:uiPriority="99"/>
    <w:lsdException w:name="List" w:uiPriority="99"/>
    <w:lsdException w:name="List Number" w:uiPriority="99" w:unhideWhenUsed="0"/>
    <w:lsdException w:name="List 2" w:uiPriority="99"/>
    <w:lsdException w:name="List 3" w:uiPriority="99"/>
    <w:lsdException w:name="List 4" w:uiPriority="99" w:unhideWhenUsed="0"/>
    <w:lsdException w:name="List 5" w:uiPriority="99" w:unhideWhenUsed="0"/>
    <w:lsdException w:name="List Number 2" w:uiPriority="99"/>
    <w:lsdException w:name="List Number 3" w:uiPriority="99"/>
    <w:lsdException w:name="List Number 4" w:uiPriority="99"/>
    <w:lsdException w:name="List Number 5" w:uiPriority="99"/>
    <w:lsdException w:name="Title" w:semiHidden="0" w:unhideWhenUsed="0"/>
    <w:lsdException w:name="Closing" w:uiPriority="99"/>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lsdException w:name="Salutation" w:unhideWhenUsed="0"/>
    <w:lsdException w:name="Date" w:unhideWhenUsed="0"/>
    <w:lsdException w:name="Body Text First Indent" w:uiPriority="99" w:unhideWhenUsed="0"/>
    <w:lsdException w:name="Body Text First Indent 2" w:uiPriority="99"/>
    <w:lsdException w:name="Note Heading"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99" w:unhideWhenUsed="0"/>
    <w:lsdException w:name="Emphasis" w:semiHidden="0" w:uiPriority="99" w:unhideWhenUsed="0"/>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Balloon Text" w:uiPriority="99"/>
    <w:lsdException w:name="Table Grid" w:semiHidden="0" w:uiPriority="59"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lsdException w:name="Intense Emphasis" w:semiHidden="0" w:uiPriority="99" w:unhideWhenUsed="0"/>
    <w:lsdException w:name="Subtle Reference" w:semiHidden="0" w:uiPriority="99" w:unhideWhenUsed="0"/>
    <w:lsdException w:name="Intense Reference" w:semiHidden="0" w:uiPriority="99" w:unhideWhenUsed="0"/>
    <w:lsdException w:name="Book Title" w:semiHidden="0" w:uiPriority="99" w:unhideWhenUsed="0"/>
    <w:lsdException w:name="Bibliography" w:uiPriority="37"/>
    <w:lsdException w:name="TOC Heading" w:uiPriority="39" w:qFormat="1"/>
  </w:latentStyles>
  <w:style w:type="paragraph" w:default="1" w:styleId="a5">
    <w:name w:val="Normal"/>
    <w:uiPriority w:val="99"/>
    <w:qFormat/>
    <w:rsid w:val="00443C6D"/>
    <w:pPr>
      <w:widowControl w:val="0"/>
      <w:spacing w:afterLines="50" w:line="500" w:lineRule="exact"/>
    </w:pPr>
    <w:rPr>
      <w:sz w:val="28"/>
      <w:szCs w:val="28"/>
    </w:rPr>
  </w:style>
  <w:style w:type="paragraph" w:styleId="1">
    <w:name w:val="heading 1"/>
    <w:aliases w:val="(ctrl+Num 1),H1,h1,MajorTopic.Title,1 ghost,g,Section Heading,ghost,Guardent-H1,ResHeading,Chapter Title,II+,I,Head1,Heading apps,A MAJOR/BOLD,stydde,Part,Top of Page Header,Chapter Heading,12,1,sstHeading 1,Attribute Heading 1,ATHeading 1,Main Pag"/>
    <w:basedOn w:val="a5"/>
    <w:next w:val="15"/>
    <w:link w:val="11"/>
    <w:qFormat/>
    <w:rsid w:val="009A606E"/>
    <w:pPr>
      <w:pageBreakBefore/>
      <w:widowControl/>
      <w:numPr>
        <w:numId w:val="11"/>
      </w:numPr>
      <w:adjustRightInd w:val="0"/>
      <w:snapToGrid w:val="0"/>
      <w:ind w:left="0"/>
      <w:outlineLvl w:val="0"/>
    </w:pPr>
    <w:rPr>
      <w:b/>
      <w:bCs/>
      <w:kern w:val="52"/>
      <w:sz w:val="20"/>
      <w:szCs w:val="20"/>
    </w:rPr>
  </w:style>
  <w:style w:type="paragraph" w:styleId="2">
    <w:name w:val="heading 2"/>
    <w:aliases w:val="(ctrl+Num 2),Heading 2 Char,H2 Char,h2 Char,Attribute Heading 2 Char,Subsection Heading Char,H2,h2,Attribute Heading 2,Subsection Heading,DFS H2,l2,h,MP Heading 2,H2-Heading 2,2,Header 2,Header,Subheading"/>
    <w:basedOn w:val="a5"/>
    <w:next w:val="15"/>
    <w:link w:val="21"/>
    <w:qFormat/>
    <w:rsid w:val="00C85B69"/>
    <w:pPr>
      <w:keepNext/>
      <w:widowControl/>
      <w:numPr>
        <w:numId w:val="16"/>
      </w:numPr>
      <w:adjustRightInd w:val="0"/>
      <w:snapToGrid w:val="0"/>
      <w:spacing w:afterLines="0"/>
      <w:outlineLvl w:val="1"/>
    </w:pPr>
    <w:rPr>
      <w:szCs w:val="20"/>
    </w:rPr>
  </w:style>
  <w:style w:type="paragraph" w:styleId="3">
    <w:name w:val="heading 3"/>
    <w:aliases w:val="(ctrl+Num 3),H3,h3,H31,H32,H33,H311,DFS H3,(1.),Heading heading 2,H3-Heading 3,3,l3.3,l3,list 3,3 bullet,PR CTEP3,PR CTEP31,PR CTEP32,PR CTEP33,PR CTEP34,PR CTEP311,PR CTEP35,PR CTEP312,PR CTEP321,PR CTEP331,PR CTEP341,PR CTEP36,PR CTEP313"/>
    <w:basedOn w:val="a5"/>
    <w:next w:val="15"/>
    <w:link w:val="31"/>
    <w:qFormat/>
    <w:rsid w:val="00CB7BB8"/>
    <w:pPr>
      <w:widowControl/>
      <w:numPr>
        <w:ilvl w:val="2"/>
        <w:numId w:val="11"/>
      </w:numPr>
      <w:adjustRightInd w:val="0"/>
      <w:snapToGrid w:val="0"/>
      <w:spacing w:beforeLines="50"/>
      <w:outlineLvl w:val="2"/>
    </w:pPr>
  </w:style>
  <w:style w:type="paragraph" w:styleId="4">
    <w:name w:val="heading 4"/>
    <w:aliases w:val="(ctrl+Num 4),4,H4-Heading 4,字元1,h4,(ctrl+4)"/>
    <w:basedOn w:val="a5"/>
    <w:next w:val="15"/>
    <w:link w:val="41"/>
    <w:qFormat/>
    <w:rsid w:val="009A606E"/>
    <w:pPr>
      <w:widowControl/>
      <w:numPr>
        <w:ilvl w:val="3"/>
        <w:numId w:val="11"/>
      </w:numPr>
      <w:adjustRightInd w:val="0"/>
      <w:snapToGrid w:val="0"/>
      <w:spacing w:beforeLines="50"/>
      <w:outlineLvl w:val="3"/>
    </w:pPr>
  </w:style>
  <w:style w:type="paragraph" w:styleId="5">
    <w:name w:val="heading 5"/>
    <w:aliases w:val="(ctrl+Num 5),Title 1,字元,Sub-Sub-subheading,BT L1,Block Label,h5,L5,Third Level Heading,EASI 5,l5"/>
    <w:basedOn w:val="a5"/>
    <w:next w:val="15"/>
    <w:link w:val="51"/>
    <w:qFormat/>
    <w:rsid w:val="009A606E"/>
    <w:pPr>
      <w:widowControl/>
      <w:numPr>
        <w:ilvl w:val="4"/>
        <w:numId w:val="11"/>
      </w:numPr>
      <w:adjustRightInd w:val="0"/>
      <w:snapToGrid w:val="0"/>
      <w:spacing w:beforeLines="50"/>
      <w:outlineLvl w:val="4"/>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內文(序號項次)"/>
    <w:basedOn w:val="a5"/>
    <w:uiPriority w:val="90"/>
    <w:rsid w:val="009B201D"/>
    <w:pPr>
      <w:widowControl/>
      <w:ind w:left="624"/>
    </w:pPr>
  </w:style>
  <w:style w:type="paragraph" w:customStyle="1" w:styleId="12">
    <w:name w:val="內文(第1項次層)"/>
    <w:basedOn w:val="a5"/>
    <w:uiPriority w:val="99"/>
    <w:rsid w:val="0076220E"/>
    <w:pPr>
      <w:widowControl/>
      <w:adjustRightInd w:val="0"/>
      <w:snapToGrid w:val="0"/>
      <w:ind w:leftChars="160" w:left="160"/>
    </w:pPr>
  </w:style>
  <w:style w:type="character" w:customStyle="1" w:styleId="11">
    <w:name w:val="標題 1 字元"/>
    <w:aliases w:val="(ctrl+Num 1) 字元,H1 字元,h1 字元,MajorTopic.Title 字元,1 ghost 字元,g 字元,Section Heading 字元,ghost 字元,Guardent-H1 字元,ResHeading 字元,Chapter Title 字元,II+ 字元,I 字元,Head1 字元,Heading apps 字元,A MAJOR/BOLD 字元,stydde 字元,Part 字元,Top of Page Header 字元,12 字元,1 字元"/>
    <w:link w:val="1"/>
    <w:rsid w:val="0039381D"/>
    <w:rPr>
      <w:b/>
      <w:bCs/>
      <w:kern w:val="52"/>
    </w:rPr>
  </w:style>
  <w:style w:type="paragraph" w:customStyle="1" w:styleId="22">
    <w:name w:val="內文(第2項次層)"/>
    <w:basedOn w:val="a5"/>
    <w:uiPriority w:val="99"/>
    <w:rsid w:val="0076220E"/>
    <w:pPr>
      <w:widowControl/>
      <w:adjustRightInd w:val="0"/>
      <w:snapToGrid w:val="0"/>
      <w:ind w:leftChars="260" w:left="260"/>
    </w:pPr>
  </w:style>
  <w:style w:type="paragraph" w:customStyle="1" w:styleId="32">
    <w:name w:val="內文(第3項次層)"/>
    <w:basedOn w:val="a5"/>
    <w:uiPriority w:val="85"/>
    <w:rsid w:val="009A606E"/>
    <w:pPr>
      <w:widowControl/>
      <w:adjustRightInd w:val="0"/>
      <w:snapToGrid w:val="0"/>
      <w:ind w:leftChars="350" w:left="350"/>
    </w:pPr>
  </w:style>
  <w:style w:type="paragraph" w:customStyle="1" w:styleId="42">
    <w:name w:val="內文(第4項次層)"/>
    <w:basedOn w:val="a5"/>
    <w:uiPriority w:val="87"/>
    <w:rsid w:val="00181EFB"/>
    <w:pPr>
      <w:widowControl/>
      <w:adjustRightInd w:val="0"/>
      <w:snapToGrid w:val="0"/>
      <w:ind w:leftChars="430" w:left="430"/>
    </w:pPr>
  </w:style>
  <w:style w:type="paragraph" w:customStyle="1" w:styleId="52">
    <w:name w:val="內文(第5項次層)"/>
    <w:basedOn w:val="a5"/>
    <w:uiPriority w:val="89"/>
    <w:rsid w:val="00181EFB"/>
    <w:pPr>
      <w:widowControl/>
      <w:adjustRightInd w:val="0"/>
      <w:snapToGrid w:val="0"/>
      <w:ind w:leftChars="510" w:left="510"/>
    </w:pPr>
  </w:style>
  <w:style w:type="paragraph" w:customStyle="1" w:styleId="15">
    <w:name w:val="內文(標題1～5)"/>
    <w:basedOn w:val="a5"/>
    <w:qFormat/>
    <w:rsid w:val="00B90DAF"/>
    <w:pPr>
      <w:widowControl/>
      <w:adjustRightInd w:val="0"/>
      <w:snapToGrid w:val="0"/>
      <w:spacing w:after="190"/>
      <w:ind w:leftChars="100" w:left="280" w:firstLineChars="203" w:firstLine="568"/>
    </w:pPr>
  </w:style>
  <w:style w:type="paragraph" w:customStyle="1" w:styleId="a2">
    <w:name w:val="序號項次"/>
    <w:basedOn w:val="a5"/>
    <w:uiPriority w:val="89"/>
    <w:rsid w:val="004A081D"/>
    <w:pPr>
      <w:numPr>
        <w:numId w:val="1"/>
      </w:numPr>
    </w:pPr>
  </w:style>
  <w:style w:type="paragraph" w:customStyle="1" w:styleId="a3">
    <w:name w:val="表解"/>
    <w:basedOn w:val="a5"/>
    <w:uiPriority w:val="91"/>
    <w:rsid w:val="00EC245D"/>
    <w:pPr>
      <w:keepNext/>
      <w:numPr>
        <w:numId w:val="2"/>
      </w:numPr>
      <w:tabs>
        <w:tab w:val="clear" w:pos="3800"/>
        <w:tab w:val="right" w:pos="0"/>
        <w:tab w:val="num" w:pos="680"/>
      </w:tabs>
      <w:adjustRightInd w:val="0"/>
      <w:spacing w:beforeLines="100" w:afterLines="0"/>
      <w:ind w:left="0"/>
      <w:jc w:val="center"/>
    </w:pPr>
  </w:style>
  <w:style w:type="paragraph" w:customStyle="1" w:styleId="aa">
    <w:name w:val="表格金額靠右"/>
    <w:basedOn w:val="ab"/>
    <w:uiPriority w:val="92"/>
    <w:rsid w:val="00EC2004"/>
    <w:pPr>
      <w:tabs>
        <w:tab w:val="left" w:pos="4860"/>
      </w:tabs>
      <w:jc w:val="right"/>
    </w:pPr>
  </w:style>
  <w:style w:type="table" w:styleId="ac">
    <w:name w:val="Table Grid"/>
    <w:aliases w:val="(圖專用),表格格線(圖用)"/>
    <w:basedOn w:val="a7"/>
    <w:uiPriority w:val="59"/>
    <w:rsid w:val="00D5284E"/>
    <w:pPr>
      <w:widowControl w:val="0"/>
      <w:adjustRightInd w:val="0"/>
      <w:snapToGrid w:val="0"/>
      <w:spacing w:beforeLines="20" w:afterLines="20" w:line="400" w:lineRule="exact"/>
      <w:jc w:val="both"/>
    </w:p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d">
    <w:name w:val="表格項次"/>
    <w:basedOn w:val="ae"/>
    <w:uiPriority w:val="99"/>
    <w:rsid w:val="00500090"/>
    <w:pPr>
      <w:tabs>
        <w:tab w:val="left" w:pos="0"/>
      </w:tabs>
    </w:pPr>
  </w:style>
  <w:style w:type="paragraph" w:styleId="af">
    <w:name w:val="Body Text"/>
    <w:basedOn w:val="a5"/>
    <w:link w:val="af0"/>
    <w:uiPriority w:val="99"/>
    <w:semiHidden/>
    <w:rsid w:val="000E1C03"/>
  </w:style>
  <w:style w:type="character" w:customStyle="1" w:styleId="af0">
    <w:name w:val="本文 字元"/>
    <w:basedOn w:val="a6"/>
    <w:link w:val="af"/>
    <w:uiPriority w:val="99"/>
    <w:semiHidden/>
    <w:rsid w:val="00C07063"/>
    <w:rPr>
      <w:rFonts w:eastAsia="標楷體"/>
      <w:kern w:val="2"/>
      <w:sz w:val="28"/>
      <w:szCs w:val="28"/>
    </w:rPr>
  </w:style>
  <w:style w:type="paragraph" w:customStyle="1" w:styleId="ab">
    <w:name w:val="表標題置中"/>
    <w:aliases w:val="(alt+m)"/>
    <w:basedOn w:val="af"/>
    <w:uiPriority w:val="99"/>
    <w:rsid w:val="00EC2004"/>
    <w:pPr>
      <w:widowControl/>
      <w:adjustRightInd w:val="0"/>
      <w:snapToGrid w:val="0"/>
      <w:spacing w:beforeLines="20" w:afterLines="20" w:line="400" w:lineRule="exact"/>
      <w:jc w:val="center"/>
    </w:pPr>
    <w:rPr>
      <w:noProof/>
      <w:szCs w:val="20"/>
    </w:rPr>
  </w:style>
  <w:style w:type="paragraph" w:customStyle="1" w:styleId="a0">
    <w:name w:val="附件"/>
    <w:basedOn w:val="af"/>
    <w:uiPriority w:val="97"/>
    <w:rsid w:val="00EC6FEF"/>
    <w:pPr>
      <w:widowControl/>
      <w:numPr>
        <w:numId w:val="3"/>
      </w:numPr>
      <w:tabs>
        <w:tab w:val="left" w:pos="560"/>
      </w:tabs>
      <w:adjustRightInd w:val="0"/>
      <w:snapToGrid w:val="0"/>
    </w:pPr>
    <w:rPr>
      <w:b/>
    </w:rPr>
  </w:style>
  <w:style w:type="paragraph" w:customStyle="1" w:styleId="a1">
    <w:name w:val="參考文獻"/>
    <w:basedOn w:val="a5"/>
    <w:uiPriority w:val="99"/>
    <w:rsid w:val="00661104"/>
    <w:pPr>
      <w:widowControl/>
      <w:numPr>
        <w:numId w:val="4"/>
      </w:numPr>
      <w:ind w:left="0" w:hangingChars="172" w:hanging="482"/>
    </w:pPr>
  </w:style>
  <w:style w:type="paragraph" w:customStyle="1" w:styleId="10">
    <w:name w:val="第1項次層"/>
    <w:basedOn w:val="15"/>
    <w:next w:val="12"/>
    <w:uiPriority w:val="99"/>
    <w:qFormat/>
    <w:rsid w:val="0056041A"/>
    <w:pPr>
      <w:numPr>
        <w:numId w:val="17"/>
      </w:numPr>
      <w:spacing w:after="50"/>
      <w:ind w:leftChars="0" w:left="0" w:firstLineChars="0" w:firstLine="0"/>
    </w:pPr>
    <w:rPr>
      <w:noProof/>
      <w:szCs w:val="20"/>
    </w:rPr>
  </w:style>
  <w:style w:type="paragraph" w:customStyle="1" w:styleId="20">
    <w:name w:val="第2項次層"/>
    <w:basedOn w:val="15"/>
    <w:next w:val="22"/>
    <w:uiPriority w:val="99"/>
    <w:qFormat/>
    <w:rsid w:val="007B5969"/>
    <w:pPr>
      <w:numPr>
        <w:numId w:val="5"/>
      </w:numPr>
      <w:ind w:leftChars="0" w:left="1418" w:firstLineChars="0" w:hanging="284"/>
    </w:pPr>
    <w:rPr>
      <w:noProof/>
      <w:szCs w:val="20"/>
    </w:rPr>
  </w:style>
  <w:style w:type="paragraph" w:customStyle="1" w:styleId="30">
    <w:name w:val="第3項次層"/>
    <w:basedOn w:val="15"/>
    <w:next w:val="32"/>
    <w:qFormat/>
    <w:rsid w:val="009A606E"/>
    <w:pPr>
      <w:numPr>
        <w:numId w:val="6"/>
      </w:numPr>
      <w:ind w:leftChars="0" w:firstLineChars="0" w:firstLine="0"/>
    </w:pPr>
  </w:style>
  <w:style w:type="paragraph" w:customStyle="1" w:styleId="40">
    <w:name w:val="第4項次層"/>
    <w:basedOn w:val="15"/>
    <w:next w:val="42"/>
    <w:uiPriority w:val="86"/>
    <w:qFormat/>
    <w:rsid w:val="00233314"/>
    <w:pPr>
      <w:numPr>
        <w:numId w:val="7"/>
      </w:numPr>
      <w:tabs>
        <w:tab w:val="left" w:pos="0"/>
      </w:tabs>
      <w:ind w:leftChars="0" w:firstLineChars="0" w:firstLine="0"/>
    </w:pPr>
  </w:style>
  <w:style w:type="paragraph" w:customStyle="1" w:styleId="50">
    <w:name w:val="第5項次層"/>
    <w:basedOn w:val="15"/>
    <w:next w:val="52"/>
    <w:uiPriority w:val="99"/>
    <w:qFormat/>
    <w:rsid w:val="00181EFB"/>
    <w:pPr>
      <w:numPr>
        <w:numId w:val="8"/>
      </w:numPr>
      <w:ind w:leftChars="0" w:left="1417" w:hanging="170"/>
    </w:pPr>
  </w:style>
  <w:style w:type="paragraph" w:customStyle="1" w:styleId="a4">
    <w:name w:val="資料來源"/>
    <w:aliases w:val="(alt+f)"/>
    <w:basedOn w:val="af"/>
    <w:link w:val="af1"/>
    <w:uiPriority w:val="90"/>
    <w:rsid w:val="00873D3D"/>
    <w:pPr>
      <w:widowControl/>
      <w:numPr>
        <w:ilvl w:val="8"/>
        <w:numId w:val="12"/>
      </w:numPr>
      <w:tabs>
        <w:tab w:val="left" w:pos="1400"/>
      </w:tabs>
      <w:adjustRightInd w:val="0"/>
      <w:snapToGrid w:val="0"/>
      <w:spacing w:beforeLines="20" w:afterLines="20" w:line="400" w:lineRule="exact"/>
      <w:ind w:left="0" w:firstLine="0"/>
    </w:pPr>
    <w:rPr>
      <w:noProof/>
      <w:color w:val="000000"/>
      <w:sz w:val="20"/>
      <w:szCs w:val="20"/>
    </w:rPr>
  </w:style>
  <w:style w:type="paragraph" w:customStyle="1" w:styleId="a">
    <w:name w:val="圖說"/>
    <w:basedOn w:val="a5"/>
    <w:next w:val="a5"/>
    <w:uiPriority w:val="93"/>
    <w:rsid w:val="00D878AB"/>
    <w:pPr>
      <w:numPr>
        <w:numId w:val="9"/>
      </w:numPr>
      <w:tabs>
        <w:tab w:val="left" w:pos="0"/>
      </w:tabs>
      <w:adjustRightInd w:val="0"/>
      <w:spacing w:afterLines="100" w:line="400" w:lineRule="exact"/>
      <w:jc w:val="center"/>
    </w:pPr>
  </w:style>
  <w:style w:type="paragraph" w:customStyle="1" w:styleId="af2">
    <w:name w:val="圖位置"/>
    <w:aliases w:val="(alt+p),(atl+p)"/>
    <w:basedOn w:val="af"/>
    <w:next w:val="a4"/>
    <w:uiPriority w:val="94"/>
    <w:rsid w:val="00CE6D21"/>
    <w:pPr>
      <w:widowControl/>
      <w:adjustRightInd w:val="0"/>
      <w:snapToGrid w:val="0"/>
      <w:spacing w:line="240" w:lineRule="auto"/>
      <w:jc w:val="center"/>
    </w:pPr>
    <w:rPr>
      <w:noProof/>
      <w:szCs w:val="20"/>
    </w:rPr>
  </w:style>
  <w:style w:type="paragraph" w:styleId="af3">
    <w:name w:val="caption"/>
    <w:basedOn w:val="a5"/>
    <w:next w:val="a5"/>
    <w:semiHidden/>
    <w:rsid w:val="00192D99"/>
    <w:rPr>
      <w:szCs w:val="20"/>
    </w:rPr>
  </w:style>
  <w:style w:type="character" w:customStyle="1" w:styleId="21">
    <w:name w:val="標題 2 字元"/>
    <w:aliases w:val="(ctrl+Num 2) 字元,Heading 2 Char 字元,H2 Char 字元,h2 Char 字元,Attribute Heading 2 Char 字元,Subsection Heading Char 字元,H2 字元,h2 字元,Attribute Heading 2 字元,Subsection Heading 字元,DFS H2 字元,l2 字元,h 字元,MP Heading 2 字元,H2-Heading 2 字元,2 字元,Header 2 字元"/>
    <w:link w:val="2"/>
    <w:rsid w:val="00C85B69"/>
    <w:rPr>
      <w:sz w:val="28"/>
    </w:rPr>
  </w:style>
  <w:style w:type="character" w:customStyle="1" w:styleId="31">
    <w:name w:val="標題 3 字元"/>
    <w:aliases w:val="(ctrl+Num 3) 字元,H3 字元,h3 字元,H31 字元,H32 字元,H33 字元,H311 字元,DFS H3 字元,(1.) 字元,Heading heading 2 字元,H3-Heading 3 字元,3 字元,l3.3 字元,l3 字元,list 3 字元,3 bullet 字元,PR CTEP3 字元,PR CTEP31 字元,PR CTEP32 字元,PR CTEP33 字元,PR CTEP34 字元,PR CTEP311 字元,PR CTEP35 字元"/>
    <w:link w:val="3"/>
    <w:rsid w:val="0039381D"/>
    <w:rPr>
      <w:sz w:val="28"/>
      <w:szCs w:val="28"/>
    </w:rPr>
  </w:style>
  <w:style w:type="character" w:customStyle="1" w:styleId="41">
    <w:name w:val="標題 4 字元"/>
    <w:aliases w:val="(ctrl+Num 4) 字元,4 字元,H4-Heading 4 字元,字元1 字元,h4 字元,(ctrl+4) 字元"/>
    <w:link w:val="4"/>
    <w:rsid w:val="0039381D"/>
    <w:rPr>
      <w:sz w:val="28"/>
      <w:szCs w:val="28"/>
    </w:rPr>
  </w:style>
  <w:style w:type="character" w:customStyle="1" w:styleId="51">
    <w:name w:val="標題 5 字元"/>
    <w:aliases w:val="(ctrl+Num 5) 字元,Title 1 字元,字元 字元,Sub-Sub-subheading 字元,BT L1 字元,Block Label 字元,h5 字元,L5 字元,Third Level Heading 字元,EASI 5 字元,l5 字元"/>
    <w:link w:val="5"/>
    <w:rsid w:val="0039381D"/>
    <w:rPr>
      <w:sz w:val="28"/>
      <w:szCs w:val="28"/>
    </w:rPr>
  </w:style>
  <w:style w:type="numbering" w:customStyle="1" w:styleId="ICST">
    <w:name w:val="ICST"/>
    <w:uiPriority w:val="99"/>
    <w:rsid w:val="00254D44"/>
    <w:pPr>
      <w:numPr>
        <w:numId w:val="10"/>
      </w:numPr>
    </w:pPr>
  </w:style>
  <w:style w:type="table" w:styleId="Web1">
    <w:name w:val="Table Web 1"/>
    <w:aliases w:val="表格(2010)"/>
    <w:basedOn w:val="a7"/>
    <w:rsid w:val="00873D3D"/>
    <w:pPr>
      <w:widowControl w:val="0"/>
      <w:tabs>
        <w:tab w:val="right" w:pos="0"/>
      </w:tabs>
      <w:spacing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5"/>
    <w:link w:val="af5"/>
    <w:uiPriority w:val="99"/>
    <w:rsid w:val="002A36F2"/>
    <w:pPr>
      <w:tabs>
        <w:tab w:val="center" w:pos="4153"/>
        <w:tab w:val="right" w:pos="8306"/>
      </w:tabs>
      <w:snapToGrid w:val="0"/>
    </w:pPr>
    <w:rPr>
      <w:sz w:val="20"/>
      <w:szCs w:val="20"/>
    </w:rPr>
  </w:style>
  <w:style w:type="character" w:customStyle="1" w:styleId="af5">
    <w:name w:val="頁首 字元"/>
    <w:basedOn w:val="a6"/>
    <w:link w:val="af4"/>
    <w:uiPriority w:val="99"/>
    <w:rsid w:val="002A36F2"/>
    <w:rPr>
      <w:rFonts w:eastAsia="標楷體"/>
      <w:kern w:val="2"/>
    </w:rPr>
  </w:style>
  <w:style w:type="paragraph" w:styleId="13">
    <w:name w:val="toc 1"/>
    <w:basedOn w:val="a5"/>
    <w:next w:val="a5"/>
    <w:autoRedefine/>
    <w:uiPriority w:val="39"/>
    <w:rsid w:val="004B35D6"/>
    <w:pPr>
      <w:tabs>
        <w:tab w:val="right" w:leader="dot" w:pos="9344"/>
      </w:tabs>
      <w:spacing w:beforeLines="10" w:afterLines="10"/>
      <w:outlineLvl w:val="0"/>
    </w:pPr>
  </w:style>
  <w:style w:type="paragraph" w:styleId="23">
    <w:name w:val="toc 2"/>
    <w:basedOn w:val="a5"/>
    <w:next w:val="a5"/>
    <w:autoRedefine/>
    <w:uiPriority w:val="39"/>
    <w:rsid w:val="00992B7F"/>
    <w:pPr>
      <w:spacing w:beforeLines="10" w:afterLines="10"/>
      <w:ind w:leftChars="150" w:left="150"/>
    </w:pPr>
  </w:style>
  <w:style w:type="character" w:styleId="af6">
    <w:name w:val="Hyperlink"/>
    <w:basedOn w:val="a6"/>
    <w:uiPriority w:val="99"/>
    <w:rsid w:val="0030355E"/>
    <w:rPr>
      <w:color w:val="0000FF"/>
      <w:u w:val="single"/>
    </w:rPr>
  </w:style>
  <w:style w:type="paragraph" w:styleId="af7">
    <w:name w:val="footer"/>
    <w:basedOn w:val="a5"/>
    <w:link w:val="af8"/>
    <w:uiPriority w:val="99"/>
    <w:rsid w:val="0098284A"/>
    <w:pPr>
      <w:tabs>
        <w:tab w:val="center" w:pos="4153"/>
        <w:tab w:val="right" w:pos="8306"/>
      </w:tabs>
      <w:snapToGrid w:val="0"/>
    </w:pPr>
    <w:rPr>
      <w:sz w:val="20"/>
      <w:szCs w:val="20"/>
    </w:rPr>
  </w:style>
  <w:style w:type="character" w:customStyle="1" w:styleId="af8">
    <w:name w:val="頁尾 字元"/>
    <w:basedOn w:val="a6"/>
    <w:link w:val="af7"/>
    <w:uiPriority w:val="99"/>
    <w:rsid w:val="00C07063"/>
    <w:rPr>
      <w:rFonts w:eastAsia="標楷體"/>
      <w:kern w:val="2"/>
    </w:rPr>
  </w:style>
  <w:style w:type="paragraph" w:styleId="af9">
    <w:name w:val="Balloon Text"/>
    <w:basedOn w:val="a5"/>
    <w:link w:val="afa"/>
    <w:uiPriority w:val="99"/>
    <w:semiHidden/>
    <w:rsid w:val="00D4209F"/>
    <w:pPr>
      <w:spacing w:line="240" w:lineRule="auto"/>
    </w:pPr>
    <w:rPr>
      <w:rFonts w:ascii="Cambria" w:eastAsia="新細明體" w:hAnsi="Cambria"/>
      <w:sz w:val="18"/>
      <w:szCs w:val="18"/>
    </w:rPr>
  </w:style>
  <w:style w:type="character" w:customStyle="1" w:styleId="afa">
    <w:name w:val="註解方塊文字 字元"/>
    <w:basedOn w:val="a6"/>
    <w:link w:val="af9"/>
    <w:uiPriority w:val="99"/>
    <w:semiHidden/>
    <w:rsid w:val="00D4209F"/>
    <w:rPr>
      <w:rFonts w:ascii="Cambria" w:eastAsia="新細明體" w:hAnsi="Cambria" w:cs="Times New Roman"/>
      <w:kern w:val="2"/>
      <w:sz w:val="18"/>
      <w:szCs w:val="18"/>
    </w:rPr>
  </w:style>
  <w:style w:type="paragraph" w:customStyle="1" w:styleId="ae">
    <w:name w:val="表格內文靠左(數/文混合)"/>
    <w:basedOn w:val="ab"/>
    <w:uiPriority w:val="99"/>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5"/>
    <w:next w:val="a5"/>
    <w:autoRedefine/>
    <w:uiPriority w:val="39"/>
    <w:rsid w:val="00BA0050"/>
    <w:pPr>
      <w:ind w:leftChars="400" w:left="960"/>
    </w:pPr>
  </w:style>
  <w:style w:type="paragraph" w:styleId="afc">
    <w:name w:val="table of figures"/>
    <w:basedOn w:val="a5"/>
    <w:next w:val="a5"/>
    <w:uiPriority w:val="99"/>
    <w:rsid w:val="004B35D6"/>
    <w:pPr>
      <w:tabs>
        <w:tab w:val="right" w:leader="dot" w:pos="9344"/>
      </w:tabs>
    </w:pPr>
  </w:style>
  <w:style w:type="paragraph" w:styleId="afd">
    <w:name w:val="List Paragraph"/>
    <w:basedOn w:val="a5"/>
    <w:link w:val="afe"/>
    <w:uiPriority w:val="99"/>
    <w:qFormat/>
    <w:rsid w:val="00415E71"/>
    <w:pPr>
      <w:ind w:leftChars="200" w:left="480"/>
    </w:pPr>
  </w:style>
  <w:style w:type="table" w:styleId="Web2">
    <w:name w:val="Table Web 2"/>
    <w:basedOn w:val="a7"/>
    <w:rsid w:val="00DF7E2C"/>
    <w:pPr>
      <w:widowControl w:val="0"/>
      <w:spacing w:afterLines="50" w:line="50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7"/>
    <w:rsid w:val="00DF7E2C"/>
    <w:pPr>
      <w:widowControl w:val="0"/>
      <w:spacing w:afterLines="50" w:line="50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7"/>
    <w:rsid w:val="00DF7E2C"/>
    <w:pPr>
      <w:widowControl w:val="0"/>
      <w:spacing w:afterLines="50" w:line="50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7"/>
    <w:uiPriority w:val="60"/>
    <w:rsid w:val="00DF7E2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aff">
    <w:name w:val="Document Map"/>
    <w:basedOn w:val="a5"/>
    <w:link w:val="aff0"/>
    <w:semiHidden/>
    <w:rsid w:val="00575C0D"/>
    <w:rPr>
      <w:rFonts w:ascii="新細明體" w:eastAsia="新細明體"/>
      <w:sz w:val="18"/>
      <w:szCs w:val="18"/>
    </w:rPr>
  </w:style>
  <w:style w:type="character" w:customStyle="1" w:styleId="aff0">
    <w:name w:val="文件引導模式 字元"/>
    <w:basedOn w:val="a6"/>
    <w:link w:val="aff"/>
    <w:semiHidden/>
    <w:rsid w:val="00575C0D"/>
    <w:rPr>
      <w:rFonts w:ascii="新細明體" w:eastAsia="新細明體"/>
      <w:sz w:val="18"/>
      <w:szCs w:val="18"/>
    </w:rPr>
  </w:style>
  <w:style w:type="paragraph" w:styleId="Web">
    <w:name w:val="Normal (Web)"/>
    <w:basedOn w:val="a5"/>
    <w:uiPriority w:val="99"/>
    <w:unhideWhenUsed/>
    <w:rsid w:val="002D3FCB"/>
    <w:pPr>
      <w:widowControl/>
      <w:spacing w:before="100" w:beforeAutospacing="1" w:afterLines="0" w:afterAutospacing="1" w:line="240" w:lineRule="auto"/>
    </w:pPr>
    <w:rPr>
      <w:rFonts w:ascii="新細明體" w:eastAsia="新細明體" w:hAnsi="新細明體" w:cs="新細明體"/>
      <w:sz w:val="24"/>
      <w:szCs w:val="24"/>
    </w:rPr>
  </w:style>
  <w:style w:type="character" w:styleId="aff1">
    <w:name w:val="annotation reference"/>
    <w:basedOn w:val="a6"/>
    <w:uiPriority w:val="99"/>
    <w:semiHidden/>
    <w:rsid w:val="00CD4E9A"/>
    <w:rPr>
      <w:sz w:val="18"/>
      <w:szCs w:val="18"/>
    </w:rPr>
  </w:style>
  <w:style w:type="paragraph" w:styleId="aff2">
    <w:name w:val="annotation text"/>
    <w:basedOn w:val="a5"/>
    <w:link w:val="aff3"/>
    <w:uiPriority w:val="99"/>
    <w:semiHidden/>
    <w:rsid w:val="00CD4E9A"/>
  </w:style>
  <w:style w:type="character" w:customStyle="1" w:styleId="aff3">
    <w:name w:val="註解文字 字元"/>
    <w:basedOn w:val="a6"/>
    <w:link w:val="aff2"/>
    <w:semiHidden/>
    <w:rsid w:val="00CD4E9A"/>
  </w:style>
  <w:style w:type="paragraph" w:styleId="aff4">
    <w:name w:val="annotation subject"/>
    <w:basedOn w:val="aff2"/>
    <w:next w:val="aff2"/>
    <w:link w:val="aff5"/>
    <w:semiHidden/>
    <w:rsid w:val="00CD4E9A"/>
    <w:rPr>
      <w:b/>
      <w:bCs/>
    </w:rPr>
  </w:style>
  <w:style w:type="character" w:customStyle="1" w:styleId="aff5">
    <w:name w:val="註解主旨 字元"/>
    <w:basedOn w:val="aff3"/>
    <w:link w:val="aff4"/>
    <w:semiHidden/>
    <w:rsid w:val="00CD4E9A"/>
    <w:rPr>
      <w:b/>
      <w:bCs/>
    </w:rPr>
  </w:style>
  <w:style w:type="character" w:styleId="aff6">
    <w:name w:val="FollowedHyperlink"/>
    <w:basedOn w:val="a6"/>
    <w:uiPriority w:val="99"/>
    <w:semiHidden/>
    <w:unhideWhenUsed/>
    <w:rsid w:val="00F22181"/>
    <w:rPr>
      <w:color w:val="800080"/>
      <w:u w:val="single"/>
    </w:rPr>
  </w:style>
  <w:style w:type="character" w:styleId="aff7">
    <w:name w:val="Placeholder Text"/>
    <w:basedOn w:val="a6"/>
    <w:uiPriority w:val="99"/>
    <w:semiHidden/>
    <w:rsid w:val="00A34EEB"/>
    <w:rPr>
      <w:color w:val="808080"/>
    </w:rPr>
  </w:style>
  <w:style w:type="paragraph" w:styleId="aff8">
    <w:name w:val="Revision"/>
    <w:hidden/>
    <w:uiPriority w:val="99"/>
    <w:semiHidden/>
    <w:rsid w:val="00FC5EC8"/>
    <w:rPr>
      <w:sz w:val="28"/>
      <w:szCs w:val="28"/>
    </w:rPr>
  </w:style>
  <w:style w:type="paragraph" w:customStyle="1" w:styleId="15alta">
    <w:name w:val="內文(標題1～5)(alt+a)"/>
    <w:basedOn w:val="a5"/>
    <w:link w:val="15alta0"/>
    <w:rsid w:val="005922DD"/>
    <w:pPr>
      <w:adjustRightInd w:val="0"/>
      <w:snapToGrid w:val="0"/>
      <w:spacing w:after="180"/>
      <w:ind w:leftChars="100" w:left="280"/>
    </w:pPr>
    <w:rPr>
      <w:kern w:val="2"/>
      <w:sz w:val="20"/>
      <w:szCs w:val="20"/>
    </w:rPr>
  </w:style>
  <w:style w:type="character" w:customStyle="1" w:styleId="15alta0">
    <w:name w:val="內文(標題1～5)(alt+a) 字元"/>
    <w:link w:val="15alta"/>
    <w:rsid w:val="005922DD"/>
    <w:rPr>
      <w:kern w:val="2"/>
    </w:rPr>
  </w:style>
  <w:style w:type="character" w:customStyle="1" w:styleId="af1">
    <w:name w:val="資料來源 字元"/>
    <w:aliases w:val="(alt+f) 字元 字元"/>
    <w:link w:val="a4"/>
    <w:uiPriority w:val="90"/>
    <w:rsid w:val="00DF6F97"/>
    <w:rPr>
      <w:noProof/>
      <w:color w:val="000000"/>
    </w:rPr>
  </w:style>
  <w:style w:type="table" w:customStyle="1" w:styleId="20101">
    <w:name w:val="表格(2010)1"/>
    <w:basedOn w:val="a7"/>
    <w:next w:val="Web1"/>
    <w:rsid w:val="004F11B6"/>
    <w:pPr>
      <w:widowControl w:val="0"/>
      <w:tabs>
        <w:tab w:val="right" w:pos="0"/>
      </w:tabs>
      <w:spacing w:beforeLines="20"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character" w:customStyle="1" w:styleId="key">
    <w:name w:val="key"/>
    <w:basedOn w:val="a6"/>
    <w:rsid w:val="008645AF"/>
  </w:style>
  <w:style w:type="paragraph" w:customStyle="1" w:styleId="150">
    <w:name w:val="內文(標題1~5)"/>
    <w:basedOn w:val="a5"/>
    <w:uiPriority w:val="75"/>
    <w:qFormat/>
    <w:rsid w:val="008756FD"/>
    <w:pPr>
      <w:adjustRightInd w:val="0"/>
      <w:snapToGrid w:val="0"/>
      <w:spacing w:after="50"/>
      <w:ind w:left="624"/>
    </w:pPr>
  </w:style>
  <w:style w:type="paragraph" w:customStyle="1" w:styleId="25">
    <w:name w:val="內文(一、標題2)"/>
    <w:aliases w:val="(alt+2)"/>
    <w:basedOn w:val="a5"/>
    <w:rsid w:val="00557B90"/>
    <w:pPr>
      <w:ind w:leftChars="300" w:left="300"/>
    </w:pPr>
    <w:rPr>
      <w:bCs/>
      <w:kern w:val="2"/>
    </w:rPr>
  </w:style>
  <w:style w:type="paragraph" w:styleId="aff9">
    <w:name w:val="footnote text"/>
    <w:basedOn w:val="a5"/>
    <w:link w:val="affa"/>
    <w:semiHidden/>
    <w:unhideWhenUsed/>
    <w:rsid w:val="001427DC"/>
    <w:pPr>
      <w:snapToGrid w:val="0"/>
    </w:pPr>
    <w:rPr>
      <w:sz w:val="20"/>
      <w:szCs w:val="20"/>
    </w:rPr>
  </w:style>
  <w:style w:type="character" w:customStyle="1" w:styleId="affa">
    <w:name w:val="註腳文字 字元"/>
    <w:basedOn w:val="a6"/>
    <w:link w:val="aff9"/>
    <w:semiHidden/>
    <w:rsid w:val="001427DC"/>
  </w:style>
  <w:style w:type="character" w:styleId="affb">
    <w:name w:val="footnote reference"/>
    <w:basedOn w:val="a6"/>
    <w:semiHidden/>
    <w:unhideWhenUsed/>
    <w:rsid w:val="001427DC"/>
    <w:rPr>
      <w:vertAlign w:val="superscript"/>
    </w:rPr>
  </w:style>
  <w:style w:type="paragraph" w:customStyle="1" w:styleId="font5">
    <w:name w:val="font5"/>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font6">
    <w:name w:val="font6"/>
    <w:basedOn w:val="a5"/>
    <w:rsid w:val="003B0711"/>
    <w:pPr>
      <w:widowControl/>
      <w:spacing w:before="100" w:beforeAutospacing="1" w:afterLines="0" w:after="100" w:afterAutospacing="1" w:line="240" w:lineRule="auto"/>
    </w:pPr>
    <w:rPr>
      <w:rFonts w:ascii="新細明體" w:eastAsia="新細明體" w:hAnsi="新細明體" w:cs="新細明體"/>
      <w:sz w:val="18"/>
      <w:szCs w:val="18"/>
    </w:rPr>
  </w:style>
  <w:style w:type="paragraph" w:customStyle="1" w:styleId="font7">
    <w:name w:val="font7"/>
    <w:basedOn w:val="a5"/>
    <w:rsid w:val="003B0711"/>
    <w:pPr>
      <w:widowControl/>
      <w:spacing w:before="100" w:beforeAutospacing="1" w:afterLines="0" w:after="100" w:afterAutospacing="1" w:line="240" w:lineRule="auto"/>
    </w:pPr>
    <w:rPr>
      <w:rFonts w:ascii="新細明體" w:eastAsia="新細明體" w:hAnsi="新細明體" w:cs="新細明體"/>
      <w:sz w:val="18"/>
      <w:szCs w:val="18"/>
    </w:rPr>
  </w:style>
  <w:style w:type="paragraph" w:customStyle="1" w:styleId="font8">
    <w:name w:val="font8"/>
    <w:basedOn w:val="a5"/>
    <w:rsid w:val="003B0711"/>
    <w:pPr>
      <w:widowControl/>
      <w:spacing w:before="100" w:beforeAutospacing="1" w:afterLines="0" w:after="100" w:afterAutospacing="1" w:line="240" w:lineRule="auto"/>
    </w:pPr>
    <w:rPr>
      <w:rFonts w:ascii="標楷體" w:hAnsi="標楷體" w:cs="新細明體"/>
      <w:color w:val="000000"/>
    </w:rPr>
  </w:style>
  <w:style w:type="paragraph" w:customStyle="1" w:styleId="font9">
    <w:name w:val="font9"/>
    <w:basedOn w:val="a5"/>
    <w:rsid w:val="003B0711"/>
    <w:pPr>
      <w:widowControl/>
      <w:spacing w:before="100" w:beforeAutospacing="1" w:afterLines="0" w:after="100" w:afterAutospacing="1" w:line="240" w:lineRule="auto"/>
    </w:pPr>
    <w:rPr>
      <w:rFonts w:eastAsia="新細明體"/>
      <w:sz w:val="24"/>
      <w:szCs w:val="24"/>
    </w:rPr>
  </w:style>
  <w:style w:type="paragraph" w:customStyle="1" w:styleId="font10">
    <w:name w:val="font10"/>
    <w:basedOn w:val="a5"/>
    <w:rsid w:val="003B0711"/>
    <w:pPr>
      <w:widowControl/>
      <w:spacing w:before="100" w:beforeAutospacing="1" w:afterLines="0" w:after="100" w:afterAutospacing="1" w:line="240" w:lineRule="auto"/>
    </w:pPr>
    <w:rPr>
      <w:rFonts w:ascii="標楷體" w:hAnsi="標楷體" w:cs="新細明體"/>
      <w:color w:val="0070C0"/>
    </w:rPr>
  </w:style>
  <w:style w:type="paragraph" w:customStyle="1" w:styleId="font11">
    <w:name w:val="font11"/>
    <w:basedOn w:val="a5"/>
    <w:rsid w:val="003B0711"/>
    <w:pPr>
      <w:widowControl/>
      <w:spacing w:before="100" w:beforeAutospacing="1" w:afterLines="0" w:after="100" w:afterAutospacing="1" w:line="240" w:lineRule="auto"/>
    </w:pPr>
    <w:rPr>
      <w:rFonts w:ascii="新細明體" w:eastAsia="新細明體" w:hAnsi="新細明體" w:cs="新細明體"/>
      <w:color w:val="000000"/>
    </w:rPr>
  </w:style>
  <w:style w:type="paragraph" w:customStyle="1" w:styleId="font12">
    <w:name w:val="font12"/>
    <w:basedOn w:val="a5"/>
    <w:rsid w:val="003B0711"/>
    <w:pPr>
      <w:widowControl/>
      <w:spacing w:before="100" w:beforeAutospacing="1" w:afterLines="0" w:after="100" w:afterAutospacing="1" w:line="240" w:lineRule="auto"/>
    </w:pPr>
    <w:rPr>
      <w:rFonts w:ascii="標楷體" w:hAnsi="標楷體" w:cs="新細明體"/>
      <w:color w:val="00B050"/>
    </w:rPr>
  </w:style>
  <w:style w:type="paragraph" w:customStyle="1" w:styleId="font13">
    <w:name w:val="font13"/>
    <w:basedOn w:val="a5"/>
    <w:rsid w:val="003B0711"/>
    <w:pPr>
      <w:widowControl/>
      <w:spacing w:before="100" w:beforeAutospacing="1" w:afterLines="0" w:after="100" w:afterAutospacing="1" w:line="240" w:lineRule="auto"/>
    </w:pPr>
    <w:rPr>
      <w:rFonts w:ascii="標楷體" w:hAnsi="標楷體" w:cs="新細明體"/>
      <w:color w:val="4F81BD"/>
    </w:rPr>
  </w:style>
  <w:style w:type="paragraph" w:customStyle="1" w:styleId="xl63">
    <w:name w:val="xl63"/>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4">
    <w:name w:val="xl64"/>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5">
    <w:name w:val="xl65"/>
    <w:basedOn w:val="a5"/>
    <w:rsid w:val="003B0711"/>
    <w:pPr>
      <w:widowControl/>
      <w:spacing w:before="100" w:beforeAutospacing="1" w:afterLines="0" w:after="100" w:afterAutospacing="1" w:line="240" w:lineRule="auto"/>
      <w:jc w:val="center"/>
    </w:pPr>
    <w:rPr>
      <w:rFonts w:ascii="標楷體" w:hAnsi="標楷體" w:cs="新細明體"/>
    </w:rPr>
  </w:style>
  <w:style w:type="paragraph" w:customStyle="1" w:styleId="xl66">
    <w:name w:val="xl66"/>
    <w:basedOn w:val="a5"/>
    <w:rsid w:val="003B0711"/>
    <w:pPr>
      <w:widowControl/>
      <w:spacing w:before="100" w:beforeAutospacing="1" w:afterLines="0" w:after="100" w:afterAutospacing="1" w:line="240" w:lineRule="auto"/>
      <w:jc w:val="center"/>
    </w:pPr>
    <w:rPr>
      <w:rFonts w:ascii="標楷體" w:hAnsi="標楷體" w:cs="新細明體"/>
    </w:rPr>
  </w:style>
  <w:style w:type="paragraph" w:customStyle="1" w:styleId="xl67">
    <w:name w:val="xl67"/>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8">
    <w:name w:val="xl68"/>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69">
    <w:name w:val="xl69"/>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both"/>
    </w:pPr>
    <w:rPr>
      <w:rFonts w:ascii="標楷體" w:hAnsi="標楷體" w:cs="新細明體"/>
    </w:rPr>
  </w:style>
  <w:style w:type="paragraph" w:customStyle="1" w:styleId="xl70">
    <w:name w:val="xl70"/>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color w:val="FF0000"/>
    </w:rPr>
  </w:style>
  <w:style w:type="paragraph" w:customStyle="1" w:styleId="xl71">
    <w:name w:val="xl71"/>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2">
    <w:name w:val="xl72"/>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73">
    <w:name w:val="xl73"/>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4">
    <w:name w:val="xl74"/>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5">
    <w:name w:val="xl75"/>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6">
    <w:name w:val="xl76"/>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77">
    <w:name w:val="xl77"/>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both"/>
    </w:pPr>
    <w:rPr>
      <w:rFonts w:ascii="標楷體" w:hAnsi="標楷體" w:cs="新細明體"/>
    </w:rPr>
  </w:style>
  <w:style w:type="paragraph" w:customStyle="1" w:styleId="xl78">
    <w:name w:val="xl78"/>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9">
    <w:name w:val="xl79"/>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80">
    <w:name w:val="xl80"/>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81">
    <w:name w:val="xl81"/>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82">
    <w:name w:val="xl82"/>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新細明體" w:eastAsia="新細明體" w:hAnsi="新細明體" w:cs="新細明體"/>
      <w:sz w:val="24"/>
      <w:szCs w:val="24"/>
    </w:rPr>
  </w:style>
  <w:style w:type="paragraph" w:customStyle="1" w:styleId="xl83">
    <w:name w:val="xl83"/>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color w:val="FF0000"/>
    </w:rPr>
  </w:style>
  <w:style w:type="paragraph" w:customStyle="1" w:styleId="xl84">
    <w:name w:val="xl84"/>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85">
    <w:name w:val="xl85"/>
    <w:basedOn w:val="a5"/>
    <w:rsid w:val="003B0711"/>
    <w:pPr>
      <w:widowControl/>
      <w:spacing w:before="100" w:beforeAutospacing="1" w:afterLines="0" w:after="100" w:afterAutospacing="1" w:line="240" w:lineRule="auto"/>
    </w:pPr>
    <w:rPr>
      <w:rFonts w:ascii="標楷體" w:hAnsi="標楷體" w:cs="新細明體"/>
      <w:b/>
      <w:bCs/>
    </w:rPr>
  </w:style>
  <w:style w:type="paragraph" w:customStyle="1" w:styleId="xl86">
    <w:name w:val="xl86"/>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b/>
      <w:bCs/>
    </w:rPr>
  </w:style>
  <w:style w:type="paragraph" w:customStyle="1" w:styleId="xl87">
    <w:name w:val="xl87"/>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新細明體" w:eastAsia="新細明體" w:hAnsi="新細明體" w:cs="新細明體"/>
      <w:b/>
      <w:bCs/>
      <w:sz w:val="24"/>
      <w:szCs w:val="24"/>
    </w:rPr>
  </w:style>
  <w:style w:type="character" w:customStyle="1" w:styleId="afe">
    <w:name w:val="清單段落 字元"/>
    <w:link w:val="afd"/>
    <w:uiPriority w:val="34"/>
    <w:rsid w:val="003B0711"/>
    <w:rPr>
      <w:sz w:val="28"/>
      <w:szCs w:val="28"/>
    </w:rPr>
  </w:style>
  <w:style w:type="paragraph" w:styleId="affc">
    <w:name w:val="Note Heading"/>
    <w:basedOn w:val="a5"/>
    <w:next w:val="a5"/>
    <w:link w:val="affd"/>
    <w:uiPriority w:val="99"/>
    <w:unhideWhenUsed/>
    <w:rsid w:val="003B0711"/>
    <w:pPr>
      <w:spacing w:afterLines="0" w:line="240" w:lineRule="auto"/>
      <w:jc w:val="center"/>
    </w:pPr>
    <w:rPr>
      <w:rFonts w:ascii="標楷體" w:hAnsi="標楷體" w:cs="新細明體"/>
      <w:color w:val="000000"/>
    </w:rPr>
  </w:style>
  <w:style w:type="character" w:customStyle="1" w:styleId="affd">
    <w:name w:val="註釋標題 字元"/>
    <w:basedOn w:val="a6"/>
    <w:link w:val="affc"/>
    <w:uiPriority w:val="99"/>
    <w:rsid w:val="003B0711"/>
    <w:rPr>
      <w:rFonts w:ascii="標楷體" w:hAnsi="標楷體" w:cs="新細明體"/>
      <w:color w:val="000000"/>
      <w:sz w:val="28"/>
      <w:szCs w:val="28"/>
    </w:rPr>
  </w:style>
  <w:style w:type="paragraph" w:styleId="affe">
    <w:name w:val="Closing"/>
    <w:basedOn w:val="a5"/>
    <w:link w:val="afff"/>
    <w:uiPriority w:val="99"/>
    <w:unhideWhenUsed/>
    <w:rsid w:val="003B0711"/>
    <w:pPr>
      <w:spacing w:afterLines="0" w:line="240" w:lineRule="auto"/>
      <w:ind w:leftChars="1800" w:left="100"/>
    </w:pPr>
    <w:rPr>
      <w:rFonts w:ascii="標楷體" w:hAnsi="標楷體" w:cs="新細明體"/>
      <w:color w:val="000000"/>
    </w:rPr>
  </w:style>
  <w:style w:type="character" w:customStyle="1" w:styleId="afff">
    <w:name w:val="結語 字元"/>
    <w:basedOn w:val="a6"/>
    <w:link w:val="affe"/>
    <w:uiPriority w:val="99"/>
    <w:rsid w:val="003B0711"/>
    <w:rPr>
      <w:rFonts w:ascii="標楷體" w:hAnsi="標楷體" w:cs="新細明體"/>
      <w:color w:val="000000"/>
      <w:sz w:val="28"/>
      <w:szCs w:val="28"/>
    </w:rPr>
  </w:style>
  <w:style w:type="paragraph" w:styleId="afff0">
    <w:name w:val="Salutation"/>
    <w:basedOn w:val="a5"/>
    <w:next w:val="a5"/>
    <w:link w:val="afff1"/>
    <w:semiHidden/>
    <w:rsid w:val="0021476C"/>
  </w:style>
  <w:style w:type="character" w:customStyle="1" w:styleId="afff1">
    <w:name w:val="問候 字元"/>
    <w:basedOn w:val="a6"/>
    <w:link w:val="afff0"/>
    <w:semiHidden/>
    <w:rsid w:val="0021476C"/>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標楷體" w:hAnsi="Times New Roman" w:cs="Times New Roman"/>
        <w:lang w:val="en-US" w:eastAsia="zh-TW" w:bidi="ar-SA"/>
      </w:rPr>
    </w:rPrDefault>
    <w:pPrDefault/>
  </w:docDefaults>
  <w:latentStyles w:defLockedState="0" w:defUIPriority="0" w:defSemiHidden="1" w:defUnhideWhenUsed="1" w:defQFormat="0" w:count="267">
    <w:lsdException w:name="Normal" w:semiHidden="0" w:uiPriority="99"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table of figures" w:uiPriority="99"/>
    <w:lsdException w:name="envelope address" w:uiPriority="99"/>
    <w:lsdException w:name="envelope return" w:uiPriority="99"/>
    <w:lsdException w:name="annotation reference" w:uiPriority="99"/>
    <w:lsdException w:name="line number" w:uiPriority="99"/>
    <w:lsdException w:name="List" w:uiPriority="99"/>
    <w:lsdException w:name="List Number" w:uiPriority="99" w:unhideWhenUsed="0"/>
    <w:lsdException w:name="List 2" w:uiPriority="99"/>
    <w:lsdException w:name="List 3" w:uiPriority="99"/>
    <w:lsdException w:name="List 4" w:uiPriority="99" w:unhideWhenUsed="0"/>
    <w:lsdException w:name="List 5" w:uiPriority="99" w:unhideWhenUsed="0"/>
    <w:lsdException w:name="List Number 2" w:uiPriority="99"/>
    <w:lsdException w:name="List Number 3" w:uiPriority="99"/>
    <w:lsdException w:name="List Number 4" w:uiPriority="99"/>
    <w:lsdException w:name="List Number 5" w:uiPriority="99"/>
    <w:lsdException w:name="Title" w:semiHidden="0" w:unhideWhenUsed="0"/>
    <w:lsdException w:name="Closing" w:uiPriority="99"/>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lsdException w:name="Salutation" w:unhideWhenUsed="0"/>
    <w:lsdException w:name="Date" w:unhideWhenUsed="0"/>
    <w:lsdException w:name="Body Text First Indent" w:uiPriority="99" w:unhideWhenUsed="0"/>
    <w:lsdException w:name="Body Text First Indent 2" w:uiPriority="99"/>
    <w:lsdException w:name="Note Heading"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99" w:unhideWhenUsed="0"/>
    <w:lsdException w:name="Emphasis" w:semiHidden="0" w:uiPriority="99" w:unhideWhenUsed="0"/>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Balloon Text" w:uiPriority="99"/>
    <w:lsdException w:name="Table Grid" w:semiHidden="0" w:uiPriority="59"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lsdException w:name="Intense Emphasis" w:semiHidden="0" w:uiPriority="99" w:unhideWhenUsed="0"/>
    <w:lsdException w:name="Subtle Reference" w:semiHidden="0" w:uiPriority="99" w:unhideWhenUsed="0"/>
    <w:lsdException w:name="Intense Reference" w:semiHidden="0" w:uiPriority="99" w:unhideWhenUsed="0"/>
    <w:lsdException w:name="Book Title" w:semiHidden="0" w:uiPriority="99" w:unhideWhenUsed="0"/>
    <w:lsdException w:name="Bibliography" w:uiPriority="37"/>
    <w:lsdException w:name="TOC Heading" w:uiPriority="39" w:qFormat="1"/>
  </w:latentStyles>
  <w:style w:type="paragraph" w:default="1" w:styleId="a5">
    <w:name w:val="Normal"/>
    <w:uiPriority w:val="99"/>
    <w:qFormat/>
    <w:rsid w:val="00443C6D"/>
    <w:pPr>
      <w:widowControl w:val="0"/>
      <w:spacing w:afterLines="50" w:line="500" w:lineRule="exact"/>
    </w:pPr>
    <w:rPr>
      <w:sz w:val="28"/>
      <w:szCs w:val="28"/>
    </w:rPr>
  </w:style>
  <w:style w:type="paragraph" w:styleId="1">
    <w:name w:val="heading 1"/>
    <w:aliases w:val="(ctrl+Num 1),H1,h1,MajorTopic.Title,1 ghost,g,Section Heading,ghost,Guardent-H1,ResHeading,Chapter Title,II+,I,Head1,Heading apps,A MAJOR/BOLD,stydde,Part,Top of Page Header,Chapter Heading,12,1,sstHeading 1,Attribute Heading 1,ATHeading 1,Main Pag"/>
    <w:basedOn w:val="a5"/>
    <w:next w:val="15"/>
    <w:link w:val="11"/>
    <w:qFormat/>
    <w:rsid w:val="009A606E"/>
    <w:pPr>
      <w:pageBreakBefore/>
      <w:widowControl/>
      <w:numPr>
        <w:numId w:val="11"/>
      </w:numPr>
      <w:adjustRightInd w:val="0"/>
      <w:snapToGrid w:val="0"/>
      <w:ind w:left="0"/>
      <w:outlineLvl w:val="0"/>
    </w:pPr>
    <w:rPr>
      <w:b/>
      <w:bCs/>
      <w:kern w:val="52"/>
      <w:sz w:val="20"/>
      <w:szCs w:val="20"/>
    </w:rPr>
  </w:style>
  <w:style w:type="paragraph" w:styleId="2">
    <w:name w:val="heading 2"/>
    <w:aliases w:val="(ctrl+Num 2),Heading 2 Char,H2 Char,h2 Char,Attribute Heading 2 Char,Subsection Heading Char,H2,h2,Attribute Heading 2,Subsection Heading,DFS H2,l2,h,MP Heading 2,H2-Heading 2,2,Header 2,Header,Subheading"/>
    <w:basedOn w:val="a5"/>
    <w:next w:val="15"/>
    <w:link w:val="21"/>
    <w:qFormat/>
    <w:rsid w:val="00C85B69"/>
    <w:pPr>
      <w:keepNext/>
      <w:widowControl/>
      <w:numPr>
        <w:numId w:val="16"/>
      </w:numPr>
      <w:adjustRightInd w:val="0"/>
      <w:snapToGrid w:val="0"/>
      <w:spacing w:afterLines="0"/>
      <w:outlineLvl w:val="1"/>
    </w:pPr>
    <w:rPr>
      <w:szCs w:val="20"/>
    </w:rPr>
  </w:style>
  <w:style w:type="paragraph" w:styleId="3">
    <w:name w:val="heading 3"/>
    <w:aliases w:val="(ctrl+Num 3),H3,h3,H31,H32,H33,H311,DFS H3,(1.),Heading heading 2,H3-Heading 3,3,l3.3,l3,list 3,3 bullet,PR CTEP3,PR CTEP31,PR CTEP32,PR CTEP33,PR CTEP34,PR CTEP311,PR CTEP35,PR CTEP312,PR CTEP321,PR CTEP331,PR CTEP341,PR CTEP36,PR CTEP313"/>
    <w:basedOn w:val="a5"/>
    <w:next w:val="15"/>
    <w:link w:val="31"/>
    <w:qFormat/>
    <w:rsid w:val="00CB7BB8"/>
    <w:pPr>
      <w:widowControl/>
      <w:numPr>
        <w:ilvl w:val="2"/>
        <w:numId w:val="11"/>
      </w:numPr>
      <w:adjustRightInd w:val="0"/>
      <w:snapToGrid w:val="0"/>
      <w:spacing w:beforeLines="50"/>
      <w:outlineLvl w:val="2"/>
    </w:pPr>
  </w:style>
  <w:style w:type="paragraph" w:styleId="4">
    <w:name w:val="heading 4"/>
    <w:aliases w:val="(ctrl+Num 4),4,H4-Heading 4,字元1,h4,(ctrl+4)"/>
    <w:basedOn w:val="a5"/>
    <w:next w:val="15"/>
    <w:link w:val="41"/>
    <w:qFormat/>
    <w:rsid w:val="009A606E"/>
    <w:pPr>
      <w:widowControl/>
      <w:numPr>
        <w:ilvl w:val="3"/>
        <w:numId w:val="11"/>
      </w:numPr>
      <w:adjustRightInd w:val="0"/>
      <w:snapToGrid w:val="0"/>
      <w:spacing w:beforeLines="50"/>
      <w:outlineLvl w:val="3"/>
    </w:pPr>
  </w:style>
  <w:style w:type="paragraph" w:styleId="5">
    <w:name w:val="heading 5"/>
    <w:aliases w:val="(ctrl+Num 5),Title 1,字元,Sub-Sub-subheading,BT L1,Block Label,h5,L5,Third Level Heading,EASI 5,l5"/>
    <w:basedOn w:val="a5"/>
    <w:next w:val="15"/>
    <w:link w:val="51"/>
    <w:qFormat/>
    <w:rsid w:val="009A606E"/>
    <w:pPr>
      <w:widowControl/>
      <w:numPr>
        <w:ilvl w:val="4"/>
        <w:numId w:val="11"/>
      </w:numPr>
      <w:adjustRightInd w:val="0"/>
      <w:snapToGrid w:val="0"/>
      <w:spacing w:beforeLines="50"/>
      <w:outlineLvl w:val="4"/>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內文(序號項次)"/>
    <w:basedOn w:val="a5"/>
    <w:uiPriority w:val="90"/>
    <w:rsid w:val="009B201D"/>
    <w:pPr>
      <w:widowControl/>
      <w:ind w:left="624"/>
    </w:pPr>
  </w:style>
  <w:style w:type="paragraph" w:customStyle="1" w:styleId="12">
    <w:name w:val="內文(第1項次層)"/>
    <w:basedOn w:val="a5"/>
    <w:uiPriority w:val="99"/>
    <w:rsid w:val="0076220E"/>
    <w:pPr>
      <w:widowControl/>
      <w:adjustRightInd w:val="0"/>
      <w:snapToGrid w:val="0"/>
      <w:ind w:leftChars="160" w:left="160"/>
    </w:pPr>
  </w:style>
  <w:style w:type="character" w:customStyle="1" w:styleId="11">
    <w:name w:val="標題 1 字元"/>
    <w:aliases w:val="(ctrl+Num 1) 字元,H1 字元,h1 字元,MajorTopic.Title 字元,1 ghost 字元,g 字元,Section Heading 字元,ghost 字元,Guardent-H1 字元,ResHeading 字元,Chapter Title 字元,II+ 字元,I 字元,Head1 字元,Heading apps 字元,A MAJOR/BOLD 字元,stydde 字元,Part 字元,Top of Page Header 字元,12 字元,1 字元"/>
    <w:link w:val="1"/>
    <w:rsid w:val="0039381D"/>
    <w:rPr>
      <w:b/>
      <w:bCs/>
      <w:kern w:val="52"/>
    </w:rPr>
  </w:style>
  <w:style w:type="paragraph" w:customStyle="1" w:styleId="22">
    <w:name w:val="內文(第2項次層)"/>
    <w:basedOn w:val="a5"/>
    <w:uiPriority w:val="99"/>
    <w:rsid w:val="0076220E"/>
    <w:pPr>
      <w:widowControl/>
      <w:adjustRightInd w:val="0"/>
      <w:snapToGrid w:val="0"/>
      <w:ind w:leftChars="260" w:left="260"/>
    </w:pPr>
  </w:style>
  <w:style w:type="paragraph" w:customStyle="1" w:styleId="32">
    <w:name w:val="內文(第3項次層)"/>
    <w:basedOn w:val="a5"/>
    <w:uiPriority w:val="85"/>
    <w:rsid w:val="009A606E"/>
    <w:pPr>
      <w:widowControl/>
      <w:adjustRightInd w:val="0"/>
      <w:snapToGrid w:val="0"/>
      <w:ind w:leftChars="350" w:left="350"/>
    </w:pPr>
  </w:style>
  <w:style w:type="paragraph" w:customStyle="1" w:styleId="42">
    <w:name w:val="內文(第4項次層)"/>
    <w:basedOn w:val="a5"/>
    <w:uiPriority w:val="87"/>
    <w:rsid w:val="00181EFB"/>
    <w:pPr>
      <w:widowControl/>
      <w:adjustRightInd w:val="0"/>
      <w:snapToGrid w:val="0"/>
      <w:ind w:leftChars="430" w:left="430"/>
    </w:pPr>
  </w:style>
  <w:style w:type="paragraph" w:customStyle="1" w:styleId="52">
    <w:name w:val="內文(第5項次層)"/>
    <w:basedOn w:val="a5"/>
    <w:uiPriority w:val="89"/>
    <w:rsid w:val="00181EFB"/>
    <w:pPr>
      <w:widowControl/>
      <w:adjustRightInd w:val="0"/>
      <w:snapToGrid w:val="0"/>
      <w:ind w:leftChars="510" w:left="510"/>
    </w:pPr>
  </w:style>
  <w:style w:type="paragraph" w:customStyle="1" w:styleId="15">
    <w:name w:val="內文(標題1～5)"/>
    <w:basedOn w:val="a5"/>
    <w:qFormat/>
    <w:rsid w:val="00B90DAF"/>
    <w:pPr>
      <w:widowControl/>
      <w:adjustRightInd w:val="0"/>
      <w:snapToGrid w:val="0"/>
      <w:spacing w:after="190"/>
      <w:ind w:leftChars="100" w:left="280" w:firstLineChars="203" w:firstLine="568"/>
    </w:pPr>
  </w:style>
  <w:style w:type="paragraph" w:customStyle="1" w:styleId="a2">
    <w:name w:val="序號項次"/>
    <w:basedOn w:val="a5"/>
    <w:uiPriority w:val="89"/>
    <w:rsid w:val="004A081D"/>
    <w:pPr>
      <w:numPr>
        <w:numId w:val="1"/>
      </w:numPr>
    </w:pPr>
  </w:style>
  <w:style w:type="paragraph" w:customStyle="1" w:styleId="a3">
    <w:name w:val="表解"/>
    <w:basedOn w:val="a5"/>
    <w:uiPriority w:val="91"/>
    <w:rsid w:val="00EC245D"/>
    <w:pPr>
      <w:keepNext/>
      <w:numPr>
        <w:numId w:val="2"/>
      </w:numPr>
      <w:tabs>
        <w:tab w:val="clear" w:pos="3800"/>
        <w:tab w:val="right" w:pos="0"/>
        <w:tab w:val="num" w:pos="680"/>
      </w:tabs>
      <w:adjustRightInd w:val="0"/>
      <w:spacing w:beforeLines="100" w:afterLines="0"/>
      <w:ind w:left="0"/>
      <w:jc w:val="center"/>
    </w:pPr>
  </w:style>
  <w:style w:type="paragraph" w:customStyle="1" w:styleId="aa">
    <w:name w:val="表格金額靠右"/>
    <w:basedOn w:val="ab"/>
    <w:uiPriority w:val="92"/>
    <w:rsid w:val="00EC2004"/>
    <w:pPr>
      <w:tabs>
        <w:tab w:val="left" w:pos="4860"/>
      </w:tabs>
      <w:jc w:val="right"/>
    </w:pPr>
  </w:style>
  <w:style w:type="table" w:styleId="ac">
    <w:name w:val="Table Grid"/>
    <w:aliases w:val="(圖專用),表格格線(圖用)"/>
    <w:basedOn w:val="a7"/>
    <w:uiPriority w:val="59"/>
    <w:rsid w:val="00D5284E"/>
    <w:pPr>
      <w:widowControl w:val="0"/>
      <w:adjustRightInd w:val="0"/>
      <w:snapToGrid w:val="0"/>
      <w:spacing w:beforeLines="20" w:afterLines="20" w:line="400" w:lineRule="exact"/>
      <w:jc w:val="both"/>
    </w:p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d">
    <w:name w:val="表格項次"/>
    <w:basedOn w:val="ae"/>
    <w:uiPriority w:val="99"/>
    <w:rsid w:val="00500090"/>
    <w:pPr>
      <w:tabs>
        <w:tab w:val="left" w:pos="0"/>
      </w:tabs>
    </w:pPr>
  </w:style>
  <w:style w:type="paragraph" w:styleId="af">
    <w:name w:val="Body Text"/>
    <w:basedOn w:val="a5"/>
    <w:link w:val="af0"/>
    <w:uiPriority w:val="99"/>
    <w:semiHidden/>
    <w:rsid w:val="000E1C03"/>
  </w:style>
  <w:style w:type="character" w:customStyle="1" w:styleId="af0">
    <w:name w:val="本文 字元"/>
    <w:basedOn w:val="a6"/>
    <w:link w:val="af"/>
    <w:uiPriority w:val="99"/>
    <w:semiHidden/>
    <w:rsid w:val="00C07063"/>
    <w:rPr>
      <w:rFonts w:eastAsia="標楷體"/>
      <w:kern w:val="2"/>
      <w:sz w:val="28"/>
      <w:szCs w:val="28"/>
    </w:rPr>
  </w:style>
  <w:style w:type="paragraph" w:customStyle="1" w:styleId="ab">
    <w:name w:val="表標題置中"/>
    <w:aliases w:val="(alt+m)"/>
    <w:basedOn w:val="af"/>
    <w:uiPriority w:val="99"/>
    <w:rsid w:val="00EC2004"/>
    <w:pPr>
      <w:widowControl/>
      <w:adjustRightInd w:val="0"/>
      <w:snapToGrid w:val="0"/>
      <w:spacing w:beforeLines="20" w:afterLines="20" w:line="400" w:lineRule="exact"/>
      <w:jc w:val="center"/>
    </w:pPr>
    <w:rPr>
      <w:noProof/>
      <w:szCs w:val="20"/>
    </w:rPr>
  </w:style>
  <w:style w:type="paragraph" w:customStyle="1" w:styleId="a0">
    <w:name w:val="附件"/>
    <w:basedOn w:val="af"/>
    <w:uiPriority w:val="97"/>
    <w:rsid w:val="00EC6FEF"/>
    <w:pPr>
      <w:widowControl/>
      <w:numPr>
        <w:numId w:val="3"/>
      </w:numPr>
      <w:tabs>
        <w:tab w:val="left" w:pos="560"/>
      </w:tabs>
      <w:adjustRightInd w:val="0"/>
      <w:snapToGrid w:val="0"/>
    </w:pPr>
    <w:rPr>
      <w:b/>
    </w:rPr>
  </w:style>
  <w:style w:type="paragraph" w:customStyle="1" w:styleId="a1">
    <w:name w:val="參考文獻"/>
    <w:basedOn w:val="a5"/>
    <w:uiPriority w:val="99"/>
    <w:rsid w:val="00661104"/>
    <w:pPr>
      <w:widowControl/>
      <w:numPr>
        <w:numId w:val="4"/>
      </w:numPr>
      <w:ind w:left="0" w:hangingChars="172" w:hanging="482"/>
    </w:pPr>
  </w:style>
  <w:style w:type="paragraph" w:customStyle="1" w:styleId="10">
    <w:name w:val="第1項次層"/>
    <w:basedOn w:val="15"/>
    <w:next w:val="12"/>
    <w:uiPriority w:val="99"/>
    <w:qFormat/>
    <w:rsid w:val="0056041A"/>
    <w:pPr>
      <w:numPr>
        <w:numId w:val="17"/>
      </w:numPr>
      <w:spacing w:after="50"/>
      <w:ind w:leftChars="0" w:left="0" w:firstLineChars="0" w:firstLine="0"/>
    </w:pPr>
    <w:rPr>
      <w:noProof/>
      <w:szCs w:val="20"/>
    </w:rPr>
  </w:style>
  <w:style w:type="paragraph" w:customStyle="1" w:styleId="20">
    <w:name w:val="第2項次層"/>
    <w:basedOn w:val="15"/>
    <w:next w:val="22"/>
    <w:uiPriority w:val="99"/>
    <w:qFormat/>
    <w:rsid w:val="007B5969"/>
    <w:pPr>
      <w:numPr>
        <w:numId w:val="5"/>
      </w:numPr>
      <w:ind w:leftChars="0" w:left="1418" w:firstLineChars="0" w:hanging="284"/>
    </w:pPr>
    <w:rPr>
      <w:noProof/>
      <w:szCs w:val="20"/>
    </w:rPr>
  </w:style>
  <w:style w:type="paragraph" w:customStyle="1" w:styleId="30">
    <w:name w:val="第3項次層"/>
    <w:basedOn w:val="15"/>
    <w:next w:val="32"/>
    <w:qFormat/>
    <w:rsid w:val="009A606E"/>
    <w:pPr>
      <w:numPr>
        <w:numId w:val="6"/>
      </w:numPr>
      <w:ind w:leftChars="0" w:firstLineChars="0" w:firstLine="0"/>
    </w:pPr>
  </w:style>
  <w:style w:type="paragraph" w:customStyle="1" w:styleId="40">
    <w:name w:val="第4項次層"/>
    <w:basedOn w:val="15"/>
    <w:next w:val="42"/>
    <w:uiPriority w:val="86"/>
    <w:qFormat/>
    <w:rsid w:val="00233314"/>
    <w:pPr>
      <w:numPr>
        <w:numId w:val="7"/>
      </w:numPr>
      <w:tabs>
        <w:tab w:val="left" w:pos="0"/>
      </w:tabs>
      <w:ind w:leftChars="0" w:firstLineChars="0" w:firstLine="0"/>
    </w:pPr>
  </w:style>
  <w:style w:type="paragraph" w:customStyle="1" w:styleId="50">
    <w:name w:val="第5項次層"/>
    <w:basedOn w:val="15"/>
    <w:next w:val="52"/>
    <w:uiPriority w:val="99"/>
    <w:qFormat/>
    <w:rsid w:val="00181EFB"/>
    <w:pPr>
      <w:numPr>
        <w:numId w:val="8"/>
      </w:numPr>
      <w:ind w:leftChars="0" w:left="1417" w:hanging="170"/>
    </w:pPr>
  </w:style>
  <w:style w:type="paragraph" w:customStyle="1" w:styleId="a4">
    <w:name w:val="資料來源"/>
    <w:aliases w:val="(alt+f)"/>
    <w:basedOn w:val="af"/>
    <w:link w:val="af1"/>
    <w:uiPriority w:val="90"/>
    <w:rsid w:val="00873D3D"/>
    <w:pPr>
      <w:widowControl/>
      <w:numPr>
        <w:ilvl w:val="8"/>
        <w:numId w:val="12"/>
      </w:numPr>
      <w:tabs>
        <w:tab w:val="left" w:pos="1400"/>
      </w:tabs>
      <w:adjustRightInd w:val="0"/>
      <w:snapToGrid w:val="0"/>
      <w:spacing w:beforeLines="20" w:afterLines="20" w:line="400" w:lineRule="exact"/>
      <w:ind w:left="0" w:firstLine="0"/>
    </w:pPr>
    <w:rPr>
      <w:noProof/>
      <w:color w:val="000000"/>
      <w:sz w:val="20"/>
      <w:szCs w:val="20"/>
    </w:rPr>
  </w:style>
  <w:style w:type="paragraph" w:customStyle="1" w:styleId="a">
    <w:name w:val="圖說"/>
    <w:basedOn w:val="a5"/>
    <w:next w:val="a5"/>
    <w:uiPriority w:val="93"/>
    <w:rsid w:val="00D878AB"/>
    <w:pPr>
      <w:numPr>
        <w:numId w:val="9"/>
      </w:numPr>
      <w:tabs>
        <w:tab w:val="left" w:pos="0"/>
      </w:tabs>
      <w:adjustRightInd w:val="0"/>
      <w:spacing w:afterLines="100" w:line="400" w:lineRule="exact"/>
      <w:jc w:val="center"/>
    </w:pPr>
  </w:style>
  <w:style w:type="paragraph" w:customStyle="1" w:styleId="af2">
    <w:name w:val="圖位置"/>
    <w:aliases w:val="(alt+p),(atl+p)"/>
    <w:basedOn w:val="af"/>
    <w:next w:val="a4"/>
    <w:uiPriority w:val="94"/>
    <w:rsid w:val="00CE6D21"/>
    <w:pPr>
      <w:widowControl/>
      <w:adjustRightInd w:val="0"/>
      <w:snapToGrid w:val="0"/>
      <w:spacing w:line="240" w:lineRule="auto"/>
      <w:jc w:val="center"/>
    </w:pPr>
    <w:rPr>
      <w:noProof/>
      <w:szCs w:val="20"/>
    </w:rPr>
  </w:style>
  <w:style w:type="paragraph" w:styleId="af3">
    <w:name w:val="caption"/>
    <w:basedOn w:val="a5"/>
    <w:next w:val="a5"/>
    <w:semiHidden/>
    <w:rsid w:val="00192D99"/>
    <w:rPr>
      <w:szCs w:val="20"/>
    </w:rPr>
  </w:style>
  <w:style w:type="character" w:customStyle="1" w:styleId="21">
    <w:name w:val="標題 2 字元"/>
    <w:aliases w:val="(ctrl+Num 2) 字元,Heading 2 Char 字元,H2 Char 字元,h2 Char 字元,Attribute Heading 2 Char 字元,Subsection Heading Char 字元,H2 字元,h2 字元,Attribute Heading 2 字元,Subsection Heading 字元,DFS H2 字元,l2 字元,h 字元,MP Heading 2 字元,H2-Heading 2 字元,2 字元,Header 2 字元"/>
    <w:link w:val="2"/>
    <w:rsid w:val="00C85B69"/>
    <w:rPr>
      <w:sz w:val="28"/>
    </w:rPr>
  </w:style>
  <w:style w:type="character" w:customStyle="1" w:styleId="31">
    <w:name w:val="標題 3 字元"/>
    <w:aliases w:val="(ctrl+Num 3) 字元,H3 字元,h3 字元,H31 字元,H32 字元,H33 字元,H311 字元,DFS H3 字元,(1.) 字元,Heading heading 2 字元,H3-Heading 3 字元,3 字元,l3.3 字元,l3 字元,list 3 字元,3 bullet 字元,PR CTEP3 字元,PR CTEP31 字元,PR CTEP32 字元,PR CTEP33 字元,PR CTEP34 字元,PR CTEP311 字元,PR CTEP35 字元"/>
    <w:link w:val="3"/>
    <w:rsid w:val="0039381D"/>
    <w:rPr>
      <w:sz w:val="28"/>
      <w:szCs w:val="28"/>
    </w:rPr>
  </w:style>
  <w:style w:type="character" w:customStyle="1" w:styleId="41">
    <w:name w:val="標題 4 字元"/>
    <w:aliases w:val="(ctrl+Num 4) 字元,4 字元,H4-Heading 4 字元,字元1 字元,h4 字元,(ctrl+4) 字元"/>
    <w:link w:val="4"/>
    <w:rsid w:val="0039381D"/>
    <w:rPr>
      <w:sz w:val="28"/>
      <w:szCs w:val="28"/>
    </w:rPr>
  </w:style>
  <w:style w:type="character" w:customStyle="1" w:styleId="51">
    <w:name w:val="標題 5 字元"/>
    <w:aliases w:val="(ctrl+Num 5) 字元,Title 1 字元,字元 字元,Sub-Sub-subheading 字元,BT L1 字元,Block Label 字元,h5 字元,L5 字元,Third Level Heading 字元,EASI 5 字元,l5 字元"/>
    <w:link w:val="5"/>
    <w:rsid w:val="0039381D"/>
    <w:rPr>
      <w:sz w:val="28"/>
      <w:szCs w:val="28"/>
    </w:rPr>
  </w:style>
  <w:style w:type="numbering" w:customStyle="1" w:styleId="ICST">
    <w:name w:val="ICST"/>
    <w:uiPriority w:val="99"/>
    <w:rsid w:val="00254D44"/>
    <w:pPr>
      <w:numPr>
        <w:numId w:val="10"/>
      </w:numPr>
    </w:pPr>
  </w:style>
  <w:style w:type="table" w:styleId="Web1">
    <w:name w:val="Table Web 1"/>
    <w:aliases w:val="表格(2010)"/>
    <w:basedOn w:val="a7"/>
    <w:rsid w:val="00873D3D"/>
    <w:pPr>
      <w:widowControl w:val="0"/>
      <w:tabs>
        <w:tab w:val="right" w:pos="0"/>
      </w:tabs>
      <w:spacing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5"/>
    <w:link w:val="af5"/>
    <w:uiPriority w:val="99"/>
    <w:rsid w:val="002A36F2"/>
    <w:pPr>
      <w:tabs>
        <w:tab w:val="center" w:pos="4153"/>
        <w:tab w:val="right" w:pos="8306"/>
      </w:tabs>
      <w:snapToGrid w:val="0"/>
    </w:pPr>
    <w:rPr>
      <w:sz w:val="20"/>
      <w:szCs w:val="20"/>
    </w:rPr>
  </w:style>
  <w:style w:type="character" w:customStyle="1" w:styleId="af5">
    <w:name w:val="頁首 字元"/>
    <w:basedOn w:val="a6"/>
    <w:link w:val="af4"/>
    <w:uiPriority w:val="99"/>
    <w:rsid w:val="002A36F2"/>
    <w:rPr>
      <w:rFonts w:eastAsia="標楷體"/>
      <w:kern w:val="2"/>
    </w:rPr>
  </w:style>
  <w:style w:type="paragraph" w:styleId="13">
    <w:name w:val="toc 1"/>
    <w:basedOn w:val="a5"/>
    <w:next w:val="a5"/>
    <w:autoRedefine/>
    <w:uiPriority w:val="39"/>
    <w:rsid w:val="004B35D6"/>
    <w:pPr>
      <w:tabs>
        <w:tab w:val="right" w:leader="dot" w:pos="9344"/>
      </w:tabs>
      <w:spacing w:beforeLines="10" w:afterLines="10"/>
      <w:outlineLvl w:val="0"/>
    </w:pPr>
  </w:style>
  <w:style w:type="paragraph" w:styleId="23">
    <w:name w:val="toc 2"/>
    <w:basedOn w:val="a5"/>
    <w:next w:val="a5"/>
    <w:autoRedefine/>
    <w:uiPriority w:val="39"/>
    <w:rsid w:val="00992B7F"/>
    <w:pPr>
      <w:spacing w:beforeLines="10" w:afterLines="10"/>
      <w:ind w:leftChars="150" w:left="150"/>
    </w:pPr>
  </w:style>
  <w:style w:type="character" w:styleId="af6">
    <w:name w:val="Hyperlink"/>
    <w:basedOn w:val="a6"/>
    <w:uiPriority w:val="99"/>
    <w:rsid w:val="0030355E"/>
    <w:rPr>
      <w:color w:val="0000FF"/>
      <w:u w:val="single"/>
    </w:rPr>
  </w:style>
  <w:style w:type="paragraph" w:styleId="af7">
    <w:name w:val="footer"/>
    <w:basedOn w:val="a5"/>
    <w:link w:val="af8"/>
    <w:uiPriority w:val="99"/>
    <w:rsid w:val="0098284A"/>
    <w:pPr>
      <w:tabs>
        <w:tab w:val="center" w:pos="4153"/>
        <w:tab w:val="right" w:pos="8306"/>
      </w:tabs>
      <w:snapToGrid w:val="0"/>
    </w:pPr>
    <w:rPr>
      <w:sz w:val="20"/>
      <w:szCs w:val="20"/>
    </w:rPr>
  </w:style>
  <w:style w:type="character" w:customStyle="1" w:styleId="af8">
    <w:name w:val="頁尾 字元"/>
    <w:basedOn w:val="a6"/>
    <w:link w:val="af7"/>
    <w:uiPriority w:val="99"/>
    <w:rsid w:val="00C07063"/>
    <w:rPr>
      <w:rFonts w:eastAsia="標楷體"/>
      <w:kern w:val="2"/>
    </w:rPr>
  </w:style>
  <w:style w:type="paragraph" w:styleId="af9">
    <w:name w:val="Balloon Text"/>
    <w:basedOn w:val="a5"/>
    <w:link w:val="afa"/>
    <w:uiPriority w:val="99"/>
    <w:semiHidden/>
    <w:rsid w:val="00D4209F"/>
    <w:pPr>
      <w:spacing w:line="240" w:lineRule="auto"/>
    </w:pPr>
    <w:rPr>
      <w:rFonts w:ascii="Cambria" w:eastAsia="新細明體" w:hAnsi="Cambria"/>
      <w:sz w:val="18"/>
      <w:szCs w:val="18"/>
    </w:rPr>
  </w:style>
  <w:style w:type="character" w:customStyle="1" w:styleId="afa">
    <w:name w:val="註解方塊文字 字元"/>
    <w:basedOn w:val="a6"/>
    <w:link w:val="af9"/>
    <w:uiPriority w:val="99"/>
    <w:semiHidden/>
    <w:rsid w:val="00D4209F"/>
    <w:rPr>
      <w:rFonts w:ascii="Cambria" w:eastAsia="新細明體" w:hAnsi="Cambria" w:cs="Times New Roman"/>
      <w:kern w:val="2"/>
      <w:sz w:val="18"/>
      <w:szCs w:val="18"/>
    </w:rPr>
  </w:style>
  <w:style w:type="paragraph" w:customStyle="1" w:styleId="ae">
    <w:name w:val="表格內文靠左(數/文混合)"/>
    <w:basedOn w:val="ab"/>
    <w:uiPriority w:val="99"/>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5"/>
    <w:next w:val="a5"/>
    <w:autoRedefine/>
    <w:uiPriority w:val="39"/>
    <w:rsid w:val="00BA0050"/>
    <w:pPr>
      <w:ind w:leftChars="400" w:left="960"/>
    </w:pPr>
  </w:style>
  <w:style w:type="paragraph" w:styleId="afc">
    <w:name w:val="table of figures"/>
    <w:basedOn w:val="a5"/>
    <w:next w:val="a5"/>
    <w:uiPriority w:val="99"/>
    <w:rsid w:val="004B35D6"/>
    <w:pPr>
      <w:tabs>
        <w:tab w:val="right" w:leader="dot" w:pos="9344"/>
      </w:tabs>
    </w:pPr>
  </w:style>
  <w:style w:type="paragraph" w:styleId="afd">
    <w:name w:val="List Paragraph"/>
    <w:basedOn w:val="a5"/>
    <w:link w:val="afe"/>
    <w:uiPriority w:val="99"/>
    <w:qFormat/>
    <w:rsid w:val="00415E71"/>
    <w:pPr>
      <w:ind w:leftChars="200" w:left="480"/>
    </w:pPr>
  </w:style>
  <w:style w:type="table" w:styleId="Web2">
    <w:name w:val="Table Web 2"/>
    <w:basedOn w:val="a7"/>
    <w:rsid w:val="00DF7E2C"/>
    <w:pPr>
      <w:widowControl w:val="0"/>
      <w:spacing w:afterLines="50" w:line="50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7"/>
    <w:rsid w:val="00DF7E2C"/>
    <w:pPr>
      <w:widowControl w:val="0"/>
      <w:spacing w:afterLines="50" w:line="50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7"/>
    <w:rsid w:val="00DF7E2C"/>
    <w:pPr>
      <w:widowControl w:val="0"/>
      <w:spacing w:afterLines="50" w:line="50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7"/>
    <w:uiPriority w:val="60"/>
    <w:rsid w:val="00DF7E2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aff">
    <w:name w:val="Document Map"/>
    <w:basedOn w:val="a5"/>
    <w:link w:val="aff0"/>
    <w:semiHidden/>
    <w:rsid w:val="00575C0D"/>
    <w:rPr>
      <w:rFonts w:ascii="新細明體" w:eastAsia="新細明體"/>
      <w:sz w:val="18"/>
      <w:szCs w:val="18"/>
    </w:rPr>
  </w:style>
  <w:style w:type="character" w:customStyle="1" w:styleId="aff0">
    <w:name w:val="文件引導模式 字元"/>
    <w:basedOn w:val="a6"/>
    <w:link w:val="aff"/>
    <w:semiHidden/>
    <w:rsid w:val="00575C0D"/>
    <w:rPr>
      <w:rFonts w:ascii="新細明體" w:eastAsia="新細明體"/>
      <w:sz w:val="18"/>
      <w:szCs w:val="18"/>
    </w:rPr>
  </w:style>
  <w:style w:type="paragraph" w:styleId="Web">
    <w:name w:val="Normal (Web)"/>
    <w:basedOn w:val="a5"/>
    <w:uiPriority w:val="99"/>
    <w:unhideWhenUsed/>
    <w:rsid w:val="002D3FCB"/>
    <w:pPr>
      <w:widowControl/>
      <w:spacing w:before="100" w:beforeAutospacing="1" w:afterLines="0" w:afterAutospacing="1" w:line="240" w:lineRule="auto"/>
    </w:pPr>
    <w:rPr>
      <w:rFonts w:ascii="新細明體" w:eastAsia="新細明體" w:hAnsi="新細明體" w:cs="新細明體"/>
      <w:sz w:val="24"/>
      <w:szCs w:val="24"/>
    </w:rPr>
  </w:style>
  <w:style w:type="character" w:styleId="aff1">
    <w:name w:val="annotation reference"/>
    <w:basedOn w:val="a6"/>
    <w:uiPriority w:val="99"/>
    <w:semiHidden/>
    <w:rsid w:val="00CD4E9A"/>
    <w:rPr>
      <w:sz w:val="18"/>
      <w:szCs w:val="18"/>
    </w:rPr>
  </w:style>
  <w:style w:type="paragraph" w:styleId="aff2">
    <w:name w:val="annotation text"/>
    <w:basedOn w:val="a5"/>
    <w:link w:val="aff3"/>
    <w:uiPriority w:val="99"/>
    <w:semiHidden/>
    <w:rsid w:val="00CD4E9A"/>
  </w:style>
  <w:style w:type="character" w:customStyle="1" w:styleId="aff3">
    <w:name w:val="註解文字 字元"/>
    <w:basedOn w:val="a6"/>
    <w:link w:val="aff2"/>
    <w:semiHidden/>
    <w:rsid w:val="00CD4E9A"/>
  </w:style>
  <w:style w:type="paragraph" w:styleId="aff4">
    <w:name w:val="annotation subject"/>
    <w:basedOn w:val="aff2"/>
    <w:next w:val="aff2"/>
    <w:link w:val="aff5"/>
    <w:semiHidden/>
    <w:rsid w:val="00CD4E9A"/>
    <w:rPr>
      <w:b/>
      <w:bCs/>
    </w:rPr>
  </w:style>
  <w:style w:type="character" w:customStyle="1" w:styleId="aff5">
    <w:name w:val="註解主旨 字元"/>
    <w:basedOn w:val="aff3"/>
    <w:link w:val="aff4"/>
    <w:semiHidden/>
    <w:rsid w:val="00CD4E9A"/>
    <w:rPr>
      <w:b/>
      <w:bCs/>
    </w:rPr>
  </w:style>
  <w:style w:type="character" w:styleId="aff6">
    <w:name w:val="FollowedHyperlink"/>
    <w:basedOn w:val="a6"/>
    <w:uiPriority w:val="99"/>
    <w:semiHidden/>
    <w:unhideWhenUsed/>
    <w:rsid w:val="00F22181"/>
    <w:rPr>
      <w:color w:val="800080"/>
      <w:u w:val="single"/>
    </w:rPr>
  </w:style>
  <w:style w:type="character" w:styleId="aff7">
    <w:name w:val="Placeholder Text"/>
    <w:basedOn w:val="a6"/>
    <w:uiPriority w:val="99"/>
    <w:semiHidden/>
    <w:rsid w:val="00A34EEB"/>
    <w:rPr>
      <w:color w:val="808080"/>
    </w:rPr>
  </w:style>
  <w:style w:type="paragraph" w:styleId="aff8">
    <w:name w:val="Revision"/>
    <w:hidden/>
    <w:uiPriority w:val="99"/>
    <w:semiHidden/>
    <w:rsid w:val="00FC5EC8"/>
    <w:rPr>
      <w:sz w:val="28"/>
      <w:szCs w:val="28"/>
    </w:rPr>
  </w:style>
  <w:style w:type="paragraph" w:customStyle="1" w:styleId="15alta">
    <w:name w:val="內文(標題1～5)(alt+a)"/>
    <w:basedOn w:val="a5"/>
    <w:link w:val="15alta0"/>
    <w:rsid w:val="005922DD"/>
    <w:pPr>
      <w:adjustRightInd w:val="0"/>
      <w:snapToGrid w:val="0"/>
      <w:spacing w:after="180"/>
      <w:ind w:leftChars="100" w:left="280"/>
    </w:pPr>
    <w:rPr>
      <w:kern w:val="2"/>
      <w:sz w:val="20"/>
      <w:szCs w:val="20"/>
    </w:rPr>
  </w:style>
  <w:style w:type="character" w:customStyle="1" w:styleId="15alta0">
    <w:name w:val="內文(標題1～5)(alt+a) 字元"/>
    <w:link w:val="15alta"/>
    <w:rsid w:val="005922DD"/>
    <w:rPr>
      <w:kern w:val="2"/>
    </w:rPr>
  </w:style>
  <w:style w:type="character" w:customStyle="1" w:styleId="af1">
    <w:name w:val="資料來源 字元"/>
    <w:aliases w:val="(alt+f) 字元 字元"/>
    <w:link w:val="a4"/>
    <w:uiPriority w:val="90"/>
    <w:rsid w:val="00DF6F97"/>
    <w:rPr>
      <w:noProof/>
      <w:color w:val="000000"/>
    </w:rPr>
  </w:style>
  <w:style w:type="table" w:customStyle="1" w:styleId="20101">
    <w:name w:val="表格(2010)1"/>
    <w:basedOn w:val="a7"/>
    <w:next w:val="Web1"/>
    <w:rsid w:val="004F11B6"/>
    <w:pPr>
      <w:widowControl w:val="0"/>
      <w:tabs>
        <w:tab w:val="right" w:pos="0"/>
      </w:tabs>
      <w:spacing w:beforeLines="20" w:afterLines="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character" w:customStyle="1" w:styleId="key">
    <w:name w:val="key"/>
    <w:basedOn w:val="a6"/>
    <w:rsid w:val="008645AF"/>
  </w:style>
  <w:style w:type="paragraph" w:customStyle="1" w:styleId="150">
    <w:name w:val="內文(標題1~5)"/>
    <w:basedOn w:val="a5"/>
    <w:uiPriority w:val="75"/>
    <w:qFormat/>
    <w:rsid w:val="008756FD"/>
    <w:pPr>
      <w:adjustRightInd w:val="0"/>
      <w:snapToGrid w:val="0"/>
      <w:spacing w:after="50"/>
      <w:ind w:left="624"/>
    </w:pPr>
  </w:style>
  <w:style w:type="paragraph" w:customStyle="1" w:styleId="25">
    <w:name w:val="內文(一、標題2)"/>
    <w:aliases w:val="(alt+2)"/>
    <w:basedOn w:val="a5"/>
    <w:rsid w:val="00557B90"/>
    <w:pPr>
      <w:ind w:leftChars="300" w:left="300"/>
    </w:pPr>
    <w:rPr>
      <w:bCs/>
      <w:kern w:val="2"/>
    </w:rPr>
  </w:style>
  <w:style w:type="paragraph" w:styleId="aff9">
    <w:name w:val="footnote text"/>
    <w:basedOn w:val="a5"/>
    <w:link w:val="affa"/>
    <w:semiHidden/>
    <w:unhideWhenUsed/>
    <w:rsid w:val="001427DC"/>
    <w:pPr>
      <w:snapToGrid w:val="0"/>
    </w:pPr>
    <w:rPr>
      <w:sz w:val="20"/>
      <w:szCs w:val="20"/>
    </w:rPr>
  </w:style>
  <w:style w:type="character" w:customStyle="1" w:styleId="affa">
    <w:name w:val="註腳文字 字元"/>
    <w:basedOn w:val="a6"/>
    <w:link w:val="aff9"/>
    <w:semiHidden/>
    <w:rsid w:val="001427DC"/>
  </w:style>
  <w:style w:type="character" w:styleId="affb">
    <w:name w:val="footnote reference"/>
    <w:basedOn w:val="a6"/>
    <w:semiHidden/>
    <w:unhideWhenUsed/>
    <w:rsid w:val="001427DC"/>
    <w:rPr>
      <w:vertAlign w:val="superscript"/>
    </w:rPr>
  </w:style>
  <w:style w:type="paragraph" w:customStyle="1" w:styleId="font5">
    <w:name w:val="font5"/>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font6">
    <w:name w:val="font6"/>
    <w:basedOn w:val="a5"/>
    <w:rsid w:val="003B0711"/>
    <w:pPr>
      <w:widowControl/>
      <w:spacing w:before="100" w:beforeAutospacing="1" w:afterLines="0" w:after="100" w:afterAutospacing="1" w:line="240" w:lineRule="auto"/>
    </w:pPr>
    <w:rPr>
      <w:rFonts w:ascii="新細明體" w:eastAsia="新細明體" w:hAnsi="新細明體" w:cs="新細明體"/>
      <w:sz w:val="18"/>
      <w:szCs w:val="18"/>
    </w:rPr>
  </w:style>
  <w:style w:type="paragraph" w:customStyle="1" w:styleId="font7">
    <w:name w:val="font7"/>
    <w:basedOn w:val="a5"/>
    <w:rsid w:val="003B0711"/>
    <w:pPr>
      <w:widowControl/>
      <w:spacing w:before="100" w:beforeAutospacing="1" w:afterLines="0" w:after="100" w:afterAutospacing="1" w:line="240" w:lineRule="auto"/>
    </w:pPr>
    <w:rPr>
      <w:rFonts w:ascii="新細明體" w:eastAsia="新細明體" w:hAnsi="新細明體" w:cs="新細明體"/>
      <w:sz w:val="18"/>
      <w:szCs w:val="18"/>
    </w:rPr>
  </w:style>
  <w:style w:type="paragraph" w:customStyle="1" w:styleId="font8">
    <w:name w:val="font8"/>
    <w:basedOn w:val="a5"/>
    <w:rsid w:val="003B0711"/>
    <w:pPr>
      <w:widowControl/>
      <w:spacing w:before="100" w:beforeAutospacing="1" w:afterLines="0" w:after="100" w:afterAutospacing="1" w:line="240" w:lineRule="auto"/>
    </w:pPr>
    <w:rPr>
      <w:rFonts w:ascii="標楷體" w:hAnsi="標楷體" w:cs="新細明體"/>
      <w:color w:val="000000"/>
    </w:rPr>
  </w:style>
  <w:style w:type="paragraph" w:customStyle="1" w:styleId="font9">
    <w:name w:val="font9"/>
    <w:basedOn w:val="a5"/>
    <w:rsid w:val="003B0711"/>
    <w:pPr>
      <w:widowControl/>
      <w:spacing w:before="100" w:beforeAutospacing="1" w:afterLines="0" w:after="100" w:afterAutospacing="1" w:line="240" w:lineRule="auto"/>
    </w:pPr>
    <w:rPr>
      <w:rFonts w:eastAsia="新細明體"/>
      <w:sz w:val="24"/>
      <w:szCs w:val="24"/>
    </w:rPr>
  </w:style>
  <w:style w:type="paragraph" w:customStyle="1" w:styleId="font10">
    <w:name w:val="font10"/>
    <w:basedOn w:val="a5"/>
    <w:rsid w:val="003B0711"/>
    <w:pPr>
      <w:widowControl/>
      <w:spacing w:before="100" w:beforeAutospacing="1" w:afterLines="0" w:after="100" w:afterAutospacing="1" w:line="240" w:lineRule="auto"/>
    </w:pPr>
    <w:rPr>
      <w:rFonts w:ascii="標楷體" w:hAnsi="標楷體" w:cs="新細明體"/>
      <w:color w:val="0070C0"/>
    </w:rPr>
  </w:style>
  <w:style w:type="paragraph" w:customStyle="1" w:styleId="font11">
    <w:name w:val="font11"/>
    <w:basedOn w:val="a5"/>
    <w:rsid w:val="003B0711"/>
    <w:pPr>
      <w:widowControl/>
      <w:spacing w:before="100" w:beforeAutospacing="1" w:afterLines="0" w:after="100" w:afterAutospacing="1" w:line="240" w:lineRule="auto"/>
    </w:pPr>
    <w:rPr>
      <w:rFonts w:ascii="新細明體" w:eastAsia="新細明體" w:hAnsi="新細明體" w:cs="新細明體"/>
      <w:color w:val="000000"/>
    </w:rPr>
  </w:style>
  <w:style w:type="paragraph" w:customStyle="1" w:styleId="font12">
    <w:name w:val="font12"/>
    <w:basedOn w:val="a5"/>
    <w:rsid w:val="003B0711"/>
    <w:pPr>
      <w:widowControl/>
      <w:spacing w:before="100" w:beforeAutospacing="1" w:afterLines="0" w:after="100" w:afterAutospacing="1" w:line="240" w:lineRule="auto"/>
    </w:pPr>
    <w:rPr>
      <w:rFonts w:ascii="標楷體" w:hAnsi="標楷體" w:cs="新細明體"/>
      <w:color w:val="00B050"/>
    </w:rPr>
  </w:style>
  <w:style w:type="paragraph" w:customStyle="1" w:styleId="font13">
    <w:name w:val="font13"/>
    <w:basedOn w:val="a5"/>
    <w:rsid w:val="003B0711"/>
    <w:pPr>
      <w:widowControl/>
      <w:spacing w:before="100" w:beforeAutospacing="1" w:afterLines="0" w:after="100" w:afterAutospacing="1" w:line="240" w:lineRule="auto"/>
    </w:pPr>
    <w:rPr>
      <w:rFonts w:ascii="標楷體" w:hAnsi="標楷體" w:cs="新細明體"/>
      <w:color w:val="4F81BD"/>
    </w:rPr>
  </w:style>
  <w:style w:type="paragraph" w:customStyle="1" w:styleId="xl63">
    <w:name w:val="xl63"/>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4">
    <w:name w:val="xl64"/>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5">
    <w:name w:val="xl65"/>
    <w:basedOn w:val="a5"/>
    <w:rsid w:val="003B0711"/>
    <w:pPr>
      <w:widowControl/>
      <w:spacing w:before="100" w:beforeAutospacing="1" w:afterLines="0" w:after="100" w:afterAutospacing="1" w:line="240" w:lineRule="auto"/>
      <w:jc w:val="center"/>
    </w:pPr>
    <w:rPr>
      <w:rFonts w:ascii="標楷體" w:hAnsi="標楷體" w:cs="新細明體"/>
    </w:rPr>
  </w:style>
  <w:style w:type="paragraph" w:customStyle="1" w:styleId="xl66">
    <w:name w:val="xl66"/>
    <w:basedOn w:val="a5"/>
    <w:rsid w:val="003B0711"/>
    <w:pPr>
      <w:widowControl/>
      <w:spacing w:before="100" w:beforeAutospacing="1" w:afterLines="0" w:after="100" w:afterAutospacing="1" w:line="240" w:lineRule="auto"/>
      <w:jc w:val="center"/>
    </w:pPr>
    <w:rPr>
      <w:rFonts w:ascii="標楷體" w:hAnsi="標楷體" w:cs="新細明體"/>
    </w:rPr>
  </w:style>
  <w:style w:type="paragraph" w:customStyle="1" w:styleId="xl67">
    <w:name w:val="xl67"/>
    <w:basedOn w:val="a5"/>
    <w:rsid w:val="003B0711"/>
    <w:pPr>
      <w:widowControl/>
      <w:spacing w:before="100" w:beforeAutospacing="1" w:afterLines="0" w:after="100" w:afterAutospacing="1" w:line="240" w:lineRule="auto"/>
    </w:pPr>
    <w:rPr>
      <w:rFonts w:ascii="標楷體" w:hAnsi="標楷體" w:cs="新細明體"/>
    </w:rPr>
  </w:style>
  <w:style w:type="paragraph" w:customStyle="1" w:styleId="xl68">
    <w:name w:val="xl68"/>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69">
    <w:name w:val="xl69"/>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both"/>
    </w:pPr>
    <w:rPr>
      <w:rFonts w:ascii="標楷體" w:hAnsi="標楷體" w:cs="新細明體"/>
    </w:rPr>
  </w:style>
  <w:style w:type="paragraph" w:customStyle="1" w:styleId="xl70">
    <w:name w:val="xl70"/>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color w:val="FF0000"/>
    </w:rPr>
  </w:style>
  <w:style w:type="paragraph" w:customStyle="1" w:styleId="xl71">
    <w:name w:val="xl71"/>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2">
    <w:name w:val="xl72"/>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73">
    <w:name w:val="xl73"/>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4">
    <w:name w:val="xl74"/>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5">
    <w:name w:val="xl75"/>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6">
    <w:name w:val="xl76"/>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77">
    <w:name w:val="xl77"/>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both"/>
    </w:pPr>
    <w:rPr>
      <w:rFonts w:ascii="標楷體" w:hAnsi="標楷體" w:cs="新細明體"/>
    </w:rPr>
  </w:style>
  <w:style w:type="paragraph" w:customStyle="1" w:styleId="xl78">
    <w:name w:val="xl78"/>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79">
    <w:name w:val="xl79"/>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80">
    <w:name w:val="xl80"/>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jc w:val="center"/>
    </w:pPr>
    <w:rPr>
      <w:rFonts w:ascii="標楷體" w:hAnsi="標楷體" w:cs="新細明體"/>
    </w:rPr>
  </w:style>
  <w:style w:type="paragraph" w:customStyle="1" w:styleId="xl81">
    <w:name w:val="xl81"/>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82">
    <w:name w:val="xl82"/>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新細明體" w:eastAsia="新細明體" w:hAnsi="新細明體" w:cs="新細明體"/>
      <w:sz w:val="24"/>
      <w:szCs w:val="24"/>
    </w:rPr>
  </w:style>
  <w:style w:type="paragraph" w:customStyle="1" w:styleId="xl83">
    <w:name w:val="xl83"/>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color w:val="FF0000"/>
    </w:rPr>
  </w:style>
  <w:style w:type="paragraph" w:customStyle="1" w:styleId="xl84">
    <w:name w:val="xl84"/>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rPr>
  </w:style>
  <w:style w:type="paragraph" w:customStyle="1" w:styleId="xl85">
    <w:name w:val="xl85"/>
    <w:basedOn w:val="a5"/>
    <w:rsid w:val="003B0711"/>
    <w:pPr>
      <w:widowControl/>
      <w:spacing w:before="100" w:beforeAutospacing="1" w:afterLines="0" w:after="100" w:afterAutospacing="1" w:line="240" w:lineRule="auto"/>
    </w:pPr>
    <w:rPr>
      <w:rFonts w:ascii="標楷體" w:hAnsi="標楷體" w:cs="新細明體"/>
      <w:b/>
      <w:bCs/>
    </w:rPr>
  </w:style>
  <w:style w:type="paragraph" w:customStyle="1" w:styleId="xl86">
    <w:name w:val="xl86"/>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標楷體" w:hAnsi="標楷體" w:cs="新細明體"/>
      <w:b/>
      <w:bCs/>
    </w:rPr>
  </w:style>
  <w:style w:type="paragraph" w:customStyle="1" w:styleId="xl87">
    <w:name w:val="xl87"/>
    <w:basedOn w:val="a5"/>
    <w:rsid w:val="003B0711"/>
    <w:pPr>
      <w:widowControl/>
      <w:pBdr>
        <w:top w:val="single" w:sz="4" w:space="0" w:color="auto"/>
        <w:left w:val="single" w:sz="4" w:space="0" w:color="auto"/>
        <w:bottom w:val="single" w:sz="4" w:space="0" w:color="auto"/>
        <w:right w:val="single" w:sz="4" w:space="0" w:color="auto"/>
      </w:pBdr>
      <w:spacing w:before="100" w:beforeAutospacing="1" w:afterLines="0" w:after="100" w:afterAutospacing="1" w:line="240" w:lineRule="auto"/>
    </w:pPr>
    <w:rPr>
      <w:rFonts w:ascii="新細明體" w:eastAsia="新細明體" w:hAnsi="新細明體" w:cs="新細明體"/>
      <w:b/>
      <w:bCs/>
      <w:sz w:val="24"/>
      <w:szCs w:val="24"/>
    </w:rPr>
  </w:style>
  <w:style w:type="character" w:customStyle="1" w:styleId="afe">
    <w:name w:val="清單段落 字元"/>
    <w:link w:val="afd"/>
    <w:uiPriority w:val="34"/>
    <w:rsid w:val="003B0711"/>
    <w:rPr>
      <w:sz w:val="28"/>
      <w:szCs w:val="28"/>
    </w:rPr>
  </w:style>
  <w:style w:type="paragraph" w:styleId="affc">
    <w:name w:val="Note Heading"/>
    <w:basedOn w:val="a5"/>
    <w:next w:val="a5"/>
    <w:link w:val="affd"/>
    <w:uiPriority w:val="99"/>
    <w:unhideWhenUsed/>
    <w:rsid w:val="003B0711"/>
    <w:pPr>
      <w:spacing w:afterLines="0" w:line="240" w:lineRule="auto"/>
      <w:jc w:val="center"/>
    </w:pPr>
    <w:rPr>
      <w:rFonts w:ascii="標楷體" w:hAnsi="標楷體" w:cs="新細明體"/>
      <w:color w:val="000000"/>
    </w:rPr>
  </w:style>
  <w:style w:type="character" w:customStyle="1" w:styleId="affd">
    <w:name w:val="註釋標題 字元"/>
    <w:basedOn w:val="a6"/>
    <w:link w:val="affc"/>
    <w:uiPriority w:val="99"/>
    <w:rsid w:val="003B0711"/>
    <w:rPr>
      <w:rFonts w:ascii="標楷體" w:hAnsi="標楷體" w:cs="新細明體"/>
      <w:color w:val="000000"/>
      <w:sz w:val="28"/>
      <w:szCs w:val="28"/>
    </w:rPr>
  </w:style>
  <w:style w:type="paragraph" w:styleId="affe">
    <w:name w:val="Closing"/>
    <w:basedOn w:val="a5"/>
    <w:link w:val="afff"/>
    <w:uiPriority w:val="99"/>
    <w:unhideWhenUsed/>
    <w:rsid w:val="003B0711"/>
    <w:pPr>
      <w:spacing w:afterLines="0" w:line="240" w:lineRule="auto"/>
      <w:ind w:leftChars="1800" w:left="100"/>
    </w:pPr>
    <w:rPr>
      <w:rFonts w:ascii="標楷體" w:hAnsi="標楷體" w:cs="新細明體"/>
      <w:color w:val="000000"/>
    </w:rPr>
  </w:style>
  <w:style w:type="character" w:customStyle="1" w:styleId="afff">
    <w:name w:val="結語 字元"/>
    <w:basedOn w:val="a6"/>
    <w:link w:val="affe"/>
    <w:uiPriority w:val="99"/>
    <w:rsid w:val="003B0711"/>
    <w:rPr>
      <w:rFonts w:ascii="標楷體" w:hAnsi="標楷體" w:cs="新細明體"/>
      <w:color w:val="000000"/>
      <w:sz w:val="28"/>
      <w:szCs w:val="28"/>
    </w:rPr>
  </w:style>
  <w:style w:type="paragraph" w:styleId="afff0">
    <w:name w:val="Salutation"/>
    <w:basedOn w:val="a5"/>
    <w:next w:val="a5"/>
    <w:link w:val="afff1"/>
    <w:semiHidden/>
    <w:rsid w:val="0021476C"/>
  </w:style>
  <w:style w:type="character" w:customStyle="1" w:styleId="afff1">
    <w:name w:val="問候 字元"/>
    <w:basedOn w:val="a6"/>
    <w:link w:val="afff0"/>
    <w:semiHidden/>
    <w:rsid w:val="0021476C"/>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007">
      <w:bodyDiv w:val="1"/>
      <w:marLeft w:val="0"/>
      <w:marRight w:val="0"/>
      <w:marTop w:val="0"/>
      <w:marBottom w:val="0"/>
      <w:divBdr>
        <w:top w:val="none" w:sz="0" w:space="0" w:color="auto"/>
        <w:left w:val="none" w:sz="0" w:space="0" w:color="auto"/>
        <w:bottom w:val="none" w:sz="0" w:space="0" w:color="auto"/>
        <w:right w:val="none" w:sz="0" w:space="0" w:color="auto"/>
      </w:divBdr>
    </w:div>
    <w:div w:id="16933741">
      <w:bodyDiv w:val="1"/>
      <w:marLeft w:val="0"/>
      <w:marRight w:val="0"/>
      <w:marTop w:val="0"/>
      <w:marBottom w:val="0"/>
      <w:divBdr>
        <w:top w:val="none" w:sz="0" w:space="0" w:color="auto"/>
        <w:left w:val="none" w:sz="0" w:space="0" w:color="auto"/>
        <w:bottom w:val="none" w:sz="0" w:space="0" w:color="auto"/>
        <w:right w:val="none" w:sz="0" w:space="0" w:color="auto"/>
      </w:divBdr>
    </w:div>
    <w:div w:id="17633301">
      <w:bodyDiv w:val="1"/>
      <w:marLeft w:val="0"/>
      <w:marRight w:val="0"/>
      <w:marTop w:val="0"/>
      <w:marBottom w:val="0"/>
      <w:divBdr>
        <w:top w:val="none" w:sz="0" w:space="0" w:color="auto"/>
        <w:left w:val="none" w:sz="0" w:space="0" w:color="auto"/>
        <w:bottom w:val="none" w:sz="0" w:space="0" w:color="auto"/>
        <w:right w:val="none" w:sz="0" w:space="0" w:color="auto"/>
      </w:divBdr>
      <w:divsChild>
        <w:div w:id="338041911">
          <w:marLeft w:val="446"/>
          <w:marRight w:val="0"/>
          <w:marTop w:val="0"/>
          <w:marBottom w:val="0"/>
          <w:divBdr>
            <w:top w:val="none" w:sz="0" w:space="0" w:color="auto"/>
            <w:left w:val="none" w:sz="0" w:space="0" w:color="auto"/>
            <w:bottom w:val="none" w:sz="0" w:space="0" w:color="auto"/>
            <w:right w:val="none" w:sz="0" w:space="0" w:color="auto"/>
          </w:divBdr>
        </w:div>
        <w:div w:id="414590651">
          <w:marLeft w:val="446"/>
          <w:marRight w:val="0"/>
          <w:marTop w:val="0"/>
          <w:marBottom w:val="0"/>
          <w:divBdr>
            <w:top w:val="none" w:sz="0" w:space="0" w:color="auto"/>
            <w:left w:val="none" w:sz="0" w:space="0" w:color="auto"/>
            <w:bottom w:val="none" w:sz="0" w:space="0" w:color="auto"/>
            <w:right w:val="none" w:sz="0" w:space="0" w:color="auto"/>
          </w:divBdr>
        </w:div>
        <w:div w:id="424231252">
          <w:marLeft w:val="446"/>
          <w:marRight w:val="0"/>
          <w:marTop w:val="0"/>
          <w:marBottom w:val="0"/>
          <w:divBdr>
            <w:top w:val="none" w:sz="0" w:space="0" w:color="auto"/>
            <w:left w:val="none" w:sz="0" w:space="0" w:color="auto"/>
            <w:bottom w:val="none" w:sz="0" w:space="0" w:color="auto"/>
            <w:right w:val="none" w:sz="0" w:space="0" w:color="auto"/>
          </w:divBdr>
        </w:div>
        <w:div w:id="1303076114">
          <w:marLeft w:val="446"/>
          <w:marRight w:val="0"/>
          <w:marTop w:val="0"/>
          <w:marBottom w:val="0"/>
          <w:divBdr>
            <w:top w:val="none" w:sz="0" w:space="0" w:color="auto"/>
            <w:left w:val="none" w:sz="0" w:space="0" w:color="auto"/>
            <w:bottom w:val="none" w:sz="0" w:space="0" w:color="auto"/>
            <w:right w:val="none" w:sz="0" w:space="0" w:color="auto"/>
          </w:divBdr>
        </w:div>
        <w:div w:id="1925871184">
          <w:marLeft w:val="446"/>
          <w:marRight w:val="0"/>
          <w:marTop w:val="0"/>
          <w:marBottom w:val="0"/>
          <w:divBdr>
            <w:top w:val="none" w:sz="0" w:space="0" w:color="auto"/>
            <w:left w:val="none" w:sz="0" w:space="0" w:color="auto"/>
            <w:bottom w:val="none" w:sz="0" w:space="0" w:color="auto"/>
            <w:right w:val="none" w:sz="0" w:space="0" w:color="auto"/>
          </w:divBdr>
        </w:div>
        <w:div w:id="2026662599">
          <w:marLeft w:val="446"/>
          <w:marRight w:val="0"/>
          <w:marTop w:val="0"/>
          <w:marBottom w:val="0"/>
          <w:divBdr>
            <w:top w:val="none" w:sz="0" w:space="0" w:color="auto"/>
            <w:left w:val="none" w:sz="0" w:space="0" w:color="auto"/>
            <w:bottom w:val="none" w:sz="0" w:space="0" w:color="auto"/>
            <w:right w:val="none" w:sz="0" w:space="0" w:color="auto"/>
          </w:divBdr>
        </w:div>
      </w:divsChild>
    </w:div>
    <w:div w:id="36050531">
      <w:bodyDiv w:val="1"/>
      <w:marLeft w:val="0"/>
      <w:marRight w:val="0"/>
      <w:marTop w:val="0"/>
      <w:marBottom w:val="0"/>
      <w:divBdr>
        <w:top w:val="none" w:sz="0" w:space="0" w:color="auto"/>
        <w:left w:val="none" w:sz="0" w:space="0" w:color="auto"/>
        <w:bottom w:val="none" w:sz="0" w:space="0" w:color="auto"/>
        <w:right w:val="none" w:sz="0" w:space="0" w:color="auto"/>
      </w:divBdr>
    </w:div>
    <w:div w:id="37627286">
      <w:bodyDiv w:val="1"/>
      <w:marLeft w:val="0"/>
      <w:marRight w:val="0"/>
      <w:marTop w:val="0"/>
      <w:marBottom w:val="0"/>
      <w:divBdr>
        <w:top w:val="none" w:sz="0" w:space="0" w:color="auto"/>
        <w:left w:val="none" w:sz="0" w:space="0" w:color="auto"/>
        <w:bottom w:val="none" w:sz="0" w:space="0" w:color="auto"/>
        <w:right w:val="none" w:sz="0" w:space="0" w:color="auto"/>
      </w:divBdr>
    </w:div>
    <w:div w:id="47266298">
      <w:bodyDiv w:val="1"/>
      <w:marLeft w:val="0"/>
      <w:marRight w:val="0"/>
      <w:marTop w:val="0"/>
      <w:marBottom w:val="0"/>
      <w:divBdr>
        <w:top w:val="none" w:sz="0" w:space="0" w:color="auto"/>
        <w:left w:val="none" w:sz="0" w:space="0" w:color="auto"/>
        <w:bottom w:val="none" w:sz="0" w:space="0" w:color="auto"/>
        <w:right w:val="none" w:sz="0" w:space="0" w:color="auto"/>
      </w:divBdr>
      <w:divsChild>
        <w:div w:id="2010208335">
          <w:marLeft w:val="547"/>
          <w:marRight w:val="0"/>
          <w:marTop w:val="115"/>
          <w:marBottom w:val="0"/>
          <w:divBdr>
            <w:top w:val="none" w:sz="0" w:space="0" w:color="auto"/>
            <w:left w:val="none" w:sz="0" w:space="0" w:color="auto"/>
            <w:bottom w:val="none" w:sz="0" w:space="0" w:color="auto"/>
            <w:right w:val="none" w:sz="0" w:space="0" w:color="auto"/>
          </w:divBdr>
        </w:div>
      </w:divsChild>
    </w:div>
    <w:div w:id="53507334">
      <w:bodyDiv w:val="1"/>
      <w:marLeft w:val="0"/>
      <w:marRight w:val="0"/>
      <w:marTop w:val="0"/>
      <w:marBottom w:val="0"/>
      <w:divBdr>
        <w:top w:val="none" w:sz="0" w:space="0" w:color="auto"/>
        <w:left w:val="none" w:sz="0" w:space="0" w:color="auto"/>
        <w:bottom w:val="none" w:sz="0" w:space="0" w:color="auto"/>
        <w:right w:val="none" w:sz="0" w:space="0" w:color="auto"/>
      </w:divBdr>
    </w:div>
    <w:div w:id="59795131">
      <w:bodyDiv w:val="1"/>
      <w:marLeft w:val="0"/>
      <w:marRight w:val="0"/>
      <w:marTop w:val="0"/>
      <w:marBottom w:val="0"/>
      <w:divBdr>
        <w:top w:val="none" w:sz="0" w:space="0" w:color="auto"/>
        <w:left w:val="none" w:sz="0" w:space="0" w:color="auto"/>
        <w:bottom w:val="none" w:sz="0" w:space="0" w:color="auto"/>
        <w:right w:val="none" w:sz="0" w:space="0" w:color="auto"/>
      </w:divBdr>
    </w:div>
    <w:div w:id="59908303">
      <w:bodyDiv w:val="1"/>
      <w:marLeft w:val="0"/>
      <w:marRight w:val="0"/>
      <w:marTop w:val="0"/>
      <w:marBottom w:val="0"/>
      <w:divBdr>
        <w:top w:val="none" w:sz="0" w:space="0" w:color="auto"/>
        <w:left w:val="none" w:sz="0" w:space="0" w:color="auto"/>
        <w:bottom w:val="none" w:sz="0" w:space="0" w:color="auto"/>
        <w:right w:val="none" w:sz="0" w:space="0" w:color="auto"/>
      </w:divBdr>
    </w:div>
    <w:div w:id="61146975">
      <w:bodyDiv w:val="1"/>
      <w:marLeft w:val="0"/>
      <w:marRight w:val="0"/>
      <w:marTop w:val="0"/>
      <w:marBottom w:val="0"/>
      <w:divBdr>
        <w:top w:val="none" w:sz="0" w:space="0" w:color="auto"/>
        <w:left w:val="none" w:sz="0" w:space="0" w:color="auto"/>
        <w:bottom w:val="none" w:sz="0" w:space="0" w:color="auto"/>
        <w:right w:val="none" w:sz="0" w:space="0" w:color="auto"/>
      </w:divBdr>
    </w:div>
    <w:div w:id="61563395">
      <w:bodyDiv w:val="1"/>
      <w:marLeft w:val="0"/>
      <w:marRight w:val="0"/>
      <w:marTop w:val="0"/>
      <w:marBottom w:val="0"/>
      <w:divBdr>
        <w:top w:val="none" w:sz="0" w:space="0" w:color="auto"/>
        <w:left w:val="none" w:sz="0" w:space="0" w:color="auto"/>
        <w:bottom w:val="none" w:sz="0" w:space="0" w:color="auto"/>
        <w:right w:val="none" w:sz="0" w:space="0" w:color="auto"/>
      </w:divBdr>
    </w:div>
    <w:div w:id="104273703">
      <w:bodyDiv w:val="1"/>
      <w:marLeft w:val="0"/>
      <w:marRight w:val="0"/>
      <w:marTop w:val="0"/>
      <w:marBottom w:val="0"/>
      <w:divBdr>
        <w:top w:val="none" w:sz="0" w:space="0" w:color="auto"/>
        <w:left w:val="none" w:sz="0" w:space="0" w:color="auto"/>
        <w:bottom w:val="none" w:sz="0" w:space="0" w:color="auto"/>
        <w:right w:val="none" w:sz="0" w:space="0" w:color="auto"/>
      </w:divBdr>
    </w:div>
    <w:div w:id="128327748">
      <w:bodyDiv w:val="1"/>
      <w:marLeft w:val="0"/>
      <w:marRight w:val="0"/>
      <w:marTop w:val="0"/>
      <w:marBottom w:val="0"/>
      <w:divBdr>
        <w:top w:val="none" w:sz="0" w:space="0" w:color="auto"/>
        <w:left w:val="none" w:sz="0" w:space="0" w:color="auto"/>
        <w:bottom w:val="none" w:sz="0" w:space="0" w:color="auto"/>
        <w:right w:val="none" w:sz="0" w:space="0" w:color="auto"/>
      </w:divBdr>
    </w:div>
    <w:div w:id="166024483">
      <w:bodyDiv w:val="1"/>
      <w:marLeft w:val="0"/>
      <w:marRight w:val="0"/>
      <w:marTop w:val="0"/>
      <w:marBottom w:val="0"/>
      <w:divBdr>
        <w:top w:val="none" w:sz="0" w:space="0" w:color="auto"/>
        <w:left w:val="none" w:sz="0" w:space="0" w:color="auto"/>
        <w:bottom w:val="none" w:sz="0" w:space="0" w:color="auto"/>
        <w:right w:val="none" w:sz="0" w:space="0" w:color="auto"/>
      </w:divBdr>
      <w:divsChild>
        <w:div w:id="424691990">
          <w:marLeft w:val="446"/>
          <w:marRight w:val="0"/>
          <w:marTop w:val="0"/>
          <w:marBottom w:val="0"/>
          <w:divBdr>
            <w:top w:val="none" w:sz="0" w:space="0" w:color="auto"/>
            <w:left w:val="none" w:sz="0" w:space="0" w:color="auto"/>
            <w:bottom w:val="none" w:sz="0" w:space="0" w:color="auto"/>
            <w:right w:val="none" w:sz="0" w:space="0" w:color="auto"/>
          </w:divBdr>
        </w:div>
        <w:div w:id="1735931363">
          <w:marLeft w:val="446"/>
          <w:marRight w:val="0"/>
          <w:marTop w:val="0"/>
          <w:marBottom w:val="0"/>
          <w:divBdr>
            <w:top w:val="none" w:sz="0" w:space="0" w:color="auto"/>
            <w:left w:val="none" w:sz="0" w:space="0" w:color="auto"/>
            <w:bottom w:val="none" w:sz="0" w:space="0" w:color="auto"/>
            <w:right w:val="none" w:sz="0" w:space="0" w:color="auto"/>
          </w:divBdr>
        </w:div>
        <w:div w:id="1964731016">
          <w:marLeft w:val="446"/>
          <w:marRight w:val="0"/>
          <w:marTop w:val="0"/>
          <w:marBottom w:val="0"/>
          <w:divBdr>
            <w:top w:val="none" w:sz="0" w:space="0" w:color="auto"/>
            <w:left w:val="none" w:sz="0" w:space="0" w:color="auto"/>
            <w:bottom w:val="none" w:sz="0" w:space="0" w:color="auto"/>
            <w:right w:val="none" w:sz="0" w:space="0" w:color="auto"/>
          </w:divBdr>
        </w:div>
      </w:divsChild>
    </w:div>
    <w:div w:id="180315287">
      <w:bodyDiv w:val="1"/>
      <w:marLeft w:val="0"/>
      <w:marRight w:val="0"/>
      <w:marTop w:val="0"/>
      <w:marBottom w:val="0"/>
      <w:divBdr>
        <w:top w:val="none" w:sz="0" w:space="0" w:color="auto"/>
        <w:left w:val="none" w:sz="0" w:space="0" w:color="auto"/>
        <w:bottom w:val="none" w:sz="0" w:space="0" w:color="auto"/>
        <w:right w:val="none" w:sz="0" w:space="0" w:color="auto"/>
      </w:divBdr>
    </w:div>
    <w:div w:id="210390298">
      <w:bodyDiv w:val="1"/>
      <w:marLeft w:val="0"/>
      <w:marRight w:val="0"/>
      <w:marTop w:val="0"/>
      <w:marBottom w:val="0"/>
      <w:divBdr>
        <w:top w:val="none" w:sz="0" w:space="0" w:color="auto"/>
        <w:left w:val="none" w:sz="0" w:space="0" w:color="auto"/>
        <w:bottom w:val="none" w:sz="0" w:space="0" w:color="auto"/>
        <w:right w:val="none" w:sz="0" w:space="0" w:color="auto"/>
      </w:divBdr>
      <w:divsChild>
        <w:div w:id="265845672">
          <w:marLeft w:val="720"/>
          <w:marRight w:val="0"/>
          <w:marTop w:val="115"/>
          <w:marBottom w:val="0"/>
          <w:divBdr>
            <w:top w:val="none" w:sz="0" w:space="0" w:color="auto"/>
            <w:left w:val="none" w:sz="0" w:space="0" w:color="auto"/>
            <w:bottom w:val="none" w:sz="0" w:space="0" w:color="auto"/>
            <w:right w:val="none" w:sz="0" w:space="0" w:color="auto"/>
          </w:divBdr>
        </w:div>
      </w:divsChild>
    </w:div>
    <w:div w:id="252860201">
      <w:bodyDiv w:val="1"/>
      <w:marLeft w:val="0"/>
      <w:marRight w:val="0"/>
      <w:marTop w:val="0"/>
      <w:marBottom w:val="0"/>
      <w:divBdr>
        <w:top w:val="none" w:sz="0" w:space="0" w:color="auto"/>
        <w:left w:val="none" w:sz="0" w:space="0" w:color="auto"/>
        <w:bottom w:val="none" w:sz="0" w:space="0" w:color="auto"/>
        <w:right w:val="none" w:sz="0" w:space="0" w:color="auto"/>
      </w:divBdr>
    </w:div>
    <w:div w:id="258146829">
      <w:bodyDiv w:val="1"/>
      <w:marLeft w:val="0"/>
      <w:marRight w:val="0"/>
      <w:marTop w:val="0"/>
      <w:marBottom w:val="0"/>
      <w:divBdr>
        <w:top w:val="none" w:sz="0" w:space="0" w:color="auto"/>
        <w:left w:val="none" w:sz="0" w:space="0" w:color="auto"/>
        <w:bottom w:val="none" w:sz="0" w:space="0" w:color="auto"/>
        <w:right w:val="none" w:sz="0" w:space="0" w:color="auto"/>
      </w:divBdr>
    </w:div>
    <w:div w:id="262223290">
      <w:bodyDiv w:val="1"/>
      <w:marLeft w:val="0"/>
      <w:marRight w:val="0"/>
      <w:marTop w:val="0"/>
      <w:marBottom w:val="0"/>
      <w:divBdr>
        <w:top w:val="none" w:sz="0" w:space="0" w:color="auto"/>
        <w:left w:val="none" w:sz="0" w:space="0" w:color="auto"/>
        <w:bottom w:val="none" w:sz="0" w:space="0" w:color="auto"/>
        <w:right w:val="none" w:sz="0" w:space="0" w:color="auto"/>
      </w:divBdr>
      <w:divsChild>
        <w:div w:id="454298562">
          <w:marLeft w:val="691"/>
          <w:marRight w:val="0"/>
          <w:marTop w:val="0"/>
          <w:marBottom w:val="0"/>
          <w:divBdr>
            <w:top w:val="none" w:sz="0" w:space="0" w:color="auto"/>
            <w:left w:val="none" w:sz="0" w:space="0" w:color="auto"/>
            <w:bottom w:val="none" w:sz="0" w:space="0" w:color="auto"/>
            <w:right w:val="none" w:sz="0" w:space="0" w:color="auto"/>
          </w:divBdr>
        </w:div>
      </w:divsChild>
    </w:div>
    <w:div w:id="268515653">
      <w:bodyDiv w:val="1"/>
      <w:marLeft w:val="0"/>
      <w:marRight w:val="0"/>
      <w:marTop w:val="0"/>
      <w:marBottom w:val="0"/>
      <w:divBdr>
        <w:top w:val="none" w:sz="0" w:space="0" w:color="auto"/>
        <w:left w:val="none" w:sz="0" w:space="0" w:color="auto"/>
        <w:bottom w:val="none" w:sz="0" w:space="0" w:color="auto"/>
        <w:right w:val="none" w:sz="0" w:space="0" w:color="auto"/>
      </w:divBdr>
    </w:div>
    <w:div w:id="300114673">
      <w:bodyDiv w:val="1"/>
      <w:marLeft w:val="0"/>
      <w:marRight w:val="0"/>
      <w:marTop w:val="0"/>
      <w:marBottom w:val="0"/>
      <w:divBdr>
        <w:top w:val="none" w:sz="0" w:space="0" w:color="auto"/>
        <w:left w:val="none" w:sz="0" w:space="0" w:color="auto"/>
        <w:bottom w:val="none" w:sz="0" w:space="0" w:color="auto"/>
        <w:right w:val="none" w:sz="0" w:space="0" w:color="auto"/>
      </w:divBdr>
    </w:div>
    <w:div w:id="321276777">
      <w:bodyDiv w:val="1"/>
      <w:marLeft w:val="0"/>
      <w:marRight w:val="0"/>
      <w:marTop w:val="0"/>
      <w:marBottom w:val="0"/>
      <w:divBdr>
        <w:top w:val="none" w:sz="0" w:space="0" w:color="auto"/>
        <w:left w:val="none" w:sz="0" w:space="0" w:color="auto"/>
        <w:bottom w:val="none" w:sz="0" w:space="0" w:color="auto"/>
        <w:right w:val="none" w:sz="0" w:space="0" w:color="auto"/>
      </w:divBdr>
      <w:divsChild>
        <w:div w:id="404306585">
          <w:marLeft w:val="446"/>
          <w:marRight w:val="0"/>
          <w:marTop w:val="0"/>
          <w:marBottom w:val="0"/>
          <w:divBdr>
            <w:top w:val="none" w:sz="0" w:space="0" w:color="auto"/>
            <w:left w:val="none" w:sz="0" w:space="0" w:color="auto"/>
            <w:bottom w:val="none" w:sz="0" w:space="0" w:color="auto"/>
            <w:right w:val="none" w:sz="0" w:space="0" w:color="auto"/>
          </w:divBdr>
        </w:div>
        <w:div w:id="1872300804">
          <w:marLeft w:val="446"/>
          <w:marRight w:val="0"/>
          <w:marTop w:val="0"/>
          <w:marBottom w:val="0"/>
          <w:divBdr>
            <w:top w:val="none" w:sz="0" w:space="0" w:color="auto"/>
            <w:left w:val="none" w:sz="0" w:space="0" w:color="auto"/>
            <w:bottom w:val="none" w:sz="0" w:space="0" w:color="auto"/>
            <w:right w:val="none" w:sz="0" w:space="0" w:color="auto"/>
          </w:divBdr>
        </w:div>
      </w:divsChild>
    </w:div>
    <w:div w:id="337539570">
      <w:bodyDiv w:val="1"/>
      <w:marLeft w:val="0"/>
      <w:marRight w:val="0"/>
      <w:marTop w:val="0"/>
      <w:marBottom w:val="0"/>
      <w:divBdr>
        <w:top w:val="none" w:sz="0" w:space="0" w:color="auto"/>
        <w:left w:val="none" w:sz="0" w:space="0" w:color="auto"/>
        <w:bottom w:val="none" w:sz="0" w:space="0" w:color="auto"/>
        <w:right w:val="none" w:sz="0" w:space="0" w:color="auto"/>
      </w:divBdr>
    </w:div>
    <w:div w:id="343214462">
      <w:bodyDiv w:val="1"/>
      <w:marLeft w:val="0"/>
      <w:marRight w:val="0"/>
      <w:marTop w:val="0"/>
      <w:marBottom w:val="0"/>
      <w:divBdr>
        <w:top w:val="none" w:sz="0" w:space="0" w:color="auto"/>
        <w:left w:val="none" w:sz="0" w:space="0" w:color="auto"/>
        <w:bottom w:val="none" w:sz="0" w:space="0" w:color="auto"/>
        <w:right w:val="none" w:sz="0" w:space="0" w:color="auto"/>
      </w:divBdr>
    </w:div>
    <w:div w:id="347222756">
      <w:bodyDiv w:val="1"/>
      <w:marLeft w:val="0"/>
      <w:marRight w:val="0"/>
      <w:marTop w:val="0"/>
      <w:marBottom w:val="0"/>
      <w:divBdr>
        <w:top w:val="none" w:sz="0" w:space="0" w:color="auto"/>
        <w:left w:val="none" w:sz="0" w:space="0" w:color="auto"/>
        <w:bottom w:val="none" w:sz="0" w:space="0" w:color="auto"/>
        <w:right w:val="none" w:sz="0" w:space="0" w:color="auto"/>
      </w:divBdr>
    </w:div>
    <w:div w:id="363940452">
      <w:bodyDiv w:val="1"/>
      <w:marLeft w:val="0"/>
      <w:marRight w:val="0"/>
      <w:marTop w:val="0"/>
      <w:marBottom w:val="0"/>
      <w:divBdr>
        <w:top w:val="none" w:sz="0" w:space="0" w:color="auto"/>
        <w:left w:val="none" w:sz="0" w:space="0" w:color="auto"/>
        <w:bottom w:val="none" w:sz="0" w:space="0" w:color="auto"/>
        <w:right w:val="none" w:sz="0" w:space="0" w:color="auto"/>
      </w:divBdr>
    </w:div>
    <w:div w:id="364212572">
      <w:bodyDiv w:val="1"/>
      <w:marLeft w:val="0"/>
      <w:marRight w:val="0"/>
      <w:marTop w:val="0"/>
      <w:marBottom w:val="0"/>
      <w:divBdr>
        <w:top w:val="none" w:sz="0" w:space="0" w:color="auto"/>
        <w:left w:val="none" w:sz="0" w:space="0" w:color="auto"/>
        <w:bottom w:val="none" w:sz="0" w:space="0" w:color="auto"/>
        <w:right w:val="none" w:sz="0" w:space="0" w:color="auto"/>
      </w:divBdr>
      <w:divsChild>
        <w:div w:id="200019993">
          <w:marLeft w:val="1800"/>
          <w:marRight w:val="0"/>
          <w:marTop w:val="115"/>
          <w:marBottom w:val="0"/>
          <w:divBdr>
            <w:top w:val="none" w:sz="0" w:space="0" w:color="auto"/>
            <w:left w:val="none" w:sz="0" w:space="0" w:color="auto"/>
            <w:bottom w:val="none" w:sz="0" w:space="0" w:color="auto"/>
            <w:right w:val="none" w:sz="0" w:space="0" w:color="auto"/>
          </w:divBdr>
        </w:div>
        <w:div w:id="337076518">
          <w:marLeft w:val="2520"/>
          <w:marRight w:val="0"/>
          <w:marTop w:val="96"/>
          <w:marBottom w:val="0"/>
          <w:divBdr>
            <w:top w:val="none" w:sz="0" w:space="0" w:color="auto"/>
            <w:left w:val="none" w:sz="0" w:space="0" w:color="auto"/>
            <w:bottom w:val="none" w:sz="0" w:space="0" w:color="auto"/>
            <w:right w:val="none" w:sz="0" w:space="0" w:color="auto"/>
          </w:divBdr>
        </w:div>
        <w:div w:id="679964806">
          <w:marLeft w:val="1800"/>
          <w:marRight w:val="0"/>
          <w:marTop w:val="115"/>
          <w:marBottom w:val="0"/>
          <w:divBdr>
            <w:top w:val="none" w:sz="0" w:space="0" w:color="auto"/>
            <w:left w:val="none" w:sz="0" w:space="0" w:color="auto"/>
            <w:bottom w:val="none" w:sz="0" w:space="0" w:color="auto"/>
            <w:right w:val="none" w:sz="0" w:space="0" w:color="auto"/>
          </w:divBdr>
        </w:div>
        <w:div w:id="1943803602">
          <w:marLeft w:val="2520"/>
          <w:marRight w:val="0"/>
          <w:marTop w:val="96"/>
          <w:marBottom w:val="0"/>
          <w:divBdr>
            <w:top w:val="none" w:sz="0" w:space="0" w:color="auto"/>
            <w:left w:val="none" w:sz="0" w:space="0" w:color="auto"/>
            <w:bottom w:val="none" w:sz="0" w:space="0" w:color="auto"/>
            <w:right w:val="none" w:sz="0" w:space="0" w:color="auto"/>
          </w:divBdr>
        </w:div>
      </w:divsChild>
    </w:div>
    <w:div w:id="367878830">
      <w:bodyDiv w:val="1"/>
      <w:marLeft w:val="0"/>
      <w:marRight w:val="0"/>
      <w:marTop w:val="0"/>
      <w:marBottom w:val="0"/>
      <w:divBdr>
        <w:top w:val="none" w:sz="0" w:space="0" w:color="auto"/>
        <w:left w:val="none" w:sz="0" w:space="0" w:color="auto"/>
        <w:bottom w:val="none" w:sz="0" w:space="0" w:color="auto"/>
        <w:right w:val="none" w:sz="0" w:space="0" w:color="auto"/>
      </w:divBdr>
      <w:divsChild>
        <w:div w:id="1162352172">
          <w:marLeft w:val="446"/>
          <w:marRight w:val="0"/>
          <w:marTop w:val="0"/>
          <w:marBottom w:val="0"/>
          <w:divBdr>
            <w:top w:val="none" w:sz="0" w:space="0" w:color="auto"/>
            <w:left w:val="none" w:sz="0" w:space="0" w:color="auto"/>
            <w:bottom w:val="none" w:sz="0" w:space="0" w:color="auto"/>
            <w:right w:val="none" w:sz="0" w:space="0" w:color="auto"/>
          </w:divBdr>
        </w:div>
        <w:div w:id="1361931832">
          <w:marLeft w:val="446"/>
          <w:marRight w:val="0"/>
          <w:marTop w:val="0"/>
          <w:marBottom w:val="0"/>
          <w:divBdr>
            <w:top w:val="none" w:sz="0" w:space="0" w:color="auto"/>
            <w:left w:val="none" w:sz="0" w:space="0" w:color="auto"/>
            <w:bottom w:val="none" w:sz="0" w:space="0" w:color="auto"/>
            <w:right w:val="none" w:sz="0" w:space="0" w:color="auto"/>
          </w:divBdr>
        </w:div>
        <w:div w:id="2016151980">
          <w:marLeft w:val="446"/>
          <w:marRight w:val="0"/>
          <w:marTop w:val="0"/>
          <w:marBottom w:val="0"/>
          <w:divBdr>
            <w:top w:val="none" w:sz="0" w:space="0" w:color="auto"/>
            <w:left w:val="none" w:sz="0" w:space="0" w:color="auto"/>
            <w:bottom w:val="none" w:sz="0" w:space="0" w:color="auto"/>
            <w:right w:val="none" w:sz="0" w:space="0" w:color="auto"/>
          </w:divBdr>
        </w:div>
      </w:divsChild>
    </w:div>
    <w:div w:id="376050211">
      <w:bodyDiv w:val="1"/>
      <w:marLeft w:val="0"/>
      <w:marRight w:val="0"/>
      <w:marTop w:val="0"/>
      <w:marBottom w:val="0"/>
      <w:divBdr>
        <w:top w:val="none" w:sz="0" w:space="0" w:color="auto"/>
        <w:left w:val="none" w:sz="0" w:space="0" w:color="auto"/>
        <w:bottom w:val="none" w:sz="0" w:space="0" w:color="auto"/>
        <w:right w:val="none" w:sz="0" w:space="0" w:color="auto"/>
      </w:divBdr>
    </w:div>
    <w:div w:id="389809448">
      <w:bodyDiv w:val="1"/>
      <w:marLeft w:val="0"/>
      <w:marRight w:val="0"/>
      <w:marTop w:val="0"/>
      <w:marBottom w:val="0"/>
      <w:divBdr>
        <w:top w:val="none" w:sz="0" w:space="0" w:color="auto"/>
        <w:left w:val="none" w:sz="0" w:space="0" w:color="auto"/>
        <w:bottom w:val="none" w:sz="0" w:space="0" w:color="auto"/>
        <w:right w:val="none" w:sz="0" w:space="0" w:color="auto"/>
      </w:divBdr>
    </w:div>
    <w:div w:id="403845043">
      <w:bodyDiv w:val="1"/>
      <w:marLeft w:val="0"/>
      <w:marRight w:val="0"/>
      <w:marTop w:val="0"/>
      <w:marBottom w:val="0"/>
      <w:divBdr>
        <w:top w:val="none" w:sz="0" w:space="0" w:color="auto"/>
        <w:left w:val="none" w:sz="0" w:space="0" w:color="auto"/>
        <w:bottom w:val="none" w:sz="0" w:space="0" w:color="auto"/>
        <w:right w:val="none" w:sz="0" w:space="0" w:color="auto"/>
      </w:divBdr>
      <w:divsChild>
        <w:div w:id="1616984112">
          <w:marLeft w:val="691"/>
          <w:marRight w:val="0"/>
          <w:marTop w:val="0"/>
          <w:marBottom w:val="0"/>
          <w:divBdr>
            <w:top w:val="none" w:sz="0" w:space="0" w:color="auto"/>
            <w:left w:val="none" w:sz="0" w:space="0" w:color="auto"/>
            <w:bottom w:val="none" w:sz="0" w:space="0" w:color="auto"/>
            <w:right w:val="none" w:sz="0" w:space="0" w:color="auto"/>
          </w:divBdr>
        </w:div>
      </w:divsChild>
    </w:div>
    <w:div w:id="407458879">
      <w:bodyDiv w:val="1"/>
      <w:marLeft w:val="0"/>
      <w:marRight w:val="0"/>
      <w:marTop w:val="0"/>
      <w:marBottom w:val="0"/>
      <w:divBdr>
        <w:top w:val="none" w:sz="0" w:space="0" w:color="auto"/>
        <w:left w:val="none" w:sz="0" w:space="0" w:color="auto"/>
        <w:bottom w:val="none" w:sz="0" w:space="0" w:color="auto"/>
        <w:right w:val="none" w:sz="0" w:space="0" w:color="auto"/>
      </w:divBdr>
    </w:div>
    <w:div w:id="416946483">
      <w:bodyDiv w:val="1"/>
      <w:marLeft w:val="0"/>
      <w:marRight w:val="0"/>
      <w:marTop w:val="0"/>
      <w:marBottom w:val="0"/>
      <w:divBdr>
        <w:top w:val="none" w:sz="0" w:space="0" w:color="auto"/>
        <w:left w:val="none" w:sz="0" w:space="0" w:color="auto"/>
        <w:bottom w:val="none" w:sz="0" w:space="0" w:color="auto"/>
        <w:right w:val="none" w:sz="0" w:space="0" w:color="auto"/>
      </w:divBdr>
    </w:div>
    <w:div w:id="436214536">
      <w:bodyDiv w:val="1"/>
      <w:marLeft w:val="0"/>
      <w:marRight w:val="0"/>
      <w:marTop w:val="0"/>
      <w:marBottom w:val="0"/>
      <w:divBdr>
        <w:top w:val="none" w:sz="0" w:space="0" w:color="auto"/>
        <w:left w:val="none" w:sz="0" w:space="0" w:color="auto"/>
        <w:bottom w:val="none" w:sz="0" w:space="0" w:color="auto"/>
        <w:right w:val="none" w:sz="0" w:space="0" w:color="auto"/>
      </w:divBdr>
    </w:div>
    <w:div w:id="466818253">
      <w:bodyDiv w:val="1"/>
      <w:marLeft w:val="0"/>
      <w:marRight w:val="0"/>
      <w:marTop w:val="0"/>
      <w:marBottom w:val="0"/>
      <w:divBdr>
        <w:top w:val="none" w:sz="0" w:space="0" w:color="auto"/>
        <w:left w:val="none" w:sz="0" w:space="0" w:color="auto"/>
        <w:bottom w:val="none" w:sz="0" w:space="0" w:color="auto"/>
        <w:right w:val="none" w:sz="0" w:space="0" w:color="auto"/>
      </w:divBdr>
    </w:div>
    <w:div w:id="470680280">
      <w:bodyDiv w:val="1"/>
      <w:marLeft w:val="0"/>
      <w:marRight w:val="0"/>
      <w:marTop w:val="0"/>
      <w:marBottom w:val="0"/>
      <w:divBdr>
        <w:top w:val="none" w:sz="0" w:space="0" w:color="auto"/>
        <w:left w:val="none" w:sz="0" w:space="0" w:color="auto"/>
        <w:bottom w:val="none" w:sz="0" w:space="0" w:color="auto"/>
        <w:right w:val="none" w:sz="0" w:space="0" w:color="auto"/>
      </w:divBdr>
    </w:div>
    <w:div w:id="486552700">
      <w:bodyDiv w:val="1"/>
      <w:marLeft w:val="0"/>
      <w:marRight w:val="0"/>
      <w:marTop w:val="0"/>
      <w:marBottom w:val="0"/>
      <w:divBdr>
        <w:top w:val="none" w:sz="0" w:space="0" w:color="auto"/>
        <w:left w:val="none" w:sz="0" w:space="0" w:color="auto"/>
        <w:bottom w:val="none" w:sz="0" w:space="0" w:color="auto"/>
        <w:right w:val="none" w:sz="0" w:space="0" w:color="auto"/>
      </w:divBdr>
      <w:divsChild>
        <w:div w:id="194583688">
          <w:marLeft w:val="691"/>
          <w:marRight w:val="0"/>
          <w:marTop w:val="0"/>
          <w:marBottom w:val="0"/>
          <w:divBdr>
            <w:top w:val="none" w:sz="0" w:space="0" w:color="auto"/>
            <w:left w:val="none" w:sz="0" w:space="0" w:color="auto"/>
            <w:bottom w:val="none" w:sz="0" w:space="0" w:color="auto"/>
            <w:right w:val="none" w:sz="0" w:space="0" w:color="auto"/>
          </w:divBdr>
        </w:div>
      </w:divsChild>
    </w:div>
    <w:div w:id="510218434">
      <w:bodyDiv w:val="1"/>
      <w:marLeft w:val="0"/>
      <w:marRight w:val="0"/>
      <w:marTop w:val="0"/>
      <w:marBottom w:val="0"/>
      <w:divBdr>
        <w:top w:val="none" w:sz="0" w:space="0" w:color="auto"/>
        <w:left w:val="none" w:sz="0" w:space="0" w:color="auto"/>
        <w:bottom w:val="none" w:sz="0" w:space="0" w:color="auto"/>
        <w:right w:val="none" w:sz="0" w:space="0" w:color="auto"/>
      </w:divBdr>
      <w:divsChild>
        <w:div w:id="500121068">
          <w:marLeft w:val="1166"/>
          <w:marRight w:val="0"/>
          <w:marTop w:val="125"/>
          <w:marBottom w:val="0"/>
          <w:divBdr>
            <w:top w:val="none" w:sz="0" w:space="0" w:color="auto"/>
            <w:left w:val="none" w:sz="0" w:space="0" w:color="auto"/>
            <w:bottom w:val="none" w:sz="0" w:space="0" w:color="auto"/>
            <w:right w:val="none" w:sz="0" w:space="0" w:color="auto"/>
          </w:divBdr>
        </w:div>
        <w:div w:id="554968978">
          <w:marLeft w:val="1166"/>
          <w:marRight w:val="0"/>
          <w:marTop w:val="125"/>
          <w:marBottom w:val="0"/>
          <w:divBdr>
            <w:top w:val="none" w:sz="0" w:space="0" w:color="auto"/>
            <w:left w:val="none" w:sz="0" w:space="0" w:color="auto"/>
            <w:bottom w:val="none" w:sz="0" w:space="0" w:color="auto"/>
            <w:right w:val="none" w:sz="0" w:space="0" w:color="auto"/>
          </w:divBdr>
        </w:div>
        <w:div w:id="661853598">
          <w:marLeft w:val="1714"/>
          <w:marRight w:val="0"/>
          <w:marTop w:val="115"/>
          <w:marBottom w:val="0"/>
          <w:divBdr>
            <w:top w:val="none" w:sz="0" w:space="0" w:color="auto"/>
            <w:left w:val="none" w:sz="0" w:space="0" w:color="auto"/>
            <w:bottom w:val="none" w:sz="0" w:space="0" w:color="auto"/>
            <w:right w:val="none" w:sz="0" w:space="0" w:color="auto"/>
          </w:divBdr>
        </w:div>
        <w:div w:id="687097834">
          <w:marLeft w:val="1714"/>
          <w:marRight w:val="0"/>
          <w:marTop w:val="115"/>
          <w:marBottom w:val="0"/>
          <w:divBdr>
            <w:top w:val="none" w:sz="0" w:space="0" w:color="auto"/>
            <w:left w:val="none" w:sz="0" w:space="0" w:color="auto"/>
            <w:bottom w:val="none" w:sz="0" w:space="0" w:color="auto"/>
            <w:right w:val="none" w:sz="0" w:space="0" w:color="auto"/>
          </w:divBdr>
        </w:div>
        <w:div w:id="825516977">
          <w:marLeft w:val="1166"/>
          <w:marRight w:val="0"/>
          <w:marTop w:val="125"/>
          <w:marBottom w:val="0"/>
          <w:divBdr>
            <w:top w:val="none" w:sz="0" w:space="0" w:color="auto"/>
            <w:left w:val="none" w:sz="0" w:space="0" w:color="auto"/>
            <w:bottom w:val="none" w:sz="0" w:space="0" w:color="auto"/>
            <w:right w:val="none" w:sz="0" w:space="0" w:color="auto"/>
          </w:divBdr>
        </w:div>
        <w:div w:id="1305350933">
          <w:marLeft w:val="1714"/>
          <w:marRight w:val="0"/>
          <w:marTop w:val="115"/>
          <w:marBottom w:val="0"/>
          <w:divBdr>
            <w:top w:val="none" w:sz="0" w:space="0" w:color="auto"/>
            <w:left w:val="none" w:sz="0" w:space="0" w:color="auto"/>
            <w:bottom w:val="none" w:sz="0" w:space="0" w:color="auto"/>
            <w:right w:val="none" w:sz="0" w:space="0" w:color="auto"/>
          </w:divBdr>
        </w:div>
        <w:div w:id="1854949272">
          <w:marLeft w:val="1714"/>
          <w:marRight w:val="0"/>
          <w:marTop w:val="115"/>
          <w:marBottom w:val="0"/>
          <w:divBdr>
            <w:top w:val="none" w:sz="0" w:space="0" w:color="auto"/>
            <w:left w:val="none" w:sz="0" w:space="0" w:color="auto"/>
            <w:bottom w:val="none" w:sz="0" w:space="0" w:color="auto"/>
            <w:right w:val="none" w:sz="0" w:space="0" w:color="auto"/>
          </w:divBdr>
        </w:div>
      </w:divsChild>
    </w:div>
    <w:div w:id="515311789">
      <w:bodyDiv w:val="1"/>
      <w:marLeft w:val="0"/>
      <w:marRight w:val="0"/>
      <w:marTop w:val="0"/>
      <w:marBottom w:val="0"/>
      <w:divBdr>
        <w:top w:val="none" w:sz="0" w:space="0" w:color="auto"/>
        <w:left w:val="none" w:sz="0" w:space="0" w:color="auto"/>
        <w:bottom w:val="none" w:sz="0" w:space="0" w:color="auto"/>
        <w:right w:val="none" w:sz="0" w:space="0" w:color="auto"/>
      </w:divBdr>
    </w:div>
    <w:div w:id="519589733">
      <w:bodyDiv w:val="1"/>
      <w:marLeft w:val="0"/>
      <w:marRight w:val="0"/>
      <w:marTop w:val="0"/>
      <w:marBottom w:val="0"/>
      <w:divBdr>
        <w:top w:val="none" w:sz="0" w:space="0" w:color="auto"/>
        <w:left w:val="none" w:sz="0" w:space="0" w:color="auto"/>
        <w:bottom w:val="none" w:sz="0" w:space="0" w:color="auto"/>
        <w:right w:val="none" w:sz="0" w:space="0" w:color="auto"/>
      </w:divBdr>
      <w:divsChild>
        <w:div w:id="170150060">
          <w:marLeft w:val="446"/>
          <w:marRight w:val="0"/>
          <w:marTop w:val="0"/>
          <w:marBottom w:val="0"/>
          <w:divBdr>
            <w:top w:val="none" w:sz="0" w:space="0" w:color="auto"/>
            <w:left w:val="none" w:sz="0" w:space="0" w:color="auto"/>
            <w:bottom w:val="none" w:sz="0" w:space="0" w:color="auto"/>
            <w:right w:val="none" w:sz="0" w:space="0" w:color="auto"/>
          </w:divBdr>
        </w:div>
        <w:div w:id="630670952">
          <w:marLeft w:val="446"/>
          <w:marRight w:val="0"/>
          <w:marTop w:val="0"/>
          <w:marBottom w:val="0"/>
          <w:divBdr>
            <w:top w:val="none" w:sz="0" w:space="0" w:color="auto"/>
            <w:left w:val="none" w:sz="0" w:space="0" w:color="auto"/>
            <w:bottom w:val="none" w:sz="0" w:space="0" w:color="auto"/>
            <w:right w:val="none" w:sz="0" w:space="0" w:color="auto"/>
          </w:divBdr>
        </w:div>
        <w:div w:id="841548124">
          <w:marLeft w:val="446"/>
          <w:marRight w:val="0"/>
          <w:marTop w:val="0"/>
          <w:marBottom w:val="0"/>
          <w:divBdr>
            <w:top w:val="none" w:sz="0" w:space="0" w:color="auto"/>
            <w:left w:val="none" w:sz="0" w:space="0" w:color="auto"/>
            <w:bottom w:val="none" w:sz="0" w:space="0" w:color="auto"/>
            <w:right w:val="none" w:sz="0" w:space="0" w:color="auto"/>
          </w:divBdr>
        </w:div>
        <w:div w:id="903757339">
          <w:marLeft w:val="446"/>
          <w:marRight w:val="0"/>
          <w:marTop w:val="0"/>
          <w:marBottom w:val="0"/>
          <w:divBdr>
            <w:top w:val="none" w:sz="0" w:space="0" w:color="auto"/>
            <w:left w:val="none" w:sz="0" w:space="0" w:color="auto"/>
            <w:bottom w:val="none" w:sz="0" w:space="0" w:color="auto"/>
            <w:right w:val="none" w:sz="0" w:space="0" w:color="auto"/>
          </w:divBdr>
        </w:div>
      </w:divsChild>
    </w:div>
    <w:div w:id="528639553">
      <w:bodyDiv w:val="1"/>
      <w:marLeft w:val="0"/>
      <w:marRight w:val="0"/>
      <w:marTop w:val="0"/>
      <w:marBottom w:val="0"/>
      <w:divBdr>
        <w:top w:val="none" w:sz="0" w:space="0" w:color="auto"/>
        <w:left w:val="none" w:sz="0" w:space="0" w:color="auto"/>
        <w:bottom w:val="none" w:sz="0" w:space="0" w:color="auto"/>
        <w:right w:val="none" w:sz="0" w:space="0" w:color="auto"/>
      </w:divBdr>
    </w:div>
    <w:div w:id="530650761">
      <w:bodyDiv w:val="1"/>
      <w:marLeft w:val="0"/>
      <w:marRight w:val="0"/>
      <w:marTop w:val="0"/>
      <w:marBottom w:val="0"/>
      <w:divBdr>
        <w:top w:val="none" w:sz="0" w:space="0" w:color="auto"/>
        <w:left w:val="none" w:sz="0" w:space="0" w:color="auto"/>
        <w:bottom w:val="none" w:sz="0" w:space="0" w:color="auto"/>
        <w:right w:val="none" w:sz="0" w:space="0" w:color="auto"/>
      </w:divBdr>
    </w:div>
    <w:div w:id="535780535">
      <w:bodyDiv w:val="1"/>
      <w:marLeft w:val="0"/>
      <w:marRight w:val="0"/>
      <w:marTop w:val="0"/>
      <w:marBottom w:val="0"/>
      <w:divBdr>
        <w:top w:val="none" w:sz="0" w:space="0" w:color="auto"/>
        <w:left w:val="none" w:sz="0" w:space="0" w:color="auto"/>
        <w:bottom w:val="none" w:sz="0" w:space="0" w:color="auto"/>
        <w:right w:val="none" w:sz="0" w:space="0" w:color="auto"/>
      </w:divBdr>
      <w:divsChild>
        <w:div w:id="123541556">
          <w:marLeft w:val="274"/>
          <w:marRight w:val="0"/>
          <w:marTop w:val="0"/>
          <w:marBottom w:val="0"/>
          <w:divBdr>
            <w:top w:val="none" w:sz="0" w:space="0" w:color="auto"/>
            <w:left w:val="none" w:sz="0" w:space="0" w:color="auto"/>
            <w:bottom w:val="none" w:sz="0" w:space="0" w:color="auto"/>
            <w:right w:val="none" w:sz="0" w:space="0" w:color="auto"/>
          </w:divBdr>
        </w:div>
        <w:div w:id="497505311">
          <w:marLeft w:val="274"/>
          <w:marRight w:val="0"/>
          <w:marTop w:val="0"/>
          <w:marBottom w:val="0"/>
          <w:divBdr>
            <w:top w:val="none" w:sz="0" w:space="0" w:color="auto"/>
            <w:left w:val="none" w:sz="0" w:space="0" w:color="auto"/>
            <w:bottom w:val="none" w:sz="0" w:space="0" w:color="auto"/>
            <w:right w:val="none" w:sz="0" w:space="0" w:color="auto"/>
          </w:divBdr>
        </w:div>
        <w:div w:id="1059865074">
          <w:marLeft w:val="274"/>
          <w:marRight w:val="0"/>
          <w:marTop w:val="0"/>
          <w:marBottom w:val="0"/>
          <w:divBdr>
            <w:top w:val="none" w:sz="0" w:space="0" w:color="auto"/>
            <w:left w:val="none" w:sz="0" w:space="0" w:color="auto"/>
            <w:bottom w:val="none" w:sz="0" w:space="0" w:color="auto"/>
            <w:right w:val="none" w:sz="0" w:space="0" w:color="auto"/>
          </w:divBdr>
        </w:div>
      </w:divsChild>
    </w:div>
    <w:div w:id="537205592">
      <w:bodyDiv w:val="1"/>
      <w:marLeft w:val="0"/>
      <w:marRight w:val="0"/>
      <w:marTop w:val="0"/>
      <w:marBottom w:val="0"/>
      <w:divBdr>
        <w:top w:val="none" w:sz="0" w:space="0" w:color="auto"/>
        <w:left w:val="none" w:sz="0" w:space="0" w:color="auto"/>
        <w:bottom w:val="none" w:sz="0" w:space="0" w:color="auto"/>
        <w:right w:val="none" w:sz="0" w:space="0" w:color="auto"/>
      </w:divBdr>
    </w:div>
    <w:div w:id="537548996">
      <w:bodyDiv w:val="1"/>
      <w:marLeft w:val="0"/>
      <w:marRight w:val="0"/>
      <w:marTop w:val="0"/>
      <w:marBottom w:val="0"/>
      <w:divBdr>
        <w:top w:val="none" w:sz="0" w:space="0" w:color="auto"/>
        <w:left w:val="none" w:sz="0" w:space="0" w:color="auto"/>
        <w:bottom w:val="none" w:sz="0" w:space="0" w:color="auto"/>
        <w:right w:val="none" w:sz="0" w:space="0" w:color="auto"/>
      </w:divBdr>
      <w:divsChild>
        <w:div w:id="347952788">
          <w:marLeft w:val="446"/>
          <w:marRight w:val="0"/>
          <w:marTop w:val="200"/>
          <w:marBottom w:val="40"/>
          <w:divBdr>
            <w:top w:val="none" w:sz="0" w:space="0" w:color="auto"/>
            <w:left w:val="none" w:sz="0" w:space="0" w:color="auto"/>
            <w:bottom w:val="none" w:sz="0" w:space="0" w:color="auto"/>
            <w:right w:val="none" w:sz="0" w:space="0" w:color="auto"/>
          </w:divBdr>
        </w:div>
      </w:divsChild>
    </w:div>
    <w:div w:id="546843837">
      <w:bodyDiv w:val="1"/>
      <w:marLeft w:val="0"/>
      <w:marRight w:val="0"/>
      <w:marTop w:val="0"/>
      <w:marBottom w:val="0"/>
      <w:divBdr>
        <w:top w:val="none" w:sz="0" w:space="0" w:color="auto"/>
        <w:left w:val="none" w:sz="0" w:space="0" w:color="auto"/>
        <w:bottom w:val="none" w:sz="0" w:space="0" w:color="auto"/>
        <w:right w:val="none" w:sz="0" w:space="0" w:color="auto"/>
      </w:divBdr>
      <w:divsChild>
        <w:div w:id="606502893">
          <w:marLeft w:val="446"/>
          <w:marRight w:val="0"/>
          <w:marTop w:val="0"/>
          <w:marBottom w:val="0"/>
          <w:divBdr>
            <w:top w:val="none" w:sz="0" w:space="0" w:color="auto"/>
            <w:left w:val="none" w:sz="0" w:space="0" w:color="auto"/>
            <w:bottom w:val="none" w:sz="0" w:space="0" w:color="auto"/>
            <w:right w:val="none" w:sz="0" w:space="0" w:color="auto"/>
          </w:divBdr>
        </w:div>
        <w:div w:id="1501000028">
          <w:marLeft w:val="446"/>
          <w:marRight w:val="0"/>
          <w:marTop w:val="0"/>
          <w:marBottom w:val="0"/>
          <w:divBdr>
            <w:top w:val="none" w:sz="0" w:space="0" w:color="auto"/>
            <w:left w:val="none" w:sz="0" w:space="0" w:color="auto"/>
            <w:bottom w:val="none" w:sz="0" w:space="0" w:color="auto"/>
            <w:right w:val="none" w:sz="0" w:space="0" w:color="auto"/>
          </w:divBdr>
        </w:div>
        <w:div w:id="1584560521">
          <w:marLeft w:val="446"/>
          <w:marRight w:val="0"/>
          <w:marTop w:val="0"/>
          <w:marBottom w:val="0"/>
          <w:divBdr>
            <w:top w:val="none" w:sz="0" w:space="0" w:color="auto"/>
            <w:left w:val="none" w:sz="0" w:space="0" w:color="auto"/>
            <w:bottom w:val="none" w:sz="0" w:space="0" w:color="auto"/>
            <w:right w:val="none" w:sz="0" w:space="0" w:color="auto"/>
          </w:divBdr>
        </w:div>
      </w:divsChild>
    </w:div>
    <w:div w:id="550116260">
      <w:bodyDiv w:val="1"/>
      <w:marLeft w:val="0"/>
      <w:marRight w:val="0"/>
      <w:marTop w:val="0"/>
      <w:marBottom w:val="0"/>
      <w:divBdr>
        <w:top w:val="none" w:sz="0" w:space="0" w:color="auto"/>
        <w:left w:val="none" w:sz="0" w:space="0" w:color="auto"/>
        <w:bottom w:val="none" w:sz="0" w:space="0" w:color="auto"/>
        <w:right w:val="none" w:sz="0" w:space="0" w:color="auto"/>
      </w:divBdr>
      <w:divsChild>
        <w:div w:id="82118614">
          <w:marLeft w:val="446"/>
          <w:marRight w:val="0"/>
          <w:marTop w:val="0"/>
          <w:marBottom w:val="0"/>
          <w:divBdr>
            <w:top w:val="none" w:sz="0" w:space="0" w:color="auto"/>
            <w:left w:val="none" w:sz="0" w:space="0" w:color="auto"/>
            <w:bottom w:val="none" w:sz="0" w:space="0" w:color="auto"/>
            <w:right w:val="none" w:sz="0" w:space="0" w:color="auto"/>
          </w:divBdr>
        </w:div>
        <w:div w:id="680591653">
          <w:marLeft w:val="446"/>
          <w:marRight w:val="0"/>
          <w:marTop w:val="0"/>
          <w:marBottom w:val="0"/>
          <w:divBdr>
            <w:top w:val="none" w:sz="0" w:space="0" w:color="auto"/>
            <w:left w:val="none" w:sz="0" w:space="0" w:color="auto"/>
            <w:bottom w:val="none" w:sz="0" w:space="0" w:color="auto"/>
            <w:right w:val="none" w:sz="0" w:space="0" w:color="auto"/>
          </w:divBdr>
        </w:div>
        <w:div w:id="1005280628">
          <w:marLeft w:val="446"/>
          <w:marRight w:val="0"/>
          <w:marTop w:val="0"/>
          <w:marBottom w:val="0"/>
          <w:divBdr>
            <w:top w:val="none" w:sz="0" w:space="0" w:color="auto"/>
            <w:left w:val="none" w:sz="0" w:space="0" w:color="auto"/>
            <w:bottom w:val="none" w:sz="0" w:space="0" w:color="auto"/>
            <w:right w:val="none" w:sz="0" w:space="0" w:color="auto"/>
          </w:divBdr>
        </w:div>
        <w:div w:id="1706980836">
          <w:marLeft w:val="446"/>
          <w:marRight w:val="0"/>
          <w:marTop w:val="0"/>
          <w:marBottom w:val="0"/>
          <w:divBdr>
            <w:top w:val="none" w:sz="0" w:space="0" w:color="auto"/>
            <w:left w:val="none" w:sz="0" w:space="0" w:color="auto"/>
            <w:bottom w:val="none" w:sz="0" w:space="0" w:color="auto"/>
            <w:right w:val="none" w:sz="0" w:space="0" w:color="auto"/>
          </w:divBdr>
        </w:div>
        <w:div w:id="1945989012">
          <w:marLeft w:val="446"/>
          <w:marRight w:val="0"/>
          <w:marTop w:val="0"/>
          <w:marBottom w:val="0"/>
          <w:divBdr>
            <w:top w:val="none" w:sz="0" w:space="0" w:color="auto"/>
            <w:left w:val="none" w:sz="0" w:space="0" w:color="auto"/>
            <w:bottom w:val="none" w:sz="0" w:space="0" w:color="auto"/>
            <w:right w:val="none" w:sz="0" w:space="0" w:color="auto"/>
          </w:divBdr>
        </w:div>
        <w:div w:id="1957908482">
          <w:marLeft w:val="446"/>
          <w:marRight w:val="0"/>
          <w:marTop w:val="0"/>
          <w:marBottom w:val="0"/>
          <w:divBdr>
            <w:top w:val="none" w:sz="0" w:space="0" w:color="auto"/>
            <w:left w:val="none" w:sz="0" w:space="0" w:color="auto"/>
            <w:bottom w:val="none" w:sz="0" w:space="0" w:color="auto"/>
            <w:right w:val="none" w:sz="0" w:space="0" w:color="auto"/>
          </w:divBdr>
        </w:div>
        <w:div w:id="2129157631">
          <w:marLeft w:val="446"/>
          <w:marRight w:val="0"/>
          <w:marTop w:val="0"/>
          <w:marBottom w:val="0"/>
          <w:divBdr>
            <w:top w:val="none" w:sz="0" w:space="0" w:color="auto"/>
            <w:left w:val="none" w:sz="0" w:space="0" w:color="auto"/>
            <w:bottom w:val="none" w:sz="0" w:space="0" w:color="auto"/>
            <w:right w:val="none" w:sz="0" w:space="0" w:color="auto"/>
          </w:divBdr>
        </w:div>
      </w:divsChild>
    </w:div>
    <w:div w:id="557597372">
      <w:bodyDiv w:val="1"/>
      <w:marLeft w:val="0"/>
      <w:marRight w:val="0"/>
      <w:marTop w:val="0"/>
      <w:marBottom w:val="0"/>
      <w:divBdr>
        <w:top w:val="none" w:sz="0" w:space="0" w:color="auto"/>
        <w:left w:val="none" w:sz="0" w:space="0" w:color="auto"/>
        <w:bottom w:val="none" w:sz="0" w:space="0" w:color="auto"/>
        <w:right w:val="none" w:sz="0" w:space="0" w:color="auto"/>
      </w:divBdr>
    </w:div>
    <w:div w:id="590553439">
      <w:bodyDiv w:val="1"/>
      <w:marLeft w:val="0"/>
      <w:marRight w:val="0"/>
      <w:marTop w:val="0"/>
      <w:marBottom w:val="0"/>
      <w:divBdr>
        <w:top w:val="none" w:sz="0" w:space="0" w:color="auto"/>
        <w:left w:val="none" w:sz="0" w:space="0" w:color="auto"/>
        <w:bottom w:val="none" w:sz="0" w:space="0" w:color="auto"/>
        <w:right w:val="none" w:sz="0" w:space="0" w:color="auto"/>
      </w:divBdr>
    </w:div>
    <w:div w:id="601230827">
      <w:bodyDiv w:val="1"/>
      <w:marLeft w:val="0"/>
      <w:marRight w:val="0"/>
      <w:marTop w:val="0"/>
      <w:marBottom w:val="0"/>
      <w:divBdr>
        <w:top w:val="none" w:sz="0" w:space="0" w:color="auto"/>
        <w:left w:val="none" w:sz="0" w:space="0" w:color="auto"/>
        <w:bottom w:val="none" w:sz="0" w:space="0" w:color="auto"/>
        <w:right w:val="none" w:sz="0" w:space="0" w:color="auto"/>
      </w:divBdr>
    </w:div>
    <w:div w:id="608006064">
      <w:bodyDiv w:val="1"/>
      <w:marLeft w:val="0"/>
      <w:marRight w:val="0"/>
      <w:marTop w:val="0"/>
      <w:marBottom w:val="0"/>
      <w:divBdr>
        <w:top w:val="none" w:sz="0" w:space="0" w:color="auto"/>
        <w:left w:val="none" w:sz="0" w:space="0" w:color="auto"/>
        <w:bottom w:val="none" w:sz="0" w:space="0" w:color="auto"/>
        <w:right w:val="none" w:sz="0" w:space="0" w:color="auto"/>
      </w:divBdr>
    </w:div>
    <w:div w:id="624119948">
      <w:bodyDiv w:val="1"/>
      <w:marLeft w:val="0"/>
      <w:marRight w:val="0"/>
      <w:marTop w:val="0"/>
      <w:marBottom w:val="0"/>
      <w:divBdr>
        <w:top w:val="none" w:sz="0" w:space="0" w:color="auto"/>
        <w:left w:val="none" w:sz="0" w:space="0" w:color="auto"/>
        <w:bottom w:val="none" w:sz="0" w:space="0" w:color="auto"/>
        <w:right w:val="none" w:sz="0" w:space="0" w:color="auto"/>
      </w:divBdr>
      <w:divsChild>
        <w:div w:id="2013873605">
          <w:marLeft w:val="0"/>
          <w:marRight w:val="0"/>
          <w:marTop w:val="0"/>
          <w:marBottom w:val="0"/>
          <w:divBdr>
            <w:top w:val="none" w:sz="0" w:space="0" w:color="auto"/>
            <w:left w:val="none" w:sz="0" w:space="0" w:color="auto"/>
            <w:bottom w:val="none" w:sz="0" w:space="0" w:color="auto"/>
            <w:right w:val="none" w:sz="0" w:space="0" w:color="auto"/>
          </w:divBdr>
        </w:div>
      </w:divsChild>
    </w:div>
    <w:div w:id="627007483">
      <w:bodyDiv w:val="1"/>
      <w:marLeft w:val="0"/>
      <w:marRight w:val="0"/>
      <w:marTop w:val="0"/>
      <w:marBottom w:val="0"/>
      <w:divBdr>
        <w:top w:val="none" w:sz="0" w:space="0" w:color="auto"/>
        <w:left w:val="none" w:sz="0" w:space="0" w:color="auto"/>
        <w:bottom w:val="none" w:sz="0" w:space="0" w:color="auto"/>
        <w:right w:val="none" w:sz="0" w:space="0" w:color="auto"/>
      </w:divBdr>
    </w:div>
    <w:div w:id="635530831">
      <w:bodyDiv w:val="1"/>
      <w:marLeft w:val="0"/>
      <w:marRight w:val="0"/>
      <w:marTop w:val="0"/>
      <w:marBottom w:val="0"/>
      <w:divBdr>
        <w:top w:val="none" w:sz="0" w:space="0" w:color="auto"/>
        <w:left w:val="none" w:sz="0" w:space="0" w:color="auto"/>
        <w:bottom w:val="none" w:sz="0" w:space="0" w:color="auto"/>
        <w:right w:val="none" w:sz="0" w:space="0" w:color="auto"/>
      </w:divBdr>
    </w:div>
    <w:div w:id="636375225">
      <w:bodyDiv w:val="1"/>
      <w:marLeft w:val="0"/>
      <w:marRight w:val="0"/>
      <w:marTop w:val="0"/>
      <w:marBottom w:val="0"/>
      <w:divBdr>
        <w:top w:val="none" w:sz="0" w:space="0" w:color="auto"/>
        <w:left w:val="none" w:sz="0" w:space="0" w:color="auto"/>
        <w:bottom w:val="none" w:sz="0" w:space="0" w:color="auto"/>
        <w:right w:val="none" w:sz="0" w:space="0" w:color="auto"/>
      </w:divBdr>
      <w:divsChild>
        <w:div w:id="413089258">
          <w:marLeft w:val="1166"/>
          <w:marRight w:val="0"/>
          <w:marTop w:val="125"/>
          <w:marBottom w:val="0"/>
          <w:divBdr>
            <w:top w:val="none" w:sz="0" w:space="0" w:color="auto"/>
            <w:left w:val="none" w:sz="0" w:space="0" w:color="auto"/>
            <w:bottom w:val="none" w:sz="0" w:space="0" w:color="auto"/>
            <w:right w:val="none" w:sz="0" w:space="0" w:color="auto"/>
          </w:divBdr>
        </w:div>
        <w:div w:id="1903562467">
          <w:marLeft w:val="547"/>
          <w:marRight w:val="0"/>
          <w:marTop w:val="134"/>
          <w:marBottom w:val="0"/>
          <w:divBdr>
            <w:top w:val="none" w:sz="0" w:space="0" w:color="auto"/>
            <w:left w:val="none" w:sz="0" w:space="0" w:color="auto"/>
            <w:bottom w:val="none" w:sz="0" w:space="0" w:color="auto"/>
            <w:right w:val="none" w:sz="0" w:space="0" w:color="auto"/>
          </w:divBdr>
        </w:div>
        <w:div w:id="2000620536">
          <w:marLeft w:val="547"/>
          <w:marRight w:val="0"/>
          <w:marTop w:val="134"/>
          <w:marBottom w:val="0"/>
          <w:divBdr>
            <w:top w:val="none" w:sz="0" w:space="0" w:color="auto"/>
            <w:left w:val="none" w:sz="0" w:space="0" w:color="auto"/>
            <w:bottom w:val="none" w:sz="0" w:space="0" w:color="auto"/>
            <w:right w:val="none" w:sz="0" w:space="0" w:color="auto"/>
          </w:divBdr>
        </w:div>
      </w:divsChild>
    </w:div>
    <w:div w:id="672612649">
      <w:bodyDiv w:val="1"/>
      <w:marLeft w:val="0"/>
      <w:marRight w:val="0"/>
      <w:marTop w:val="0"/>
      <w:marBottom w:val="0"/>
      <w:divBdr>
        <w:top w:val="none" w:sz="0" w:space="0" w:color="auto"/>
        <w:left w:val="none" w:sz="0" w:space="0" w:color="auto"/>
        <w:bottom w:val="none" w:sz="0" w:space="0" w:color="auto"/>
        <w:right w:val="none" w:sz="0" w:space="0" w:color="auto"/>
      </w:divBdr>
    </w:div>
    <w:div w:id="691303132">
      <w:bodyDiv w:val="1"/>
      <w:marLeft w:val="0"/>
      <w:marRight w:val="0"/>
      <w:marTop w:val="0"/>
      <w:marBottom w:val="0"/>
      <w:divBdr>
        <w:top w:val="none" w:sz="0" w:space="0" w:color="auto"/>
        <w:left w:val="none" w:sz="0" w:space="0" w:color="auto"/>
        <w:bottom w:val="none" w:sz="0" w:space="0" w:color="auto"/>
        <w:right w:val="none" w:sz="0" w:space="0" w:color="auto"/>
      </w:divBdr>
    </w:div>
    <w:div w:id="705639742">
      <w:bodyDiv w:val="1"/>
      <w:marLeft w:val="0"/>
      <w:marRight w:val="0"/>
      <w:marTop w:val="0"/>
      <w:marBottom w:val="0"/>
      <w:divBdr>
        <w:top w:val="none" w:sz="0" w:space="0" w:color="auto"/>
        <w:left w:val="none" w:sz="0" w:space="0" w:color="auto"/>
        <w:bottom w:val="none" w:sz="0" w:space="0" w:color="auto"/>
        <w:right w:val="none" w:sz="0" w:space="0" w:color="auto"/>
      </w:divBdr>
    </w:div>
    <w:div w:id="727802121">
      <w:bodyDiv w:val="1"/>
      <w:marLeft w:val="0"/>
      <w:marRight w:val="0"/>
      <w:marTop w:val="0"/>
      <w:marBottom w:val="0"/>
      <w:divBdr>
        <w:top w:val="none" w:sz="0" w:space="0" w:color="auto"/>
        <w:left w:val="none" w:sz="0" w:space="0" w:color="auto"/>
        <w:bottom w:val="none" w:sz="0" w:space="0" w:color="auto"/>
        <w:right w:val="none" w:sz="0" w:space="0" w:color="auto"/>
      </w:divBdr>
    </w:div>
    <w:div w:id="731386489">
      <w:bodyDiv w:val="1"/>
      <w:marLeft w:val="0"/>
      <w:marRight w:val="0"/>
      <w:marTop w:val="0"/>
      <w:marBottom w:val="0"/>
      <w:divBdr>
        <w:top w:val="none" w:sz="0" w:space="0" w:color="auto"/>
        <w:left w:val="none" w:sz="0" w:space="0" w:color="auto"/>
        <w:bottom w:val="none" w:sz="0" w:space="0" w:color="auto"/>
        <w:right w:val="none" w:sz="0" w:space="0" w:color="auto"/>
      </w:divBdr>
      <w:divsChild>
        <w:div w:id="675881193">
          <w:marLeft w:val="446"/>
          <w:marRight w:val="0"/>
          <w:marTop w:val="200"/>
          <w:marBottom w:val="40"/>
          <w:divBdr>
            <w:top w:val="none" w:sz="0" w:space="0" w:color="auto"/>
            <w:left w:val="none" w:sz="0" w:space="0" w:color="auto"/>
            <w:bottom w:val="none" w:sz="0" w:space="0" w:color="auto"/>
            <w:right w:val="none" w:sz="0" w:space="0" w:color="auto"/>
          </w:divBdr>
        </w:div>
      </w:divsChild>
    </w:div>
    <w:div w:id="745304829">
      <w:bodyDiv w:val="1"/>
      <w:marLeft w:val="0"/>
      <w:marRight w:val="0"/>
      <w:marTop w:val="0"/>
      <w:marBottom w:val="0"/>
      <w:divBdr>
        <w:top w:val="none" w:sz="0" w:space="0" w:color="auto"/>
        <w:left w:val="none" w:sz="0" w:space="0" w:color="auto"/>
        <w:bottom w:val="none" w:sz="0" w:space="0" w:color="auto"/>
        <w:right w:val="none" w:sz="0" w:space="0" w:color="auto"/>
      </w:divBdr>
    </w:div>
    <w:div w:id="764155284">
      <w:bodyDiv w:val="1"/>
      <w:marLeft w:val="0"/>
      <w:marRight w:val="0"/>
      <w:marTop w:val="0"/>
      <w:marBottom w:val="0"/>
      <w:divBdr>
        <w:top w:val="none" w:sz="0" w:space="0" w:color="auto"/>
        <w:left w:val="none" w:sz="0" w:space="0" w:color="auto"/>
        <w:bottom w:val="none" w:sz="0" w:space="0" w:color="auto"/>
        <w:right w:val="none" w:sz="0" w:space="0" w:color="auto"/>
      </w:divBdr>
      <w:divsChild>
        <w:div w:id="692414419">
          <w:marLeft w:val="446"/>
          <w:marRight w:val="0"/>
          <w:marTop w:val="0"/>
          <w:marBottom w:val="0"/>
          <w:divBdr>
            <w:top w:val="none" w:sz="0" w:space="0" w:color="auto"/>
            <w:left w:val="none" w:sz="0" w:space="0" w:color="auto"/>
            <w:bottom w:val="none" w:sz="0" w:space="0" w:color="auto"/>
            <w:right w:val="none" w:sz="0" w:space="0" w:color="auto"/>
          </w:divBdr>
        </w:div>
        <w:div w:id="749497714">
          <w:marLeft w:val="446"/>
          <w:marRight w:val="0"/>
          <w:marTop w:val="0"/>
          <w:marBottom w:val="0"/>
          <w:divBdr>
            <w:top w:val="none" w:sz="0" w:space="0" w:color="auto"/>
            <w:left w:val="none" w:sz="0" w:space="0" w:color="auto"/>
            <w:bottom w:val="none" w:sz="0" w:space="0" w:color="auto"/>
            <w:right w:val="none" w:sz="0" w:space="0" w:color="auto"/>
          </w:divBdr>
        </w:div>
        <w:div w:id="759760606">
          <w:marLeft w:val="446"/>
          <w:marRight w:val="0"/>
          <w:marTop w:val="0"/>
          <w:marBottom w:val="0"/>
          <w:divBdr>
            <w:top w:val="none" w:sz="0" w:space="0" w:color="auto"/>
            <w:left w:val="none" w:sz="0" w:space="0" w:color="auto"/>
            <w:bottom w:val="none" w:sz="0" w:space="0" w:color="auto"/>
            <w:right w:val="none" w:sz="0" w:space="0" w:color="auto"/>
          </w:divBdr>
        </w:div>
      </w:divsChild>
    </w:div>
    <w:div w:id="772438552">
      <w:bodyDiv w:val="1"/>
      <w:marLeft w:val="0"/>
      <w:marRight w:val="0"/>
      <w:marTop w:val="0"/>
      <w:marBottom w:val="0"/>
      <w:divBdr>
        <w:top w:val="none" w:sz="0" w:space="0" w:color="auto"/>
        <w:left w:val="none" w:sz="0" w:space="0" w:color="auto"/>
        <w:bottom w:val="none" w:sz="0" w:space="0" w:color="auto"/>
        <w:right w:val="none" w:sz="0" w:space="0" w:color="auto"/>
      </w:divBdr>
    </w:div>
    <w:div w:id="778794905">
      <w:bodyDiv w:val="1"/>
      <w:marLeft w:val="0"/>
      <w:marRight w:val="0"/>
      <w:marTop w:val="0"/>
      <w:marBottom w:val="0"/>
      <w:divBdr>
        <w:top w:val="none" w:sz="0" w:space="0" w:color="auto"/>
        <w:left w:val="none" w:sz="0" w:space="0" w:color="auto"/>
        <w:bottom w:val="none" w:sz="0" w:space="0" w:color="auto"/>
        <w:right w:val="none" w:sz="0" w:space="0" w:color="auto"/>
      </w:divBdr>
    </w:div>
    <w:div w:id="788545137">
      <w:bodyDiv w:val="1"/>
      <w:marLeft w:val="0"/>
      <w:marRight w:val="0"/>
      <w:marTop w:val="0"/>
      <w:marBottom w:val="0"/>
      <w:divBdr>
        <w:top w:val="none" w:sz="0" w:space="0" w:color="auto"/>
        <w:left w:val="none" w:sz="0" w:space="0" w:color="auto"/>
        <w:bottom w:val="none" w:sz="0" w:space="0" w:color="auto"/>
        <w:right w:val="none" w:sz="0" w:space="0" w:color="auto"/>
      </w:divBdr>
    </w:div>
    <w:div w:id="789251793">
      <w:bodyDiv w:val="1"/>
      <w:marLeft w:val="0"/>
      <w:marRight w:val="0"/>
      <w:marTop w:val="0"/>
      <w:marBottom w:val="0"/>
      <w:divBdr>
        <w:top w:val="none" w:sz="0" w:space="0" w:color="auto"/>
        <w:left w:val="none" w:sz="0" w:space="0" w:color="auto"/>
        <w:bottom w:val="none" w:sz="0" w:space="0" w:color="auto"/>
        <w:right w:val="none" w:sz="0" w:space="0" w:color="auto"/>
      </w:divBdr>
    </w:div>
    <w:div w:id="791678754">
      <w:bodyDiv w:val="1"/>
      <w:marLeft w:val="0"/>
      <w:marRight w:val="0"/>
      <w:marTop w:val="0"/>
      <w:marBottom w:val="0"/>
      <w:divBdr>
        <w:top w:val="none" w:sz="0" w:space="0" w:color="auto"/>
        <w:left w:val="none" w:sz="0" w:space="0" w:color="auto"/>
        <w:bottom w:val="none" w:sz="0" w:space="0" w:color="auto"/>
        <w:right w:val="none" w:sz="0" w:space="0" w:color="auto"/>
      </w:divBdr>
    </w:div>
    <w:div w:id="813911275">
      <w:bodyDiv w:val="1"/>
      <w:marLeft w:val="0"/>
      <w:marRight w:val="0"/>
      <w:marTop w:val="0"/>
      <w:marBottom w:val="0"/>
      <w:divBdr>
        <w:top w:val="none" w:sz="0" w:space="0" w:color="auto"/>
        <w:left w:val="none" w:sz="0" w:space="0" w:color="auto"/>
        <w:bottom w:val="none" w:sz="0" w:space="0" w:color="auto"/>
        <w:right w:val="none" w:sz="0" w:space="0" w:color="auto"/>
      </w:divBdr>
    </w:div>
    <w:div w:id="832334485">
      <w:bodyDiv w:val="1"/>
      <w:marLeft w:val="0"/>
      <w:marRight w:val="0"/>
      <w:marTop w:val="0"/>
      <w:marBottom w:val="0"/>
      <w:divBdr>
        <w:top w:val="none" w:sz="0" w:space="0" w:color="auto"/>
        <w:left w:val="none" w:sz="0" w:space="0" w:color="auto"/>
        <w:bottom w:val="none" w:sz="0" w:space="0" w:color="auto"/>
        <w:right w:val="none" w:sz="0" w:space="0" w:color="auto"/>
      </w:divBdr>
    </w:div>
    <w:div w:id="840315502">
      <w:bodyDiv w:val="1"/>
      <w:marLeft w:val="0"/>
      <w:marRight w:val="0"/>
      <w:marTop w:val="0"/>
      <w:marBottom w:val="0"/>
      <w:divBdr>
        <w:top w:val="none" w:sz="0" w:space="0" w:color="auto"/>
        <w:left w:val="none" w:sz="0" w:space="0" w:color="auto"/>
        <w:bottom w:val="none" w:sz="0" w:space="0" w:color="auto"/>
        <w:right w:val="none" w:sz="0" w:space="0" w:color="auto"/>
      </w:divBdr>
    </w:div>
    <w:div w:id="847409825">
      <w:bodyDiv w:val="1"/>
      <w:marLeft w:val="0"/>
      <w:marRight w:val="0"/>
      <w:marTop w:val="0"/>
      <w:marBottom w:val="0"/>
      <w:divBdr>
        <w:top w:val="none" w:sz="0" w:space="0" w:color="auto"/>
        <w:left w:val="none" w:sz="0" w:space="0" w:color="auto"/>
        <w:bottom w:val="none" w:sz="0" w:space="0" w:color="auto"/>
        <w:right w:val="none" w:sz="0" w:space="0" w:color="auto"/>
      </w:divBdr>
    </w:div>
    <w:div w:id="866334083">
      <w:bodyDiv w:val="1"/>
      <w:marLeft w:val="0"/>
      <w:marRight w:val="0"/>
      <w:marTop w:val="0"/>
      <w:marBottom w:val="0"/>
      <w:divBdr>
        <w:top w:val="none" w:sz="0" w:space="0" w:color="auto"/>
        <w:left w:val="none" w:sz="0" w:space="0" w:color="auto"/>
        <w:bottom w:val="none" w:sz="0" w:space="0" w:color="auto"/>
        <w:right w:val="none" w:sz="0" w:space="0" w:color="auto"/>
      </w:divBdr>
    </w:div>
    <w:div w:id="872841089">
      <w:bodyDiv w:val="1"/>
      <w:marLeft w:val="0"/>
      <w:marRight w:val="0"/>
      <w:marTop w:val="0"/>
      <w:marBottom w:val="0"/>
      <w:divBdr>
        <w:top w:val="none" w:sz="0" w:space="0" w:color="auto"/>
        <w:left w:val="none" w:sz="0" w:space="0" w:color="auto"/>
        <w:bottom w:val="none" w:sz="0" w:space="0" w:color="auto"/>
        <w:right w:val="none" w:sz="0" w:space="0" w:color="auto"/>
      </w:divBdr>
    </w:div>
    <w:div w:id="876894199">
      <w:bodyDiv w:val="1"/>
      <w:marLeft w:val="0"/>
      <w:marRight w:val="0"/>
      <w:marTop w:val="0"/>
      <w:marBottom w:val="0"/>
      <w:divBdr>
        <w:top w:val="none" w:sz="0" w:space="0" w:color="auto"/>
        <w:left w:val="none" w:sz="0" w:space="0" w:color="auto"/>
        <w:bottom w:val="none" w:sz="0" w:space="0" w:color="auto"/>
        <w:right w:val="none" w:sz="0" w:space="0" w:color="auto"/>
      </w:divBdr>
    </w:div>
    <w:div w:id="879903258">
      <w:bodyDiv w:val="1"/>
      <w:marLeft w:val="0"/>
      <w:marRight w:val="0"/>
      <w:marTop w:val="0"/>
      <w:marBottom w:val="0"/>
      <w:divBdr>
        <w:top w:val="none" w:sz="0" w:space="0" w:color="auto"/>
        <w:left w:val="none" w:sz="0" w:space="0" w:color="auto"/>
        <w:bottom w:val="none" w:sz="0" w:space="0" w:color="auto"/>
        <w:right w:val="none" w:sz="0" w:space="0" w:color="auto"/>
      </w:divBdr>
      <w:divsChild>
        <w:div w:id="397484766">
          <w:marLeft w:val="1267"/>
          <w:marRight w:val="0"/>
          <w:marTop w:val="0"/>
          <w:marBottom w:val="0"/>
          <w:divBdr>
            <w:top w:val="none" w:sz="0" w:space="0" w:color="auto"/>
            <w:left w:val="none" w:sz="0" w:space="0" w:color="auto"/>
            <w:bottom w:val="none" w:sz="0" w:space="0" w:color="auto"/>
            <w:right w:val="none" w:sz="0" w:space="0" w:color="auto"/>
          </w:divBdr>
        </w:div>
        <w:div w:id="707990651">
          <w:marLeft w:val="1267"/>
          <w:marRight w:val="0"/>
          <w:marTop w:val="0"/>
          <w:marBottom w:val="0"/>
          <w:divBdr>
            <w:top w:val="none" w:sz="0" w:space="0" w:color="auto"/>
            <w:left w:val="none" w:sz="0" w:space="0" w:color="auto"/>
            <w:bottom w:val="none" w:sz="0" w:space="0" w:color="auto"/>
            <w:right w:val="none" w:sz="0" w:space="0" w:color="auto"/>
          </w:divBdr>
        </w:div>
        <w:div w:id="736437754">
          <w:marLeft w:val="1267"/>
          <w:marRight w:val="0"/>
          <w:marTop w:val="0"/>
          <w:marBottom w:val="0"/>
          <w:divBdr>
            <w:top w:val="none" w:sz="0" w:space="0" w:color="auto"/>
            <w:left w:val="none" w:sz="0" w:space="0" w:color="auto"/>
            <w:bottom w:val="none" w:sz="0" w:space="0" w:color="auto"/>
            <w:right w:val="none" w:sz="0" w:space="0" w:color="auto"/>
          </w:divBdr>
        </w:div>
        <w:div w:id="1264025070">
          <w:marLeft w:val="1267"/>
          <w:marRight w:val="0"/>
          <w:marTop w:val="0"/>
          <w:marBottom w:val="0"/>
          <w:divBdr>
            <w:top w:val="none" w:sz="0" w:space="0" w:color="auto"/>
            <w:left w:val="none" w:sz="0" w:space="0" w:color="auto"/>
            <w:bottom w:val="none" w:sz="0" w:space="0" w:color="auto"/>
            <w:right w:val="none" w:sz="0" w:space="0" w:color="auto"/>
          </w:divBdr>
        </w:div>
        <w:div w:id="1876499460">
          <w:marLeft w:val="1267"/>
          <w:marRight w:val="0"/>
          <w:marTop w:val="0"/>
          <w:marBottom w:val="0"/>
          <w:divBdr>
            <w:top w:val="none" w:sz="0" w:space="0" w:color="auto"/>
            <w:left w:val="none" w:sz="0" w:space="0" w:color="auto"/>
            <w:bottom w:val="none" w:sz="0" w:space="0" w:color="auto"/>
            <w:right w:val="none" w:sz="0" w:space="0" w:color="auto"/>
          </w:divBdr>
        </w:div>
      </w:divsChild>
    </w:div>
    <w:div w:id="906375487">
      <w:bodyDiv w:val="1"/>
      <w:marLeft w:val="0"/>
      <w:marRight w:val="0"/>
      <w:marTop w:val="0"/>
      <w:marBottom w:val="0"/>
      <w:divBdr>
        <w:top w:val="none" w:sz="0" w:space="0" w:color="auto"/>
        <w:left w:val="none" w:sz="0" w:space="0" w:color="auto"/>
        <w:bottom w:val="none" w:sz="0" w:space="0" w:color="auto"/>
        <w:right w:val="none" w:sz="0" w:space="0" w:color="auto"/>
      </w:divBdr>
    </w:div>
    <w:div w:id="918637841">
      <w:bodyDiv w:val="1"/>
      <w:marLeft w:val="0"/>
      <w:marRight w:val="0"/>
      <w:marTop w:val="0"/>
      <w:marBottom w:val="0"/>
      <w:divBdr>
        <w:top w:val="none" w:sz="0" w:space="0" w:color="auto"/>
        <w:left w:val="none" w:sz="0" w:space="0" w:color="auto"/>
        <w:bottom w:val="none" w:sz="0" w:space="0" w:color="auto"/>
        <w:right w:val="none" w:sz="0" w:space="0" w:color="auto"/>
      </w:divBdr>
    </w:div>
    <w:div w:id="926308224">
      <w:bodyDiv w:val="1"/>
      <w:marLeft w:val="0"/>
      <w:marRight w:val="0"/>
      <w:marTop w:val="0"/>
      <w:marBottom w:val="0"/>
      <w:divBdr>
        <w:top w:val="none" w:sz="0" w:space="0" w:color="auto"/>
        <w:left w:val="none" w:sz="0" w:space="0" w:color="auto"/>
        <w:bottom w:val="none" w:sz="0" w:space="0" w:color="auto"/>
        <w:right w:val="none" w:sz="0" w:space="0" w:color="auto"/>
      </w:divBdr>
    </w:div>
    <w:div w:id="931671649">
      <w:bodyDiv w:val="1"/>
      <w:marLeft w:val="0"/>
      <w:marRight w:val="0"/>
      <w:marTop w:val="0"/>
      <w:marBottom w:val="0"/>
      <w:divBdr>
        <w:top w:val="none" w:sz="0" w:space="0" w:color="auto"/>
        <w:left w:val="none" w:sz="0" w:space="0" w:color="auto"/>
        <w:bottom w:val="none" w:sz="0" w:space="0" w:color="auto"/>
        <w:right w:val="none" w:sz="0" w:space="0" w:color="auto"/>
      </w:divBdr>
    </w:div>
    <w:div w:id="947006992">
      <w:bodyDiv w:val="1"/>
      <w:marLeft w:val="0"/>
      <w:marRight w:val="0"/>
      <w:marTop w:val="0"/>
      <w:marBottom w:val="0"/>
      <w:divBdr>
        <w:top w:val="none" w:sz="0" w:space="0" w:color="auto"/>
        <w:left w:val="none" w:sz="0" w:space="0" w:color="auto"/>
        <w:bottom w:val="none" w:sz="0" w:space="0" w:color="auto"/>
        <w:right w:val="none" w:sz="0" w:space="0" w:color="auto"/>
      </w:divBdr>
    </w:div>
    <w:div w:id="950547972">
      <w:bodyDiv w:val="1"/>
      <w:marLeft w:val="0"/>
      <w:marRight w:val="0"/>
      <w:marTop w:val="0"/>
      <w:marBottom w:val="0"/>
      <w:divBdr>
        <w:top w:val="none" w:sz="0" w:space="0" w:color="auto"/>
        <w:left w:val="none" w:sz="0" w:space="0" w:color="auto"/>
        <w:bottom w:val="none" w:sz="0" w:space="0" w:color="auto"/>
        <w:right w:val="none" w:sz="0" w:space="0" w:color="auto"/>
      </w:divBdr>
    </w:div>
    <w:div w:id="953711655">
      <w:bodyDiv w:val="1"/>
      <w:marLeft w:val="0"/>
      <w:marRight w:val="0"/>
      <w:marTop w:val="0"/>
      <w:marBottom w:val="0"/>
      <w:divBdr>
        <w:top w:val="none" w:sz="0" w:space="0" w:color="auto"/>
        <w:left w:val="none" w:sz="0" w:space="0" w:color="auto"/>
        <w:bottom w:val="none" w:sz="0" w:space="0" w:color="auto"/>
        <w:right w:val="none" w:sz="0" w:space="0" w:color="auto"/>
      </w:divBdr>
      <w:divsChild>
        <w:div w:id="223877790">
          <w:marLeft w:val="547"/>
          <w:marRight w:val="0"/>
          <w:marTop w:val="0"/>
          <w:marBottom w:val="0"/>
          <w:divBdr>
            <w:top w:val="none" w:sz="0" w:space="0" w:color="auto"/>
            <w:left w:val="none" w:sz="0" w:space="0" w:color="auto"/>
            <w:bottom w:val="none" w:sz="0" w:space="0" w:color="auto"/>
            <w:right w:val="none" w:sz="0" w:space="0" w:color="auto"/>
          </w:divBdr>
        </w:div>
        <w:div w:id="58595690">
          <w:marLeft w:val="691"/>
          <w:marRight w:val="0"/>
          <w:marTop w:val="0"/>
          <w:marBottom w:val="0"/>
          <w:divBdr>
            <w:top w:val="none" w:sz="0" w:space="0" w:color="auto"/>
            <w:left w:val="none" w:sz="0" w:space="0" w:color="auto"/>
            <w:bottom w:val="none" w:sz="0" w:space="0" w:color="auto"/>
            <w:right w:val="none" w:sz="0" w:space="0" w:color="auto"/>
          </w:divBdr>
        </w:div>
        <w:div w:id="1364598137">
          <w:marLeft w:val="547"/>
          <w:marRight w:val="0"/>
          <w:marTop w:val="0"/>
          <w:marBottom w:val="0"/>
          <w:divBdr>
            <w:top w:val="none" w:sz="0" w:space="0" w:color="auto"/>
            <w:left w:val="none" w:sz="0" w:space="0" w:color="auto"/>
            <w:bottom w:val="none" w:sz="0" w:space="0" w:color="auto"/>
            <w:right w:val="none" w:sz="0" w:space="0" w:color="auto"/>
          </w:divBdr>
        </w:div>
        <w:div w:id="902564219">
          <w:marLeft w:val="691"/>
          <w:marRight w:val="0"/>
          <w:marTop w:val="0"/>
          <w:marBottom w:val="0"/>
          <w:divBdr>
            <w:top w:val="none" w:sz="0" w:space="0" w:color="auto"/>
            <w:left w:val="none" w:sz="0" w:space="0" w:color="auto"/>
            <w:bottom w:val="none" w:sz="0" w:space="0" w:color="auto"/>
            <w:right w:val="none" w:sz="0" w:space="0" w:color="auto"/>
          </w:divBdr>
        </w:div>
      </w:divsChild>
    </w:div>
    <w:div w:id="954940720">
      <w:bodyDiv w:val="1"/>
      <w:marLeft w:val="0"/>
      <w:marRight w:val="0"/>
      <w:marTop w:val="0"/>
      <w:marBottom w:val="0"/>
      <w:divBdr>
        <w:top w:val="none" w:sz="0" w:space="0" w:color="auto"/>
        <w:left w:val="none" w:sz="0" w:space="0" w:color="auto"/>
        <w:bottom w:val="none" w:sz="0" w:space="0" w:color="auto"/>
        <w:right w:val="none" w:sz="0" w:space="0" w:color="auto"/>
      </w:divBdr>
    </w:div>
    <w:div w:id="955678357">
      <w:bodyDiv w:val="1"/>
      <w:marLeft w:val="0"/>
      <w:marRight w:val="0"/>
      <w:marTop w:val="0"/>
      <w:marBottom w:val="0"/>
      <w:divBdr>
        <w:top w:val="none" w:sz="0" w:space="0" w:color="auto"/>
        <w:left w:val="none" w:sz="0" w:space="0" w:color="auto"/>
        <w:bottom w:val="none" w:sz="0" w:space="0" w:color="auto"/>
        <w:right w:val="none" w:sz="0" w:space="0" w:color="auto"/>
      </w:divBdr>
      <w:divsChild>
        <w:div w:id="430861738">
          <w:marLeft w:val="1267"/>
          <w:marRight w:val="0"/>
          <w:marTop w:val="0"/>
          <w:marBottom w:val="0"/>
          <w:divBdr>
            <w:top w:val="none" w:sz="0" w:space="0" w:color="auto"/>
            <w:left w:val="none" w:sz="0" w:space="0" w:color="auto"/>
            <w:bottom w:val="none" w:sz="0" w:space="0" w:color="auto"/>
            <w:right w:val="none" w:sz="0" w:space="0" w:color="auto"/>
          </w:divBdr>
        </w:div>
        <w:div w:id="648828829">
          <w:marLeft w:val="1267"/>
          <w:marRight w:val="0"/>
          <w:marTop w:val="0"/>
          <w:marBottom w:val="0"/>
          <w:divBdr>
            <w:top w:val="none" w:sz="0" w:space="0" w:color="auto"/>
            <w:left w:val="none" w:sz="0" w:space="0" w:color="auto"/>
            <w:bottom w:val="none" w:sz="0" w:space="0" w:color="auto"/>
            <w:right w:val="none" w:sz="0" w:space="0" w:color="auto"/>
          </w:divBdr>
        </w:div>
        <w:div w:id="1127744541">
          <w:marLeft w:val="1267"/>
          <w:marRight w:val="0"/>
          <w:marTop w:val="0"/>
          <w:marBottom w:val="0"/>
          <w:divBdr>
            <w:top w:val="none" w:sz="0" w:space="0" w:color="auto"/>
            <w:left w:val="none" w:sz="0" w:space="0" w:color="auto"/>
            <w:bottom w:val="none" w:sz="0" w:space="0" w:color="auto"/>
            <w:right w:val="none" w:sz="0" w:space="0" w:color="auto"/>
          </w:divBdr>
        </w:div>
        <w:div w:id="1435636599">
          <w:marLeft w:val="1267"/>
          <w:marRight w:val="0"/>
          <w:marTop w:val="0"/>
          <w:marBottom w:val="0"/>
          <w:divBdr>
            <w:top w:val="none" w:sz="0" w:space="0" w:color="auto"/>
            <w:left w:val="none" w:sz="0" w:space="0" w:color="auto"/>
            <w:bottom w:val="none" w:sz="0" w:space="0" w:color="auto"/>
            <w:right w:val="none" w:sz="0" w:space="0" w:color="auto"/>
          </w:divBdr>
        </w:div>
        <w:div w:id="1466702673">
          <w:marLeft w:val="1267"/>
          <w:marRight w:val="0"/>
          <w:marTop w:val="0"/>
          <w:marBottom w:val="0"/>
          <w:divBdr>
            <w:top w:val="none" w:sz="0" w:space="0" w:color="auto"/>
            <w:left w:val="none" w:sz="0" w:space="0" w:color="auto"/>
            <w:bottom w:val="none" w:sz="0" w:space="0" w:color="auto"/>
            <w:right w:val="none" w:sz="0" w:space="0" w:color="auto"/>
          </w:divBdr>
        </w:div>
      </w:divsChild>
    </w:div>
    <w:div w:id="958218205">
      <w:bodyDiv w:val="1"/>
      <w:marLeft w:val="0"/>
      <w:marRight w:val="0"/>
      <w:marTop w:val="0"/>
      <w:marBottom w:val="0"/>
      <w:divBdr>
        <w:top w:val="none" w:sz="0" w:space="0" w:color="auto"/>
        <w:left w:val="none" w:sz="0" w:space="0" w:color="auto"/>
        <w:bottom w:val="none" w:sz="0" w:space="0" w:color="auto"/>
        <w:right w:val="none" w:sz="0" w:space="0" w:color="auto"/>
      </w:divBdr>
      <w:divsChild>
        <w:div w:id="642122900">
          <w:marLeft w:val="446"/>
          <w:marRight w:val="0"/>
          <w:marTop w:val="0"/>
          <w:marBottom w:val="0"/>
          <w:divBdr>
            <w:top w:val="none" w:sz="0" w:space="0" w:color="auto"/>
            <w:left w:val="none" w:sz="0" w:space="0" w:color="auto"/>
            <w:bottom w:val="none" w:sz="0" w:space="0" w:color="auto"/>
            <w:right w:val="none" w:sz="0" w:space="0" w:color="auto"/>
          </w:divBdr>
        </w:div>
        <w:div w:id="1161582936">
          <w:marLeft w:val="446"/>
          <w:marRight w:val="0"/>
          <w:marTop w:val="0"/>
          <w:marBottom w:val="0"/>
          <w:divBdr>
            <w:top w:val="none" w:sz="0" w:space="0" w:color="auto"/>
            <w:left w:val="none" w:sz="0" w:space="0" w:color="auto"/>
            <w:bottom w:val="none" w:sz="0" w:space="0" w:color="auto"/>
            <w:right w:val="none" w:sz="0" w:space="0" w:color="auto"/>
          </w:divBdr>
        </w:div>
        <w:div w:id="2007005951">
          <w:marLeft w:val="446"/>
          <w:marRight w:val="0"/>
          <w:marTop w:val="0"/>
          <w:marBottom w:val="0"/>
          <w:divBdr>
            <w:top w:val="none" w:sz="0" w:space="0" w:color="auto"/>
            <w:left w:val="none" w:sz="0" w:space="0" w:color="auto"/>
            <w:bottom w:val="none" w:sz="0" w:space="0" w:color="auto"/>
            <w:right w:val="none" w:sz="0" w:space="0" w:color="auto"/>
          </w:divBdr>
        </w:div>
      </w:divsChild>
    </w:div>
    <w:div w:id="960041175">
      <w:bodyDiv w:val="1"/>
      <w:marLeft w:val="0"/>
      <w:marRight w:val="0"/>
      <w:marTop w:val="0"/>
      <w:marBottom w:val="0"/>
      <w:divBdr>
        <w:top w:val="none" w:sz="0" w:space="0" w:color="auto"/>
        <w:left w:val="none" w:sz="0" w:space="0" w:color="auto"/>
        <w:bottom w:val="none" w:sz="0" w:space="0" w:color="auto"/>
        <w:right w:val="none" w:sz="0" w:space="0" w:color="auto"/>
      </w:divBdr>
    </w:div>
    <w:div w:id="960259543">
      <w:bodyDiv w:val="1"/>
      <w:marLeft w:val="0"/>
      <w:marRight w:val="0"/>
      <w:marTop w:val="0"/>
      <w:marBottom w:val="0"/>
      <w:divBdr>
        <w:top w:val="none" w:sz="0" w:space="0" w:color="auto"/>
        <w:left w:val="none" w:sz="0" w:space="0" w:color="auto"/>
        <w:bottom w:val="none" w:sz="0" w:space="0" w:color="auto"/>
        <w:right w:val="none" w:sz="0" w:space="0" w:color="auto"/>
      </w:divBdr>
    </w:div>
    <w:div w:id="982394568">
      <w:bodyDiv w:val="1"/>
      <w:marLeft w:val="0"/>
      <w:marRight w:val="0"/>
      <w:marTop w:val="0"/>
      <w:marBottom w:val="0"/>
      <w:divBdr>
        <w:top w:val="none" w:sz="0" w:space="0" w:color="auto"/>
        <w:left w:val="none" w:sz="0" w:space="0" w:color="auto"/>
        <w:bottom w:val="none" w:sz="0" w:space="0" w:color="auto"/>
        <w:right w:val="none" w:sz="0" w:space="0" w:color="auto"/>
      </w:divBdr>
    </w:div>
    <w:div w:id="990477704">
      <w:bodyDiv w:val="1"/>
      <w:marLeft w:val="0"/>
      <w:marRight w:val="0"/>
      <w:marTop w:val="0"/>
      <w:marBottom w:val="0"/>
      <w:divBdr>
        <w:top w:val="none" w:sz="0" w:space="0" w:color="auto"/>
        <w:left w:val="none" w:sz="0" w:space="0" w:color="auto"/>
        <w:bottom w:val="none" w:sz="0" w:space="0" w:color="auto"/>
        <w:right w:val="none" w:sz="0" w:space="0" w:color="auto"/>
      </w:divBdr>
      <w:divsChild>
        <w:div w:id="1376663742">
          <w:marLeft w:val="446"/>
          <w:marRight w:val="0"/>
          <w:marTop w:val="0"/>
          <w:marBottom w:val="0"/>
          <w:divBdr>
            <w:top w:val="none" w:sz="0" w:space="0" w:color="auto"/>
            <w:left w:val="none" w:sz="0" w:space="0" w:color="auto"/>
            <w:bottom w:val="none" w:sz="0" w:space="0" w:color="auto"/>
            <w:right w:val="none" w:sz="0" w:space="0" w:color="auto"/>
          </w:divBdr>
        </w:div>
        <w:div w:id="1415469984">
          <w:marLeft w:val="446"/>
          <w:marRight w:val="0"/>
          <w:marTop w:val="0"/>
          <w:marBottom w:val="0"/>
          <w:divBdr>
            <w:top w:val="none" w:sz="0" w:space="0" w:color="auto"/>
            <w:left w:val="none" w:sz="0" w:space="0" w:color="auto"/>
            <w:bottom w:val="none" w:sz="0" w:space="0" w:color="auto"/>
            <w:right w:val="none" w:sz="0" w:space="0" w:color="auto"/>
          </w:divBdr>
        </w:div>
        <w:div w:id="1430007983">
          <w:marLeft w:val="446"/>
          <w:marRight w:val="0"/>
          <w:marTop w:val="0"/>
          <w:marBottom w:val="0"/>
          <w:divBdr>
            <w:top w:val="none" w:sz="0" w:space="0" w:color="auto"/>
            <w:left w:val="none" w:sz="0" w:space="0" w:color="auto"/>
            <w:bottom w:val="none" w:sz="0" w:space="0" w:color="auto"/>
            <w:right w:val="none" w:sz="0" w:space="0" w:color="auto"/>
          </w:divBdr>
        </w:div>
        <w:div w:id="1463577322">
          <w:marLeft w:val="446"/>
          <w:marRight w:val="0"/>
          <w:marTop w:val="0"/>
          <w:marBottom w:val="0"/>
          <w:divBdr>
            <w:top w:val="none" w:sz="0" w:space="0" w:color="auto"/>
            <w:left w:val="none" w:sz="0" w:space="0" w:color="auto"/>
            <w:bottom w:val="none" w:sz="0" w:space="0" w:color="auto"/>
            <w:right w:val="none" w:sz="0" w:space="0" w:color="auto"/>
          </w:divBdr>
        </w:div>
      </w:divsChild>
    </w:div>
    <w:div w:id="996492949">
      <w:bodyDiv w:val="1"/>
      <w:marLeft w:val="0"/>
      <w:marRight w:val="0"/>
      <w:marTop w:val="0"/>
      <w:marBottom w:val="0"/>
      <w:divBdr>
        <w:top w:val="none" w:sz="0" w:space="0" w:color="auto"/>
        <w:left w:val="none" w:sz="0" w:space="0" w:color="auto"/>
        <w:bottom w:val="none" w:sz="0" w:space="0" w:color="auto"/>
        <w:right w:val="none" w:sz="0" w:space="0" w:color="auto"/>
      </w:divBdr>
    </w:div>
    <w:div w:id="1025668573">
      <w:bodyDiv w:val="1"/>
      <w:marLeft w:val="0"/>
      <w:marRight w:val="0"/>
      <w:marTop w:val="0"/>
      <w:marBottom w:val="0"/>
      <w:divBdr>
        <w:top w:val="none" w:sz="0" w:space="0" w:color="auto"/>
        <w:left w:val="none" w:sz="0" w:space="0" w:color="auto"/>
        <w:bottom w:val="none" w:sz="0" w:space="0" w:color="auto"/>
        <w:right w:val="none" w:sz="0" w:space="0" w:color="auto"/>
      </w:divBdr>
    </w:div>
    <w:div w:id="1031297047">
      <w:bodyDiv w:val="1"/>
      <w:marLeft w:val="0"/>
      <w:marRight w:val="0"/>
      <w:marTop w:val="0"/>
      <w:marBottom w:val="0"/>
      <w:divBdr>
        <w:top w:val="none" w:sz="0" w:space="0" w:color="auto"/>
        <w:left w:val="none" w:sz="0" w:space="0" w:color="auto"/>
        <w:bottom w:val="none" w:sz="0" w:space="0" w:color="auto"/>
        <w:right w:val="none" w:sz="0" w:space="0" w:color="auto"/>
      </w:divBdr>
      <w:divsChild>
        <w:div w:id="752317897">
          <w:marLeft w:val="446"/>
          <w:marRight w:val="0"/>
          <w:marTop w:val="0"/>
          <w:marBottom w:val="0"/>
          <w:divBdr>
            <w:top w:val="none" w:sz="0" w:space="0" w:color="auto"/>
            <w:left w:val="none" w:sz="0" w:space="0" w:color="auto"/>
            <w:bottom w:val="none" w:sz="0" w:space="0" w:color="auto"/>
            <w:right w:val="none" w:sz="0" w:space="0" w:color="auto"/>
          </w:divBdr>
        </w:div>
      </w:divsChild>
    </w:div>
    <w:div w:id="1058627843">
      <w:bodyDiv w:val="1"/>
      <w:marLeft w:val="0"/>
      <w:marRight w:val="0"/>
      <w:marTop w:val="0"/>
      <w:marBottom w:val="0"/>
      <w:divBdr>
        <w:top w:val="none" w:sz="0" w:space="0" w:color="auto"/>
        <w:left w:val="none" w:sz="0" w:space="0" w:color="auto"/>
        <w:bottom w:val="none" w:sz="0" w:space="0" w:color="auto"/>
        <w:right w:val="none" w:sz="0" w:space="0" w:color="auto"/>
      </w:divBdr>
      <w:divsChild>
        <w:div w:id="671373470">
          <w:marLeft w:val="446"/>
          <w:marRight w:val="0"/>
          <w:marTop w:val="0"/>
          <w:marBottom w:val="0"/>
          <w:divBdr>
            <w:top w:val="none" w:sz="0" w:space="0" w:color="auto"/>
            <w:left w:val="none" w:sz="0" w:space="0" w:color="auto"/>
            <w:bottom w:val="none" w:sz="0" w:space="0" w:color="auto"/>
            <w:right w:val="none" w:sz="0" w:space="0" w:color="auto"/>
          </w:divBdr>
        </w:div>
      </w:divsChild>
    </w:div>
    <w:div w:id="1059597144">
      <w:bodyDiv w:val="1"/>
      <w:marLeft w:val="0"/>
      <w:marRight w:val="0"/>
      <w:marTop w:val="0"/>
      <w:marBottom w:val="0"/>
      <w:divBdr>
        <w:top w:val="none" w:sz="0" w:space="0" w:color="auto"/>
        <w:left w:val="none" w:sz="0" w:space="0" w:color="auto"/>
        <w:bottom w:val="none" w:sz="0" w:space="0" w:color="auto"/>
        <w:right w:val="none" w:sz="0" w:space="0" w:color="auto"/>
      </w:divBdr>
    </w:div>
    <w:div w:id="1088846116">
      <w:bodyDiv w:val="1"/>
      <w:marLeft w:val="0"/>
      <w:marRight w:val="0"/>
      <w:marTop w:val="0"/>
      <w:marBottom w:val="0"/>
      <w:divBdr>
        <w:top w:val="none" w:sz="0" w:space="0" w:color="auto"/>
        <w:left w:val="none" w:sz="0" w:space="0" w:color="auto"/>
        <w:bottom w:val="none" w:sz="0" w:space="0" w:color="auto"/>
        <w:right w:val="none" w:sz="0" w:space="0" w:color="auto"/>
      </w:divBdr>
      <w:divsChild>
        <w:div w:id="791898512">
          <w:marLeft w:val="274"/>
          <w:marRight w:val="0"/>
          <w:marTop w:val="0"/>
          <w:marBottom w:val="0"/>
          <w:divBdr>
            <w:top w:val="none" w:sz="0" w:space="0" w:color="auto"/>
            <w:left w:val="none" w:sz="0" w:space="0" w:color="auto"/>
            <w:bottom w:val="none" w:sz="0" w:space="0" w:color="auto"/>
            <w:right w:val="none" w:sz="0" w:space="0" w:color="auto"/>
          </w:divBdr>
        </w:div>
        <w:div w:id="1475176130">
          <w:marLeft w:val="274"/>
          <w:marRight w:val="0"/>
          <w:marTop w:val="0"/>
          <w:marBottom w:val="0"/>
          <w:divBdr>
            <w:top w:val="none" w:sz="0" w:space="0" w:color="auto"/>
            <w:left w:val="none" w:sz="0" w:space="0" w:color="auto"/>
            <w:bottom w:val="none" w:sz="0" w:space="0" w:color="auto"/>
            <w:right w:val="none" w:sz="0" w:space="0" w:color="auto"/>
          </w:divBdr>
        </w:div>
        <w:div w:id="1579055902">
          <w:marLeft w:val="274"/>
          <w:marRight w:val="0"/>
          <w:marTop w:val="0"/>
          <w:marBottom w:val="0"/>
          <w:divBdr>
            <w:top w:val="none" w:sz="0" w:space="0" w:color="auto"/>
            <w:left w:val="none" w:sz="0" w:space="0" w:color="auto"/>
            <w:bottom w:val="none" w:sz="0" w:space="0" w:color="auto"/>
            <w:right w:val="none" w:sz="0" w:space="0" w:color="auto"/>
          </w:divBdr>
        </w:div>
        <w:div w:id="1842427986">
          <w:marLeft w:val="274"/>
          <w:marRight w:val="0"/>
          <w:marTop w:val="0"/>
          <w:marBottom w:val="0"/>
          <w:divBdr>
            <w:top w:val="none" w:sz="0" w:space="0" w:color="auto"/>
            <w:left w:val="none" w:sz="0" w:space="0" w:color="auto"/>
            <w:bottom w:val="none" w:sz="0" w:space="0" w:color="auto"/>
            <w:right w:val="none" w:sz="0" w:space="0" w:color="auto"/>
          </w:divBdr>
        </w:div>
      </w:divsChild>
    </w:div>
    <w:div w:id="1089737560">
      <w:bodyDiv w:val="1"/>
      <w:marLeft w:val="0"/>
      <w:marRight w:val="0"/>
      <w:marTop w:val="0"/>
      <w:marBottom w:val="0"/>
      <w:divBdr>
        <w:top w:val="none" w:sz="0" w:space="0" w:color="auto"/>
        <w:left w:val="none" w:sz="0" w:space="0" w:color="auto"/>
        <w:bottom w:val="none" w:sz="0" w:space="0" w:color="auto"/>
        <w:right w:val="none" w:sz="0" w:space="0" w:color="auto"/>
      </w:divBdr>
    </w:div>
    <w:div w:id="1091465276">
      <w:bodyDiv w:val="1"/>
      <w:marLeft w:val="0"/>
      <w:marRight w:val="0"/>
      <w:marTop w:val="0"/>
      <w:marBottom w:val="0"/>
      <w:divBdr>
        <w:top w:val="none" w:sz="0" w:space="0" w:color="auto"/>
        <w:left w:val="none" w:sz="0" w:space="0" w:color="auto"/>
        <w:bottom w:val="none" w:sz="0" w:space="0" w:color="auto"/>
        <w:right w:val="none" w:sz="0" w:space="0" w:color="auto"/>
      </w:divBdr>
      <w:divsChild>
        <w:div w:id="171994698">
          <w:marLeft w:val="547"/>
          <w:marRight w:val="0"/>
          <w:marTop w:val="134"/>
          <w:marBottom w:val="0"/>
          <w:divBdr>
            <w:top w:val="none" w:sz="0" w:space="0" w:color="auto"/>
            <w:left w:val="none" w:sz="0" w:space="0" w:color="auto"/>
            <w:bottom w:val="none" w:sz="0" w:space="0" w:color="auto"/>
            <w:right w:val="none" w:sz="0" w:space="0" w:color="auto"/>
          </w:divBdr>
        </w:div>
      </w:divsChild>
    </w:div>
    <w:div w:id="1096173156">
      <w:bodyDiv w:val="1"/>
      <w:marLeft w:val="0"/>
      <w:marRight w:val="0"/>
      <w:marTop w:val="0"/>
      <w:marBottom w:val="0"/>
      <w:divBdr>
        <w:top w:val="none" w:sz="0" w:space="0" w:color="auto"/>
        <w:left w:val="none" w:sz="0" w:space="0" w:color="auto"/>
        <w:bottom w:val="none" w:sz="0" w:space="0" w:color="auto"/>
        <w:right w:val="none" w:sz="0" w:space="0" w:color="auto"/>
      </w:divBdr>
    </w:div>
    <w:div w:id="1099566391">
      <w:bodyDiv w:val="1"/>
      <w:marLeft w:val="0"/>
      <w:marRight w:val="0"/>
      <w:marTop w:val="0"/>
      <w:marBottom w:val="0"/>
      <w:divBdr>
        <w:top w:val="none" w:sz="0" w:space="0" w:color="auto"/>
        <w:left w:val="none" w:sz="0" w:space="0" w:color="auto"/>
        <w:bottom w:val="none" w:sz="0" w:space="0" w:color="auto"/>
        <w:right w:val="none" w:sz="0" w:space="0" w:color="auto"/>
      </w:divBdr>
    </w:div>
    <w:div w:id="1107428324">
      <w:bodyDiv w:val="1"/>
      <w:marLeft w:val="0"/>
      <w:marRight w:val="0"/>
      <w:marTop w:val="0"/>
      <w:marBottom w:val="0"/>
      <w:divBdr>
        <w:top w:val="none" w:sz="0" w:space="0" w:color="auto"/>
        <w:left w:val="none" w:sz="0" w:space="0" w:color="auto"/>
        <w:bottom w:val="none" w:sz="0" w:space="0" w:color="auto"/>
        <w:right w:val="none" w:sz="0" w:space="0" w:color="auto"/>
      </w:divBdr>
    </w:div>
    <w:div w:id="1118179887">
      <w:bodyDiv w:val="1"/>
      <w:marLeft w:val="0"/>
      <w:marRight w:val="0"/>
      <w:marTop w:val="0"/>
      <w:marBottom w:val="0"/>
      <w:divBdr>
        <w:top w:val="none" w:sz="0" w:space="0" w:color="auto"/>
        <w:left w:val="none" w:sz="0" w:space="0" w:color="auto"/>
        <w:bottom w:val="none" w:sz="0" w:space="0" w:color="auto"/>
        <w:right w:val="none" w:sz="0" w:space="0" w:color="auto"/>
      </w:divBdr>
      <w:divsChild>
        <w:div w:id="918834773">
          <w:marLeft w:val="691"/>
          <w:marRight w:val="0"/>
          <w:marTop w:val="0"/>
          <w:marBottom w:val="0"/>
          <w:divBdr>
            <w:top w:val="none" w:sz="0" w:space="0" w:color="auto"/>
            <w:left w:val="none" w:sz="0" w:space="0" w:color="auto"/>
            <w:bottom w:val="none" w:sz="0" w:space="0" w:color="auto"/>
            <w:right w:val="none" w:sz="0" w:space="0" w:color="auto"/>
          </w:divBdr>
        </w:div>
      </w:divsChild>
    </w:div>
    <w:div w:id="1124273717">
      <w:bodyDiv w:val="1"/>
      <w:marLeft w:val="0"/>
      <w:marRight w:val="0"/>
      <w:marTop w:val="0"/>
      <w:marBottom w:val="0"/>
      <w:divBdr>
        <w:top w:val="none" w:sz="0" w:space="0" w:color="auto"/>
        <w:left w:val="none" w:sz="0" w:space="0" w:color="auto"/>
        <w:bottom w:val="none" w:sz="0" w:space="0" w:color="auto"/>
        <w:right w:val="none" w:sz="0" w:space="0" w:color="auto"/>
      </w:divBdr>
    </w:div>
    <w:div w:id="1128276730">
      <w:bodyDiv w:val="1"/>
      <w:marLeft w:val="0"/>
      <w:marRight w:val="0"/>
      <w:marTop w:val="0"/>
      <w:marBottom w:val="0"/>
      <w:divBdr>
        <w:top w:val="none" w:sz="0" w:space="0" w:color="auto"/>
        <w:left w:val="none" w:sz="0" w:space="0" w:color="auto"/>
        <w:bottom w:val="none" w:sz="0" w:space="0" w:color="auto"/>
        <w:right w:val="none" w:sz="0" w:space="0" w:color="auto"/>
      </w:divBdr>
    </w:div>
    <w:div w:id="1135953002">
      <w:bodyDiv w:val="1"/>
      <w:marLeft w:val="0"/>
      <w:marRight w:val="0"/>
      <w:marTop w:val="0"/>
      <w:marBottom w:val="0"/>
      <w:divBdr>
        <w:top w:val="none" w:sz="0" w:space="0" w:color="auto"/>
        <w:left w:val="none" w:sz="0" w:space="0" w:color="auto"/>
        <w:bottom w:val="none" w:sz="0" w:space="0" w:color="auto"/>
        <w:right w:val="none" w:sz="0" w:space="0" w:color="auto"/>
      </w:divBdr>
      <w:divsChild>
        <w:div w:id="1072386809">
          <w:marLeft w:val="1440"/>
          <w:marRight w:val="0"/>
          <w:marTop w:val="96"/>
          <w:marBottom w:val="0"/>
          <w:divBdr>
            <w:top w:val="none" w:sz="0" w:space="0" w:color="auto"/>
            <w:left w:val="none" w:sz="0" w:space="0" w:color="auto"/>
            <w:bottom w:val="none" w:sz="0" w:space="0" w:color="auto"/>
            <w:right w:val="none" w:sz="0" w:space="0" w:color="auto"/>
          </w:divBdr>
        </w:div>
      </w:divsChild>
    </w:div>
    <w:div w:id="1142230412">
      <w:bodyDiv w:val="1"/>
      <w:marLeft w:val="0"/>
      <w:marRight w:val="0"/>
      <w:marTop w:val="0"/>
      <w:marBottom w:val="0"/>
      <w:divBdr>
        <w:top w:val="none" w:sz="0" w:space="0" w:color="auto"/>
        <w:left w:val="none" w:sz="0" w:space="0" w:color="auto"/>
        <w:bottom w:val="none" w:sz="0" w:space="0" w:color="auto"/>
        <w:right w:val="none" w:sz="0" w:space="0" w:color="auto"/>
      </w:divBdr>
    </w:div>
    <w:div w:id="1184246022">
      <w:bodyDiv w:val="1"/>
      <w:marLeft w:val="0"/>
      <w:marRight w:val="0"/>
      <w:marTop w:val="0"/>
      <w:marBottom w:val="0"/>
      <w:divBdr>
        <w:top w:val="none" w:sz="0" w:space="0" w:color="auto"/>
        <w:left w:val="none" w:sz="0" w:space="0" w:color="auto"/>
        <w:bottom w:val="none" w:sz="0" w:space="0" w:color="auto"/>
        <w:right w:val="none" w:sz="0" w:space="0" w:color="auto"/>
      </w:divBdr>
    </w:div>
    <w:div w:id="1187214293">
      <w:bodyDiv w:val="1"/>
      <w:marLeft w:val="0"/>
      <w:marRight w:val="0"/>
      <w:marTop w:val="0"/>
      <w:marBottom w:val="0"/>
      <w:divBdr>
        <w:top w:val="none" w:sz="0" w:space="0" w:color="auto"/>
        <w:left w:val="none" w:sz="0" w:space="0" w:color="auto"/>
        <w:bottom w:val="none" w:sz="0" w:space="0" w:color="auto"/>
        <w:right w:val="none" w:sz="0" w:space="0" w:color="auto"/>
      </w:divBdr>
    </w:div>
    <w:div w:id="1218054090">
      <w:bodyDiv w:val="1"/>
      <w:marLeft w:val="0"/>
      <w:marRight w:val="0"/>
      <w:marTop w:val="0"/>
      <w:marBottom w:val="0"/>
      <w:divBdr>
        <w:top w:val="none" w:sz="0" w:space="0" w:color="auto"/>
        <w:left w:val="none" w:sz="0" w:space="0" w:color="auto"/>
        <w:bottom w:val="none" w:sz="0" w:space="0" w:color="auto"/>
        <w:right w:val="none" w:sz="0" w:space="0" w:color="auto"/>
      </w:divBdr>
      <w:divsChild>
        <w:div w:id="630986755">
          <w:marLeft w:val="446"/>
          <w:marRight w:val="0"/>
          <w:marTop w:val="0"/>
          <w:marBottom w:val="0"/>
          <w:divBdr>
            <w:top w:val="none" w:sz="0" w:space="0" w:color="auto"/>
            <w:left w:val="none" w:sz="0" w:space="0" w:color="auto"/>
            <w:bottom w:val="none" w:sz="0" w:space="0" w:color="auto"/>
            <w:right w:val="none" w:sz="0" w:space="0" w:color="auto"/>
          </w:divBdr>
        </w:div>
        <w:div w:id="881794482">
          <w:marLeft w:val="446"/>
          <w:marRight w:val="0"/>
          <w:marTop w:val="0"/>
          <w:marBottom w:val="0"/>
          <w:divBdr>
            <w:top w:val="none" w:sz="0" w:space="0" w:color="auto"/>
            <w:left w:val="none" w:sz="0" w:space="0" w:color="auto"/>
            <w:bottom w:val="none" w:sz="0" w:space="0" w:color="auto"/>
            <w:right w:val="none" w:sz="0" w:space="0" w:color="auto"/>
          </w:divBdr>
        </w:div>
        <w:div w:id="1166551060">
          <w:marLeft w:val="446"/>
          <w:marRight w:val="0"/>
          <w:marTop w:val="0"/>
          <w:marBottom w:val="0"/>
          <w:divBdr>
            <w:top w:val="none" w:sz="0" w:space="0" w:color="auto"/>
            <w:left w:val="none" w:sz="0" w:space="0" w:color="auto"/>
            <w:bottom w:val="none" w:sz="0" w:space="0" w:color="auto"/>
            <w:right w:val="none" w:sz="0" w:space="0" w:color="auto"/>
          </w:divBdr>
        </w:div>
        <w:div w:id="1416899733">
          <w:marLeft w:val="446"/>
          <w:marRight w:val="0"/>
          <w:marTop w:val="0"/>
          <w:marBottom w:val="0"/>
          <w:divBdr>
            <w:top w:val="none" w:sz="0" w:space="0" w:color="auto"/>
            <w:left w:val="none" w:sz="0" w:space="0" w:color="auto"/>
            <w:bottom w:val="none" w:sz="0" w:space="0" w:color="auto"/>
            <w:right w:val="none" w:sz="0" w:space="0" w:color="auto"/>
          </w:divBdr>
        </w:div>
      </w:divsChild>
    </w:div>
    <w:div w:id="1221017772">
      <w:bodyDiv w:val="1"/>
      <w:marLeft w:val="0"/>
      <w:marRight w:val="0"/>
      <w:marTop w:val="0"/>
      <w:marBottom w:val="0"/>
      <w:divBdr>
        <w:top w:val="none" w:sz="0" w:space="0" w:color="auto"/>
        <w:left w:val="none" w:sz="0" w:space="0" w:color="auto"/>
        <w:bottom w:val="none" w:sz="0" w:space="0" w:color="auto"/>
        <w:right w:val="none" w:sz="0" w:space="0" w:color="auto"/>
      </w:divBdr>
    </w:div>
    <w:div w:id="1240478763">
      <w:bodyDiv w:val="1"/>
      <w:marLeft w:val="0"/>
      <w:marRight w:val="0"/>
      <w:marTop w:val="0"/>
      <w:marBottom w:val="0"/>
      <w:divBdr>
        <w:top w:val="none" w:sz="0" w:space="0" w:color="auto"/>
        <w:left w:val="none" w:sz="0" w:space="0" w:color="auto"/>
        <w:bottom w:val="none" w:sz="0" w:space="0" w:color="auto"/>
        <w:right w:val="none" w:sz="0" w:space="0" w:color="auto"/>
      </w:divBdr>
    </w:div>
    <w:div w:id="1250457372">
      <w:bodyDiv w:val="1"/>
      <w:marLeft w:val="0"/>
      <w:marRight w:val="0"/>
      <w:marTop w:val="0"/>
      <w:marBottom w:val="0"/>
      <w:divBdr>
        <w:top w:val="none" w:sz="0" w:space="0" w:color="auto"/>
        <w:left w:val="none" w:sz="0" w:space="0" w:color="auto"/>
        <w:bottom w:val="none" w:sz="0" w:space="0" w:color="auto"/>
        <w:right w:val="none" w:sz="0" w:space="0" w:color="auto"/>
      </w:divBdr>
    </w:div>
    <w:div w:id="1258716145">
      <w:bodyDiv w:val="1"/>
      <w:marLeft w:val="0"/>
      <w:marRight w:val="0"/>
      <w:marTop w:val="0"/>
      <w:marBottom w:val="0"/>
      <w:divBdr>
        <w:top w:val="none" w:sz="0" w:space="0" w:color="auto"/>
        <w:left w:val="none" w:sz="0" w:space="0" w:color="auto"/>
        <w:bottom w:val="none" w:sz="0" w:space="0" w:color="auto"/>
        <w:right w:val="none" w:sz="0" w:space="0" w:color="auto"/>
      </w:divBdr>
    </w:div>
    <w:div w:id="1266617392">
      <w:bodyDiv w:val="1"/>
      <w:marLeft w:val="0"/>
      <w:marRight w:val="0"/>
      <w:marTop w:val="0"/>
      <w:marBottom w:val="0"/>
      <w:divBdr>
        <w:top w:val="none" w:sz="0" w:space="0" w:color="auto"/>
        <w:left w:val="none" w:sz="0" w:space="0" w:color="auto"/>
        <w:bottom w:val="none" w:sz="0" w:space="0" w:color="auto"/>
        <w:right w:val="none" w:sz="0" w:space="0" w:color="auto"/>
      </w:divBdr>
      <w:divsChild>
        <w:div w:id="293217974">
          <w:marLeft w:val="446"/>
          <w:marRight w:val="0"/>
          <w:marTop w:val="0"/>
          <w:marBottom w:val="0"/>
          <w:divBdr>
            <w:top w:val="none" w:sz="0" w:space="0" w:color="auto"/>
            <w:left w:val="none" w:sz="0" w:space="0" w:color="auto"/>
            <w:bottom w:val="none" w:sz="0" w:space="0" w:color="auto"/>
            <w:right w:val="none" w:sz="0" w:space="0" w:color="auto"/>
          </w:divBdr>
        </w:div>
        <w:div w:id="1253707190">
          <w:marLeft w:val="446"/>
          <w:marRight w:val="0"/>
          <w:marTop w:val="0"/>
          <w:marBottom w:val="0"/>
          <w:divBdr>
            <w:top w:val="none" w:sz="0" w:space="0" w:color="auto"/>
            <w:left w:val="none" w:sz="0" w:space="0" w:color="auto"/>
            <w:bottom w:val="none" w:sz="0" w:space="0" w:color="auto"/>
            <w:right w:val="none" w:sz="0" w:space="0" w:color="auto"/>
          </w:divBdr>
        </w:div>
        <w:div w:id="1450393039">
          <w:marLeft w:val="446"/>
          <w:marRight w:val="0"/>
          <w:marTop w:val="0"/>
          <w:marBottom w:val="0"/>
          <w:divBdr>
            <w:top w:val="none" w:sz="0" w:space="0" w:color="auto"/>
            <w:left w:val="none" w:sz="0" w:space="0" w:color="auto"/>
            <w:bottom w:val="none" w:sz="0" w:space="0" w:color="auto"/>
            <w:right w:val="none" w:sz="0" w:space="0" w:color="auto"/>
          </w:divBdr>
        </w:div>
      </w:divsChild>
    </w:div>
    <w:div w:id="1277517019">
      <w:bodyDiv w:val="1"/>
      <w:marLeft w:val="0"/>
      <w:marRight w:val="0"/>
      <w:marTop w:val="0"/>
      <w:marBottom w:val="0"/>
      <w:divBdr>
        <w:top w:val="none" w:sz="0" w:space="0" w:color="auto"/>
        <w:left w:val="none" w:sz="0" w:space="0" w:color="auto"/>
        <w:bottom w:val="none" w:sz="0" w:space="0" w:color="auto"/>
        <w:right w:val="none" w:sz="0" w:space="0" w:color="auto"/>
      </w:divBdr>
      <w:divsChild>
        <w:div w:id="820543315">
          <w:marLeft w:val="1166"/>
          <w:marRight w:val="0"/>
          <w:marTop w:val="96"/>
          <w:marBottom w:val="0"/>
          <w:divBdr>
            <w:top w:val="none" w:sz="0" w:space="0" w:color="auto"/>
            <w:left w:val="none" w:sz="0" w:space="0" w:color="auto"/>
            <w:bottom w:val="none" w:sz="0" w:space="0" w:color="auto"/>
            <w:right w:val="none" w:sz="0" w:space="0" w:color="auto"/>
          </w:divBdr>
        </w:div>
      </w:divsChild>
    </w:div>
    <w:div w:id="1283152270">
      <w:bodyDiv w:val="1"/>
      <w:marLeft w:val="0"/>
      <w:marRight w:val="0"/>
      <w:marTop w:val="0"/>
      <w:marBottom w:val="0"/>
      <w:divBdr>
        <w:top w:val="none" w:sz="0" w:space="0" w:color="auto"/>
        <w:left w:val="none" w:sz="0" w:space="0" w:color="auto"/>
        <w:bottom w:val="none" w:sz="0" w:space="0" w:color="auto"/>
        <w:right w:val="none" w:sz="0" w:space="0" w:color="auto"/>
      </w:divBdr>
    </w:div>
    <w:div w:id="1283880514">
      <w:bodyDiv w:val="1"/>
      <w:marLeft w:val="0"/>
      <w:marRight w:val="0"/>
      <w:marTop w:val="0"/>
      <w:marBottom w:val="0"/>
      <w:divBdr>
        <w:top w:val="none" w:sz="0" w:space="0" w:color="auto"/>
        <w:left w:val="none" w:sz="0" w:space="0" w:color="auto"/>
        <w:bottom w:val="none" w:sz="0" w:space="0" w:color="auto"/>
        <w:right w:val="none" w:sz="0" w:space="0" w:color="auto"/>
      </w:divBdr>
    </w:div>
    <w:div w:id="1298074427">
      <w:bodyDiv w:val="1"/>
      <w:marLeft w:val="0"/>
      <w:marRight w:val="0"/>
      <w:marTop w:val="0"/>
      <w:marBottom w:val="0"/>
      <w:divBdr>
        <w:top w:val="none" w:sz="0" w:space="0" w:color="auto"/>
        <w:left w:val="none" w:sz="0" w:space="0" w:color="auto"/>
        <w:bottom w:val="none" w:sz="0" w:space="0" w:color="auto"/>
        <w:right w:val="none" w:sz="0" w:space="0" w:color="auto"/>
      </w:divBdr>
    </w:div>
    <w:div w:id="1325745137">
      <w:bodyDiv w:val="1"/>
      <w:marLeft w:val="0"/>
      <w:marRight w:val="0"/>
      <w:marTop w:val="0"/>
      <w:marBottom w:val="0"/>
      <w:divBdr>
        <w:top w:val="none" w:sz="0" w:space="0" w:color="auto"/>
        <w:left w:val="none" w:sz="0" w:space="0" w:color="auto"/>
        <w:bottom w:val="none" w:sz="0" w:space="0" w:color="auto"/>
        <w:right w:val="none" w:sz="0" w:space="0" w:color="auto"/>
      </w:divBdr>
    </w:div>
    <w:div w:id="1335456948">
      <w:bodyDiv w:val="1"/>
      <w:marLeft w:val="0"/>
      <w:marRight w:val="0"/>
      <w:marTop w:val="0"/>
      <w:marBottom w:val="0"/>
      <w:divBdr>
        <w:top w:val="none" w:sz="0" w:space="0" w:color="auto"/>
        <w:left w:val="none" w:sz="0" w:space="0" w:color="auto"/>
        <w:bottom w:val="none" w:sz="0" w:space="0" w:color="auto"/>
        <w:right w:val="none" w:sz="0" w:space="0" w:color="auto"/>
      </w:divBdr>
    </w:div>
    <w:div w:id="1344236801">
      <w:bodyDiv w:val="1"/>
      <w:marLeft w:val="0"/>
      <w:marRight w:val="0"/>
      <w:marTop w:val="0"/>
      <w:marBottom w:val="0"/>
      <w:divBdr>
        <w:top w:val="none" w:sz="0" w:space="0" w:color="auto"/>
        <w:left w:val="none" w:sz="0" w:space="0" w:color="auto"/>
        <w:bottom w:val="none" w:sz="0" w:space="0" w:color="auto"/>
        <w:right w:val="none" w:sz="0" w:space="0" w:color="auto"/>
      </w:divBdr>
    </w:div>
    <w:div w:id="1353796710">
      <w:bodyDiv w:val="1"/>
      <w:marLeft w:val="0"/>
      <w:marRight w:val="0"/>
      <w:marTop w:val="0"/>
      <w:marBottom w:val="0"/>
      <w:divBdr>
        <w:top w:val="none" w:sz="0" w:space="0" w:color="auto"/>
        <w:left w:val="none" w:sz="0" w:space="0" w:color="auto"/>
        <w:bottom w:val="none" w:sz="0" w:space="0" w:color="auto"/>
        <w:right w:val="none" w:sz="0" w:space="0" w:color="auto"/>
      </w:divBdr>
      <w:divsChild>
        <w:div w:id="955454589">
          <w:marLeft w:val="1166"/>
          <w:marRight w:val="0"/>
          <w:marTop w:val="125"/>
          <w:marBottom w:val="0"/>
          <w:divBdr>
            <w:top w:val="none" w:sz="0" w:space="0" w:color="auto"/>
            <w:left w:val="none" w:sz="0" w:space="0" w:color="auto"/>
            <w:bottom w:val="none" w:sz="0" w:space="0" w:color="auto"/>
            <w:right w:val="none" w:sz="0" w:space="0" w:color="auto"/>
          </w:divBdr>
        </w:div>
        <w:div w:id="1521117590">
          <w:marLeft w:val="547"/>
          <w:marRight w:val="0"/>
          <w:marTop w:val="134"/>
          <w:marBottom w:val="0"/>
          <w:divBdr>
            <w:top w:val="none" w:sz="0" w:space="0" w:color="auto"/>
            <w:left w:val="none" w:sz="0" w:space="0" w:color="auto"/>
            <w:bottom w:val="none" w:sz="0" w:space="0" w:color="auto"/>
            <w:right w:val="none" w:sz="0" w:space="0" w:color="auto"/>
          </w:divBdr>
        </w:div>
        <w:div w:id="2083604148">
          <w:marLeft w:val="1166"/>
          <w:marRight w:val="0"/>
          <w:marTop w:val="125"/>
          <w:marBottom w:val="0"/>
          <w:divBdr>
            <w:top w:val="none" w:sz="0" w:space="0" w:color="auto"/>
            <w:left w:val="none" w:sz="0" w:space="0" w:color="auto"/>
            <w:bottom w:val="none" w:sz="0" w:space="0" w:color="auto"/>
            <w:right w:val="none" w:sz="0" w:space="0" w:color="auto"/>
          </w:divBdr>
        </w:div>
        <w:div w:id="2120104000">
          <w:marLeft w:val="547"/>
          <w:marRight w:val="0"/>
          <w:marTop w:val="134"/>
          <w:marBottom w:val="0"/>
          <w:divBdr>
            <w:top w:val="none" w:sz="0" w:space="0" w:color="auto"/>
            <w:left w:val="none" w:sz="0" w:space="0" w:color="auto"/>
            <w:bottom w:val="none" w:sz="0" w:space="0" w:color="auto"/>
            <w:right w:val="none" w:sz="0" w:space="0" w:color="auto"/>
          </w:divBdr>
        </w:div>
        <w:div w:id="2146773563">
          <w:marLeft w:val="547"/>
          <w:marRight w:val="0"/>
          <w:marTop w:val="134"/>
          <w:marBottom w:val="0"/>
          <w:divBdr>
            <w:top w:val="none" w:sz="0" w:space="0" w:color="auto"/>
            <w:left w:val="none" w:sz="0" w:space="0" w:color="auto"/>
            <w:bottom w:val="none" w:sz="0" w:space="0" w:color="auto"/>
            <w:right w:val="none" w:sz="0" w:space="0" w:color="auto"/>
          </w:divBdr>
        </w:div>
      </w:divsChild>
    </w:div>
    <w:div w:id="1372539160">
      <w:bodyDiv w:val="1"/>
      <w:marLeft w:val="0"/>
      <w:marRight w:val="0"/>
      <w:marTop w:val="0"/>
      <w:marBottom w:val="0"/>
      <w:divBdr>
        <w:top w:val="none" w:sz="0" w:space="0" w:color="auto"/>
        <w:left w:val="none" w:sz="0" w:space="0" w:color="auto"/>
        <w:bottom w:val="none" w:sz="0" w:space="0" w:color="auto"/>
        <w:right w:val="none" w:sz="0" w:space="0" w:color="auto"/>
      </w:divBdr>
      <w:divsChild>
        <w:div w:id="1722941939">
          <w:marLeft w:val="547"/>
          <w:marRight w:val="0"/>
          <w:marTop w:val="134"/>
          <w:marBottom w:val="0"/>
          <w:divBdr>
            <w:top w:val="none" w:sz="0" w:space="0" w:color="auto"/>
            <w:left w:val="none" w:sz="0" w:space="0" w:color="auto"/>
            <w:bottom w:val="none" w:sz="0" w:space="0" w:color="auto"/>
            <w:right w:val="none" w:sz="0" w:space="0" w:color="auto"/>
          </w:divBdr>
        </w:div>
      </w:divsChild>
    </w:div>
    <w:div w:id="1398746474">
      <w:bodyDiv w:val="1"/>
      <w:marLeft w:val="0"/>
      <w:marRight w:val="0"/>
      <w:marTop w:val="0"/>
      <w:marBottom w:val="0"/>
      <w:divBdr>
        <w:top w:val="none" w:sz="0" w:space="0" w:color="auto"/>
        <w:left w:val="none" w:sz="0" w:space="0" w:color="auto"/>
        <w:bottom w:val="none" w:sz="0" w:space="0" w:color="auto"/>
        <w:right w:val="none" w:sz="0" w:space="0" w:color="auto"/>
      </w:divBdr>
    </w:div>
    <w:div w:id="1412195097">
      <w:bodyDiv w:val="1"/>
      <w:marLeft w:val="0"/>
      <w:marRight w:val="0"/>
      <w:marTop w:val="0"/>
      <w:marBottom w:val="0"/>
      <w:divBdr>
        <w:top w:val="none" w:sz="0" w:space="0" w:color="auto"/>
        <w:left w:val="none" w:sz="0" w:space="0" w:color="auto"/>
        <w:bottom w:val="none" w:sz="0" w:space="0" w:color="auto"/>
        <w:right w:val="none" w:sz="0" w:space="0" w:color="auto"/>
      </w:divBdr>
    </w:div>
    <w:div w:id="1422603012">
      <w:bodyDiv w:val="1"/>
      <w:marLeft w:val="0"/>
      <w:marRight w:val="0"/>
      <w:marTop w:val="0"/>
      <w:marBottom w:val="0"/>
      <w:divBdr>
        <w:top w:val="none" w:sz="0" w:space="0" w:color="auto"/>
        <w:left w:val="none" w:sz="0" w:space="0" w:color="auto"/>
        <w:bottom w:val="none" w:sz="0" w:space="0" w:color="auto"/>
        <w:right w:val="none" w:sz="0" w:space="0" w:color="auto"/>
      </w:divBdr>
      <w:divsChild>
        <w:div w:id="75595280">
          <w:marLeft w:val="547"/>
          <w:marRight w:val="0"/>
          <w:marTop w:val="134"/>
          <w:marBottom w:val="0"/>
          <w:divBdr>
            <w:top w:val="none" w:sz="0" w:space="0" w:color="auto"/>
            <w:left w:val="none" w:sz="0" w:space="0" w:color="auto"/>
            <w:bottom w:val="none" w:sz="0" w:space="0" w:color="auto"/>
            <w:right w:val="none" w:sz="0" w:space="0" w:color="auto"/>
          </w:divBdr>
        </w:div>
      </w:divsChild>
    </w:div>
    <w:div w:id="1440562895">
      <w:bodyDiv w:val="1"/>
      <w:marLeft w:val="0"/>
      <w:marRight w:val="0"/>
      <w:marTop w:val="0"/>
      <w:marBottom w:val="0"/>
      <w:divBdr>
        <w:top w:val="none" w:sz="0" w:space="0" w:color="auto"/>
        <w:left w:val="none" w:sz="0" w:space="0" w:color="auto"/>
        <w:bottom w:val="none" w:sz="0" w:space="0" w:color="auto"/>
        <w:right w:val="none" w:sz="0" w:space="0" w:color="auto"/>
      </w:divBdr>
    </w:div>
    <w:div w:id="1472089082">
      <w:bodyDiv w:val="1"/>
      <w:marLeft w:val="0"/>
      <w:marRight w:val="0"/>
      <w:marTop w:val="0"/>
      <w:marBottom w:val="0"/>
      <w:divBdr>
        <w:top w:val="none" w:sz="0" w:space="0" w:color="auto"/>
        <w:left w:val="none" w:sz="0" w:space="0" w:color="auto"/>
        <w:bottom w:val="none" w:sz="0" w:space="0" w:color="auto"/>
        <w:right w:val="none" w:sz="0" w:space="0" w:color="auto"/>
      </w:divBdr>
    </w:div>
    <w:div w:id="1475751910">
      <w:bodyDiv w:val="1"/>
      <w:marLeft w:val="0"/>
      <w:marRight w:val="0"/>
      <w:marTop w:val="0"/>
      <w:marBottom w:val="0"/>
      <w:divBdr>
        <w:top w:val="none" w:sz="0" w:space="0" w:color="auto"/>
        <w:left w:val="none" w:sz="0" w:space="0" w:color="auto"/>
        <w:bottom w:val="none" w:sz="0" w:space="0" w:color="auto"/>
        <w:right w:val="none" w:sz="0" w:space="0" w:color="auto"/>
      </w:divBdr>
      <w:divsChild>
        <w:div w:id="289750740">
          <w:marLeft w:val="446"/>
          <w:marRight w:val="0"/>
          <w:marTop w:val="0"/>
          <w:marBottom w:val="0"/>
          <w:divBdr>
            <w:top w:val="none" w:sz="0" w:space="0" w:color="auto"/>
            <w:left w:val="none" w:sz="0" w:space="0" w:color="auto"/>
            <w:bottom w:val="none" w:sz="0" w:space="0" w:color="auto"/>
            <w:right w:val="none" w:sz="0" w:space="0" w:color="auto"/>
          </w:divBdr>
        </w:div>
        <w:div w:id="934746071">
          <w:marLeft w:val="446"/>
          <w:marRight w:val="0"/>
          <w:marTop w:val="0"/>
          <w:marBottom w:val="0"/>
          <w:divBdr>
            <w:top w:val="none" w:sz="0" w:space="0" w:color="auto"/>
            <w:left w:val="none" w:sz="0" w:space="0" w:color="auto"/>
            <w:bottom w:val="none" w:sz="0" w:space="0" w:color="auto"/>
            <w:right w:val="none" w:sz="0" w:space="0" w:color="auto"/>
          </w:divBdr>
        </w:div>
      </w:divsChild>
    </w:div>
    <w:div w:id="1495998370">
      <w:bodyDiv w:val="1"/>
      <w:marLeft w:val="0"/>
      <w:marRight w:val="0"/>
      <w:marTop w:val="0"/>
      <w:marBottom w:val="0"/>
      <w:divBdr>
        <w:top w:val="none" w:sz="0" w:space="0" w:color="auto"/>
        <w:left w:val="none" w:sz="0" w:space="0" w:color="auto"/>
        <w:bottom w:val="none" w:sz="0" w:space="0" w:color="auto"/>
        <w:right w:val="none" w:sz="0" w:space="0" w:color="auto"/>
      </w:divBdr>
      <w:divsChild>
        <w:div w:id="521478212">
          <w:marLeft w:val="547"/>
          <w:marRight w:val="0"/>
          <w:marTop w:val="0"/>
          <w:marBottom w:val="0"/>
          <w:divBdr>
            <w:top w:val="none" w:sz="0" w:space="0" w:color="auto"/>
            <w:left w:val="none" w:sz="0" w:space="0" w:color="auto"/>
            <w:bottom w:val="none" w:sz="0" w:space="0" w:color="auto"/>
            <w:right w:val="none" w:sz="0" w:space="0" w:color="auto"/>
          </w:divBdr>
        </w:div>
        <w:div w:id="1339191051">
          <w:marLeft w:val="547"/>
          <w:marRight w:val="0"/>
          <w:marTop w:val="0"/>
          <w:marBottom w:val="0"/>
          <w:divBdr>
            <w:top w:val="none" w:sz="0" w:space="0" w:color="auto"/>
            <w:left w:val="none" w:sz="0" w:space="0" w:color="auto"/>
            <w:bottom w:val="none" w:sz="0" w:space="0" w:color="auto"/>
            <w:right w:val="none" w:sz="0" w:space="0" w:color="auto"/>
          </w:divBdr>
        </w:div>
      </w:divsChild>
    </w:div>
    <w:div w:id="1500000082">
      <w:bodyDiv w:val="1"/>
      <w:marLeft w:val="0"/>
      <w:marRight w:val="0"/>
      <w:marTop w:val="0"/>
      <w:marBottom w:val="0"/>
      <w:divBdr>
        <w:top w:val="none" w:sz="0" w:space="0" w:color="auto"/>
        <w:left w:val="none" w:sz="0" w:space="0" w:color="auto"/>
        <w:bottom w:val="none" w:sz="0" w:space="0" w:color="auto"/>
        <w:right w:val="none" w:sz="0" w:space="0" w:color="auto"/>
      </w:divBdr>
    </w:div>
    <w:div w:id="1506507535">
      <w:bodyDiv w:val="1"/>
      <w:marLeft w:val="0"/>
      <w:marRight w:val="0"/>
      <w:marTop w:val="0"/>
      <w:marBottom w:val="0"/>
      <w:divBdr>
        <w:top w:val="none" w:sz="0" w:space="0" w:color="auto"/>
        <w:left w:val="none" w:sz="0" w:space="0" w:color="auto"/>
        <w:bottom w:val="none" w:sz="0" w:space="0" w:color="auto"/>
        <w:right w:val="none" w:sz="0" w:space="0" w:color="auto"/>
      </w:divBdr>
      <w:divsChild>
        <w:div w:id="164786329">
          <w:marLeft w:val="446"/>
          <w:marRight w:val="0"/>
          <w:marTop w:val="0"/>
          <w:marBottom w:val="0"/>
          <w:divBdr>
            <w:top w:val="none" w:sz="0" w:space="0" w:color="auto"/>
            <w:left w:val="none" w:sz="0" w:space="0" w:color="auto"/>
            <w:bottom w:val="none" w:sz="0" w:space="0" w:color="auto"/>
            <w:right w:val="none" w:sz="0" w:space="0" w:color="auto"/>
          </w:divBdr>
        </w:div>
        <w:div w:id="175731634">
          <w:marLeft w:val="446"/>
          <w:marRight w:val="0"/>
          <w:marTop w:val="0"/>
          <w:marBottom w:val="0"/>
          <w:divBdr>
            <w:top w:val="none" w:sz="0" w:space="0" w:color="auto"/>
            <w:left w:val="none" w:sz="0" w:space="0" w:color="auto"/>
            <w:bottom w:val="none" w:sz="0" w:space="0" w:color="auto"/>
            <w:right w:val="none" w:sz="0" w:space="0" w:color="auto"/>
          </w:divBdr>
        </w:div>
        <w:div w:id="1291520486">
          <w:marLeft w:val="446"/>
          <w:marRight w:val="0"/>
          <w:marTop w:val="0"/>
          <w:marBottom w:val="0"/>
          <w:divBdr>
            <w:top w:val="none" w:sz="0" w:space="0" w:color="auto"/>
            <w:left w:val="none" w:sz="0" w:space="0" w:color="auto"/>
            <w:bottom w:val="none" w:sz="0" w:space="0" w:color="auto"/>
            <w:right w:val="none" w:sz="0" w:space="0" w:color="auto"/>
          </w:divBdr>
        </w:div>
      </w:divsChild>
    </w:div>
    <w:div w:id="1506943207">
      <w:bodyDiv w:val="1"/>
      <w:marLeft w:val="0"/>
      <w:marRight w:val="0"/>
      <w:marTop w:val="0"/>
      <w:marBottom w:val="0"/>
      <w:divBdr>
        <w:top w:val="none" w:sz="0" w:space="0" w:color="auto"/>
        <w:left w:val="none" w:sz="0" w:space="0" w:color="auto"/>
        <w:bottom w:val="none" w:sz="0" w:space="0" w:color="auto"/>
        <w:right w:val="none" w:sz="0" w:space="0" w:color="auto"/>
      </w:divBdr>
      <w:divsChild>
        <w:div w:id="1665087904">
          <w:marLeft w:val="446"/>
          <w:marRight w:val="0"/>
          <w:marTop w:val="0"/>
          <w:marBottom w:val="0"/>
          <w:divBdr>
            <w:top w:val="none" w:sz="0" w:space="0" w:color="auto"/>
            <w:left w:val="none" w:sz="0" w:space="0" w:color="auto"/>
            <w:bottom w:val="none" w:sz="0" w:space="0" w:color="auto"/>
            <w:right w:val="none" w:sz="0" w:space="0" w:color="auto"/>
          </w:divBdr>
        </w:div>
      </w:divsChild>
    </w:div>
    <w:div w:id="1507749657">
      <w:bodyDiv w:val="1"/>
      <w:marLeft w:val="0"/>
      <w:marRight w:val="0"/>
      <w:marTop w:val="0"/>
      <w:marBottom w:val="0"/>
      <w:divBdr>
        <w:top w:val="none" w:sz="0" w:space="0" w:color="auto"/>
        <w:left w:val="none" w:sz="0" w:space="0" w:color="auto"/>
        <w:bottom w:val="none" w:sz="0" w:space="0" w:color="auto"/>
        <w:right w:val="none" w:sz="0" w:space="0" w:color="auto"/>
      </w:divBdr>
    </w:div>
    <w:div w:id="1513912446">
      <w:bodyDiv w:val="1"/>
      <w:marLeft w:val="0"/>
      <w:marRight w:val="0"/>
      <w:marTop w:val="0"/>
      <w:marBottom w:val="0"/>
      <w:divBdr>
        <w:top w:val="none" w:sz="0" w:space="0" w:color="auto"/>
        <w:left w:val="none" w:sz="0" w:space="0" w:color="auto"/>
        <w:bottom w:val="none" w:sz="0" w:space="0" w:color="auto"/>
        <w:right w:val="none" w:sz="0" w:space="0" w:color="auto"/>
      </w:divBdr>
    </w:div>
    <w:div w:id="1515653074">
      <w:bodyDiv w:val="1"/>
      <w:marLeft w:val="0"/>
      <w:marRight w:val="0"/>
      <w:marTop w:val="0"/>
      <w:marBottom w:val="0"/>
      <w:divBdr>
        <w:top w:val="none" w:sz="0" w:space="0" w:color="auto"/>
        <w:left w:val="none" w:sz="0" w:space="0" w:color="auto"/>
        <w:bottom w:val="none" w:sz="0" w:space="0" w:color="auto"/>
        <w:right w:val="none" w:sz="0" w:space="0" w:color="auto"/>
      </w:divBdr>
    </w:div>
    <w:div w:id="1523981503">
      <w:bodyDiv w:val="1"/>
      <w:marLeft w:val="0"/>
      <w:marRight w:val="0"/>
      <w:marTop w:val="0"/>
      <w:marBottom w:val="0"/>
      <w:divBdr>
        <w:top w:val="none" w:sz="0" w:space="0" w:color="auto"/>
        <w:left w:val="none" w:sz="0" w:space="0" w:color="auto"/>
        <w:bottom w:val="none" w:sz="0" w:space="0" w:color="auto"/>
        <w:right w:val="none" w:sz="0" w:space="0" w:color="auto"/>
      </w:divBdr>
    </w:div>
    <w:div w:id="1538816692">
      <w:bodyDiv w:val="1"/>
      <w:marLeft w:val="0"/>
      <w:marRight w:val="0"/>
      <w:marTop w:val="0"/>
      <w:marBottom w:val="0"/>
      <w:divBdr>
        <w:top w:val="none" w:sz="0" w:space="0" w:color="auto"/>
        <w:left w:val="none" w:sz="0" w:space="0" w:color="auto"/>
        <w:bottom w:val="none" w:sz="0" w:space="0" w:color="auto"/>
        <w:right w:val="none" w:sz="0" w:space="0" w:color="auto"/>
      </w:divBdr>
      <w:divsChild>
        <w:div w:id="1415512906">
          <w:marLeft w:val="1800"/>
          <w:marRight w:val="0"/>
          <w:marTop w:val="86"/>
          <w:marBottom w:val="0"/>
          <w:divBdr>
            <w:top w:val="none" w:sz="0" w:space="0" w:color="auto"/>
            <w:left w:val="none" w:sz="0" w:space="0" w:color="auto"/>
            <w:bottom w:val="none" w:sz="0" w:space="0" w:color="auto"/>
            <w:right w:val="none" w:sz="0" w:space="0" w:color="auto"/>
          </w:divBdr>
        </w:div>
        <w:div w:id="2010138504">
          <w:marLeft w:val="1800"/>
          <w:marRight w:val="0"/>
          <w:marTop w:val="86"/>
          <w:marBottom w:val="0"/>
          <w:divBdr>
            <w:top w:val="none" w:sz="0" w:space="0" w:color="auto"/>
            <w:left w:val="none" w:sz="0" w:space="0" w:color="auto"/>
            <w:bottom w:val="none" w:sz="0" w:space="0" w:color="auto"/>
            <w:right w:val="none" w:sz="0" w:space="0" w:color="auto"/>
          </w:divBdr>
        </w:div>
      </w:divsChild>
    </w:div>
    <w:div w:id="1549143251">
      <w:bodyDiv w:val="1"/>
      <w:marLeft w:val="0"/>
      <w:marRight w:val="0"/>
      <w:marTop w:val="0"/>
      <w:marBottom w:val="0"/>
      <w:divBdr>
        <w:top w:val="none" w:sz="0" w:space="0" w:color="auto"/>
        <w:left w:val="none" w:sz="0" w:space="0" w:color="auto"/>
        <w:bottom w:val="none" w:sz="0" w:space="0" w:color="auto"/>
        <w:right w:val="none" w:sz="0" w:space="0" w:color="auto"/>
      </w:divBdr>
    </w:div>
    <w:div w:id="1553155229">
      <w:bodyDiv w:val="1"/>
      <w:marLeft w:val="0"/>
      <w:marRight w:val="0"/>
      <w:marTop w:val="0"/>
      <w:marBottom w:val="0"/>
      <w:divBdr>
        <w:top w:val="none" w:sz="0" w:space="0" w:color="auto"/>
        <w:left w:val="none" w:sz="0" w:space="0" w:color="auto"/>
        <w:bottom w:val="none" w:sz="0" w:space="0" w:color="auto"/>
        <w:right w:val="none" w:sz="0" w:space="0" w:color="auto"/>
      </w:divBdr>
      <w:divsChild>
        <w:div w:id="1264655921">
          <w:marLeft w:val="1166"/>
          <w:marRight w:val="0"/>
          <w:marTop w:val="96"/>
          <w:marBottom w:val="0"/>
          <w:divBdr>
            <w:top w:val="none" w:sz="0" w:space="0" w:color="auto"/>
            <w:left w:val="none" w:sz="0" w:space="0" w:color="auto"/>
            <w:bottom w:val="none" w:sz="0" w:space="0" w:color="auto"/>
            <w:right w:val="none" w:sz="0" w:space="0" w:color="auto"/>
          </w:divBdr>
        </w:div>
      </w:divsChild>
    </w:div>
    <w:div w:id="1554194976">
      <w:bodyDiv w:val="1"/>
      <w:marLeft w:val="0"/>
      <w:marRight w:val="0"/>
      <w:marTop w:val="0"/>
      <w:marBottom w:val="0"/>
      <w:divBdr>
        <w:top w:val="none" w:sz="0" w:space="0" w:color="auto"/>
        <w:left w:val="none" w:sz="0" w:space="0" w:color="auto"/>
        <w:bottom w:val="none" w:sz="0" w:space="0" w:color="auto"/>
        <w:right w:val="none" w:sz="0" w:space="0" w:color="auto"/>
      </w:divBdr>
    </w:div>
    <w:div w:id="1559239331">
      <w:bodyDiv w:val="1"/>
      <w:marLeft w:val="0"/>
      <w:marRight w:val="0"/>
      <w:marTop w:val="0"/>
      <w:marBottom w:val="0"/>
      <w:divBdr>
        <w:top w:val="none" w:sz="0" w:space="0" w:color="auto"/>
        <w:left w:val="none" w:sz="0" w:space="0" w:color="auto"/>
        <w:bottom w:val="none" w:sz="0" w:space="0" w:color="auto"/>
        <w:right w:val="none" w:sz="0" w:space="0" w:color="auto"/>
      </w:divBdr>
      <w:divsChild>
        <w:div w:id="503133907">
          <w:marLeft w:val="547"/>
          <w:marRight w:val="0"/>
          <w:marTop w:val="0"/>
          <w:marBottom w:val="0"/>
          <w:divBdr>
            <w:top w:val="none" w:sz="0" w:space="0" w:color="auto"/>
            <w:left w:val="none" w:sz="0" w:space="0" w:color="auto"/>
            <w:bottom w:val="none" w:sz="0" w:space="0" w:color="auto"/>
            <w:right w:val="none" w:sz="0" w:space="0" w:color="auto"/>
          </w:divBdr>
        </w:div>
        <w:div w:id="993148116">
          <w:marLeft w:val="547"/>
          <w:marRight w:val="0"/>
          <w:marTop w:val="0"/>
          <w:marBottom w:val="0"/>
          <w:divBdr>
            <w:top w:val="none" w:sz="0" w:space="0" w:color="auto"/>
            <w:left w:val="none" w:sz="0" w:space="0" w:color="auto"/>
            <w:bottom w:val="none" w:sz="0" w:space="0" w:color="auto"/>
            <w:right w:val="none" w:sz="0" w:space="0" w:color="auto"/>
          </w:divBdr>
        </w:div>
      </w:divsChild>
    </w:div>
    <w:div w:id="1560438721">
      <w:bodyDiv w:val="1"/>
      <w:marLeft w:val="0"/>
      <w:marRight w:val="0"/>
      <w:marTop w:val="0"/>
      <w:marBottom w:val="0"/>
      <w:divBdr>
        <w:top w:val="none" w:sz="0" w:space="0" w:color="auto"/>
        <w:left w:val="none" w:sz="0" w:space="0" w:color="auto"/>
        <w:bottom w:val="none" w:sz="0" w:space="0" w:color="auto"/>
        <w:right w:val="none" w:sz="0" w:space="0" w:color="auto"/>
      </w:divBdr>
      <w:divsChild>
        <w:div w:id="566645605">
          <w:marLeft w:val="547"/>
          <w:marRight w:val="0"/>
          <w:marTop w:val="134"/>
          <w:marBottom w:val="0"/>
          <w:divBdr>
            <w:top w:val="none" w:sz="0" w:space="0" w:color="auto"/>
            <w:left w:val="none" w:sz="0" w:space="0" w:color="auto"/>
            <w:bottom w:val="none" w:sz="0" w:space="0" w:color="auto"/>
            <w:right w:val="none" w:sz="0" w:space="0" w:color="auto"/>
          </w:divBdr>
        </w:div>
        <w:div w:id="773329292">
          <w:marLeft w:val="1166"/>
          <w:marRight w:val="0"/>
          <w:marTop w:val="125"/>
          <w:marBottom w:val="0"/>
          <w:divBdr>
            <w:top w:val="none" w:sz="0" w:space="0" w:color="auto"/>
            <w:left w:val="none" w:sz="0" w:space="0" w:color="auto"/>
            <w:bottom w:val="none" w:sz="0" w:space="0" w:color="auto"/>
            <w:right w:val="none" w:sz="0" w:space="0" w:color="auto"/>
          </w:divBdr>
        </w:div>
        <w:div w:id="841705173">
          <w:marLeft w:val="547"/>
          <w:marRight w:val="0"/>
          <w:marTop w:val="134"/>
          <w:marBottom w:val="0"/>
          <w:divBdr>
            <w:top w:val="none" w:sz="0" w:space="0" w:color="auto"/>
            <w:left w:val="none" w:sz="0" w:space="0" w:color="auto"/>
            <w:bottom w:val="none" w:sz="0" w:space="0" w:color="auto"/>
            <w:right w:val="none" w:sz="0" w:space="0" w:color="auto"/>
          </w:divBdr>
        </w:div>
        <w:div w:id="973831660">
          <w:marLeft w:val="1166"/>
          <w:marRight w:val="0"/>
          <w:marTop w:val="125"/>
          <w:marBottom w:val="0"/>
          <w:divBdr>
            <w:top w:val="none" w:sz="0" w:space="0" w:color="auto"/>
            <w:left w:val="none" w:sz="0" w:space="0" w:color="auto"/>
            <w:bottom w:val="none" w:sz="0" w:space="0" w:color="auto"/>
            <w:right w:val="none" w:sz="0" w:space="0" w:color="auto"/>
          </w:divBdr>
        </w:div>
        <w:div w:id="1191649442">
          <w:marLeft w:val="1166"/>
          <w:marRight w:val="0"/>
          <w:marTop w:val="125"/>
          <w:marBottom w:val="0"/>
          <w:divBdr>
            <w:top w:val="none" w:sz="0" w:space="0" w:color="auto"/>
            <w:left w:val="none" w:sz="0" w:space="0" w:color="auto"/>
            <w:bottom w:val="none" w:sz="0" w:space="0" w:color="auto"/>
            <w:right w:val="none" w:sz="0" w:space="0" w:color="auto"/>
          </w:divBdr>
        </w:div>
        <w:div w:id="1511142652">
          <w:marLeft w:val="547"/>
          <w:marRight w:val="0"/>
          <w:marTop w:val="134"/>
          <w:marBottom w:val="0"/>
          <w:divBdr>
            <w:top w:val="none" w:sz="0" w:space="0" w:color="auto"/>
            <w:left w:val="none" w:sz="0" w:space="0" w:color="auto"/>
            <w:bottom w:val="none" w:sz="0" w:space="0" w:color="auto"/>
            <w:right w:val="none" w:sz="0" w:space="0" w:color="auto"/>
          </w:divBdr>
        </w:div>
        <w:div w:id="1571844069">
          <w:marLeft w:val="547"/>
          <w:marRight w:val="0"/>
          <w:marTop w:val="134"/>
          <w:marBottom w:val="0"/>
          <w:divBdr>
            <w:top w:val="none" w:sz="0" w:space="0" w:color="auto"/>
            <w:left w:val="none" w:sz="0" w:space="0" w:color="auto"/>
            <w:bottom w:val="none" w:sz="0" w:space="0" w:color="auto"/>
            <w:right w:val="none" w:sz="0" w:space="0" w:color="auto"/>
          </w:divBdr>
        </w:div>
      </w:divsChild>
    </w:div>
    <w:div w:id="1562713373">
      <w:bodyDiv w:val="1"/>
      <w:marLeft w:val="0"/>
      <w:marRight w:val="0"/>
      <w:marTop w:val="0"/>
      <w:marBottom w:val="0"/>
      <w:divBdr>
        <w:top w:val="none" w:sz="0" w:space="0" w:color="auto"/>
        <w:left w:val="none" w:sz="0" w:space="0" w:color="auto"/>
        <w:bottom w:val="none" w:sz="0" w:space="0" w:color="auto"/>
        <w:right w:val="none" w:sz="0" w:space="0" w:color="auto"/>
      </w:divBdr>
      <w:divsChild>
        <w:div w:id="708645074">
          <w:marLeft w:val="547"/>
          <w:marRight w:val="0"/>
          <w:marTop w:val="0"/>
          <w:marBottom w:val="0"/>
          <w:divBdr>
            <w:top w:val="none" w:sz="0" w:space="0" w:color="auto"/>
            <w:left w:val="none" w:sz="0" w:space="0" w:color="auto"/>
            <w:bottom w:val="none" w:sz="0" w:space="0" w:color="auto"/>
            <w:right w:val="none" w:sz="0" w:space="0" w:color="auto"/>
          </w:divBdr>
        </w:div>
      </w:divsChild>
    </w:div>
    <w:div w:id="1582979640">
      <w:bodyDiv w:val="1"/>
      <w:marLeft w:val="0"/>
      <w:marRight w:val="0"/>
      <w:marTop w:val="0"/>
      <w:marBottom w:val="0"/>
      <w:divBdr>
        <w:top w:val="none" w:sz="0" w:space="0" w:color="auto"/>
        <w:left w:val="none" w:sz="0" w:space="0" w:color="auto"/>
        <w:bottom w:val="none" w:sz="0" w:space="0" w:color="auto"/>
        <w:right w:val="none" w:sz="0" w:space="0" w:color="auto"/>
      </w:divBdr>
      <w:divsChild>
        <w:div w:id="83382974">
          <w:marLeft w:val="576"/>
          <w:marRight w:val="0"/>
          <w:marTop w:val="115"/>
          <w:marBottom w:val="0"/>
          <w:divBdr>
            <w:top w:val="none" w:sz="0" w:space="0" w:color="auto"/>
            <w:left w:val="none" w:sz="0" w:space="0" w:color="auto"/>
            <w:bottom w:val="none" w:sz="0" w:space="0" w:color="auto"/>
            <w:right w:val="none" w:sz="0" w:space="0" w:color="auto"/>
          </w:divBdr>
        </w:div>
        <w:div w:id="182131896">
          <w:marLeft w:val="1109"/>
          <w:marRight w:val="0"/>
          <w:marTop w:val="96"/>
          <w:marBottom w:val="0"/>
          <w:divBdr>
            <w:top w:val="none" w:sz="0" w:space="0" w:color="auto"/>
            <w:left w:val="none" w:sz="0" w:space="0" w:color="auto"/>
            <w:bottom w:val="none" w:sz="0" w:space="0" w:color="auto"/>
            <w:right w:val="none" w:sz="0" w:space="0" w:color="auto"/>
          </w:divBdr>
        </w:div>
        <w:div w:id="324238329">
          <w:marLeft w:val="576"/>
          <w:marRight w:val="0"/>
          <w:marTop w:val="115"/>
          <w:marBottom w:val="0"/>
          <w:divBdr>
            <w:top w:val="none" w:sz="0" w:space="0" w:color="auto"/>
            <w:left w:val="none" w:sz="0" w:space="0" w:color="auto"/>
            <w:bottom w:val="none" w:sz="0" w:space="0" w:color="auto"/>
            <w:right w:val="none" w:sz="0" w:space="0" w:color="auto"/>
          </w:divBdr>
        </w:div>
        <w:div w:id="697238023">
          <w:marLeft w:val="1109"/>
          <w:marRight w:val="0"/>
          <w:marTop w:val="96"/>
          <w:marBottom w:val="0"/>
          <w:divBdr>
            <w:top w:val="none" w:sz="0" w:space="0" w:color="auto"/>
            <w:left w:val="none" w:sz="0" w:space="0" w:color="auto"/>
            <w:bottom w:val="none" w:sz="0" w:space="0" w:color="auto"/>
            <w:right w:val="none" w:sz="0" w:space="0" w:color="auto"/>
          </w:divBdr>
        </w:div>
        <w:div w:id="861095783">
          <w:marLeft w:val="1123"/>
          <w:marRight w:val="0"/>
          <w:marTop w:val="96"/>
          <w:marBottom w:val="0"/>
          <w:divBdr>
            <w:top w:val="none" w:sz="0" w:space="0" w:color="auto"/>
            <w:left w:val="none" w:sz="0" w:space="0" w:color="auto"/>
            <w:bottom w:val="none" w:sz="0" w:space="0" w:color="auto"/>
            <w:right w:val="none" w:sz="0" w:space="0" w:color="auto"/>
          </w:divBdr>
        </w:div>
        <w:div w:id="931739162">
          <w:marLeft w:val="1109"/>
          <w:marRight w:val="0"/>
          <w:marTop w:val="96"/>
          <w:marBottom w:val="0"/>
          <w:divBdr>
            <w:top w:val="none" w:sz="0" w:space="0" w:color="auto"/>
            <w:left w:val="none" w:sz="0" w:space="0" w:color="auto"/>
            <w:bottom w:val="none" w:sz="0" w:space="0" w:color="auto"/>
            <w:right w:val="none" w:sz="0" w:space="0" w:color="auto"/>
          </w:divBdr>
        </w:div>
        <w:div w:id="1347633743">
          <w:marLeft w:val="1109"/>
          <w:marRight w:val="0"/>
          <w:marTop w:val="96"/>
          <w:marBottom w:val="0"/>
          <w:divBdr>
            <w:top w:val="none" w:sz="0" w:space="0" w:color="auto"/>
            <w:left w:val="none" w:sz="0" w:space="0" w:color="auto"/>
            <w:bottom w:val="none" w:sz="0" w:space="0" w:color="auto"/>
            <w:right w:val="none" w:sz="0" w:space="0" w:color="auto"/>
          </w:divBdr>
        </w:div>
        <w:div w:id="1635333859">
          <w:marLeft w:val="1123"/>
          <w:marRight w:val="0"/>
          <w:marTop w:val="96"/>
          <w:marBottom w:val="0"/>
          <w:divBdr>
            <w:top w:val="none" w:sz="0" w:space="0" w:color="auto"/>
            <w:left w:val="none" w:sz="0" w:space="0" w:color="auto"/>
            <w:bottom w:val="none" w:sz="0" w:space="0" w:color="auto"/>
            <w:right w:val="none" w:sz="0" w:space="0" w:color="auto"/>
          </w:divBdr>
        </w:div>
        <w:div w:id="1708989284">
          <w:marLeft w:val="1109"/>
          <w:marRight w:val="0"/>
          <w:marTop w:val="96"/>
          <w:marBottom w:val="0"/>
          <w:divBdr>
            <w:top w:val="none" w:sz="0" w:space="0" w:color="auto"/>
            <w:left w:val="none" w:sz="0" w:space="0" w:color="auto"/>
            <w:bottom w:val="none" w:sz="0" w:space="0" w:color="auto"/>
            <w:right w:val="none" w:sz="0" w:space="0" w:color="auto"/>
          </w:divBdr>
        </w:div>
        <w:div w:id="1736465610">
          <w:marLeft w:val="1109"/>
          <w:marRight w:val="0"/>
          <w:marTop w:val="96"/>
          <w:marBottom w:val="0"/>
          <w:divBdr>
            <w:top w:val="none" w:sz="0" w:space="0" w:color="auto"/>
            <w:left w:val="none" w:sz="0" w:space="0" w:color="auto"/>
            <w:bottom w:val="none" w:sz="0" w:space="0" w:color="auto"/>
            <w:right w:val="none" w:sz="0" w:space="0" w:color="auto"/>
          </w:divBdr>
        </w:div>
        <w:div w:id="1967153402">
          <w:marLeft w:val="1123"/>
          <w:marRight w:val="0"/>
          <w:marTop w:val="96"/>
          <w:marBottom w:val="0"/>
          <w:divBdr>
            <w:top w:val="none" w:sz="0" w:space="0" w:color="auto"/>
            <w:left w:val="none" w:sz="0" w:space="0" w:color="auto"/>
            <w:bottom w:val="none" w:sz="0" w:space="0" w:color="auto"/>
            <w:right w:val="none" w:sz="0" w:space="0" w:color="auto"/>
          </w:divBdr>
        </w:div>
      </w:divsChild>
    </w:div>
    <w:div w:id="1598903799">
      <w:bodyDiv w:val="1"/>
      <w:marLeft w:val="0"/>
      <w:marRight w:val="0"/>
      <w:marTop w:val="0"/>
      <w:marBottom w:val="0"/>
      <w:divBdr>
        <w:top w:val="none" w:sz="0" w:space="0" w:color="auto"/>
        <w:left w:val="none" w:sz="0" w:space="0" w:color="auto"/>
        <w:bottom w:val="none" w:sz="0" w:space="0" w:color="auto"/>
        <w:right w:val="none" w:sz="0" w:space="0" w:color="auto"/>
      </w:divBdr>
    </w:div>
    <w:div w:id="1641959575">
      <w:bodyDiv w:val="1"/>
      <w:marLeft w:val="0"/>
      <w:marRight w:val="0"/>
      <w:marTop w:val="0"/>
      <w:marBottom w:val="0"/>
      <w:divBdr>
        <w:top w:val="none" w:sz="0" w:space="0" w:color="auto"/>
        <w:left w:val="none" w:sz="0" w:space="0" w:color="auto"/>
        <w:bottom w:val="none" w:sz="0" w:space="0" w:color="auto"/>
        <w:right w:val="none" w:sz="0" w:space="0" w:color="auto"/>
      </w:divBdr>
      <w:divsChild>
        <w:div w:id="113211880">
          <w:marLeft w:val="0"/>
          <w:marRight w:val="0"/>
          <w:marTop w:val="0"/>
          <w:marBottom w:val="0"/>
          <w:divBdr>
            <w:top w:val="none" w:sz="0" w:space="0" w:color="auto"/>
            <w:left w:val="none" w:sz="0" w:space="0" w:color="auto"/>
            <w:bottom w:val="none" w:sz="0" w:space="0" w:color="auto"/>
            <w:right w:val="none" w:sz="0" w:space="0" w:color="auto"/>
          </w:divBdr>
          <w:divsChild>
            <w:div w:id="655454563">
              <w:marLeft w:val="0"/>
              <w:marRight w:val="0"/>
              <w:marTop w:val="0"/>
              <w:marBottom w:val="0"/>
              <w:divBdr>
                <w:top w:val="none" w:sz="0" w:space="0" w:color="auto"/>
                <w:left w:val="none" w:sz="0" w:space="0" w:color="auto"/>
                <w:bottom w:val="none" w:sz="0" w:space="0" w:color="auto"/>
                <w:right w:val="none" w:sz="0" w:space="0" w:color="auto"/>
              </w:divBdr>
              <w:divsChild>
                <w:div w:id="2122414203">
                  <w:marLeft w:val="0"/>
                  <w:marRight w:val="0"/>
                  <w:marTop w:val="0"/>
                  <w:marBottom w:val="0"/>
                  <w:divBdr>
                    <w:top w:val="none" w:sz="0" w:space="0" w:color="auto"/>
                    <w:left w:val="none" w:sz="0" w:space="0" w:color="auto"/>
                    <w:bottom w:val="none" w:sz="0" w:space="0" w:color="auto"/>
                    <w:right w:val="none" w:sz="0" w:space="0" w:color="auto"/>
                  </w:divBdr>
                  <w:divsChild>
                    <w:div w:id="1557089298">
                      <w:marLeft w:val="0"/>
                      <w:marRight w:val="0"/>
                      <w:marTop w:val="0"/>
                      <w:marBottom w:val="0"/>
                      <w:divBdr>
                        <w:top w:val="none" w:sz="0" w:space="0" w:color="auto"/>
                        <w:left w:val="none" w:sz="0" w:space="0" w:color="auto"/>
                        <w:bottom w:val="none" w:sz="0" w:space="0" w:color="auto"/>
                        <w:right w:val="none" w:sz="0" w:space="0" w:color="auto"/>
                      </w:divBdr>
                      <w:divsChild>
                        <w:div w:id="623583267">
                          <w:marLeft w:val="0"/>
                          <w:marRight w:val="0"/>
                          <w:marTop w:val="0"/>
                          <w:marBottom w:val="0"/>
                          <w:divBdr>
                            <w:top w:val="none" w:sz="0" w:space="0" w:color="auto"/>
                            <w:left w:val="none" w:sz="0" w:space="0" w:color="auto"/>
                            <w:bottom w:val="none" w:sz="0" w:space="0" w:color="auto"/>
                            <w:right w:val="none" w:sz="0" w:space="0" w:color="auto"/>
                          </w:divBdr>
                        </w:div>
                        <w:div w:id="851459969">
                          <w:marLeft w:val="0"/>
                          <w:marRight w:val="0"/>
                          <w:marTop w:val="0"/>
                          <w:marBottom w:val="0"/>
                          <w:divBdr>
                            <w:top w:val="none" w:sz="0" w:space="0" w:color="auto"/>
                            <w:left w:val="none" w:sz="0" w:space="0" w:color="auto"/>
                            <w:bottom w:val="none" w:sz="0" w:space="0" w:color="auto"/>
                            <w:right w:val="none" w:sz="0" w:space="0" w:color="auto"/>
                          </w:divBdr>
                        </w:div>
                        <w:div w:id="19516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94280">
      <w:bodyDiv w:val="1"/>
      <w:marLeft w:val="0"/>
      <w:marRight w:val="0"/>
      <w:marTop w:val="0"/>
      <w:marBottom w:val="0"/>
      <w:divBdr>
        <w:top w:val="none" w:sz="0" w:space="0" w:color="auto"/>
        <w:left w:val="none" w:sz="0" w:space="0" w:color="auto"/>
        <w:bottom w:val="none" w:sz="0" w:space="0" w:color="auto"/>
        <w:right w:val="none" w:sz="0" w:space="0" w:color="auto"/>
      </w:divBdr>
    </w:div>
    <w:div w:id="1659651467">
      <w:bodyDiv w:val="1"/>
      <w:marLeft w:val="0"/>
      <w:marRight w:val="0"/>
      <w:marTop w:val="0"/>
      <w:marBottom w:val="0"/>
      <w:divBdr>
        <w:top w:val="none" w:sz="0" w:space="0" w:color="auto"/>
        <w:left w:val="none" w:sz="0" w:space="0" w:color="auto"/>
        <w:bottom w:val="none" w:sz="0" w:space="0" w:color="auto"/>
        <w:right w:val="none" w:sz="0" w:space="0" w:color="auto"/>
      </w:divBdr>
    </w:div>
    <w:div w:id="1671374790">
      <w:bodyDiv w:val="1"/>
      <w:marLeft w:val="0"/>
      <w:marRight w:val="0"/>
      <w:marTop w:val="0"/>
      <w:marBottom w:val="0"/>
      <w:divBdr>
        <w:top w:val="none" w:sz="0" w:space="0" w:color="auto"/>
        <w:left w:val="none" w:sz="0" w:space="0" w:color="auto"/>
        <w:bottom w:val="none" w:sz="0" w:space="0" w:color="auto"/>
        <w:right w:val="none" w:sz="0" w:space="0" w:color="auto"/>
      </w:divBdr>
      <w:divsChild>
        <w:div w:id="385615124">
          <w:marLeft w:val="1166"/>
          <w:marRight w:val="0"/>
          <w:marTop w:val="125"/>
          <w:marBottom w:val="0"/>
          <w:divBdr>
            <w:top w:val="none" w:sz="0" w:space="0" w:color="auto"/>
            <w:left w:val="none" w:sz="0" w:space="0" w:color="auto"/>
            <w:bottom w:val="none" w:sz="0" w:space="0" w:color="auto"/>
            <w:right w:val="none" w:sz="0" w:space="0" w:color="auto"/>
          </w:divBdr>
        </w:div>
      </w:divsChild>
    </w:div>
    <w:div w:id="1676301430">
      <w:bodyDiv w:val="1"/>
      <w:marLeft w:val="0"/>
      <w:marRight w:val="0"/>
      <w:marTop w:val="0"/>
      <w:marBottom w:val="0"/>
      <w:divBdr>
        <w:top w:val="none" w:sz="0" w:space="0" w:color="auto"/>
        <w:left w:val="none" w:sz="0" w:space="0" w:color="auto"/>
        <w:bottom w:val="none" w:sz="0" w:space="0" w:color="auto"/>
        <w:right w:val="none" w:sz="0" w:space="0" w:color="auto"/>
      </w:divBdr>
      <w:divsChild>
        <w:div w:id="952588500">
          <w:marLeft w:val="446"/>
          <w:marRight w:val="0"/>
          <w:marTop w:val="200"/>
          <w:marBottom w:val="40"/>
          <w:divBdr>
            <w:top w:val="none" w:sz="0" w:space="0" w:color="auto"/>
            <w:left w:val="none" w:sz="0" w:space="0" w:color="auto"/>
            <w:bottom w:val="none" w:sz="0" w:space="0" w:color="auto"/>
            <w:right w:val="none" w:sz="0" w:space="0" w:color="auto"/>
          </w:divBdr>
        </w:div>
      </w:divsChild>
    </w:div>
    <w:div w:id="1684818243">
      <w:bodyDiv w:val="1"/>
      <w:marLeft w:val="0"/>
      <w:marRight w:val="0"/>
      <w:marTop w:val="0"/>
      <w:marBottom w:val="0"/>
      <w:divBdr>
        <w:top w:val="none" w:sz="0" w:space="0" w:color="auto"/>
        <w:left w:val="none" w:sz="0" w:space="0" w:color="auto"/>
        <w:bottom w:val="none" w:sz="0" w:space="0" w:color="auto"/>
        <w:right w:val="none" w:sz="0" w:space="0" w:color="auto"/>
      </w:divBdr>
      <w:divsChild>
        <w:div w:id="933637469">
          <w:marLeft w:val="547"/>
          <w:marRight w:val="0"/>
          <w:marTop w:val="134"/>
          <w:marBottom w:val="0"/>
          <w:divBdr>
            <w:top w:val="none" w:sz="0" w:space="0" w:color="auto"/>
            <w:left w:val="none" w:sz="0" w:space="0" w:color="auto"/>
            <w:bottom w:val="none" w:sz="0" w:space="0" w:color="auto"/>
            <w:right w:val="none" w:sz="0" w:space="0" w:color="auto"/>
          </w:divBdr>
        </w:div>
      </w:divsChild>
    </w:div>
    <w:div w:id="1685589112">
      <w:bodyDiv w:val="1"/>
      <w:marLeft w:val="0"/>
      <w:marRight w:val="0"/>
      <w:marTop w:val="0"/>
      <w:marBottom w:val="0"/>
      <w:divBdr>
        <w:top w:val="none" w:sz="0" w:space="0" w:color="auto"/>
        <w:left w:val="none" w:sz="0" w:space="0" w:color="auto"/>
        <w:bottom w:val="none" w:sz="0" w:space="0" w:color="auto"/>
        <w:right w:val="none" w:sz="0" w:space="0" w:color="auto"/>
      </w:divBdr>
    </w:div>
    <w:div w:id="1697777630">
      <w:bodyDiv w:val="1"/>
      <w:marLeft w:val="0"/>
      <w:marRight w:val="0"/>
      <w:marTop w:val="0"/>
      <w:marBottom w:val="0"/>
      <w:divBdr>
        <w:top w:val="none" w:sz="0" w:space="0" w:color="auto"/>
        <w:left w:val="none" w:sz="0" w:space="0" w:color="auto"/>
        <w:bottom w:val="none" w:sz="0" w:space="0" w:color="auto"/>
        <w:right w:val="none" w:sz="0" w:space="0" w:color="auto"/>
      </w:divBdr>
    </w:div>
    <w:div w:id="1701203994">
      <w:bodyDiv w:val="1"/>
      <w:marLeft w:val="0"/>
      <w:marRight w:val="0"/>
      <w:marTop w:val="0"/>
      <w:marBottom w:val="0"/>
      <w:divBdr>
        <w:top w:val="none" w:sz="0" w:space="0" w:color="auto"/>
        <w:left w:val="none" w:sz="0" w:space="0" w:color="auto"/>
        <w:bottom w:val="none" w:sz="0" w:space="0" w:color="auto"/>
        <w:right w:val="none" w:sz="0" w:space="0" w:color="auto"/>
      </w:divBdr>
    </w:div>
    <w:div w:id="1701667842">
      <w:bodyDiv w:val="1"/>
      <w:marLeft w:val="0"/>
      <w:marRight w:val="0"/>
      <w:marTop w:val="0"/>
      <w:marBottom w:val="0"/>
      <w:divBdr>
        <w:top w:val="none" w:sz="0" w:space="0" w:color="auto"/>
        <w:left w:val="none" w:sz="0" w:space="0" w:color="auto"/>
        <w:bottom w:val="none" w:sz="0" w:space="0" w:color="auto"/>
        <w:right w:val="none" w:sz="0" w:space="0" w:color="auto"/>
      </w:divBdr>
    </w:div>
    <w:div w:id="1702972075">
      <w:bodyDiv w:val="1"/>
      <w:marLeft w:val="0"/>
      <w:marRight w:val="0"/>
      <w:marTop w:val="0"/>
      <w:marBottom w:val="0"/>
      <w:divBdr>
        <w:top w:val="none" w:sz="0" w:space="0" w:color="auto"/>
        <w:left w:val="none" w:sz="0" w:space="0" w:color="auto"/>
        <w:bottom w:val="none" w:sz="0" w:space="0" w:color="auto"/>
        <w:right w:val="none" w:sz="0" w:space="0" w:color="auto"/>
      </w:divBdr>
      <w:divsChild>
        <w:div w:id="879131786">
          <w:marLeft w:val="446"/>
          <w:marRight w:val="0"/>
          <w:marTop w:val="0"/>
          <w:marBottom w:val="0"/>
          <w:divBdr>
            <w:top w:val="none" w:sz="0" w:space="0" w:color="auto"/>
            <w:left w:val="none" w:sz="0" w:space="0" w:color="auto"/>
            <w:bottom w:val="none" w:sz="0" w:space="0" w:color="auto"/>
            <w:right w:val="none" w:sz="0" w:space="0" w:color="auto"/>
          </w:divBdr>
        </w:div>
        <w:div w:id="1000422957">
          <w:marLeft w:val="446"/>
          <w:marRight w:val="0"/>
          <w:marTop w:val="0"/>
          <w:marBottom w:val="0"/>
          <w:divBdr>
            <w:top w:val="none" w:sz="0" w:space="0" w:color="auto"/>
            <w:left w:val="none" w:sz="0" w:space="0" w:color="auto"/>
            <w:bottom w:val="none" w:sz="0" w:space="0" w:color="auto"/>
            <w:right w:val="none" w:sz="0" w:space="0" w:color="auto"/>
          </w:divBdr>
        </w:div>
        <w:div w:id="1225876883">
          <w:marLeft w:val="446"/>
          <w:marRight w:val="0"/>
          <w:marTop w:val="0"/>
          <w:marBottom w:val="0"/>
          <w:divBdr>
            <w:top w:val="none" w:sz="0" w:space="0" w:color="auto"/>
            <w:left w:val="none" w:sz="0" w:space="0" w:color="auto"/>
            <w:bottom w:val="none" w:sz="0" w:space="0" w:color="auto"/>
            <w:right w:val="none" w:sz="0" w:space="0" w:color="auto"/>
          </w:divBdr>
        </w:div>
      </w:divsChild>
    </w:div>
    <w:div w:id="1706523273">
      <w:bodyDiv w:val="1"/>
      <w:marLeft w:val="0"/>
      <w:marRight w:val="0"/>
      <w:marTop w:val="0"/>
      <w:marBottom w:val="0"/>
      <w:divBdr>
        <w:top w:val="none" w:sz="0" w:space="0" w:color="auto"/>
        <w:left w:val="none" w:sz="0" w:space="0" w:color="auto"/>
        <w:bottom w:val="none" w:sz="0" w:space="0" w:color="auto"/>
        <w:right w:val="none" w:sz="0" w:space="0" w:color="auto"/>
      </w:divBdr>
    </w:div>
    <w:div w:id="1733506324">
      <w:bodyDiv w:val="1"/>
      <w:marLeft w:val="0"/>
      <w:marRight w:val="0"/>
      <w:marTop w:val="0"/>
      <w:marBottom w:val="0"/>
      <w:divBdr>
        <w:top w:val="none" w:sz="0" w:space="0" w:color="auto"/>
        <w:left w:val="none" w:sz="0" w:space="0" w:color="auto"/>
        <w:bottom w:val="none" w:sz="0" w:space="0" w:color="auto"/>
        <w:right w:val="none" w:sz="0" w:space="0" w:color="auto"/>
      </w:divBdr>
    </w:div>
    <w:div w:id="1750617263">
      <w:bodyDiv w:val="1"/>
      <w:marLeft w:val="0"/>
      <w:marRight w:val="0"/>
      <w:marTop w:val="0"/>
      <w:marBottom w:val="0"/>
      <w:divBdr>
        <w:top w:val="none" w:sz="0" w:space="0" w:color="auto"/>
        <w:left w:val="none" w:sz="0" w:space="0" w:color="auto"/>
        <w:bottom w:val="none" w:sz="0" w:space="0" w:color="auto"/>
        <w:right w:val="none" w:sz="0" w:space="0" w:color="auto"/>
      </w:divBdr>
      <w:divsChild>
        <w:div w:id="464546361">
          <w:marLeft w:val="547"/>
          <w:marRight w:val="0"/>
          <w:marTop w:val="134"/>
          <w:marBottom w:val="0"/>
          <w:divBdr>
            <w:top w:val="none" w:sz="0" w:space="0" w:color="auto"/>
            <w:left w:val="none" w:sz="0" w:space="0" w:color="auto"/>
            <w:bottom w:val="none" w:sz="0" w:space="0" w:color="auto"/>
            <w:right w:val="none" w:sz="0" w:space="0" w:color="auto"/>
          </w:divBdr>
        </w:div>
        <w:div w:id="509492322">
          <w:marLeft w:val="1166"/>
          <w:marRight w:val="0"/>
          <w:marTop w:val="125"/>
          <w:marBottom w:val="0"/>
          <w:divBdr>
            <w:top w:val="none" w:sz="0" w:space="0" w:color="auto"/>
            <w:left w:val="none" w:sz="0" w:space="0" w:color="auto"/>
            <w:bottom w:val="none" w:sz="0" w:space="0" w:color="auto"/>
            <w:right w:val="none" w:sz="0" w:space="0" w:color="auto"/>
          </w:divBdr>
        </w:div>
        <w:div w:id="776560959">
          <w:marLeft w:val="1166"/>
          <w:marRight w:val="0"/>
          <w:marTop w:val="125"/>
          <w:marBottom w:val="0"/>
          <w:divBdr>
            <w:top w:val="none" w:sz="0" w:space="0" w:color="auto"/>
            <w:left w:val="none" w:sz="0" w:space="0" w:color="auto"/>
            <w:bottom w:val="none" w:sz="0" w:space="0" w:color="auto"/>
            <w:right w:val="none" w:sz="0" w:space="0" w:color="auto"/>
          </w:divBdr>
        </w:div>
        <w:div w:id="789711885">
          <w:marLeft w:val="547"/>
          <w:marRight w:val="0"/>
          <w:marTop w:val="134"/>
          <w:marBottom w:val="0"/>
          <w:divBdr>
            <w:top w:val="none" w:sz="0" w:space="0" w:color="auto"/>
            <w:left w:val="none" w:sz="0" w:space="0" w:color="auto"/>
            <w:bottom w:val="none" w:sz="0" w:space="0" w:color="auto"/>
            <w:right w:val="none" w:sz="0" w:space="0" w:color="auto"/>
          </w:divBdr>
        </w:div>
        <w:div w:id="1036806684">
          <w:marLeft w:val="1166"/>
          <w:marRight w:val="0"/>
          <w:marTop w:val="125"/>
          <w:marBottom w:val="0"/>
          <w:divBdr>
            <w:top w:val="none" w:sz="0" w:space="0" w:color="auto"/>
            <w:left w:val="none" w:sz="0" w:space="0" w:color="auto"/>
            <w:bottom w:val="none" w:sz="0" w:space="0" w:color="auto"/>
            <w:right w:val="none" w:sz="0" w:space="0" w:color="auto"/>
          </w:divBdr>
        </w:div>
        <w:div w:id="1208177207">
          <w:marLeft w:val="547"/>
          <w:marRight w:val="0"/>
          <w:marTop w:val="134"/>
          <w:marBottom w:val="0"/>
          <w:divBdr>
            <w:top w:val="none" w:sz="0" w:space="0" w:color="auto"/>
            <w:left w:val="none" w:sz="0" w:space="0" w:color="auto"/>
            <w:bottom w:val="none" w:sz="0" w:space="0" w:color="auto"/>
            <w:right w:val="none" w:sz="0" w:space="0" w:color="auto"/>
          </w:divBdr>
        </w:div>
        <w:div w:id="2027251190">
          <w:marLeft w:val="547"/>
          <w:marRight w:val="0"/>
          <w:marTop w:val="134"/>
          <w:marBottom w:val="0"/>
          <w:divBdr>
            <w:top w:val="none" w:sz="0" w:space="0" w:color="auto"/>
            <w:left w:val="none" w:sz="0" w:space="0" w:color="auto"/>
            <w:bottom w:val="none" w:sz="0" w:space="0" w:color="auto"/>
            <w:right w:val="none" w:sz="0" w:space="0" w:color="auto"/>
          </w:divBdr>
        </w:div>
      </w:divsChild>
    </w:div>
    <w:div w:id="1764572660">
      <w:bodyDiv w:val="1"/>
      <w:marLeft w:val="0"/>
      <w:marRight w:val="0"/>
      <w:marTop w:val="0"/>
      <w:marBottom w:val="0"/>
      <w:divBdr>
        <w:top w:val="none" w:sz="0" w:space="0" w:color="auto"/>
        <w:left w:val="none" w:sz="0" w:space="0" w:color="auto"/>
        <w:bottom w:val="none" w:sz="0" w:space="0" w:color="auto"/>
        <w:right w:val="none" w:sz="0" w:space="0" w:color="auto"/>
      </w:divBdr>
    </w:div>
    <w:div w:id="1816289410">
      <w:bodyDiv w:val="1"/>
      <w:marLeft w:val="0"/>
      <w:marRight w:val="0"/>
      <w:marTop w:val="0"/>
      <w:marBottom w:val="0"/>
      <w:divBdr>
        <w:top w:val="none" w:sz="0" w:space="0" w:color="auto"/>
        <w:left w:val="none" w:sz="0" w:space="0" w:color="auto"/>
        <w:bottom w:val="none" w:sz="0" w:space="0" w:color="auto"/>
        <w:right w:val="none" w:sz="0" w:space="0" w:color="auto"/>
      </w:divBdr>
    </w:div>
    <w:div w:id="1817650737">
      <w:bodyDiv w:val="1"/>
      <w:marLeft w:val="0"/>
      <w:marRight w:val="0"/>
      <w:marTop w:val="0"/>
      <w:marBottom w:val="0"/>
      <w:divBdr>
        <w:top w:val="none" w:sz="0" w:space="0" w:color="auto"/>
        <w:left w:val="none" w:sz="0" w:space="0" w:color="auto"/>
        <w:bottom w:val="none" w:sz="0" w:space="0" w:color="auto"/>
        <w:right w:val="none" w:sz="0" w:space="0" w:color="auto"/>
      </w:divBdr>
    </w:div>
    <w:div w:id="1823885612">
      <w:bodyDiv w:val="1"/>
      <w:marLeft w:val="0"/>
      <w:marRight w:val="0"/>
      <w:marTop w:val="0"/>
      <w:marBottom w:val="0"/>
      <w:divBdr>
        <w:top w:val="none" w:sz="0" w:space="0" w:color="auto"/>
        <w:left w:val="none" w:sz="0" w:space="0" w:color="auto"/>
        <w:bottom w:val="none" w:sz="0" w:space="0" w:color="auto"/>
        <w:right w:val="none" w:sz="0" w:space="0" w:color="auto"/>
      </w:divBdr>
      <w:divsChild>
        <w:div w:id="704214874">
          <w:marLeft w:val="1440"/>
          <w:marRight w:val="0"/>
          <w:marTop w:val="115"/>
          <w:marBottom w:val="0"/>
          <w:divBdr>
            <w:top w:val="none" w:sz="0" w:space="0" w:color="auto"/>
            <w:left w:val="none" w:sz="0" w:space="0" w:color="auto"/>
            <w:bottom w:val="none" w:sz="0" w:space="0" w:color="auto"/>
            <w:right w:val="none" w:sz="0" w:space="0" w:color="auto"/>
          </w:divBdr>
        </w:div>
      </w:divsChild>
    </w:div>
    <w:div w:id="1831678111">
      <w:bodyDiv w:val="1"/>
      <w:marLeft w:val="0"/>
      <w:marRight w:val="0"/>
      <w:marTop w:val="0"/>
      <w:marBottom w:val="0"/>
      <w:divBdr>
        <w:top w:val="none" w:sz="0" w:space="0" w:color="auto"/>
        <w:left w:val="none" w:sz="0" w:space="0" w:color="auto"/>
        <w:bottom w:val="none" w:sz="0" w:space="0" w:color="auto"/>
        <w:right w:val="none" w:sz="0" w:space="0" w:color="auto"/>
      </w:divBdr>
      <w:divsChild>
        <w:div w:id="253366867">
          <w:marLeft w:val="274"/>
          <w:marRight w:val="0"/>
          <w:marTop w:val="86"/>
          <w:marBottom w:val="0"/>
          <w:divBdr>
            <w:top w:val="none" w:sz="0" w:space="0" w:color="auto"/>
            <w:left w:val="none" w:sz="0" w:space="0" w:color="auto"/>
            <w:bottom w:val="none" w:sz="0" w:space="0" w:color="auto"/>
            <w:right w:val="none" w:sz="0" w:space="0" w:color="auto"/>
          </w:divBdr>
        </w:div>
        <w:div w:id="268976403">
          <w:marLeft w:val="274"/>
          <w:marRight w:val="0"/>
          <w:marTop w:val="86"/>
          <w:marBottom w:val="0"/>
          <w:divBdr>
            <w:top w:val="none" w:sz="0" w:space="0" w:color="auto"/>
            <w:left w:val="none" w:sz="0" w:space="0" w:color="auto"/>
            <w:bottom w:val="none" w:sz="0" w:space="0" w:color="auto"/>
            <w:right w:val="none" w:sz="0" w:space="0" w:color="auto"/>
          </w:divBdr>
        </w:div>
        <w:div w:id="284889936">
          <w:marLeft w:val="274"/>
          <w:marRight w:val="0"/>
          <w:marTop w:val="86"/>
          <w:marBottom w:val="0"/>
          <w:divBdr>
            <w:top w:val="none" w:sz="0" w:space="0" w:color="auto"/>
            <w:left w:val="none" w:sz="0" w:space="0" w:color="auto"/>
            <w:bottom w:val="none" w:sz="0" w:space="0" w:color="auto"/>
            <w:right w:val="none" w:sz="0" w:space="0" w:color="auto"/>
          </w:divBdr>
        </w:div>
        <w:div w:id="1870293156">
          <w:marLeft w:val="274"/>
          <w:marRight w:val="0"/>
          <w:marTop w:val="86"/>
          <w:marBottom w:val="0"/>
          <w:divBdr>
            <w:top w:val="none" w:sz="0" w:space="0" w:color="auto"/>
            <w:left w:val="none" w:sz="0" w:space="0" w:color="auto"/>
            <w:bottom w:val="none" w:sz="0" w:space="0" w:color="auto"/>
            <w:right w:val="none" w:sz="0" w:space="0" w:color="auto"/>
          </w:divBdr>
        </w:div>
      </w:divsChild>
    </w:div>
    <w:div w:id="1837719395">
      <w:bodyDiv w:val="1"/>
      <w:marLeft w:val="0"/>
      <w:marRight w:val="0"/>
      <w:marTop w:val="0"/>
      <w:marBottom w:val="0"/>
      <w:divBdr>
        <w:top w:val="none" w:sz="0" w:space="0" w:color="auto"/>
        <w:left w:val="none" w:sz="0" w:space="0" w:color="auto"/>
        <w:bottom w:val="none" w:sz="0" w:space="0" w:color="auto"/>
        <w:right w:val="none" w:sz="0" w:space="0" w:color="auto"/>
      </w:divBdr>
      <w:divsChild>
        <w:div w:id="227421980">
          <w:marLeft w:val="446"/>
          <w:marRight w:val="0"/>
          <w:marTop w:val="0"/>
          <w:marBottom w:val="0"/>
          <w:divBdr>
            <w:top w:val="none" w:sz="0" w:space="0" w:color="auto"/>
            <w:left w:val="none" w:sz="0" w:space="0" w:color="auto"/>
            <w:bottom w:val="none" w:sz="0" w:space="0" w:color="auto"/>
            <w:right w:val="none" w:sz="0" w:space="0" w:color="auto"/>
          </w:divBdr>
        </w:div>
        <w:div w:id="577982990">
          <w:marLeft w:val="446"/>
          <w:marRight w:val="0"/>
          <w:marTop w:val="0"/>
          <w:marBottom w:val="0"/>
          <w:divBdr>
            <w:top w:val="none" w:sz="0" w:space="0" w:color="auto"/>
            <w:left w:val="none" w:sz="0" w:space="0" w:color="auto"/>
            <w:bottom w:val="none" w:sz="0" w:space="0" w:color="auto"/>
            <w:right w:val="none" w:sz="0" w:space="0" w:color="auto"/>
          </w:divBdr>
        </w:div>
        <w:div w:id="1666006363">
          <w:marLeft w:val="446"/>
          <w:marRight w:val="0"/>
          <w:marTop w:val="0"/>
          <w:marBottom w:val="0"/>
          <w:divBdr>
            <w:top w:val="none" w:sz="0" w:space="0" w:color="auto"/>
            <w:left w:val="none" w:sz="0" w:space="0" w:color="auto"/>
            <w:bottom w:val="none" w:sz="0" w:space="0" w:color="auto"/>
            <w:right w:val="none" w:sz="0" w:space="0" w:color="auto"/>
          </w:divBdr>
        </w:div>
      </w:divsChild>
    </w:div>
    <w:div w:id="1846092098">
      <w:bodyDiv w:val="1"/>
      <w:marLeft w:val="0"/>
      <w:marRight w:val="0"/>
      <w:marTop w:val="0"/>
      <w:marBottom w:val="0"/>
      <w:divBdr>
        <w:top w:val="none" w:sz="0" w:space="0" w:color="auto"/>
        <w:left w:val="none" w:sz="0" w:space="0" w:color="auto"/>
        <w:bottom w:val="none" w:sz="0" w:space="0" w:color="auto"/>
        <w:right w:val="none" w:sz="0" w:space="0" w:color="auto"/>
      </w:divBdr>
    </w:div>
    <w:div w:id="1851413205">
      <w:bodyDiv w:val="1"/>
      <w:marLeft w:val="0"/>
      <w:marRight w:val="0"/>
      <w:marTop w:val="0"/>
      <w:marBottom w:val="0"/>
      <w:divBdr>
        <w:top w:val="none" w:sz="0" w:space="0" w:color="auto"/>
        <w:left w:val="none" w:sz="0" w:space="0" w:color="auto"/>
        <w:bottom w:val="none" w:sz="0" w:space="0" w:color="auto"/>
        <w:right w:val="none" w:sz="0" w:space="0" w:color="auto"/>
      </w:divBdr>
    </w:div>
    <w:div w:id="1853686917">
      <w:bodyDiv w:val="1"/>
      <w:marLeft w:val="0"/>
      <w:marRight w:val="0"/>
      <w:marTop w:val="0"/>
      <w:marBottom w:val="0"/>
      <w:divBdr>
        <w:top w:val="none" w:sz="0" w:space="0" w:color="auto"/>
        <w:left w:val="none" w:sz="0" w:space="0" w:color="auto"/>
        <w:bottom w:val="none" w:sz="0" w:space="0" w:color="auto"/>
        <w:right w:val="none" w:sz="0" w:space="0" w:color="auto"/>
      </w:divBdr>
    </w:div>
    <w:div w:id="1861163379">
      <w:bodyDiv w:val="1"/>
      <w:marLeft w:val="0"/>
      <w:marRight w:val="0"/>
      <w:marTop w:val="0"/>
      <w:marBottom w:val="0"/>
      <w:divBdr>
        <w:top w:val="none" w:sz="0" w:space="0" w:color="auto"/>
        <w:left w:val="none" w:sz="0" w:space="0" w:color="auto"/>
        <w:bottom w:val="none" w:sz="0" w:space="0" w:color="auto"/>
        <w:right w:val="none" w:sz="0" w:space="0" w:color="auto"/>
      </w:divBdr>
      <w:divsChild>
        <w:div w:id="46418052">
          <w:marLeft w:val="360"/>
          <w:marRight w:val="0"/>
          <w:marTop w:val="200"/>
          <w:marBottom w:val="0"/>
          <w:divBdr>
            <w:top w:val="none" w:sz="0" w:space="0" w:color="auto"/>
            <w:left w:val="none" w:sz="0" w:space="0" w:color="auto"/>
            <w:bottom w:val="none" w:sz="0" w:space="0" w:color="auto"/>
            <w:right w:val="none" w:sz="0" w:space="0" w:color="auto"/>
          </w:divBdr>
        </w:div>
        <w:div w:id="2117097133">
          <w:marLeft w:val="360"/>
          <w:marRight w:val="0"/>
          <w:marTop w:val="200"/>
          <w:marBottom w:val="0"/>
          <w:divBdr>
            <w:top w:val="none" w:sz="0" w:space="0" w:color="auto"/>
            <w:left w:val="none" w:sz="0" w:space="0" w:color="auto"/>
            <w:bottom w:val="none" w:sz="0" w:space="0" w:color="auto"/>
            <w:right w:val="none" w:sz="0" w:space="0" w:color="auto"/>
          </w:divBdr>
        </w:div>
        <w:div w:id="257639592">
          <w:marLeft w:val="360"/>
          <w:marRight w:val="0"/>
          <w:marTop w:val="200"/>
          <w:marBottom w:val="0"/>
          <w:divBdr>
            <w:top w:val="none" w:sz="0" w:space="0" w:color="auto"/>
            <w:left w:val="none" w:sz="0" w:space="0" w:color="auto"/>
            <w:bottom w:val="none" w:sz="0" w:space="0" w:color="auto"/>
            <w:right w:val="none" w:sz="0" w:space="0" w:color="auto"/>
          </w:divBdr>
        </w:div>
      </w:divsChild>
    </w:div>
    <w:div w:id="1868324990">
      <w:bodyDiv w:val="1"/>
      <w:marLeft w:val="0"/>
      <w:marRight w:val="0"/>
      <w:marTop w:val="0"/>
      <w:marBottom w:val="0"/>
      <w:divBdr>
        <w:top w:val="none" w:sz="0" w:space="0" w:color="auto"/>
        <w:left w:val="none" w:sz="0" w:space="0" w:color="auto"/>
        <w:bottom w:val="none" w:sz="0" w:space="0" w:color="auto"/>
        <w:right w:val="none" w:sz="0" w:space="0" w:color="auto"/>
      </w:divBdr>
      <w:divsChild>
        <w:div w:id="1185092710">
          <w:marLeft w:val="446"/>
          <w:marRight w:val="0"/>
          <w:marTop w:val="0"/>
          <w:marBottom w:val="0"/>
          <w:divBdr>
            <w:top w:val="none" w:sz="0" w:space="0" w:color="auto"/>
            <w:left w:val="none" w:sz="0" w:space="0" w:color="auto"/>
            <w:bottom w:val="none" w:sz="0" w:space="0" w:color="auto"/>
            <w:right w:val="none" w:sz="0" w:space="0" w:color="auto"/>
          </w:divBdr>
        </w:div>
        <w:div w:id="1602032910">
          <w:marLeft w:val="446"/>
          <w:marRight w:val="0"/>
          <w:marTop w:val="0"/>
          <w:marBottom w:val="0"/>
          <w:divBdr>
            <w:top w:val="none" w:sz="0" w:space="0" w:color="auto"/>
            <w:left w:val="none" w:sz="0" w:space="0" w:color="auto"/>
            <w:bottom w:val="none" w:sz="0" w:space="0" w:color="auto"/>
            <w:right w:val="none" w:sz="0" w:space="0" w:color="auto"/>
          </w:divBdr>
        </w:div>
        <w:div w:id="1729648250">
          <w:marLeft w:val="446"/>
          <w:marRight w:val="0"/>
          <w:marTop w:val="0"/>
          <w:marBottom w:val="0"/>
          <w:divBdr>
            <w:top w:val="none" w:sz="0" w:space="0" w:color="auto"/>
            <w:left w:val="none" w:sz="0" w:space="0" w:color="auto"/>
            <w:bottom w:val="none" w:sz="0" w:space="0" w:color="auto"/>
            <w:right w:val="none" w:sz="0" w:space="0" w:color="auto"/>
          </w:divBdr>
        </w:div>
        <w:div w:id="1962417814">
          <w:marLeft w:val="446"/>
          <w:marRight w:val="0"/>
          <w:marTop w:val="0"/>
          <w:marBottom w:val="0"/>
          <w:divBdr>
            <w:top w:val="none" w:sz="0" w:space="0" w:color="auto"/>
            <w:left w:val="none" w:sz="0" w:space="0" w:color="auto"/>
            <w:bottom w:val="none" w:sz="0" w:space="0" w:color="auto"/>
            <w:right w:val="none" w:sz="0" w:space="0" w:color="auto"/>
          </w:divBdr>
        </w:div>
      </w:divsChild>
    </w:div>
    <w:div w:id="1893997890">
      <w:bodyDiv w:val="1"/>
      <w:marLeft w:val="0"/>
      <w:marRight w:val="0"/>
      <w:marTop w:val="0"/>
      <w:marBottom w:val="0"/>
      <w:divBdr>
        <w:top w:val="none" w:sz="0" w:space="0" w:color="auto"/>
        <w:left w:val="none" w:sz="0" w:space="0" w:color="auto"/>
        <w:bottom w:val="none" w:sz="0" w:space="0" w:color="auto"/>
        <w:right w:val="none" w:sz="0" w:space="0" w:color="auto"/>
      </w:divBdr>
    </w:div>
    <w:div w:id="1904022555">
      <w:bodyDiv w:val="1"/>
      <w:marLeft w:val="0"/>
      <w:marRight w:val="0"/>
      <w:marTop w:val="0"/>
      <w:marBottom w:val="0"/>
      <w:divBdr>
        <w:top w:val="none" w:sz="0" w:space="0" w:color="auto"/>
        <w:left w:val="none" w:sz="0" w:space="0" w:color="auto"/>
        <w:bottom w:val="none" w:sz="0" w:space="0" w:color="auto"/>
        <w:right w:val="none" w:sz="0" w:space="0" w:color="auto"/>
      </w:divBdr>
      <w:divsChild>
        <w:div w:id="1103189314">
          <w:marLeft w:val="360"/>
          <w:marRight w:val="0"/>
          <w:marTop w:val="200"/>
          <w:marBottom w:val="0"/>
          <w:divBdr>
            <w:top w:val="none" w:sz="0" w:space="0" w:color="auto"/>
            <w:left w:val="none" w:sz="0" w:space="0" w:color="auto"/>
            <w:bottom w:val="none" w:sz="0" w:space="0" w:color="auto"/>
            <w:right w:val="none" w:sz="0" w:space="0" w:color="auto"/>
          </w:divBdr>
        </w:div>
      </w:divsChild>
    </w:div>
    <w:div w:id="1916429193">
      <w:bodyDiv w:val="1"/>
      <w:marLeft w:val="0"/>
      <w:marRight w:val="0"/>
      <w:marTop w:val="0"/>
      <w:marBottom w:val="0"/>
      <w:divBdr>
        <w:top w:val="none" w:sz="0" w:space="0" w:color="auto"/>
        <w:left w:val="none" w:sz="0" w:space="0" w:color="auto"/>
        <w:bottom w:val="none" w:sz="0" w:space="0" w:color="auto"/>
        <w:right w:val="none" w:sz="0" w:space="0" w:color="auto"/>
      </w:divBdr>
    </w:div>
    <w:div w:id="1922448903">
      <w:bodyDiv w:val="1"/>
      <w:marLeft w:val="0"/>
      <w:marRight w:val="0"/>
      <w:marTop w:val="0"/>
      <w:marBottom w:val="0"/>
      <w:divBdr>
        <w:top w:val="none" w:sz="0" w:space="0" w:color="auto"/>
        <w:left w:val="none" w:sz="0" w:space="0" w:color="auto"/>
        <w:bottom w:val="none" w:sz="0" w:space="0" w:color="auto"/>
        <w:right w:val="none" w:sz="0" w:space="0" w:color="auto"/>
      </w:divBdr>
    </w:div>
    <w:div w:id="1924413191">
      <w:bodyDiv w:val="1"/>
      <w:marLeft w:val="0"/>
      <w:marRight w:val="0"/>
      <w:marTop w:val="0"/>
      <w:marBottom w:val="0"/>
      <w:divBdr>
        <w:top w:val="none" w:sz="0" w:space="0" w:color="auto"/>
        <w:left w:val="none" w:sz="0" w:space="0" w:color="auto"/>
        <w:bottom w:val="none" w:sz="0" w:space="0" w:color="auto"/>
        <w:right w:val="none" w:sz="0" w:space="0" w:color="auto"/>
      </w:divBdr>
    </w:div>
    <w:div w:id="1926108700">
      <w:bodyDiv w:val="1"/>
      <w:marLeft w:val="0"/>
      <w:marRight w:val="0"/>
      <w:marTop w:val="0"/>
      <w:marBottom w:val="0"/>
      <w:divBdr>
        <w:top w:val="none" w:sz="0" w:space="0" w:color="auto"/>
        <w:left w:val="none" w:sz="0" w:space="0" w:color="auto"/>
        <w:bottom w:val="none" w:sz="0" w:space="0" w:color="auto"/>
        <w:right w:val="none" w:sz="0" w:space="0" w:color="auto"/>
      </w:divBdr>
      <w:divsChild>
        <w:div w:id="158079167">
          <w:marLeft w:val="446"/>
          <w:marRight w:val="0"/>
          <w:marTop w:val="0"/>
          <w:marBottom w:val="0"/>
          <w:divBdr>
            <w:top w:val="none" w:sz="0" w:space="0" w:color="auto"/>
            <w:left w:val="none" w:sz="0" w:space="0" w:color="auto"/>
            <w:bottom w:val="none" w:sz="0" w:space="0" w:color="auto"/>
            <w:right w:val="none" w:sz="0" w:space="0" w:color="auto"/>
          </w:divBdr>
        </w:div>
        <w:div w:id="161744175">
          <w:marLeft w:val="446"/>
          <w:marRight w:val="0"/>
          <w:marTop w:val="0"/>
          <w:marBottom w:val="0"/>
          <w:divBdr>
            <w:top w:val="none" w:sz="0" w:space="0" w:color="auto"/>
            <w:left w:val="none" w:sz="0" w:space="0" w:color="auto"/>
            <w:bottom w:val="none" w:sz="0" w:space="0" w:color="auto"/>
            <w:right w:val="none" w:sz="0" w:space="0" w:color="auto"/>
          </w:divBdr>
        </w:div>
        <w:div w:id="787510852">
          <w:marLeft w:val="446"/>
          <w:marRight w:val="0"/>
          <w:marTop w:val="0"/>
          <w:marBottom w:val="0"/>
          <w:divBdr>
            <w:top w:val="none" w:sz="0" w:space="0" w:color="auto"/>
            <w:left w:val="none" w:sz="0" w:space="0" w:color="auto"/>
            <w:bottom w:val="none" w:sz="0" w:space="0" w:color="auto"/>
            <w:right w:val="none" w:sz="0" w:space="0" w:color="auto"/>
          </w:divBdr>
        </w:div>
      </w:divsChild>
    </w:div>
    <w:div w:id="1929078885">
      <w:bodyDiv w:val="1"/>
      <w:marLeft w:val="0"/>
      <w:marRight w:val="0"/>
      <w:marTop w:val="0"/>
      <w:marBottom w:val="0"/>
      <w:divBdr>
        <w:top w:val="none" w:sz="0" w:space="0" w:color="auto"/>
        <w:left w:val="none" w:sz="0" w:space="0" w:color="auto"/>
        <w:bottom w:val="none" w:sz="0" w:space="0" w:color="auto"/>
        <w:right w:val="none" w:sz="0" w:space="0" w:color="auto"/>
      </w:divBdr>
      <w:divsChild>
        <w:div w:id="949319364">
          <w:marLeft w:val="446"/>
          <w:marRight w:val="0"/>
          <w:marTop w:val="0"/>
          <w:marBottom w:val="0"/>
          <w:divBdr>
            <w:top w:val="none" w:sz="0" w:space="0" w:color="auto"/>
            <w:left w:val="none" w:sz="0" w:space="0" w:color="auto"/>
            <w:bottom w:val="none" w:sz="0" w:space="0" w:color="auto"/>
            <w:right w:val="none" w:sz="0" w:space="0" w:color="auto"/>
          </w:divBdr>
        </w:div>
        <w:div w:id="1266577926">
          <w:marLeft w:val="446"/>
          <w:marRight w:val="0"/>
          <w:marTop w:val="0"/>
          <w:marBottom w:val="0"/>
          <w:divBdr>
            <w:top w:val="none" w:sz="0" w:space="0" w:color="auto"/>
            <w:left w:val="none" w:sz="0" w:space="0" w:color="auto"/>
            <w:bottom w:val="none" w:sz="0" w:space="0" w:color="auto"/>
            <w:right w:val="none" w:sz="0" w:space="0" w:color="auto"/>
          </w:divBdr>
        </w:div>
      </w:divsChild>
    </w:div>
    <w:div w:id="1938560595">
      <w:bodyDiv w:val="1"/>
      <w:marLeft w:val="0"/>
      <w:marRight w:val="0"/>
      <w:marTop w:val="0"/>
      <w:marBottom w:val="0"/>
      <w:divBdr>
        <w:top w:val="none" w:sz="0" w:space="0" w:color="auto"/>
        <w:left w:val="none" w:sz="0" w:space="0" w:color="auto"/>
        <w:bottom w:val="none" w:sz="0" w:space="0" w:color="auto"/>
        <w:right w:val="none" w:sz="0" w:space="0" w:color="auto"/>
      </w:divBdr>
      <w:divsChild>
        <w:div w:id="145322236">
          <w:marLeft w:val="547"/>
          <w:marRight w:val="0"/>
          <w:marTop w:val="125"/>
          <w:marBottom w:val="0"/>
          <w:divBdr>
            <w:top w:val="none" w:sz="0" w:space="0" w:color="auto"/>
            <w:left w:val="none" w:sz="0" w:space="0" w:color="auto"/>
            <w:bottom w:val="none" w:sz="0" w:space="0" w:color="auto"/>
            <w:right w:val="none" w:sz="0" w:space="0" w:color="auto"/>
          </w:divBdr>
        </w:div>
        <w:div w:id="171190268">
          <w:marLeft w:val="1166"/>
          <w:marRight w:val="0"/>
          <w:marTop w:val="115"/>
          <w:marBottom w:val="0"/>
          <w:divBdr>
            <w:top w:val="none" w:sz="0" w:space="0" w:color="auto"/>
            <w:left w:val="none" w:sz="0" w:space="0" w:color="auto"/>
            <w:bottom w:val="none" w:sz="0" w:space="0" w:color="auto"/>
            <w:right w:val="none" w:sz="0" w:space="0" w:color="auto"/>
          </w:divBdr>
        </w:div>
        <w:div w:id="605649889">
          <w:marLeft w:val="1166"/>
          <w:marRight w:val="0"/>
          <w:marTop w:val="115"/>
          <w:marBottom w:val="0"/>
          <w:divBdr>
            <w:top w:val="none" w:sz="0" w:space="0" w:color="auto"/>
            <w:left w:val="none" w:sz="0" w:space="0" w:color="auto"/>
            <w:bottom w:val="none" w:sz="0" w:space="0" w:color="auto"/>
            <w:right w:val="none" w:sz="0" w:space="0" w:color="auto"/>
          </w:divBdr>
        </w:div>
        <w:div w:id="848839054">
          <w:marLeft w:val="547"/>
          <w:marRight w:val="0"/>
          <w:marTop w:val="125"/>
          <w:marBottom w:val="0"/>
          <w:divBdr>
            <w:top w:val="none" w:sz="0" w:space="0" w:color="auto"/>
            <w:left w:val="none" w:sz="0" w:space="0" w:color="auto"/>
            <w:bottom w:val="none" w:sz="0" w:space="0" w:color="auto"/>
            <w:right w:val="none" w:sz="0" w:space="0" w:color="auto"/>
          </w:divBdr>
        </w:div>
        <w:div w:id="1022979700">
          <w:marLeft w:val="547"/>
          <w:marRight w:val="0"/>
          <w:marTop w:val="125"/>
          <w:marBottom w:val="0"/>
          <w:divBdr>
            <w:top w:val="none" w:sz="0" w:space="0" w:color="auto"/>
            <w:left w:val="none" w:sz="0" w:space="0" w:color="auto"/>
            <w:bottom w:val="none" w:sz="0" w:space="0" w:color="auto"/>
            <w:right w:val="none" w:sz="0" w:space="0" w:color="auto"/>
          </w:divBdr>
        </w:div>
        <w:div w:id="1849635873">
          <w:marLeft w:val="547"/>
          <w:marRight w:val="0"/>
          <w:marTop w:val="125"/>
          <w:marBottom w:val="0"/>
          <w:divBdr>
            <w:top w:val="none" w:sz="0" w:space="0" w:color="auto"/>
            <w:left w:val="none" w:sz="0" w:space="0" w:color="auto"/>
            <w:bottom w:val="none" w:sz="0" w:space="0" w:color="auto"/>
            <w:right w:val="none" w:sz="0" w:space="0" w:color="auto"/>
          </w:divBdr>
        </w:div>
        <w:div w:id="1992442335">
          <w:marLeft w:val="1166"/>
          <w:marRight w:val="0"/>
          <w:marTop w:val="115"/>
          <w:marBottom w:val="0"/>
          <w:divBdr>
            <w:top w:val="none" w:sz="0" w:space="0" w:color="auto"/>
            <w:left w:val="none" w:sz="0" w:space="0" w:color="auto"/>
            <w:bottom w:val="none" w:sz="0" w:space="0" w:color="auto"/>
            <w:right w:val="none" w:sz="0" w:space="0" w:color="auto"/>
          </w:divBdr>
        </w:div>
      </w:divsChild>
    </w:div>
    <w:div w:id="1940914364">
      <w:bodyDiv w:val="1"/>
      <w:marLeft w:val="0"/>
      <w:marRight w:val="0"/>
      <w:marTop w:val="0"/>
      <w:marBottom w:val="0"/>
      <w:divBdr>
        <w:top w:val="none" w:sz="0" w:space="0" w:color="auto"/>
        <w:left w:val="none" w:sz="0" w:space="0" w:color="auto"/>
        <w:bottom w:val="none" w:sz="0" w:space="0" w:color="auto"/>
        <w:right w:val="none" w:sz="0" w:space="0" w:color="auto"/>
      </w:divBdr>
      <w:divsChild>
        <w:div w:id="29648826">
          <w:marLeft w:val="446"/>
          <w:marRight w:val="0"/>
          <w:marTop w:val="0"/>
          <w:marBottom w:val="0"/>
          <w:divBdr>
            <w:top w:val="none" w:sz="0" w:space="0" w:color="auto"/>
            <w:left w:val="none" w:sz="0" w:space="0" w:color="auto"/>
            <w:bottom w:val="none" w:sz="0" w:space="0" w:color="auto"/>
            <w:right w:val="none" w:sz="0" w:space="0" w:color="auto"/>
          </w:divBdr>
        </w:div>
        <w:div w:id="508837829">
          <w:marLeft w:val="446"/>
          <w:marRight w:val="0"/>
          <w:marTop w:val="0"/>
          <w:marBottom w:val="0"/>
          <w:divBdr>
            <w:top w:val="none" w:sz="0" w:space="0" w:color="auto"/>
            <w:left w:val="none" w:sz="0" w:space="0" w:color="auto"/>
            <w:bottom w:val="none" w:sz="0" w:space="0" w:color="auto"/>
            <w:right w:val="none" w:sz="0" w:space="0" w:color="auto"/>
          </w:divBdr>
        </w:div>
        <w:div w:id="1324433824">
          <w:marLeft w:val="446"/>
          <w:marRight w:val="0"/>
          <w:marTop w:val="0"/>
          <w:marBottom w:val="0"/>
          <w:divBdr>
            <w:top w:val="none" w:sz="0" w:space="0" w:color="auto"/>
            <w:left w:val="none" w:sz="0" w:space="0" w:color="auto"/>
            <w:bottom w:val="none" w:sz="0" w:space="0" w:color="auto"/>
            <w:right w:val="none" w:sz="0" w:space="0" w:color="auto"/>
          </w:divBdr>
        </w:div>
        <w:div w:id="1884169857">
          <w:marLeft w:val="446"/>
          <w:marRight w:val="0"/>
          <w:marTop w:val="0"/>
          <w:marBottom w:val="0"/>
          <w:divBdr>
            <w:top w:val="none" w:sz="0" w:space="0" w:color="auto"/>
            <w:left w:val="none" w:sz="0" w:space="0" w:color="auto"/>
            <w:bottom w:val="none" w:sz="0" w:space="0" w:color="auto"/>
            <w:right w:val="none" w:sz="0" w:space="0" w:color="auto"/>
          </w:divBdr>
        </w:div>
        <w:div w:id="1905876168">
          <w:marLeft w:val="446"/>
          <w:marRight w:val="0"/>
          <w:marTop w:val="0"/>
          <w:marBottom w:val="0"/>
          <w:divBdr>
            <w:top w:val="none" w:sz="0" w:space="0" w:color="auto"/>
            <w:left w:val="none" w:sz="0" w:space="0" w:color="auto"/>
            <w:bottom w:val="none" w:sz="0" w:space="0" w:color="auto"/>
            <w:right w:val="none" w:sz="0" w:space="0" w:color="auto"/>
          </w:divBdr>
        </w:div>
        <w:div w:id="2012373525">
          <w:marLeft w:val="446"/>
          <w:marRight w:val="0"/>
          <w:marTop w:val="0"/>
          <w:marBottom w:val="0"/>
          <w:divBdr>
            <w:top w:val="none" w:sz="0" w:space="0" w:color="auto"/>
            <w:left w:val="none" w:sz="0" w:space="0" w:color="auto"/>
            <w:bottom w:val="none" w:sz="0" w:space="0" w:color="auto"/>
            <w:right w:val="none" w:sz="0" w:space="0" w:color="auto"/>
          </w:divBdr>
        </w:div>
      </w:divsChild>
    </w:div>
    <w:div w:id="1947499026">
      <w:bodyDiv w:val="1"/>
      <w:marLeft w:val="0"/>
      <w:marRight w:val="0"/>
      <w:marTop w:val="0"/>
      <w:marBottom w:val="0"/>
      <w:divBdr>
        <w:top w:val="none" w:sz="0" w:space="0" w:color="auto"/>
        <w:left w:val="none" w:sz="0" w:space="0" w:color="auto"/>
        <w:bottom w:val="none" w:sz="0" w:space="0" w:color="auto"/>
        <w:right w:val="none" w:sz="0" w:space="0" w:color="auto"/>
      </w:divBdr>
    </w:div>
    <w:div w:id="1958755058">
      <w:bodyDiv w:val="1"/>
      <w:marLeft w:val="0"/>
      <w:marRight w:val="0"/>
      <w:marTop w:val="0"/>
      <w:marBottom w:val="0"/>
      <w:divBdr>
        <w:top w:val="none" w:sz="0" w:space="0" w:color="auto"/>
        <w:left w:val="none" w:sz="0" w:space="0" w:color="auto"/>
        <w:bottom w:val="none" w:sz="0" w:space="0" w:color="auto"/>
        <w:right w:val="none" w:sz="0" w:space="0" w:color="auto"/>
      </w:divBdr>
      <w:divsChild>
        <w:div w:id="1102535733">
          <w:marLeft w:val="446"/>
          <w:marRight w:val="0"/>
          <w:marTop w:val="0"/>
          <w:marBottom w:val="0"/>
          <w:divBdr>
            <w:top w:val="none" w:sz="0" w:space="0" w:color="auto"/>
            <w:left w:val="none" w:sz="0" w:space="0" w:color="auto"/>
            <w:bottom w:val="none" w:sz="0" w:space="0" w:color="auto"/>
            <w:right w:val="none" w:sz="0" w:space="0" w:color="auto"/>
          </w:divBdr>
        </w:div>
      </w:divsChild>
    </w:div>
    <w:div w:id="1960141713">
      <w:bodyDiv w:val="1"/>
      <w:marLeft w:val="0"/>
      <w:marRight w:val="0"/>
      <w:marTop w:val="0"/>
      <w:marBottom w:val="0"/>
      <w:divBdr>
        <w:top w:val="none" w:sz="0" w:space="0" w:color="auto"/>
        <w:left w:val="none" w:sz="0" w:space="0" w:color="auto"/>
        <w:bottom w:val="none" w:sz="0" w:space="0" w:color="auto"/>
        <w:right w:val="none" w:sz="0" w:space="0" w:color="auto"/>
      </w:divBdr>
    </w:div>
    <w:div w:id="1972858366">
      <w:bodyDiv w:val="1"/>
      <w:marLeft w:val="0"/>
      <w:marRight w:val="0"/>
      <w:marTop w:val="0"/>
      <w:marBottom w:val="0"/>
      <w:divBdr>
        <w:top w:val="none" w:sz="0" w:space="0" w:color="auto"/>
        <w:left w:val="none" w:sz="0" w:space="0" w:color="auto"/>
        <w:bottom w:val="none" w:sz="0" w:space="0" w:color="auto"/>
        <w:right w:val="none" w:sz="0" w:space="0" w:color="auto"/>
      </w:divBdr>
    </w:div>
    <w:div w:id="1974675842">
      <w:bodyDiv w:val="1"/>
      <w:marLeft w:val="0"/>
      <w:marRight w:val="0"/>
      <w:marTop w:val="0"/>
      <w:marBottom w:val="0"/>
      <w:divBdr>
        <w:top w:val="none" w:sz="0" w:space="0" w:color="auto"/>
        <w:left w:val="none" w:sz="0" w:space="0" w:color="auto"/>
        <w:bottom w:val="none" w:sz="0" w:space="0" w:color="auto"/>
        <w:right w:val="none" w:sz="0" w:space="0" w:color="auto"/>
      </w:divBdr>
    </w:div>
    <w:div w:id="1988700713">
      <w:bodyDiv w:val="1"/>
      <w:marLeft w:val="0"/>
      <w:marRight w:val="0"/>
      <w:marTop w:val="0"/>
      <w:marBottom w:val="0"/>
      <w:divBdr>
        <w:top w:val="none" w:sz="0" w:space="0" w:color="auto"/>
        <w:left w:val="none" w:sz="0" w:space="0" w:color="auto"/>
        <w:bottom w:val="none" w:sz="0" w:space="0" w:color="auto"/>
        <w:right w:val="none" w:sz="0" w:space="0" w:color="auto"/>
      </w:divBdr>
    </w:div>
    <w:div w:id="1989239717">
      <w:bodyDiv w:val="1"/>
      <w:marLeft w:val="0"/>
      <w:marRight w:val="0"/>
      <w:marTop w:val="0"/>
      <w:marBottom w:val="0"/>
      <w:divBdr>
        <w:top w:val="none" w:sz="0" w:space="0" w:color="auto"/>
        <w:left w:val="none" w:sz="0" w:space="0" w:color="auto"/>
        <w:bottom w:val="none" w:sz="0" w:space="0" w:color="auto"/>
        <w:right w:val="none" w:sz="0" w:space="0" w:color="auto"/>
      </w:divBdr>
    </w:div>
    <w:div w:id="2011133296">
      <w:bodyDiv w:val="1"/>
      <w:marLeft w:val="0"/>
      <w:marRight w:val="0"/>
      <w:marTop w:val="0"/>
      <w:marBottom w:val="0"/>
      <w:divBdr>
        <w:top w:val="none" w:sz="0" w:space="0" w:color="auto"/>
        <w:left w:val="none" w:sz="0" w:space="0" w:color="auto"/>
        <w:bottom w:val="none" w:sz="0" w:space="0" w:color="auto"/>
        <w:right w:val="none" w:sz="0" w:space="0" w:color="auto"/>
      </w:divBdr>
    </w:div>
    <w:div w:id="2016616782">
      <w:bodyDiv w:val="1"/>
      <w:marLeft w:val="0"/>
      <w:marRight w:val="0"/>
      <w:marTop w:val="0"/>
      <w:marBottom w:val="0"/>
      <w:divBdr>
        <w:top w:val="none" w:sz="0" w:space="0" w:color="auto"/>
        <w:left w:val="none" w:sz="0" w:space="0" w:color="auto"/>
        <w:bottom w:val="none" w:sz="0" w:space="0" w:color="auto"/>
        <w:right w:val="none" w:sz="0" w:space="0" w:color="auto"/>
      </w:divBdr>
    </w:div>
    <w:div w:id="2025590204">
      <w:bodyDiv w:val="1"/>
      <w:marLeft w:val="0"/>
      <w:marRight w:val="0"/>
      <w:marTop w:val="0"/>
      <w:marBottom w:val="0"/>
      <w:divBdr>
        <w:top w:val="none" w:sz="0" w:space="0" w:color="auto"/>
        <w:left w:val="none" w:sz="0" w:space="0" w:color="auto"/>
        <w:bottom w:val="none" w:sz="0" w:space="0" w:color="auto"/>
        <w:right w:val="none" w:sz="0" w:space="0" w:color="auto"/>
      </w:divBdr>
      <w:divsChild>
        <w:div w:id="1095904482">
          <w:marLeft w:val="691"/>
          <w:marRight w:val="0"/>
          <w:marTop w:val="0"/>
          <w:marBottom w:val="0"/>
          <w:divBdr>
            <w:top w:val="none" w:sz="0" w:space="0" w:color="auto"/>
            <w:left w:val="none" w:sz="0" w:space="0" w:color="auto"/>
            <w:bottom w:val="none" w:sz="0" w:space="0" w:color="auto"/>
            <w:right w:val="none" w:sz="0" w:space="0" w:color="auto"/>
          </w:divBdr>
        </w:div>
      </w:divsChild>
    </w:div>
    <w:div w:id="2034725095">
      <w:bodyDiv w:val="1"/>
      <w:marLeft w:val="0"/>
      <w:marRight w:val="0"/>
      <w:marTop w:val="0"/>
      <w:marBottom w:val="0"/>
      <w:divBdr>
        <w:top w:val="none" w:sz="0" w:space="0" w:color="auto"/>
        <w:left w:val="none" w:sz="0" w:space="0" w:color="auto"/>
        <w:bottom w:val="none" w:sz="0" w:space="0" w:color="auto"/>
        <w:right w:val="none" w:sz="0" w:space="0" w:color="auto"/>
      </w:divBdr>
    </w:div>
    <w:div w:id="2040548634">
      <w:bodyDiv w:val="1"/>
      <w:marLeft w:val="0"/>
      <w:marRight w:val="0"/>
      <w:marTop w:val="0"/>
      <w:marBottom w:val="0"/>
      <w:divBdr>
        <w:top w:val="none" w:sz="0" w:space="0" w:color="auto"/>
        <w:left w:val="none" w:sz="0" w:space="0" w:color="auto"/>
        <w:bottom w:val="none" w:sz="0" w:space="0" w:color="auto"/>
        <w:right w:val="none" w:sz="0" w:space="0" w:color="auto"/>
      </w:divBdr>
    </w:div>
    <w:div w:id="2047947665">
      <w:bodyDiv w:val="1"/>
      <w:marLeft w:val="0"/>
      <w:marRight w:val="0"/>
      <w:marTop w:val="0"/>
      <w:marBottom w:val="0"/>
      <w:divBdr>
        <w:top w:val="none" w:sz="0" w:space="0" w:color="auto"/>
        <w:left w:val="none" w:sz="0" w:space="0" w:color="auto"/>
        <w:bottom w:val="none" w:sz="0" w:space="0" w:color="auto"/>
        <w:right w:val="none" w:sz="0" w:space="0" w:color="auto"/>
      </w:divBdr>
    </w:div>
    <w:div w:id="2048145113">
      <w:bodyDiv w:val="1"/>
      <w:marLeft w:val="0"/>
      <w:marRight w:val="0"/>
      <w:marTop w:val="0"/>
      <w:marBottom w:val="0"/>
      <w:divBdr>
        <w:top w:val="none" w:sz="0" w:space="0" w:color="auto"/>
        <w:left w:val="none" w:sz="0" w:space="0" w:color="auto"/>
        <w:bottom w:val="none" w:sz="0" w:space="0" w:color="auto"/>
        <w:right w:val="none" w:sz="0" w:space="0" w:color="auto"/>
      </w:divBdr>
      <w:divsChild>
        <w:div w:id="505948271">
          <w:marLeft w:val="547"/>
          <w:marRight w:val="0"/>
          <w:marTop w:val="134"/>
          <w:marBottom w:val="0"/>
          <w:divBdr>
            <w:top w:val="none" w:sz="0" w:space="0" w:color="auto"/>
            <w:left w:val="none" w:sz="0" w:space="0" w:color="auto"/>
            <w:bottom w:val="none" w:sz="0" w:space="0" w:color="auto"/>
            <w:right w:val="none" w:sz="0" w:space="0" w:color="auto"/>
          </w:divBdr>
        </w:div>
        <w:div w:id="688028441">
          <w:marLeft w:val="1166"/>
          <w:marRight w:val="0"/>
          <w:marTop w:val="125"/>
          <w:marBottom w:val="0"/>
          <w:divBdr>
            <w:top w:val="none" w:sz="0" w:space="0" w:color="auto"/>
            <w:left w:val="none" w:sz="0" w:space="0" w:color="auto"/>
            <w:bottom w:val="none" w:sz="0" w:space="0" w:color="auto"/>
            <w:right w:val="none" w:sz="0" w:space="0" w:color="auto"/>
          </w:divBdr>
        </w:div>
        <w:div w:id="778841548">
          <w:marLeft w:val="1166"/>
          <w:marRight w:val="0"/>
          <w:marTop w:val="125"/>
          <w:marBottom w:val="0"/>
          <w:divBdr>
            <w:top w:val="none" w:sz="0" w:space="0" w:color="auto"/>
            <w:left w:val="none" w:sz="0" w:space="0" w:color="auto"/>
            <w:bottom w:val="none" w:sz="0" w:space="0" w:color="auto"/>
            <w:right w:val="none" w:sz="0" w:space="0" w:color="auto"/>
          </w:divBdr>
        </w:div>
        <w:div w:id="902373458">
          <w:marLeft w:val="547"/>
          <w:marRight w:val="0"/>
          <w:marTop w:val="134"/>
          <w:marBottom w:val="0"/>
          <w:divBdr>
            <w:top w:val="none" w:sz="0" w:space="0" w:color="auto"/>
            <w:left w:val="none" w:sz="0" w:space="0" w:color="auto"/>
            <w:bottom w:val="none" w:sz="0" w:space="0" w:color="auto"/>
            <w:right w:val="none" w:sz="0" w:space="0" w:color="auto"/>
          </w:divBdr>
        </w:div>
        <w:div w:id="931086502">
          <w:marLeft w:val="547"/>
          <w:marRight w:val="0"/>
          <w:marTop w:val="134"/>
          <w:marBottom w:val="0"/>
          <w:divBdr>
            <w:top w:val="none" w:sz="0" w:space="0" w:color="auto"/>
            <w:left w:val="none" w:sz="0" w:space="0" w:color="auto"/>
            <w:bottom w:val="none" w:sz="0" w:space="0" w:color="auto"/>
            <w:right w:val="none" w:sz="0" w:space="0" w:color="auto"/>
          </w:divBdr>
        </w:div>
        <w:div w:id="2081243295">
          <w:marLeft w:val="1166"/>
          <w:marRight w:val="0"/>
          <w:marTop w:val="125"/>
          <w:marBottom w:val="0"/>
          <w:divBdr>
            <w:top w:val="none" w:sz="0" w:space="0" w:color="auto"/>
            <w:left w:val="none" w:sz="0" w:space="0" w:color="auto"/>
            <w:bottom w:val="none" w:sz="0" w:space="0" w:color="auto"/>
            <w:right w:val="none" w:sz="0" w:space="0" w:color="auto"/>
          </w:divBdr>
        </w:div>
        <w:div w:id="2096509862">
          <w:marLeft w:val="547"/>
          <w:marRight w:val="0"/>
          <w:marTop w:val="134"/>
          <w:marBottom w:val="0"/>
          <w:divBdr>
            <w:top w:val="none" w:sz="0" w:space="0" w:color="auto"/>
            <w:left w:val="none" w:sz="0" w:space="0" w:color="auto"/>
            <w:bottom w:val="none" w:sz="0" w:space="0" w:color="auto"/>
            <w:right w:val="none" w:sz="0" w:space="0" w:color="auto"/>
          </w:divBdr>
        </w:div>
      </w:divsChild>
    </w:div>
    <w:div w:id="2084839468">
      <w:bodyDiv w:val="1"/>
      <w:marLeft w:val="0"/>
      <w:marRight w:val="0"/>
      <w:marTop w:val="0"/>
      <w:marBottom w:val="0"/>
      <w:divBdr>
        <w:top w:val="none" w:sz="0" w:space="0" w:color="auto"/>
        <w:left w:val="none" w:sz="0" w:space="0" w:color="auto"/>
        <w:bottom w:val="none" w:sz="0" w:space="0" w:color="auto"/>
        <w:right w:val="none" w:sz="0" w:space="0" w:color="auto"/>
      </w:divBdr>
      <w:divsChild>
        <w:div w:id="1390570050">
          <w:marLeft w:val="446"/>
          <w:marRight w:val="0"/>
          <w:marTop w:val="0"/>
          <w:marBottom w:val="0"/>
          <w:divBdr>
            <w:top w:val="none" w:sz="0" w:space="0" w:color="auto"/>
            <w:left w:val="none" w:sz="0" w:space="0" w:color="auto"/>
            <w:bottom w:val="none" w:sz="0" w:space="0" w:color="auto"/>
            <w:right w:val="none" w:sz="0" w:space="0" w:color="auto"/>
          </w:divBdr>
        </w:div>
        <w:div w:id="1835224488">
          <w:marLeft w:val="446"/>
          <w:marRight w:val="0"/>
          <w:marTop w:val="0"/>
          <w:marBottom w:val="0"/>
          <w:divBdr>
            <w:top w:val="none" w:sz="0" w:space="0" w:color="auto"/>
            <w:left w:val="none" w:sz="0" w:space="0" w:color="auto"/>
            <w:bottom w:val="none" w:sz="0" w:space="0" w:color="auto"/>
            <w:right w:val="none" w:sz="0" w:space="0" w:color="auto"/>
          </w:divBdr>
        </w:div>
      </w:divsChild>
    </w:div>
    <w:div w:id="2096777847">
      <w:bodyDiv w:val="1"/>
      <w:marLeft w:val="0"/>
      <w:marRight w:val="0"/>
      <w:marTop w:val="0"/>
      <w:marBottom w:val="0"/>
      <w:divBdr>
        <w:top w:val="none" w:sz="0" w:space="0" w:color="auto"/>
        <w:left w:val="none" w:sz="0" w:space="0" w:color="auto"/>
        <w:bottom w:val="none" w:sz="0" w:space="0" w:color="auto"/>
        <w:right w:val="none" w:sz="0" w:space="0" w:color="auto"/>
      </w:divBdr>
    </w:div>
    <w:div w:id="2101174036">
      <w:bodyDiv w:val="1"/>
      <w:marLeft w:val="0"/>
      <w:marRight w:val="0"/>
      <w:marTop w:val="0"/>
      <w:marBottom w:val="0"/>
      <w:divBdr>
        <w:top w:val="none" w:sz="0" w:space="0" w:color="auto"/>
        <w:left w:val="none" w:sz="0" w:space="0" w:color="auto"/>
        <w:bottom w:val="none" w:sz="0" w:space="0" w:color="auto"/>
        <w:right w:val="none" w:sz="0" w:space="0" w:color="auto"/>
      </w:divBdr>
    </w:div>
    <w:div w:id="2101485389">
      <w:bodyDiv w:val="1"/>
      <w:marLeft w:val="0"/>
      <w:marRight w:val="0"/>
      <w:marTop w:val="0"/>
      <w:marBottom w:val="0"/>
      <w:divBdr>
        <w:top w:val="none" w:sz="0" w:space="0" w:color="auto"/>
        <w:left w:val="none" w:sz="0" w:space="0" w:color="auto"/>
        <w:bottom w:val="none" w:sz="0" w:space="0" w:color="auto"/>
        <w:right w:val="none" w:sz="0" w:space="0" w:color="auto"/>
      </w:divBdr>
      <w:divsChild>
        <w:div w:id="1399404945">
          <w:marLeft w:val="274"/>
          <w:marRight w:val="0"/>
          <w:marTop w:val="0"/>
          <w:marBottom w:val="0"/>
          <w:divBdr>
            <w:top w:val="none" w:sz="0" w:space="0" w:color="auto"/>
            <w:left w:val="none" w:sz="0" w:space="0" w:color="auto"/>
            <w:bottom w:val="none" w:sz="0" w:space="0" w:color="auto"/>
            <w:right w:val="none" w:sz="0" w:space="0" w:color="auto"/>
          </w:divBdr>
        </w:div>
        <w:div w:id="1969621849">
          <w:marLeft w:val="274"/>
          <w:marRight w:val="0"/>
          <w:marTop w:val="0"/>
          <w:marBottom w:val="0"/>
          <w:divBdr>
            <w:top w:val="none" w:sz="0" w:space="0" w:color="auto"/>
            <w:left w:val="none" w:sz="0" w:space="0" w:color="auto"/>
            <w:bottom w:val="none" w:sz="0" w:space="0" w:color="auto"/>
            <w:right w:val="none" w:sz="0" w:space="0" w:color="auto"/>
          </w:divBdr>
        </w:div>
      </w:divsChild>
    </w:div>
    <w:div w:id="2108772150">
      <w:bodyDiv w:val="1"/>
      <w:marLeft w:val="0"/>
      <w:marRight w:val="0"/>
      <w:marTop w:val="0"/>
      <w:marBottom w:val="0"/>
      <w:divBdr>
        <w:top w:val="none" w:sz="0" w:space="0" w:color="auto"/>
        <w:left w:val="none" w:sz="0" w:space="0" w:color="auto"/>
        <w:bottom w:val="none" w:sz="0" w:space="0" w:color="auto"/>
        <w:right w:val="none" w:sz="0" w:space="0" w:color="auto"/>
      </w:divBdr>
    </w:div>
    <w:div w:id="21253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chen\Desktop\&#33521;&#24335;&#25776;&#23531;&#31684;&#26412;(2010)(V1.1).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0182A-49F4-4343-9996-3FCB52D9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英式撰寫範本(2010)(V1.1)</Template>
  <TotalTime>0</TotalTime>
  <Pages>20</Pages>
  <Words>5588</Words>
  <Characters>1317</Characters>
  <Application>Microsoft Office Word</Application>
  <DocSecurity>0</DocSecurity>
  <Lines>10</Lines>
  <Paragraphs>13</Paragraphs>
  <ScaleCrop>false</ScaleCrop>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2020-07-10T01:46:00Z</dcterms:created>
  <dcterms:modified xsi:type="dcterms:W3CDTF">2020-07-10T03:22:00Z</dcterms:modified>
</cp:coreProperties>
</file>