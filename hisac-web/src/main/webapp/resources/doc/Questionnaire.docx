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57BEE" w14:textId="761520D7" w:rsidR="00F4213B" w:rsidRPr="00D5228E" w:rsidRDefault="00F4213B" w:rsidP="00F4213B">
      <w:pPr>
        <w:pStyle w:val="2"/>
        <w:numPr>
          <w:ilvl w:val="0"/>
          <w:numId w:val="0"/>
        </w:numPr>
        <w:jc w:val="center"/>
        <w:rPr>
          <w:b/>
        </w:rPr>
      </w:pPr>
      <w:r w:rsidRPr="00D5228E">
        <w:rPr>
          <w:rFonts w:hint="eastAsia"/>
          <w:b/>
        </w:rPr>
        <w:t>附件</w:t>
      </w:r>
      <w:r w:rsidRPr="00D5228E">
        <w:rPr>
          <w:rFonts w:hint="eastAsia"/>
          <w:b/>
        </w:rPr>
        <w:t xml:space="preserve">2 </w:t>
      </w:r>
      <w:r w:rsidRPr="00D5228E">
        <w:rPr>
          <w:rFonts w:hint="eastAsia"/>
          <w:b/>
        </w:rPr>
        <w:t>受</w:t>
      </w:r>
      <w:proofErr w:type="gramStart"/>
      <w:r w:rsidRPr="00D5228E">
        <w:rPr>
          <w:rFonts w:hint="eastAsia"/>
          <w:b/>
        </w:rPr>
        <w:t>稽</w:t>
      </w:r>
      <w:proofErr w:type="gramEnd"/>
      <w:r w:rsidRPr="00D5228E">
        <w:rPr>
          <w:rFonts w:hint="eastAsia"/>
          <w:b/>
        </w:rPr>
        <w:t>機關現況調查表</w:t>
      </w:r>
    </w:p>
    <w:tbl>
      <w:tblPr>
        <w:tblW w:w="138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695"/>
        <w:gridCol w:w="2268"/>
        <w:gridCol w:w="1429"/>
        <w:gridCol w:w="1265"/>
        <w:gridCol w:w="1842"/>
        <w:gridCol w:w="1985"/>
        <w:gridCol w:w="1712"/>
      </w:tblGrid>
      <w:tr w:rsidR="00F4213B" w:rsidRPr="00F25BEA" w14:paraId="4718F940" w14:textId="77777777" w:rsidTr="00A32F66">
        <w:trPr>
          <w:trHeight w:val="1756"/>
          <w:tblHeader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3023DE" w14:textId="15FA0915" w:rsidR="00F4213B" w:rsidRPr="00F25BEA" w:rsidRDefault="00F4213B" w:rsidP="00A32F66">
            <w:pPr>
              <w:adjustRightInd w:val="0"/>
              <w:snapToGrid w:val="0"/>
              <w:spacing w:afterLines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受</w:t>
            </w:r>
            <w:proofErr w:type="gramStart"/>
            <w:r>
              <w:rPr>
                <w:sz w:val="24"/>
                <w:szCs w:val="24"/>
              </w:rPr>
              <w:t>稽</w:t>
            </w:r>
            <w:proofErr w:type="gramEnd"/>
            <w:r>
              <w:rPr>
                <w:sz w:val="24"/>
                <w:szCs w:val="24"/>
              </w:rPr>
              <w:t>機關</w:t>
            </w:r>
            <w:r w:rsidR="00CD466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構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DCBD49" w14:textId="77777777" w:rsidR="00F4213B" w:rsidRPr="004351A7" w:rsidRDefault="00F4213B" w:rsidP="00F4213B">
            <w:pPr>
              <w:adjustRightInd w:val="0"/>
              <w:snapToGrid w:val="0"/>
              <w:spacing w:after="19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辦公地點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5677DA" w14:textId="77777777" w:rsidR="00F4213B" w:rsidRPr="004351A7" w:rsidRDefault="00F4213B" w:rsidP="00F4213B">
            <w:pPr>
              <w:adjustRightInd w:val="0"/>
              <w:snapToGrid w:val="0"/>
              <w:spacing w:after="19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辦公</w:t>
            </w:r>
            <w:r>
              <w:rPr>
                <w:sz w:val="24"/>
                <w:szCs w:val="24"/>
              </w:rPr>
              <w:t>單位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40DA55" w14:textId="77777777" w:rsidR="00F4213B" w:rsidRPr="004351A7" w:rsidRDefault="00F4213B" w:rsidP="00F4213B">
            <w:pPr>
              <w:adjustRightInd w:val="0"/>
              <w:snapToGrid w:val="0"/>
              <w:spacing w:after="19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使用者電腦數量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04DD8D" w14:textId="77777777" w:rsidR="00F4213B" w:rsidRPr="00F25BEA" w:rsidRDefault="00F4213B" w:rsidP="00F4213B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核心資通系統名稱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428A3" w14:textId="77777777" w:rsidR="00F4213B" w:rsidRPr="00F25BEA" w:rsidRDefault="00F4213B" w:rsidP="00F4213B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系統管理員</w:t>
            </w:r>
            <w:r>
              <w:rPr>
                <w:sz w:val="24"/>
                <w:szCs w:val="24"/>
              </w:rPr>
              <w:t>存取</w:t>
            </w:r>
            <w:r>
              <w:rPr>
                <w:rFonts w:hint="eastAsia"/>
                <w:sz w:val="24"/>
                <w:szCs w:val="24"/>
              </w:rPr>
              <w:t>核心資通系統</w:t>
            </w:r>
            <w:r>
              <w:rPr>
                <w:sz w:val="24"/>
                <w:szCs w:val="24"/>
              </w:rPr>
              <w:t>地點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87DAD2" w14:textId="77777777" w:rsidR="00F4213B" w:rsidRDefault="00F4213B" w:rsidP="00F4213B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網域主機放置地點</w:t>
            </w:r>
          </w:p>
          <w:p w14:paraId="34E28062" w14:textId="5E0400B1" w:rsidR="00F4213B" w:rsidRPr="00F25BEA" w:rsidRDefault="00CD4664" w:rsidP="00F4213B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F4213B">
              <w:rPr>
                <w:rFonts w:hint="eastAsia"/>
                <w:sz w:val="24"/>
                <w:szCs w:val="24"/>
              </w:rPr>
              <w:t>若無網域主機則不需填寫</w:t>
            </w:r>
            <w:r w:rsidR="00F4213B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63FE20" w14:textId="77777777" w:rsidR="00F4213B" w:rsidRPr="00F25BEA" w:rsidRDefault="00F4213B" w:rsidP="00F4213B">
            <w:pPr>
              <w:adjustRightInd w:val="0"/>
              <w:snapToGrid w:val="0"/>
              <w:spacing w:after="19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網域主機</w:t>
            </w:r>
            <w:r>
              <w:rPr>
                <w:sz w:val="24"/>
                <w:szCs w:val="24"/>
              </w:rPr>
              <w:t>管理者存取</w:t>
            </w:r>
            <w:r>
              <w:rPr>
                <w:rFonts w:hint="eastAsia"/>
                <w:sz w:val="24"/>
                <w:szCs w:val="24"/>
              </w:rPr>
              <w:t>網域主機</w:t>
            </w:r>
            <w:r>
              <w:rPr>
                <w:sz w:val="24"/>
                <w:szCs w:val="24"/>
              </w:rPr>
              <w:t>地點</w:t>
            </w:r>
          </w:p>
        </w:tc>
      </w:tr>
      <w:tr w:rsidR="00C525F5" w:rsidRPr="00F25BEA" w14:paraId="4D1EC00E" w14:textId="77777777" w:rsidTr="00A32F66">
        <w:trPr>
          <w:trHeight w:val="2091"/>
          <w:jc w:val="center"/>
        </w:trPr>
        <w:tc>
          <w:tcPr>
            <w:tcW w:w="1702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14055A97" w14:textId="77777777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○○○委員會</w:t>
            </w:r>
          </w:p>
          <w:p w14:paraId="51A4440F" w14:textId="164B30AD" w:rsidR="00C525F5" w:rsidRPr="00F25BEA" w:rsidRDefault="00CD4664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C525F5">
              <w:rPr>
                <w:rFonts w:hint="eastAsia"/>
                <w:sz w:val="24"/>
                <w:szCs w:val="24"/>
              </w:rPr>
              <w:t>範例</w:t>
            </w:r>
            <w:r w:rsidR="00C525F5">
              <w:rPr>
                <w:rFonts w:hint="eastAsia"/>
                <w:sz w:val="24"/>
                <w:szCs w:val="24"/>
              </w:rPr>
              <w:t>1)</w:t>
            </w:r>
          </w:p>
        </w:tc>
        <w:tc>
          <w:tcPr>
            <w:tcW w:w="1695" w:type="dxa"/>
            <w:tcBorders>
              <w:top w:val="single" w:sz="4" w:space="0" w:color="auto"/>
            </w:tcBorders>
            <w:shd w:val="clear" w:color="auto" w:fill="F2F2F2"/>
          </w:tcPr>
          <w:p w14:paraId="2DB4192C" w14:textId="77777777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臺北市中正區○○路○○號</w:t>
            </w:r>
          </w:p>
          <w:p w14:paraId="4BB087F3" w14:textId="0700F5D6" w:rsidR="00C525F5" w:rsidRPr="00F25BEA" w:rsidRDefault="00CD4664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C525F5">
              <w:rPr>
                <w:rFonts w:hint="eastAsia"/>
                <w:sz w:val="24"/>
                <w:szCs w:val="24"/>
              </w:rPr>
              <w:t>會本部</w:t>
            </w:r>
            <w:r w:rsidR="00C525F5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2F2F2"/>
          </w:tcPr>
          <w:p w14:paraId="61AED75C" w14:textId="77777777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綜合規劃處</w:t>
            </w:r>
          </w:p>
          <w:p w14:paraId="0B88DD0F" w14:textId="77777777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秘書室</w:t>
            </w:r>
          </w:p>
          <w:p w14:paraId="1C954CDC" w14:textId="77777777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人事室</w:t>
            </w:r>
          </w:p>
          <w:p w14:paraId="26B2678B" w14:textId="77777777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政風室</w:t>
            </w:r>
          </w:p>
          <w:p w14:paraId="681BA7F0" w14:textId="253B0E3F" w:rsidR="00C525F5" w:rsidRPr="00F25BEA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主計室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shd w:val="clear" w:color="auto" w:fill="F2F2F2"/>
          </w:tcPr>
          <w:p w14:paraId="08069368" w14:textId="0764B795" w:rsidR="00C525F5" w:rsidRPr="00F25BEA" w:rsidRDefault="00C525F5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00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shd w:val="clear" w:color="auto" w:fill="F2F2F2"/>
          </w:tcPr>
          <w:p w14:paraId="7F51C1DD" w14:textId="5D89154C" w:rsidR="00C525F5" w:rsidRPr="00F25BEA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無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2F2F2"/>
          </w:tcPr>
          <w:p w14:paraId="7E872741" w14:textId="5CDD4AC8" w:rsidR="00C525F5" w:rsidRPr="00F25BEA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無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F2F2F2"/>
          </w:tcPr>
          <w:p w14:paraId="21F9DF14" w14:textId="58CA494D" w:rsidR="00C525F5" w:rsidRPr="00FD713A" w:rsidRDefault="00C525F5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網域主機與濟南路辦公室相同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shd w:val="clear" w:color="auto" w:fill="F2F2F2"/>
          </w:tcPr>
          <w:p w14:paraId="09EFBC7D" w14:textId="199A2C68" w:rsidR="00C525F5" w:rsidRPr="00FD713A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網域主機與濟南路辦公室相同</w:t>
            </w:r>
          </w:p>
        </w:tc>
      </w:tr>
      <w:tr w:rsidR="00C525F5" w:rsidRPr="00F25BEA" w14:paraId="5E57B1A3" w14:textId="77777777" w:rsidTr="00A32F66">
        <w:trPr>
          <w:trHeight w:val="555"/>
          <w:jc w:val="center"/>
        </w:trPr>
        <w:tc>
          <w:tcPr>
            <w:tcW w:w="1702" w:type="dxa"/>
            <w:vMerge/>
            <w:shd w:val="clear" w:color="auto" w:fill="F2F2F2"/>
          </w:tcPr>
          <w:p w14:paraId="2FBABF37" w14:textId="77777777" w:rsidR="00C525F5" w:rsidRPr="00F25BEA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</w:tcBorders>
            <w:shd w:val="clear" w:color="auto" w:fill="F2F2F2"/>
          </w:tcPr>
          <w:p w14:paraId="69D26E97" w14:textId="77777777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臺北市濟南路○○號</w:t>
            </w:r>
          </w:p>
          <w:p w14:paraId="6A72D806" w14:textId="210CAEF0" w:rsidR="00C525F5" w:rsidRPr="00F25BEA" w:rsidRDefault="00CD4664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C525F5">
              <w:rPr>
                <w:rFonts w:hint="eastAsia"/>
                <w:sz w:val="24"/>
                <w:szCs w:val="24"/>
              </w:rPr>
              <w:t>濟南路辦公室</w:t>
            </w:r>
            <w:r w:rsidR="00C525F5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2F2F2"/>
          </w:tcPr>
          <w:p w14:paraId="52D6437B" w14:textId="420CE237" w:rsidR="00C525F5" w:rsidRPr="00F25BEA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○○○○</w:t>
            </w:r>
            <w:r w:rsidRPr="00812292">
              <w:rPr>
                <w:rFonts w:hint="eastAsia"/>
                <w:sz w:val="24"/>
                <w:szCs w:val="24"/>
              </w:rPr>
              <w:t>事務處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shd w:val="clear" w:color="auto" w:fill="F2F2F2"/>
          </w:tcPr>
          <w:p w14:paraId="00E7B5B5" w14:textId="0EB3086C" w:rsidR="00C525F5" w:rsidRPr="00F25BEA" w:rsidRDefault="00C525F5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00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shd w:val="clear" w:color="auto" w:fill="F2F2F2"/>
          </w:tcPr>
          <w:p w14:paraId="54328312" w14:textId="707D1054" w:rsidR="00C525F5" w:rsidRPr="00F25BEA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系統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2F2F2"/>
          </w:tcPr>
          <w:p w14:paraId="30DB2AB9" w14:textId="5583008F" w:rsidR="00C525F5" w:rsidRPr="00F25BEA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濟南路辦公室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F2F2F2"/>
          </w:tcPr>
          <w:p w14:paraId="6302D0B3" w14:textId="66B3912F" w:rsidR="00C525F5" w:rsidRPr="00FD713A" w:rsidRDefault="00C525F5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○○機房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shd w:val="clear" w:color="auto" w:fill="F2F2F2"/>
          </w:tcPr>
          <w:p w14:paraId="7E0D4687" w14:textId="4C7ECAD2" w:rsidR="00C525F5" w:rsidRPr="00FD713A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濟南路辦公室</w:t>
            </w:r>
          </w:p>
        </w:tc>
      </w:tr>
      <w:tr w:rsidR="00C525F5" w:rsidRPr="00F25BEA" w14:paraId="4FE4BB7B" w14:textId="77777777" w:rsidTr="00A32F66">
        <w:trPr>
          <w:trHeight w:val="555"/>
          <w:jc w:val="center"/>
        </w:trPr>
        <w:tc>
          <w:tcPr>
            <w:tcW w:w="1702" w:type="dxa"/>
            <w:vMerge/>
            <w:shd w:val="clear" w:color="auto" w:fill="F2F2F2"/>
          </w:tcPr>
          <w:p w14:paraId="65469926" w14:textId="77777777" w:rsidR="00C525F5" w:rsidRPr="00F25BEA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</w:tcBorders>
            <w:shd w:val="clear" w:color="auto" w:fill="F2F2F2"/>
          </w:tcPr>
          <w:p w14:paraId="606E25F6" w14:textId="593AEBBE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 w:rsidRPr="00B44E13">
              <w:rPr>
                <w:rFonts w:hint="eastAsia"/>
                <w:sz w:val="24"/>
                <w:szCs w:val="24"/>
              </w:rPr>
              <w:t>臺北市中正區</w:t>
            </w:r>
            <w:r>
              <w:rPr>
                <w:rFonts w:hint="eastAsia"/>
                <w:sz w:val="24"/>
                <w:szCs w:val="24"/>
              </w:rPr>
              <w:t>○○</w:t>
            </w:r>
            <w:r w:rsidRPr="00B44E13">
              <w:rPr>
                <w:rFonts w:hint="eastAsia"/>
                <w:sz w:val="24"/>
                <w:szCs w:val="24"/>
              </w:rPr>
              <w:t>號</w:t>
            </w:r>
            <w:r w:rsidR="00CD4664">
              <w:rPr>
                <w:rFonts w:hint="eastAsia"/>
                <w:sz w:val="24"/>
                <w:szCs w:val="24"/>
              </w:rPr>
              <w:t>(</w:t>
            </w:r>
            <w:r w:rsidRPr="0073651D">
              <w:rPr>
                <w:rFonts w:hint="eastAsia"/>
                <w:sz w:val="24"/>
                <w:szCs w:val="24"/>
              </w:rPr>
              <w:t>北區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2F2F2"/>
          </w:tcPr>
          <w:p w14:paraId="7CB3426D" w14:textId="68205EF9" w:rsidR="00C525F5" w:rsidRPr="00812292" w:rsidRDefault="00C525F5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○○</w:t>
            </w:r>
            <w:r w:rsidRPr="0073651D">
              <w:rPr>
                <w:rFonts w:hint="eastAsia"/>
                <w:sz w:val="24"/>
                <w:szCs w:val="24"/>
              </w:rPr>
              <w:t>監理處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shd w:val="clear" w:color="auto" w:fill="F2F2F2"/>
          </w:tcPr>
          <w:p w14:paraId="04085DAA" w14:textId="37EFDEB0" w:rsidR="00C525F5" w:rsidRDefault="00C525F5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shd w:val="clear" w:color="auto" w:fill="F2F2F2"/>
          </w:tcPr>
          <w:p w14:paraId="4FFE0538" w14:textId="6C4A276C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無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2F2F2"/>
          </w:tcPr>
          <w:p w14:paraId="5F1B139A" w14:textId="276D6FBF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無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F2F2F2"/>
          </w:tcPr>
          <w:p w14:paraId="2CCBE81E" w14:textId="2C755E5F" w:rsidR="00C525F5" w:rsidRDefault="00C525F5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○○機房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shd w:val="clear" w:color="auto" w:fill="F2F2F2"/>
          </w:tcPr>
          <w:p w14:paraId="25949354" w14:textId="28D664F9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○○</w:t>
            </w:r>
            <w:r w:rsidRPr="0073651D">
              <w:rPr>
                <w:rFonts w:hint="eastAsia"/>
                <w:sz w:val="24"/>
                <w:szCs w:val="24"/>
              </w:rPr>
              <w:t>監理處</w:t>
            </w:r>
          </w:p>
        </w:tc>
      </w:tr>
      <w:tr w:rsidR="00C525F5" w:rsidRPr="00F25BEA" w14:paraId="4E55A9E0" w14:textId="77777777" w:rsidTr="00A32F66">
        <w:trPr>
          <w:trHeight w:val="430"/>
          <w:jc w:val="center"/>
        </w:trPr>
        <w:tc>
          <w:tcPr>
            <w:tcW w:w="1702" w:type="dxa"/>
            <w:vMerge/>
            <w:shd w:val="clear" w:color="auto" w:fill="F2F2F2"/>
          </w:tcPr>
          <w:p w14:paraId="14F93FD8" w14:textId="77777777" w:rsidR="00C525F5" w:rsidRPr="00F25BEA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</w:tcBorders>
            <w:shd w:val="clear" w:color="auto" w:fill="F2F2F2"/>
          </w:tcPr>
          <w:p w14:paraId="3912F2FF" w14:textId="618B08BB" w:rsidR="00C525F5" w:rsidRDefault="00C525F5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某機房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2F2F2"/>
          </w:tcPr>
          <w:p w14:paraId="2700FCF3" w14:textId="3E1A7DFF" w:rsidR="00C525F5" w:rsidRPr="00F25BEA" w:rsidRDefault="00C525F5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無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shd w:val="clear" w:color="auto" w:fill="F2F2F2"/>
          </w:tcPr>
          <w:p w14:paraId="6BF4C7B9" w14:textId="26298319" w:rsidR="00C525F5" w:rsidRPr="00F25BEA" w:rsidRDefault="00C525F5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shd w:val="clear" w:color="auto" w:fill="F2F2F2"/>
          </w:tcPr>
          <w:p w14:paraId="3AF1BDA3" w14:textId="77777777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系統</w:t>
            </w:r>
          </w:p>
          <w:p w14:paraId="7445C6AC" w14:textId="6704F73F" w:rsidR="00C525F5" w:rsidRPr="00F25BEA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系統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2F2F2"/>
          </w:tcPr>
          <w:p w14:paraId="33E3A57A" w14:textId="18C9135F" w:rsidR="00C525F5" w:rsidRPr="00F25BEA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濟南路辦公室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F2F2F2"/>
          </w:tcPr>
          <w:p w14:paraId="3F500FDD" w14:textId="0D02AF8E" w:rsidR="00C525F5" w:rsidRPr="00FD713A" w:rsidRDefault="00C525F5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無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shd w:val="clear" w:color="auto" w:fill="F2F2F2"/>
          </w:tcPr>
          <w:p w14:paraId="7D7D6341" w14:textId="456AC850" w:rsidR="00C525F5" w:rsidRPr="00FD713A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無</w:t>
            </w:r>
          </w:p>
        </w:tc>
      </w:tr>
      <w:tr w:rsidR="00C525F5" w:rsidRPr="00F25BEA" w14:paraId="6417E123" w14:textId="77777777" w:rsidTr="00A32F66">
        <w:trPr>
          <w:trHeight w:val="422"/>
          <w:jc w:val="center"/>
        </w:trPr>
        <w:tc>
          <w:tcPr>
            <w:tcW w:w="1702" w:type="dxa"/>
            <w:vMerge/>
            <w:shd w:val="clear" w:color="auto" w:fill="F2F2F2"/>
          </w:tcPr>
          <w:p w14:paraId="4762DA8E" w14:textId="77777777" w:rsidR="00C525F5" w:rsidRPr="00F25BEA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</w:tcBorders>
            <w:shd w:val="clear" w:color="auto" w:fill="F2F2F2"/>
          </w:tcPr>
          <w:p w14:paraId="36674DCE" w14:textId="2FB20A06" w:rsidR="00C525F5" w:rsidRDefault="00C525F5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某機房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2F2F2"/>
          </w:tcPr>
          <w:p w14:paraId="3420B7F8" w14:textId="537EAE13" w:rsidR="00C525F5" w:rsidRPr="00F25BEA" w:rsidRDefault="00C525F5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無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shd w:val="clear" w:color="auto" w:fill="F2F2F2"/>
          </w:tcPr>
          <w:p w14:paraId="663E80A7" w14:textId="2BFEC9A5" w:rsidR="00C525F5" w:rsidRPr="00F25BEA" w:rsidRDefault="00C525F5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shd w:val="clear" w:color="auto" w:fill="F2F2F2"/>
          </w:tcPr>
          <w:p w14:paraId="25062582" w14:textId="77777777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系統</w:t>
            </w:r>
          </w:p>
          <w:p w14:paraId="08412D04" w14:textId="77D9A7A4" w:rsidR="00C525F5" w:rsidRPr="00F25BEA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系統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2F2F2"/>
          </w:tcPr>
          <w:p w14:paraId="4768A2EE" w14:textId="6F0EAD9C" w:rsidR="00C525F5" w:rsidRPr="00F25BEA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濟南路辦公室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F2F2F2"/>
          </w:tcPr>
          <w:p w14:paraId="143F724F" w14:textId="775D29B5" w:rsidR="00C525F5" w:rsidRPr="00FD713A" w:rsidRDefault="00C525F5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無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shd w:val="clear" w:color="auto" w:fill="F2F2F2"/>
          </w:tcPr>
          <w:p w14:paraId="6110FF1D" w14:textId="02842B72" w:rsidR="00C525F5" w:rsidRPr="00FD713A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無</w:t>
            </w:r>
          </w:p>
        </w:tc>
      </w:tr>
      <w:tr w:rsidR="00C525F5" w:rsidRPr="00F25BEA" w14:paraId="0FA12D6B" w14:textId="77777777" w:rsidTr="00A32F66">
        <w:trPr>
          <w:trHeight w:val="3934"/>
          <w:jc w:val="center"/>
        </w:trPr>
        <w:tc>
          <w:tcPr>
            <w:tcW w:w="17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00472943" w14:textId="77777777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○○</w:t>
            </w:r>
            <w:r w:rsidRPr="00F25BEA">
              <w:rPr>
                <w:rFonts w:hint="eastAsia"/>
                <w:sz w:val="24"/>
                <w:szCs w:val="24"/>
              </w:rPr>
              <w:t>部</w:t>
            </w:r>
            <w:r>
              <w:rPr>
                <w:rFonts w:hint="eastAsia"/>
                <w:sz w:val="24"/>
                <w:szCs w:val="24"/>
              </w:rPr>
              <w:t>○○</w:t>
            </w:r>
            <w:r>
              <w:rPr>
                <w:sz w:val="24"/>
                <w:szCs w:val="24"/>
              </w:rPr>
              <w:t>中心</w:t>
            </w:r>
          </w:p>
          <w:p w14:paraId="38E1E615" w14:textId="02FB1079" w:rsidR="00C525F5" w:rsidRPr="00F25BEA" w:rsidRDefault="00CD4664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C525F5">
              <w:rPr>
                <w:rFonts w:hint="eastAsia"/>
                <w:sz w:val="24"/>
                <w:szCs w:val="24"/>
              </w:rPr>
              <w:t>範例</w:t>
            </w:r>
            <w:r w:rsidR="00C525F5">
              <w:rPr>
                <w:rFonts w:hint="eastAsia"/>
                <w:sz w:val="24"/>
                <w:szCs w:val="24"/>
              </w:rPr>
              <w:t>2)</w:t>
            </w:r>
          </w:p>
        </w:tc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4D449650" w14:textId="485E535A" w:rsidR="00C525F5" w:rsidRPr="00F25BEA" w:rsidRDefault="00C525F5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臺北市信義區</w:t>
            </w:r>
            <w:r>
              <w:rPr>
                <w:rFonts w:hint="eastAsia"/>
                <w:sz w:val="24"/>
                <w:szCs w:val="24"/>
              </w:rPr>
              <w:t>○○</w:t>
            </w:r>
            <w:r>
              <w:rPr>
                <w:sz w:val="24"/>
                <w:szCs w:val="24"/>
              </w:rPr>
              <w:t>路</w:t>
            </w:r>
            <w:r>
              <w:rPr>
                <w:rFonts w:hint="eastAsia"/>
                <w:sz w:val="24"/>
                <w:szCs w:val="24"/>
              </w:rPr>
              <w:t>○○號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3D0F367D" w14:textId="77777777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綜合規劃組</w:t>
            </w:r>
          </w:p>
          <w:p w14:paraId="0BAA2564" w14:textId="77777777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政風室</w:t>
            </w:r>
          </w:p>
          <w:p w14:paraId="196927DA" w14:textId="77777777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人事室</w:t>
            </w:r>
          </w:p>
          <w:p w14:paraId="722A8459" w14:textId="77777777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主計室</w:t>
            </w:r>
          </w:p>
          <w:p w14:paraId="002F2CFA" w14:textId="64244656" w:rsidR="00C525F5" w:rsidRPr="00F25BEA" w:rsidRDefault="00C525F5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秘書室</w:t>
            </w:r>
          </w:p>
        </w:tc>
        <w:tc>
          <w:tcPr>
            <w:tcW w:w="14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2CDD12D1" w14:textId="6B2CED6E" w:rsidR="00C525F5" w:rsidRPr="00F25BEA" w:rsidRDefault="00C525F5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79AF7B28" w14:textId="77777777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系統</w:t>
            </w:r>
          </w:p>
          <w:p w14:paraId="5C14A650" w14:textId="77777777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系統</w:t>
            </w:r>
          </w:p>
          <w:p w14:paraId="1F3D43C6" w14:textId="77777777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系統</w:t>
            </w:r>
          </w:p>
          <w:p w14:paraId="0C5DCE50" w14:textId="77777777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系統</w:t>
            </w:r>
          </w:p>
          <w:p w14:paraId="13406CA0" w14:textId="05C07C34" w:rsidR="00C525F5" w:rsidRPr="00F25BEA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系統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2993E45C" w14:textId="1E52FC51" w:rsidR="00C525F5" w:rsidRPr="00F25BEA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○○中心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F2F2F2"/>
          </w:tcPr>
          <w:p w14:paraId="29AC53AC" w14:textId="3C2F9271" w:rsidR="00C525F5" w:rsidRPr="00FD713A" w:rsidRDefault="00C525F5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機房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shd w:val="clear" w:color="auto" w:fill="F2F2F2"/>
          </w:tcPr>
          <w:p w14:paraId="5312B471" w14:textId="2D759647" w:rsidR="00C525F5" w:rsidRPr="00FD713A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○○中心</w:t>
            </w:r>
          </w:p>
        </w:tc>
      </w:tr>
      <w:tr w:rsidR="00C525F5" w:rsidRPr="00F25BEA" w14:paraId="5A473755" w14:textId="77777777" w:rsidTr="00A32F66">
        <w:trPr>
          <w:trHeight w:val="2270"/>
          <w:jc w:val="center"/>
        </w:trPr>
        <w:tc>
          <w:tcPr>
            <w:tcW w:w="1702" w:type="dxa"/>
            <w:tcBorders>
              <w:top w:val="single" w:sz="4" w:space="0" w:color="auto"/>
            </w:tcBorders>
            <w:shd w:val="clear" w:color="auto" w:fill="auto"/>
          </w:tcPr>
          <w:p w14:paraId="35581798" w14:textId="4EF851F4" w:rsidR="00C525F5" w:rsidRPr="00F25BEA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695" w:type="dxa"/>
            <w:tcBorders>
              <w:top w:val="single" w:sz="4" w:space="0" w:color="auto"/>
            </w:tcBorders>
            <w:shd w:val="clear" w:color="auto" w:fill="auto"/>
          </w:tcPr>
          <w:p w14:paraId="0F8E0521" w14:textId="58A8635A" w:rsidR="00C525F5" w:rsidRDefault="00C525F5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56676D79" w14:textId="2439CE34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</w:tcBorders>
            <w:shd w:val="clear" w:color="auto" w:fill="auto"/>
          </w:tcPr>
          <w:p w14:paraId="58DF946C" w14:textId="7E4B2790" w:rsidR="00C525F5" w:rsidRDefault="00C525F5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auto"/>
            </w:tcBorders>
            <w:shd w:val="clear" w:color="auto" w:fill="auto"/>
          </w:tcPr>
          <w:p w14:paraId="144DC86E" w14:textId="472C01BA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14:paraId="070EEB99" w14:textId="34233EC6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</w:tcPr>
          <w:p w14:paraId="6270F292" w14:textId="785D7375" w:rsidR="00C525F5" w:rsidRDefault="00C525F5" w:rsidP="00C525F5">
            <w:pPr>
              <w:adjustRightInd w:val="0"/>
              <w:snapToGrid w:val="0"/>
              <w:spacing w:after="190" w:line="240" w:lineRule="auto"/>
              <w:rPr>
                <w:sz w:val="24"/>
                <w:szCs w:val="24"/>
              </w:rPr>
            </w:pPr>
          </w:p>
        </w:tc>
        <w:tc>
          <w:tcPr>
            <w:tcW w:w="1712" w:type="dxa"/>
            <w:tcBorders>
              <w:left w:val="single" w:sz="4" w:space="0" w:color="auto"/>
            </w:tcBorders>
            <w:shd w:val="clear" w:color="auto" w:fill="auto"/>
          </w:tcPr>
          <w:p w14:paraId="2216A867" w14:textId="62552AF2" w:rsidR="00C525F5" w:rsidRDefault="00C525F5" w:rsidP="00C525F5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</w:p>
        </w:tc>
      </w:tr>
    </w:tbl>
    <w:p w14:paraId="395D9EF7" w14:textId="6AA064DA" w:rsidR="003B0711" w:rsidRPr="00AD1586" w:rsidRDefault="003B0711" w:rsidP="00AD1586">
      <w:pPr>
        <w:spacing w:after="190"/>
      </w:pPr>
    </w:p>
    <w:sectPr w:rsidR="003B0711" w:rsidRPr="00AD1586" w:rsidSect="00AD15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1418" w:right="936" w:bottom="1134" w:left="936" w:header="510" w:footer="35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7251AE" w14:textId="77777777" w:rsidR="009F1ED2" w:rsidRDefault="009F1ED2" w:rsidP="009460B6">
      <w:pPr>
        <w:spacing w:after="120"/>
      </w:pPr>
      <w:r>
        <w:separator/>
      </w:r>
    </w:p>
  </w:endnote>
  <w:endnote w:type="continuationSeparator" w:id="0">
    <w:p w14:paraId="4DFA737F" w14:textId="77777777" w:rsidR="009F1ED2" w:rsidRDefault="009F1ED2" w:rsidP="009460B6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5346094"/>
      <w:docPartObj>
        <w:docPartGallery w:val="Page Numbers (Bottom of Page)"/>
        <w:docPartUnique/>
      </w:docPartObj>
    </w:sdtPr>
    <w:sdtEndPr/>
    <w:sdtContent>
      <w:p w14:paraId="6F122AEB" w14:textId="77777777" w:rsidR="009F1ED2" w:rsidRPr="002E027E" w:rsidRDefault="009F1ED2" w:rsidP="002E027E">
        <w:pPr>
          <w:pStyle w:val="af7"/>
          <w:spacing w:after="120"/>
          <w:ind w:hanging="2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0514F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</w:rPr>
      <w:id w:val="1924604868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47DF789" w14:textId="6AC3E382" w:rsidR="009F1ED2" w:rsidRPr="00E1697F" w:rsidRDefault="00E1697F" w:rsidP="00E1697F">
            <w:pPr>
              <w:pStyle w:val="af7"/>
              <w:spacing w:after="120"/>
              <w:jc w:val="center"/>
              <w:rPr>
                <w:sz w:val="24"/>
              </w:rPr>
            </w:pPr>
            <w:r w:rsidRPr="00E1697F">
              <w:rPr>
                <w:rFonts w:hint="eastAsia"/>
                <w:sz w:val="24"/>
              </w:rPr>
              <w:t>第</w:t>
            </w:r>
            <w:r w:rsidRPr="00E1697F">
              <w:rPr>
                <w:sz w:val="24"/>
                <w:lang w:val="zh-TW"/>
              </w:rPr>
              <w:t xml:space="preserve"> </w:t>
            </w:r>
            <w:r w:rsidRPr="00E1697F">
              <w:rPr>
                <w:bCs/>
                <w:sz w:val="24"/>
                <w:szCs w:val="24"/>
              </w:rPr>
              <w:fldChar w:fldCharType="begin"/>
            </w:r>
            <w:r w:rsidRPr="00E1697F">
              <w:rPr>
                <w:bCs/>
                <w:sz w:val="24"/>
              </w:rPr>
              <w:instrText>PAGE</w:instrText>
            </w:r>
            <w:r w:rsidRPr="00E1697F">
              <w:rPr>
                <w:bCs/>
                <w:sz w:val="24"/>
                <w:szCs w:val="24"/>
              </w:rPr>
              <w:fldChar w:fldCharType="separate"/>
            </w:r>
            <w:r w:rsidR="005742A8">
              <w:rPr>
                <w:bCs/>
                <w:noProof/>
                <w:sz w:val="24"/>
              </w:rPr>
              <w:t>2</w:t>
            </w:r>
            <w:r w:rsidRPr="00E1697F">
              <w:rPr>
                <w:bCs/>
                <w:sz w:val="24"/>
                <w:szCs w:val="24"/>
              </w:rPr>
              <w:fldChar w:fldCharType="end"/>
            </w:r>
            <w:r w:rsidRPr="00E1697F">
              <w:rPr>
                <w:rFonts w:hint="eastAsia"/>
                <w:bCs/>
                <w:sz w:val="24"/>
                <w:szCs w:val="24"/>
              </w:rPr>
              <w:t>頁，</w:t>
            </w:r>
            <w:r>
              <w:rPr>
                <w:rFonts w:hint="eastAsia"/>
                <w:bCs/>
                <w:sz w:val="24"/>
                <w:szCs w:val="24"/>
              </w:rPr>
              <w:t>共</w:t>
            </w:r>
            <w:r w:rsidRPr="00E1697F">
              <w:rPr>
                <w:sz w:val="24"/>
                <w:lang w:val="zh-TW"/>
              </w:rPr>
              <w:t xml:space="preserve"> </w:t>
            </w:r>
            <w:r w:rsidRPr="00E1697F">
              <w:rPr>
                <w:bCs/>
                <w:sz w:val="24"/>
                <w:szCs w:val="24"/>
              </w:rPr>
              <w:fldChar w:fldCharType="begin"/>
            </w:r>
            <w:r w:rsidRPr="00E1697F">
              <w:rPr>
                <w:bCs/>
                <w:sz w:val="24"/>
              </w:rPr>
              <w:instrText>NUMPAGES</w:instrText>
            </w:r>
            <w:r w:rsidRPr="00E1697F">
              <w:rPr>
                <w:bCs/>
                <w:sz w:val="24"/>
                <w:szCs w:val="24"/>
              </w:rPr>
              <w:fldChar w:fldCharType="separate"/>
            </w:r>
            <w:r w:rsidR="005742A8">
              <w:rPr>
                <w:bCs/>
                <w:noProof/>
                <w:sz w:val="24"/>
              </w:rPr>
              <w:t>2</w:t>
            </w:r>
            <w:r w:rsidRPr="00E1697F">
              <w:rPr>
                <w:bCs/>
                <w:sz w:val="24"/>
                <w:szCs w:val="24"/>
              </w:rPr>
              <w:fldChar w:fldCharType="end"/>
            </w:r>
            <w:r w:rsidRPr="00E1697F">
              <w:rPr>
                <w:rFonts w:hint="eastAsia"/>
                <w:bCs/>
                <w:sz w:val="24"/>
                <w:szCs w:val="24"/>
              </w:rPr>
              <w:t>頁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CAB66" w14:textId="77777777" w:rsidR="009F1ED2" w:rsidRDefault="009F1ED2" w:rsidP="009460B6">
    <w:pPr>
      <w:pStyle w:val="af7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99D079" w14:textId="77777777" w:rsidR="009F1ED2" w:rsidRDefault="009F1ED2" w:rsidP="00C52482">
      <w:pPr>
        <w:spacing w:after="120"/>
      </w:pPr>
      <w:r>
        <w:separator/>
      </w:r>
    </w:p>
  </w:footnote>
  <w:footnote w:type="continuationSeparator" w:id="0">
    <w:p w14:paraId="746B632F" w14:textId="77777777" w:rsidR="009F1ED2" w:rsidRDefault="009F1ED2" w:rsidP="009460B6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B4E58" w14:textId="77777777" w:rsidR="009F1ED2" w:rsidRPr="00787D0A" w:rsidRDefault="009F1ED2" w:rsidP="00CA653E">
    <w:pPr>
      <w:tabs>
        <w:tab w:val="right" w:pos="9354"/>
      </w:tabs>
      <w:snapToGrid w:val="0"/>
      <w:spacing w:afterLines="0" w:line="360" w:lineRule="auto"/>
      <w:rPr>
        <w:bCs/>
        <w:sz w:val="20"/>
        <w:szCs w:val="20"/>
      </w:rPr>
    </w:pPr>
    <w:r w:rsidRPr="00F03FB6">
      <w:rPr>
        <w:rFonts w:hint="eastAsia"/>
        <w:bCs/>
        <w:sz w:val="20"/>
        <w:szCs w:val="20"/>
      </w:rPr>
      <w:t>衛</w:t>
    </w:r>
    <w:r>
      <w:rPr>
        <w:rFonts w:hint="eastAsia"/>
        <w:bCs/>
        <w:sz w:val="20"/>
        <w:szCs w:val="20"/>
      </w:rPr>
      <w:t>生</w:t>
    </w:r>
    <w:proofErr w:type="gramStart"/>
    <w:r w:rsidRPr="00F03FB6">
      <w:rPr>
        <w:rFonts w:hint="eastAsia"/>
        <w:bCs/>
        <w:sz w:val="20"/>
        <w:szCs w:val="20"/>
      </w:rPr>
      <w:t>福</w:t>
    </w:r>
    <w:r>
      <w:rPr>
        <w:rFonts w:hint="eastAsia"/>
        <w:bCs/>
        <w:sz w:val="20"/>
        <w:szCs w:val="20"/>
      </w:rPr>
      <w:t>利</w:t>
    </w:r>
    <w:r w:rsidRPr="00F03FB6">
      <w:rPr>
        <w:rFonts w:hint="eastAsia"/>
        <w:bCs/>
        <w:sz w:val="20"/>
        <w:szCs w:val="20"/>
      </w:rPr>
      <w:t>部所管</w:t>
    </w:r>
    <w:proofErr w:type="gramEnd"/>
    <w:r w:rsidRPr="00F03FB6">
      <w:rPr>
        <w:rFonts w:hint="eastAsia"/>
        <w:bCs/>
        <w:sz w:val="20"/>
        <w:szCs w:val="20"/>
      </w:rPr>
      <w:t>特定非公務機關</w:t>
    </w:r>
    <w:r w:rsidRPr="00787D0A">
      <w:rPr>
        <w:rFonts w:hAnsi="標楷體" w:hint="eastAsia"/>
        <w:bCs/>
        <w:sz w:val="20"/>
        <w:szCs w:val="20"/>
      </w:rPr>
      <w:t>資通安全稽核</w:t>
    </w:r>
    <w:r>
      <w:rPr>
        <w:rFonts w:hAnsi="標楷體" w:hint="eastAsia"/>
        <w:bCs/>
        <w:sz w:val="20"/>
        <w:szCs w:val="20"/>
      </w:rPr>
      <w:t>計畫</w:t>
    </w:r>
    <w:r>
      <w:rPr>
        <w:rFonts w:hAnsi="標楷體" w:hint="eastAsia"/>
        <w:bCs/>
        <w:sz w:val="20"/>
        <w:szCs w:val="20"/>
      </w:rPr>
      <w:t xml:space="preserve">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7D0900" w14:textId="23D31A1F" w:rsidR="009F1ED2" w:rsidRPr="00787D0A" w:rsidRDefault="009F1ED2" w:rsidP="001D34C9">
    <w:pPr>
      <w:spacing w:afterLines="0" w:line="240" w:lineRule="auto"/>
      <w:rPr>
        <w:bCs/>
        <w:sz w:val="20"/>
        <w:szCs w:val="20"/>
      </w:rPr>
    </w:pPr>
    <w:r w:rsidRPr="00F03FB6">
      <w:rPr>
        <w:rFonts w:hint="eastAsia"/>
        <w:bCs/>
        <w:sz w:val="20"/>
        <w:szCs w:val="20"/>
      </w:rPr>
      <w:t>衛</w:t>
    </w:r>
    <w:r>
      <w:rPr>
        <w:rFonts w:hint="eastAsia"/>
        <w:bCs/>
        <w:sz w:val="20"/>
        <w:szCs w:val="20"/>
      </w:rPr>
      <w:t>生</w:t>
    </w:r>
    <w:proofErr w:type="gramStart"/>
    <w:r w:rsidRPr="00F03FB6">
      <w:rPr>
        <w:rFonts w:hint="eastAsia"/>
        <w:bCs/>
        <w:sz w:val="20"/>
        <w:szCs w:val="20"/>
      </w:rPr>
      <w:t>福</w:t>
    </w:r>
    <w:r>
      <w:rPr>
        <w:rFonts w:hint="eastAsia"/>
        <w:bCs/>
        <w:sz w:val="20"/>
        <w:szCs w:val="20"/>
      </w:rPr>
      <w:t>利</w:t>
    </w:r>
    <w:r w:rsidRPr="00F03FB6">
      <w:rPr>
        <w:rFonts w:hint="eastAsia"/>
        <w:bCs/>
        <w:sz w:val="20"/>
        <w:szCs w:val="20"/>
      </w:rPr>
      <w:t>部所管</w:t>
    </w:r>
    <w:proofErr w:type="gramEnd"/>
    <w:r w:rsidRPr="00F03FB6">
      <w:rPr>
        <w:rFonts w:hint="eastAsia"/>
        <w:bCs/>
        <w:sz w:val="20"/>
        <w:szCs w:val="20"/>
      </w:rPr>
      <w:t>特定非公務機關</w:t>
    </w:r>
    <w:r>
      <w:rPr>
        <w:rFonts w:hint="eastAsia"/>
        <w:bCs/>
        <w:sz w:val="20"/>
        <w:szCs w:val="20"/>
      </w:rPr>
      <w:t>且為關鍵基礎設施提供者</w:t>
    </w:r>
    <w:proofErr w:type="gramStart"/>
    <w:r>
      <w:rPr>
        <w:rFonts w:hint="eastAsia"/>
        <w:bCs/>
        <w:sz w:val="20"/>
        <w:szCs w:val="20"/>
      </w:rPr>
      <w:t>109</w:t>
    </w:r>
    <w:proofErr w:type="gramEnd"/>
    <w:r>
      <w:rPr>
        <w:rFonts w:hint="eastAsia"/>
        <w:bCs/>
        <w:sz w:val="20"/>
        <w:szCs w:val="20"/>
      </w:rPr>
      <w:t>年度</w:t>
    </w:r>
    <w:r w:rsidRPr="00787D0A">
      <w:rPr>
        <w:rFonts w:hAnsi="標楷體" w:hint="eastAsia"/>
        <w:bCs/>
        <w:sz w:val="20"/>
        <w:szCs w:val="20"/>
      </w:rPr>
      <w:t>資通安全稽核</w:t>
    </w:r>
    <w:r>
      <w:rPr>
        <w:rFonts w:hAnsi="標楷體" w:hint="eastAsia"/>
        <w:bCs/>
        <w:sz w:val="20"/>
        <w:szCs w:val="20"/>
      </w:rPr>
      <w:t>計畫</w:t>
    </w:r>
    <w:r w:rsidR="00810B12">
      <w:rPr>
        <w:rFonts w:hAnsi="標楷體" w:hint="eastAsia"/>
        <w:bCs/>
        <w:sz w:val="20"/>
        <w:szCs w:val="20"/>
      </w:rPr>
      <w:t>摘要</w:t>
    </w:r>
    <w:r w:rsidR="00AD1586">
      <w:rPr>
        <w:rFonts w:hAnsi="標楷體" w:hint="eastAsia"/>
        <w:bCs/>
        <w:sz w:val="20"/>
        <w:szCs w:val="20"/>
      </w:rPr>
      <w:t>【附件二】</w:t>
    </w:r>
    <w:r>
      <w:rPr>
        <w:rFonts w:hAnsi="標楷體" w:hint="eastAsia"/>
        <w:bCs/>
        <w:sz w:val="20"/>
        <w:szCs w:val="20"/>
      </w:rPr>
      <w:t xml:space="preserve">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E9C7A" w14:textId="77777777" w:rsidR="009F1ED2" w:rsidRDefault="009F1ED2" w:rsidP="009460B6">
    <w:pPr>
      <w:pStyle w:val="af4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0BA"/>
    <w:multiLevelType w:val="hybridMultilevel"/>
    <w:tmpl w:val="FCB08F7C"/>
    <w:lvl w:ilvl="0" w:tplc="95D8F74E">
      <w:start w:val="1"/>
      <w:numFmt w:val="taiwaneseCountingThousand"/>
      <w:pStyle w:val="2"/>
      <w:lvlText w:val="%1、"/>
      <w:lvlJc w:val="left"/>
      <w:pPr>
        <w:ind w:left="1331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6DD293C4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4F5E491A">
      <w:start w:val="1"/>
      <w:numFmt w:val="taiwaneseCountingThousand"/>
      <w:lvlText w:val="(%3)"/>
      <w:lvlJc w:val="left"/>
      <w:pPr>
        <w:ind w:left="1515" w:hanging="555"/>
      </w:pPr>
      <w:rPr>
        <w:rFonts w:hint="default"/>
      </w:rPr>
    </w:lvl>
    <w:lvl w:ilvl="3" w:tplc="315CE3C4">
      <w:start w:val="2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4E7365"/>
    <w:multiLevelType w:val="hybridMultilevel"/>
    <w:tmpl w:val="DDAA7524"/>
    <w:lvl w:ilvl="0" w:tplc="863880E2">
      <w:start w:val="1"/>
      <w:numFmt w:val="taiwaneseCountingThousand"/>
      <w:lvlText w:val="%1、"/>
      <w:lvlJc w:val="left"/>
      <w:pPr>
        <w:ind w:left="170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47" w:hanging="480"/>
      </w:pPr>
    </w:lvl>
    <w:lvl w:ilvl="2" w:tplc="0409001B" w:tentative="1">
      <w:start w:val="1"/>
      <w:numFmt w:val="lowerRoman"/>
      <w:lvlText w:val="%3."/>
      <w:lvlJc w:val="right"/>
      <w:pPr>
        <w:ind w:left="2427" w:hanging="480"/>
      </w:pPr>
    </w:lvl>
    <w:lvl w:ilvl="3" w:tplc="0409000F" w:tentative="1">
      <w:start w:val="1"/>
      <w:numFmt w:val="decimal"/>
      <w:lvlText w:val="%4."/>
      <w:lvlJc w:val="left"/>
      <w:pPr>
        <w:ind w:left="29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87" w:hanging="480"/>
      </w:pPr>
    </w:lvl>
    <w:lvl w:ilvl="5" w:tplc="0409001B" w:tentative="1">
      <w:start w:val="1"/>
      <w:numFmt w:val="lowerRoman"/>
      <w:lvlText w:val="%6."/>
      <w:lvlJc w:val="right"/>
      <w:pPr>
        <w:ind w:left="3867" w:hanging="480"/>
      </w:pPr>
    </w:lvl>
    <w:lvl w:ilvl="6" w:tplc="0409000F" w:tentative="1">
      <w:start w:val="1"/>
      <w:numFmt w:val="decimal"/>
      <w:lvlText w:val="%7."/>
      <w:lvlJc w:val="left"/>
      <w:pPr>
        <w:ind w:left="43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27" w:hanging="480"/>
      </w:pPr>
    </w:lvl>
    <w:lvl w:ilvl="8" w:tplc="0409001B" w:tentative="1">
      <w:start w:val="1"/>
      <w:numFmt w:val="lowerRoman"/>
      <w:lvlText w:val="%9."/>
      <w:lvlJc w:val="right"/>
      <w:pPr>
        <w:ind w:left="5307" w:hanging="480"/>
      </w:pPr>
    </w:lvl>
  </w:abstractNum>
  <w:abstractNum w:abstractNumId="2">
    <w:nsid w:val="08B81A84"/>
    <w:multiLevelType w:val="hybridMultilevel"/>
    <w:tmpl w:val="7D42D3C0"/>
    <w:lvl w:ilvl="0" w:tplc="AEB27212">
      <w:start w:val="1"/>
      <w:numFmt w:val="decimal"/>
      <w:pStyle w:val="a"/>
      <w:lvlText w:val="圖%1"/>
      <w:lvlJc w:val="left"/>
      <w:pPr>
        <w:tabs>
          <w:tab w:val="num" w:pos="680"/>
        </w:tabs>
        <w:ind w:left="0" w:firstLine="0"/>
      </w:pPr>
      <w:rPr>
        <w:rFonts w:ascii="Times New Roman" w:eastAsia="標楷體" w:hAnsi="Times New Roma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5273EEC"/>
    <w:multiLevelType w:val="multilevel"/>
    <w:tmpl w:val="7BE8DDE2"/>
    <w:lvl w:ilvl="0">
      <w:start w:val="1"/>
      <w:numFmt w:val="ideographLegalTraditional"/>
      <w:pStyle w:val="1"/>
      <w:lvlText w:val="%1、"/>
      <w:lvlJc w:val="left"/>
      <w:pPr>
        <w:ind w:left="710" w:firstLine="0"/>
      </w:pPr>
      <w:rPr>
        <w:rFonts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158C5A3C"/>
    <w:multiLevelType w:val="multilevel"/>
    <w:tmpl w:val="B3F0A16E"/>
    <w:styleLink w:val="ICST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17E67712"/>
    <w:multiLevelType w:val="hybridMultilevel"/>
    <w:tmpl w:val="69B26A56"/>
    <w:lvl w:ilvl="0" w:tplc="C3E23C82">
      <w:start w:val="1"/>
      <w:numFmt w:val="taiwaneseCountingThousand"/>
      <w:lvlText w:val="(%1)"/>
      <w:lvlJc w:val="left"/>
      <w:pPr>
        <w:ind w:left="1328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808" w:hanging="480"/>
      </w:pPr>
    </w:lvl>
    <w:lvl w:ilvl="2" w:tplc="0409001B" w:tentative="1">
      <w:start w:val="1"/>
      <w:numFmt w:val="lowerRoman"/>
      <w:lvlText w:val="%3."/>
      <w:lvlJc w:val="right"/>
      <w:pPr>
        <w:ind w:left="2288" w:hanging="480"/>
      </w:pPr>
    </w:lvl>
    <w:lvl w:ilvl="3" w:tplc="0409000F" w:tentative="1">
      <w:start w:val="1"/>
      <w:numFmt w:val="decimal"/>
      <w:lvlText w:val="%4."/>
      <w:lvlJc w:val="left"/>
      <w:pPr>
        <w:ind w:left="27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8" w:hanging="480"/>
      </w:pPr>
    </w:lvl>
    <w:lvl w:ilvl="5" w:tplc="0409001B" w:tentative="1">
      <w:start w:val="1"/>
      <w:numFmt w:val="lowerRoman"/>
      <w:lvlText w:val="%6."/>
      <w:lvlJc w:val="right"/>
      <w:pPr>
        <w:ind w:left="3728" w:hanging="480"/>
      </w:pPr>
    </w:lvl>
    <w:lvl w:ilvl="6" w:tplc="0409000F" w:tentative="1">
      <w:start w:val="1"/>
      <w:numFmt w:val="decimal"/>
      <w:lvlText w:val="%7."/>
      <w:lvlJc w:val="left"/>
      <w:pPr>
        <w:ind w:left="42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8" w:hanging="480"/>
      </w:pPr>
    </w:lvl>
    <w:lvl w:ilvl="8" w:tplc="0409001B" w:tentative="1">
      <w:start w:val="1"/>
      <w:numFmt w:val="lowerRoman"/>
      <w:lvlText w:val="%9."/>
      <w:lvlJc w:val="right"/>
      <w:pPr>
        <w:ind w:left="5168" w:hanging="480"/>
      </w:pPr>
    </w:lvl>
  </w:abstractNum>
  <w:abstractNum w:abstractNumId="6">
    <w:nsid w:val="1B3A264C"/>
    <w:multiLevelType w:val="hybridMultilevel"/>
    <w:tmpl w:val="BBA08A20"/>
    <w:lvl w:ilvl="0" w:tplc="36026034">
      <w:start w:val="1"/>
      <w:numFmt w:val="bullet"/>
      <w:lvlText w:val=""/>
      <w:lvlJc w:val="left"/>
      <w:pPr>
        <w:ind w:left="6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B832C87"/>
    <w:multiLevelType w:val="hybridMultilevel"/>
    <w:tmpl w:val="314EF550"/>
    <w:lvl w:ilvl="0" w:tplc="83527AB4">
      <w:start w:val="1"/>
      <w:numFmt w:val="taiwaneseCountingThousand"/>
      <w:pStyle w:val="10"/>
      <w:lvlText w:val="(%1)"/>
      <w:lvlJc w:val="left"/>
      <w:pPr>
        <w:ind w:left="1048" w:hanging="480"/>
      </w:pPr>
      <w:rPr>
        <w:rFonts w:hint="eastAsia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1428"/>
        </w:tabs>
        <w:ind w:left="14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08"/>
        </w:tabs>
        <w:ind w:left="19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88"/>
        </w:tabs>
        <w:ind w:left="23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68"/>
        </w:tabs>
        <w:ind w:left="28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48"/>
        </w:tabs>
        <w:ind w:left="33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28"/>
        </w:tabs>
        <w:ind w:left="38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8"/>
        </w:tabs>
        <w:ind w:left="43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88"/>
        </w:tabs>
        <w:ind w:left="4788" w:hanging="480"/>
      </w:pPr>
      <w:rPr>
        <w:rFonts w:ascii="Wingdings" w:hAnsi="Wingdings" w:hint="default"/>
      </w:rPr>
    </w:lvl>
  </w:abstractNum>
  <w:abstractNum w:abstractNumId="8">
    <w:nsid w:val="1D824A2D"/>
    <w:multiLevelType w:val="hybridMultilevel"/>
    <w:tmpl w:val="AC4C593A"/>
    <w:lvl w:ilvl="0" w:tplc="F558E914">
      <w:start w:val="1"/>
      <w:numFmt w:val="decimal"/>
      <w:lvlText w:val="（%1）"/>
      <w:lvlJc w:val="left"/>
      <w:pPr>
        <w:ind w:left="132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8" w:hanging="480"/>
      </w:pPr>
    </w:lvl>
    <w:lvl w:ilvl="2" w:tplc="0409001B" w:tentative="1">
      <w:start w:val="1"/>
      <w:numFmt w:val="lowerRoman"/>
      <w:lvlText w:val="%3."/>
      <w:lvlJc w:val="right"/>
      <w:pPr>
        <w:ind w:left="2288" w:hanging="480"/>
      </w:pPr>
    </w:lvl>
    <w:lvl w:ilvl="3" w:tplc="0409000F" w:tentative="1">
      <w:start w:val="1"/>
      <w:numFmt w:val="decimal"/>
      <w:lvlText w:val="%4."/>
      <w:lvlJc w:val="left"/>
      <w:pPr>
        <w:ind w:left="27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8" w:hanging="480"/>
      </w:pPr>
    </w:lvl>
    <w:lvl w:ilvl="5" w:tplc="0409001B" w:tentative="1">
      <w:start w:val="1"/>
      <w:numFmt w:val="lowerRoman"/>
      <w:lvlText w:val="%6."/>
      <w:lvlJc w:val="right"/>
      <w:pPr>
        <w:ind w:left="3728" w:hanging="480"/>
      </w:pPr>
    </w:lvl>
    <w:lvl w:ilvl="6" w:tplc="0409000F" w:tentative="1">
      <w:start w:val="1"/>
      <w:numFmt w:val="decimal"/>
      <w:lvlText w:val="%7."/>
      <w:lvlJc w:val="left"/>
      <w:pPr>
        <w:ind w:left="42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8" w:hanging="480"/>
      </w:pPr>
    </w:lvl>
    <w:lvl w:ilvl="8" w:tplc="0409001B" w:tentative="1">
      <w:start w:val="1"/>
      <w:numFmt w:val="lowerRoman"/>
      <w:lvlText w:val="%9."/>
      <w:lvlJc w:val="right"/>
      <w:pPr>
        <w:ind w:left="5168" w:hanging="480"/>
      </w:pPr>
    </w:lvl>
  </w:abstractNum>
  <w:abstractNum w:abstractNumId="9">
    <w:nsid w:val="20C31121"/>
    <w:multiLevelType w:val="hybridMultilevel"/>
    <w:tmpl w:val="1B80815A"/>
    <w:lvl w:ilvl="0" w:tplc="F5DA5C04">
      <w:start w:val="1"/>
      <w:numFmt w:val="decimal"/>
      <w:pStyle w:val="a0"/>
      <w:lvlText w:val="附件%1"/>
      <w:lvlJc w:val="left"/>
      <w:pPr>
        <w:tabs>
          <w:tab w:val="num" w:pos="482"/>
        </w:tabs>
        <w:ind w:left="737" w:hanging="73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39A0C5C"/>
    <w:multiLevelType w:val="hybridMultilevel"/>
    <w:tmpl w:val="A1D4F2E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39F554A"/>
    <w:multiLevelType w:val="hybridMultilevel"/>
    <w:tmpl w:val="AC4C593A"/>
    <w:lvl w:ilvl="0" w:tplc="F558E914">
      <w:start w:val="1"/>
      <w:numFmt w:val="decimal"/>
      <w:lvlText w:val="（%1）"/>
      <w:lvlJc w:val="left"/>
      <w:pPr>
        <w:ind w:left="132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8" w:hanging="480"/>
      </w:pPr>
    </w:lvl>
    <w:lvl w:ilvl="2" w:tplc="0409001B" w:tentative="1">
      <w:start w:val="1"/>
      <w:numFmt w:val="lowerRoman"/>
      <w:lvlText w:val="%3."/>
      <w:lvlJc w:val="right"/>
      <w:pPr>
        <w:ind w:left="2288" w:hanging="480"/>
      </w:pPr>
    </w:lvl>
    <w:lvl w:ilvl="3" w:tplc="0409000F" w:tentative="1">
      <w:start w:val="1"/>
      <w:numFmt w:val="decimal"/>
      <w:lvlText w:val="%4."/>
      <w:lvlJc w:val="left"/>
      <w:pPr>
        <w:ind w:left="27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8" w:hanging="480"/>
      </w:pPr>
    </w:lvl>
    <w:lvl w:ilvl="5" w:tplc="0409001B" w:tentative="1">
      <w:start w:val="1"/>
      <w:numFmt w:val="lowerRoman"/>
      <w:lvlText w:val="%6."/>
      <w:lvlJc w:val="right"/>
      <w:pPr>
        <w:ind w:left="3728" w:hanging="480"/>
      </w:pPr>
    </w:lvl>
    <w:lvl w:ilvl="6" w:tplc="0409000F" w:tentative="1">
      <w:start w:val="1"/>
      <w:numFmt w:val="decimal"/>
      <w:lvlText w:val="%7."/>
      <w:lvlJc w:val="left"/>
      <w:pPr>
        <w:ind w:left="42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8" w:hanging="480"/>
      </w:pPr>
    </w:lvl>
    <w:lvl w:ilvl="8" w:tplc="0409001B" w:tentative="1">
      <w:start w:val="1"/>
      <w:numFmt w:val="lowerRoman"/>
      <w:lvlText w:val="%9."/>
      <w:lvlJc w:val="right"/>
      <w:pPr>
        <w:ind w:left="5168" w:hanging="480"/>
      </w:pPr>
    </w:lvl>
  </w:abstractNum>
  <w:abstractNum w:abstractNumId="12">
    <w:nsid w:val="23A70306"/>
    <w:multiLevelType w:val="hybridMultilevel"/>
    <w:tmpl w:val="76DA1F32"/>
    <w:lvl w:ilvl="0" w:tplc="9EA25CF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5A6069D"/>
    <w:multiLevelType w:val="hybridMultilevel"/>
    <w:tmpl w:val="E99C9078"/>
    <w:lvl w:ilvl="0" w:tplc="8C9483C6">
      <w:start w:val="1"/>
      <w:numFmt w:val="decimal"/>
      <w:pStyle w:val="a1"/>
      <w:lvlText w:val="[%1]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00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8E34209"/>
    <w:multiLevelType w:val="hybridMultilevel"/>
    <w:tmpl w:val="AC4C593A"/>
    <w:lvl w:ilvl="0" w:tplc="F558E914">
      <w:start w:val="1"/>
      <w:numFmt w:val="decimal"/>
      <w:lvlText w:val="（%1）"/>
      <w:lvlJc w:val="left"/>
      <w:pPr>
        <w:ind w:left="132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8" w:hanging="480"/>
      </w:pPr>
    </w:lvl>
    <w:lvl w:ilvl="2" w:tplc="0409001B" w:tentative="1">
      <w:start w:val="1"/>
      <w:numFmt w:val="lowerRoman"/>
      <w:lvlText w:val="%3."/>
      <w:lvlJc w:val="right"/>
      <w:pPr>
        <w:ind w:left="2288" w:hanging="480"/>
      </w:pPr>
    </w:lvl>
    <w:lvl w:ilvl="3" w:tplc="0409000F" w:tentative="1">
      <w:start w:val="1"/>
      <w:numFmt w:val="decimal"/>
      <w:lvlText w:val="%4."/>
      <w:lvlJc w:val="left"/>
      <w:pPr>
        <w:ind w:left="27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8" w:hanging="480"/>
      </w:pPr>
    </w:lvl>
    <w:lvl w:ilvl="5" w:tplc="0409001B" w:tentative="1">
      <w:start w:val="1"/>
      <w:numFmt w:val="lowerRoman"/>
      <w:lvlText w:val="%6."/>
      <w:lvlJc w:val="right"/>
      <w:pPr>
        <w:ind w:left="3728" w:hanging="480"/>
      </w:pPr>
    </w:lvl>
    <w:lvl w:ilvl="6" w:tplc="0409000F" w:tentative="1">
      <w:start w:val="1"/>
      <w:numFmt w:val="decimal"/>
      <w:lvlText w:val="%7."/>
      <w:lvlJc w:val="left"/>
      <w:pPr>
        <w:ind w:left="42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8" w:hanging="480"/>
      </w:pPr>
    </w:lvl>
    <w:lvl w:ilvl="8" w:tplc="0409001B" w:tentative="1">
      <w:start w:val="1"/>
      <w:numFmt w:val="lowerRoman"/>
      <w:lvlText w:val="%9."/>
      <w:lvlJc w:val="right"/>
      <w:pPr>
        <w:ind w:left="5168" w:hanging="480"/>
      </w:pPr>
    </w:lvl>
  </w:abstractNum>
  <w:abstractNum w:abstractNumId="15">
    <w:nsid w:val="2AD739F6"/>
    <w:multiLevelType w:val="hybridMultilevel"/>
    <w:tmpl w:val="54C80B18"/>
    <w:lvl w:ilvl="0" w:tplc="04090015">
      <w:start w:val="1"/>
      <w:numFmt w:val="taiwaneseCountingThousand"/>
      <w:lvlText w:val="%1、"/>
      <w:lvlJc w:val="left"/>
      <w:pPr>
        <w:ind w:left="1048" w:hanging="480"/>
      </w:p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B986BE3A">
      <w:start w:val="1"/>
      <w:numFmt w:val="decimal"/>
      <w:lvlText w:val="%3."/>
      <w:lvlJc w:val="left"/>
      <w:pPr>
        <w:ind w:left="78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>
    <w:nsid w:val="2B5214EA"/>
    <w:multiLevelType w:val="hybridMultilevel"/>
    <w:tmpl w:val="21C4C6E4"/>
    <w:lvl w:ilvl="0" w:tplc="DBA01640">
      <w:start w:val="1"/>
      <w:numFmt w:val="taiwaneseCountingThousand"/>
      <w:lvlText w:val="(%1)"/>
      <w:lvlJc w:val="left"/>
      <w:pPr>
        <w:ind w:left="278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D6D791D"/>
    <w:multiLevelType w:val="hybridMultilevel"/>
    <w:tmpl w:val="97644E1E"/>
    <w:lvl w:ilvl="0" w:tplc="C3E23C82">
      <w:start w:val="1"/>
      <w:numFmt w:val="taiwaneseCountingThousand"/>
      <w:lvlText w:val="(%1)"/>
      <w:lvlJc w:val="left"/>
      <w:pPr>
        <w:ind w:left="1286" w:hanging="72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8">
    <w:nsid w:val="2D8E68C5"/>
    <w:multiLevelType w:val="multilevel"/>
    <w:tmpl w:val="5C2ED0D8"/>
    <w:lvl w:ilvl="0">
      <w:start w:val="1"/>
      <w:numFmt w:val="bullet"/>
      <w:pStyle w:val="30"/>
      <w:lvlText w:val=""/>
      <w:lvlJc w:val="left"/>
      <w:pPr>
        <w:ind w:left="0" w:firstLine="737"/>
      </w:pPr>
      <w:rPr>
        <w:rFonts w:ascii="Wingdings" w:hAnsi="Wingdings" w:hint="default"/>
        <w:sz w:val="28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2F7022D8"/>
    <w:multiLevelType w:val="hybridMultilevel"/>
    <w:tmpl w:val="B4B2A056"/>
    <w:lvl w:ilvl="0" w:tplc="5D1C4F2C">
      <w:start w:val="1"/>
      <w:numFmt w:val="taiwaneseCountingThousand"/>
      <w:lvlText w:val="(%1)"/>
      <w:lvlJc w:val="left"/>
      <w:pPr>
        <w:ind w:left="1800" w:hanging="480"/>
      </w:pPr>
      <w:rPr>
        <w:rFonts w:hint="eastAsia"/>
      </w:rPr>
    </w:lvl>
    <w:lvl w:ilvl="1" w:tplc="A41C66E0">
      <w:start w:val="2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0404382"/>
    <w:multiLevelType w:val="multilevel"/>
    <w:tmpl w:val="6B26165E"/>
    <w:lvl w:ilvl="0">
      <w:start w:val="1"/>
      <w:numFmt w:val="bullet"/>
      <w:pStyle w:val="40"/>
      <w:lvlText w:val="♦"/>
      <w:lvlJc w:val="left"/>
      <w:pPr>
        <w:ind w:left="0" w:firstLine="964"/>
      </w:pPr>
      <w:rPr>
        <w:rFonts w:ascii="Dotum" w:eastAsia="Dotum" w:hAnsi="Dotum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0" w:firstLine="964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0" w:firstLine="964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0" w:firstLine="964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0" w:firstLine="964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0" w:firstLine="964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0" w:firstLine="964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0" w:firstLine="964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0" w:firstLine="964"/>
      </w:pPr>
      <w:rPr>
        <w:rFonts w:ascii="Wingdings" w:hAnsi="Wingdings" w:cs="Wingdings" w:hint="default"/>
      </w:rPr>
    </w:lvl>
  </w:abstractNum>
  <w:abstractNum w:abstractNumId="21">
    <w:nsid w:val="33F6192E"/>
    <w:multiLevelType w:val="hybridMultilevel"/>
    <w:tmpl w:val="7CDC9DA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782413D"/>
    <w:multiLevelType w:val="hybridMultilevel"/>
    <w:tmpl w:val="FC9696EE"/>
    <w:lvl w:ilvl="0" w:tplc="B76ADAFC">
      <w:start w:val="1"/>
      <w:numFmt w:val="decimal"/>
      <w:lvlText w:val="（%1）"/>
      <w:lvlJc w:val="left"/>
      <w:pPr>
        <w:ind w:left="2068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548" w:hanging="480"/>
      </w:pPr>
    </w:lvl>
    <w:lvl w:ilvl="2" w:tplc="0409001B" w:tentative="1">
      <w:start w:val="1"/>
      <w:numFmt w:val="lowerRoman"/>
      <w:lvlText w:val="%3."/>
      <w:lvlJc w:val="right"/>
      <w:pPr>
        <w:ind w:left="3028" w:hanging="480"/>
      </w:pPr>
    </w:lvl>
    <w:lvl w:ilvl="3" w:tplc="0409000F" w:tentative="1">
      <w:start w:val="1"/>
      <w:numFmt w:val="decimal"/>
      <w:lvlText w:val="%4."/>
      <w:lvlJc w:val="left"/>
      <w:pPr>
        <w:ind w:left="35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88" w:hanging="480"/>
      </w:pPr>
    </w:lvl>
    <w:lvl w:ilvl="5" w:tplc="0409001B" w:tentative="1">
      <w:start w:val="1"/>
      <w:numFmt w:val="lowerRoman"/>
      <w:lvlText w:val="%6."/>
      <w:lvlJc w:val="right"/>
      <w:pPr>
        <w:ind w:left="4468" w:hanging="480"/>
      </w:pPr>
    </w:lvl>
    <w:lvl w:ilvl="6" w:tplc="0409000F" w:tentative="1">
      <w:start w:val="1"/>
      <w:numFmt w:val="decimal"/>
      <w:lvlText w:val="%7."/>
      <w:lvlJc w:val="left"/>
      <w:pPr>
        <w:ind w:left="49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28" w:hanging="480"/>
      </w:pPr>
    </w:lvl>
    <w:lvl w:ilvl="8" w:tplc="0409001B" w:tentative="1">
      <w:start w:val="1"/>
      <w:numFmt w:val="lowerRoman"/>
      <w:lvlText w:val="%9."/>
      <w:lvlJc w:val="right"/>
      <w:pPr>
        <w:ind w:left="5908" w:hanging="480"/>
      </w:pPr>
    </w:lvl>
  </w:abstractNum>
  <w:abstractNum w:abstractNumId="23">
    <w:nsid w:val="39996C79"/>
    <w:multiLevelType w:val="multilevel"/>
    <w:tmpl w:val="FA425584"/>
    <w:lvl w:ilvl="0">
      <w:start w:val="1"/>
      <w:numFmt w:val="bullet"/>
      <w:pStyle w:val="50"/>
      <w:lvlText w:val="■"/>
      <w:lvlJc w:val="left"/>
      <w:pPr>
        <w:ind w:left="1418" w:hanging="171"/>
      </w:pPr>
      <w:rPr>
        <w:rFonts w:ascii="Times New Roman" w:hAnsi="Times New Roman" w:cs="Times New Roman" w:hint="default"/>
        <w:color w:val="000000"/>
        <w:u w:val="none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3A2F4E32"/>
    <w:multiLevelType w:val="hybridMultilevel"/>
    <w:tmpl w:val="AC4C593A"/>
    <w:lvl w:ilvl="0" w:tplc="F558E914">
      <w:start w:val="1"/>
      <w:numFmt w:val="decimal"/>
      <w:lvlText w:val="（%1）"/>
      <w:lvlJc w:val="left"/>
      <w:pPr>
        <w:ind w:left="132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8" w:hanging="480"/>
      </w:pPr>
    </w:lvl>
    <w:lvl w:ilvl="2" w:tplc="0409001B" w:tentative="1">
      <w:start w:val="1"/>
      <w:numFmt w:val="lowerRoman"/>
      <w:lvlText w:val="%3."/>
      <w:lvlJc w:val="right"/>
      <w:pPr>
        <w:ind w:left="2288" w:hanging="480"/>
      </w:pPr>
    </w:lvl>
    <w:lvl w:ilvl="3" w:tplc="0409000F" w:tentative="1">
      <w:start w:val="1"/>
      <w:numFmt w:val="decimal"/>
      <w:lvlText w:val="%4."/>
      <w:lvlJc w:val="left"/>
      <w:pPr>
        <w:ind w:left="27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8" w:hanging="480"/>
      </w:pPr>
    </w:lvl>
    <w:lvl w:ilvl="5" w:tplc="0409001B" w:tentative="1">
      <w:start w:val="1"/>
      <w:numFmt w:val="lowerRoman"/>
      <w:lvlText w:val="%6."/>
      <w:lvlJc w:val="right"/>
      <w:pPr>
        <w:ind w:left="3728" w:hanging="480"/>
      </w:pPr>
    </w:lvl>
    <w:lvl w:ilvl="6" w:tplc="0409000F" w:tentative="1">
      <w:start w:val="1"/>
      <w:numFmt w:val="decimal"/>
      <w:lvlText w:val="%7."/>
      <w:lvlJc w:val="left"/>
      <w:pPr>
        <w:ind w:left="42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8" w:hanging="480"/>
      </w:pPr>
    </w:lvl>
    <w:lvl w:ilvl="8" w:tplc="0409001B" w:tentative="1">
      <w:start w:val="1"/>
      <w:numFmt w:val="lowerRoman"/>
      <w:lvlText w:val="%9."/>
      <w:lvlJc w:val="right"/>
      <w:pPr>
        <w:ind w:left="5168" w:hanging="480"/>
      </w:pPr>
    </w:lvl>
  </w:abstractNum>
  <w:abstractNum w:abstractNumId="25">
    <w:nsid w:val="45CE3821"/>
    <w:multiLevelType w:val="hybridMultilevel"/>
    <w:tmpl w:val="190684C0"/>
    <w:lvl w:ilvl="0" w:tplc="DA6E4284">
      <w:start w:val="1"/>
      <w:numFmt w:val="decimal"/>
      <w:pStyle w:val="a2"/>
      <w:lvlText w:val="(%1)"/>
      <w:lvlJc w:val="right"/>
      <w:pPr>
        <w:ind w:left="1104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47960A85"/>
    <w:multiLevelType w:val="hybridMultilevel"/>
    <w:tmpl w:val="D76E1FD0"/>
    <w:lvl w:ilvl="0" w:tplc="04090017">
      <w:start w:val="1"/>
      <w:numFmt w:val="ideographLegalTraditional"/>
      <w:lvlText w:val="%1、"/>
      <w:lvlJc w:val="left"/>
      <w:pPr>
        <w:ind w:left="622" w:hanging="480"/>
      </w:pPr>
    </w:lvl>
    <w:lvl w:ilvl="1" w:tplc="03A2DB92">
      <w:start w:val="2"/>
      <w:numFmt w:val="taiwaneseCountingThousand"/>
      <w:lvlText w:val="%2、"/>
      <w:lvlJc w:val="left"/>
      <w:pPr>
        <w:ind w:left="1342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582" w:hanging="480"/>
      </w:pPr>
    </w:lvl>
    <w:lvl w:ilvl="3" w:tplc="0409000F">
      <w:start w:val="1"/>
      <w:numFmt w:val="decimal"/>
      <w:lvlText w:val="%4."/>
      <w:lvlJc w:val="left"/>
      <w:pPr>
        <w:ind w:left="2062" w:hanging="480"/>
      </w:pPr>
    </w:lvl>
    <w:lvl w:ilvl="4" w:tplc="DBA01640">
      <w:start w:val="1"/>
      <w:numFmt w:val="taiwaneseCountingThousand"/>
      <w:lvlText w:val="(%5)"/>
      <w:lvlJc w:val="left"/>
      <w:pPr>
        <w:ind w:left="2782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7">
    <w:nsid w:val="488A2951"/>
    <w:multiLevelType w:val="hybridMultilevel"/>
    <w:tmpl w:val="AC4C593A"/>
    <w:lvl w:ilvl="0" w:tplc="F558E914">
      <w:start w:val="1"/>
      <w:numFmt w:val="decimal"/>
      <w:lvlText w:val="（%1）"/>
      <w:lvlJc w:val="left"/>
      <w:pPr>
        <w:ind w:left="132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8" w:hanging="480"/>
      </w:pPr>
    </w:lvl>
    <w:lvl w:ilvl="2" w:tplc="0409001B" w:tentative="1">
      <w:start w:val="1"/>
      <w:numFmt w:val="lowerRoman"/>
      <w:lvlText w:val="%3."/>
      <w:lvlJc w:val="right"/>
      <w:pPr>
        <w:ind w:left="2288" w:hanging="480"/>
      </w:pPr>
    </w:lvl>
    <w:lvl w:ilvl="3" w:tplc="0409000F" w:tentative="1">
      <w:start w:val="1"/>
      <w:numFmt w:val="decimal"/>
      <w:lvlText w:val="%4."/>
      <w:lvlJc w:val="left"/>
      <w:pPr>
        <w:ind w:left="27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8" w:hanging="480"/>
      </w:pPr>
    </w:lvl>
    <w:lvl w:ilvl="5" w:tplc="0409001B" w:tentative="1">
      <w:start w:val="1"/>
      <w:numFmt w:val="lowerRoman"/>
      <w:lvlText w:val="%6."/>
      <w:lvlJc w:val="right"/>
      <w:pPr>
        <w:ind w:left="3728" w:hanging="480"/>
      </w:pPr>
    </w:lvl>
    <w:lvl w:ilvl="6" w:tplc="0409000F" w:tentative="1">
      <w:start w:val="1"/>
      <w:numFmt w:val="decimal"/>
      <w:lvlText w:val="%7."/>
      <w:lvlJc w:val="left"/>
      <w:pPr>
        <w:ind w:left="42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8" w:hanging="480"/>
      </w:pPr>
    </w:lvl>
    <w:lvl w:ilvl="8" w:tplc="0409001B" w:tentative="1">
      <w:start w:val="1"/>
      <w:numFmt w:val="lowerRoman"/>
      <w:lvlText w:val="%9."/>
      <w:lvlJc w:val="right"/>
      <w:pPr>
        <w:ind w:left="5168" w:hanging="480"/>
      </w:pPr>
    </w:lvl>
  </w:abstractNum>
  <w:abstractNum w:abstractNumId="28">
    <w:nsid w:val="4B387759"/>
    <w:multiLevelType w:val="hybridMultilevel"/>
    <w:tmpl w:val="FC9696EE"/>
    <w:lvl w:ilvl="0" w:tplc="B76ADAFC">
      <w:start w:val="1"/>
      <w:numFmt w:val="decimal"/>
      <w:lvlText w:val="（%1）"/>
      <w:lvlJc w:val="left"/>
      <w:pPr>
        <w:ind w:left="2068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548" w:hanging="480"/>
      </w:pPr>
    </w:lvl>
    <w:lvl w:ilvl="2" w:tplc="0409001B" w:tentative="1">
      <w:start w:val="1"/>
      <w:numFmt w:val="lowerRoman"/>
      <w:lvlText w:val="%3."/>
      <w:lvlJc w:val="right"/>
      <w:pPr>
        <w:ind w:left="3028" w:hanging="480"/>
      </w:pPr>
    </w:lvl>
    <w:lvl w:ilvl="3" w:tplc="0409000F" w:tentative="1">
      <w:start w:val="1"/>
      <w:numFmt w:val="decimal"/>
      <w:lvlText w:val="%4."/>
      <w:lvlJc w:val="left"/>
      <w:pPr>
        <w:ind w:left="35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88" w:hanging="480"/>
      </w:pPr>
    </w:lvl>
    <w:lvl w:ilvl="5" w:tplc="0409001B" w:tentative="1">
      <w:start w:val="1"/>
      <w:numFmt w:val="lowerRoman"/>
      <w:lvlText w:val="%6."/>
      <w:lvlJc w:val="right"/>
      <w:pPr>
        <w:ind w:left="4468" w:hanging="480"/>
      </w:pPr>
    </w:lvl>
    <w:lvl w:ilvl="6" w:tplc="0409000F" w:tentative="1">
      <w:start w:val="1"/>
      <w:numFmt w:val="decimal"/>
      <w:lvlText w:val="%7."/>
      <w:lvlJc w:val="left"/>
      <w:pPr>
        <w:ind w:left="49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28" w:hanging="480"/>
      </w:pPr>
    </w:lvl>
    <w:lvl w:ilvl="8" w:tplc="0409001B" w:tentative="1">
      <w:start w:val="1"/>
      <w:numFmt w:val="lowerRoman"/>
      <w:lvlText w:val="%9."/>
      <w:lvlJc w:val="right"/>
      <w:pPr>
        <w:ind w:left="5908" w:hanging="480"/>
      </w:pPr>
    </w:lvl>
  </w:abstractNum>
  <w:abstractNum w:abstractNumId="29">
    <w:nsid w:val="4DAB57C7"/>
    <w:multiLevelType w:val="hybridMultilevel"/>
    <w:tmpl w:val="8DD23496"/>
    <w:lvl w:ilvl="0" w:tplc="F558E914">
      <w:start w:val="1"/>
      <w:numFmt w:val="decimal"/>
      <w:lvlText w:val="（%1）"/>
      <w:lvlJc w:val="left"/>
      <w:pPr>
        <w:ind w:left="206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48" w:hanging="480"/>
      </w:pPr>
    </w:lvl>
    <w:lvl w:ilvl="2" w:tplc="0409001B" w:tentative="1">
      <w:start w:val="1"/>
      <w:numFmt w:val="lowerRoman"/>
      <w:lvlText w:val="%3."/>
      <w:lvlJc w:val="right"/>
      <w:pPr>
        <w:ind w:left="3028" w:hanging="480"/>
      </w:pPr>
    </w:lvl>
    <w:lvl w:ilvl="3" w:tplc="0409000F" w:tentative="1">
      <w:start w:val="1"/>
      <w:numFmt w:val="decimal"/>
      <w:lvlText w:val="%4."/>
      <w:lvlJc w:val="left"/>
      <w:pPr>
        <w:ind w:left="35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88" w:hanging="480"/>
      </w:pPr>
    </w:lvl>
    <w:lvl w:ilvl="5" w:tplc="0409001B" w:tentative="1">
      <w:start w:val="1"/>
      <w:numFmt w:val="lowerRoman"/>
      <w:lvlText w:val="%6."/>
      <w:lvlJc w:val="right"/>
      <w:pPr>
        <w:ind w:left="4468" w:hanging="480"/>
      </w:pPr>
    </w:lvl>
    <w:lvl w:ilvl="6" w:tplc="0409000F" w:tentative="1">
      <w:start w:val="1"/>
      <w:numFmt w:val="decimal"/>
      <w:lvlText w:val="%7."/>
      <w:lvlJc w:val="left"/>
      <w:pPr>
        <w:ind w:left="49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28" w:hanging="480"/>
      </w:pPr>
    </w:lvl>
    <w:lvl w:ilvl="8" w:tplc="0409001B" w:tentative="1">
      <w:start w:val="1"/>
      <w:numFmt w:val="lowerRoman"/>
      <w:lvlText w:val="%9."/>
      <w:lvlJc w:val="right"/>
      <w:pPr>
        <w:ind w:left="5908" w:hanging="480"/>
      </w:pPr>
    </w:lvl>
  </w:abstractNum>
  <w:abstractNum w:abstractNumId="30">
    <w:nsid w:val="4EA72CBB"/>
    <w:multiLevelType w:val="hybridMultilevel"/>
    <w:tmpl w:val="AC4C593A"/>
    <w:lvl w:ilvl="0" w:tplc="F558E914">
      <w:start w:val="1"/>
      <w:numFmt w:val="decimal"/>
      <w:lvlText w:val="（%1）"/>
      <w:lvlJc w:val="left"/>
      <w:pPr>
        <w:ind w:left="132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8" w:hanging="480"/>
      </w:pPr>
    </w:lvl>
    <w:lvl w:ilvl="2" w:tplc="0409001B" w:tentative="1">
      <w:start w:val="1"/>
      <w:numFmt w:val="lowerRoman"/>
      <w:lvlText w:val="%3."/>
      <w:lvlJc w:val="right"/>
      <w:pPr>
        <w:ind w:left="2288" w:hanging="480"/>
      </w:pPr>
    </w:lvl>
    <w:lvl w:ilvl="3" w:tplc="0409000F" w:tentative="1">
      <w:start w:val="1"/>
      <w:numFmt w:val="decimal"/>
      <w:lvlText w:val="%4."/>
      <w:lvlJc w:val="left"/>
      <w:pPr>
        <w:ind w:left="27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8" w:hanging="480"/>
      </w:pPr>
    </w:lvl>
    <w:lvl w:ilvl="5" w:tplc="0409001B" w:tentative="1">
      <w:start w:val="1"/>
      <w:numFmt w:val="lowerRoman"/>
      <w:lvlText w:val="%6."/>
      <w:lvlJc w:val="right"/>
      <w:pPr>
        <w:ind w:left="3728" w:hanging="480"/>
      </w:pPr>
    </w:lvl>
    <w:lvl w:ilvl="6" w:tplc="0409000F" w:tentative="1">
      <w:start w:val="1"/>
      <w:numFmt w:val="decimal"/>
      <w:lvlText w:val="%7."/>
      <w:lvlJc w:val="left"/>
      <w:pPr>
        <w:ind w:left="42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8" w:hanging="480"/>
      </w:pPr>
    </w:lvl>
    <w:lvl w:ilvl="8" w:tplc="0409001B" w:tentative="1">
      <w:start w:val="1"/>
      <w:numFmt w:val="lowerRoman"/>
      <w:lvlText w:val="%9."/>
      <w:lvlJc w:val="right"/>
      <w:pPr>
        <w:ind w:left="5168" w:hanging="480"/>
      </w:pPr>
    </w:lvl>
  </w:abstractNum>
  <w:abstractNum w:abstractNumId="31">
    <w:nsid w:val="552B16EC"/>
    <w:multiLevelType w:val="hybridMultilevel"/>
    <w:tmpl w:val="AC4C593A"/>
    <w:lvl w:ilvl="0" w:tplc="F558E914">
      <w:start w:val="1"/>
      <w:numFmt w:val="decimal"/>
      <w:lvlText w:val="（%1）"/>
      <w:lvlJc w:val="left"/>
      <w:pPr>
        <w:ind w:left="132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8" w:hanging="480"/>
      </w:pPr>
    </w:lvl>
    <w:lvl w:ilvl="2" w:tplc="0409001B" w:tentative="1">
      <w:start w:val="1"/>
      <w:numFmt w:val="lowerRoman"/>
      <w:lvlText w:val="%3."/>
      <w:lvlJc w:val="right"/>
      <w:pPr>
        <w:ind w:left="2288" w:hanging="480"/>
      </w:pPr>
    </w:lvl>
    <w:lvl w:ilvl="3" w:tplc="0409000F" w:tentative="1">
      <w:start w:val="1"/>
      <w:numFmt w:val="decimal"/>
      <w:lvlText w:val="%4."/>
      <w:lvlJc w:val="left"/>
      <w:pPr>
        <w:ind w:left="27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8" w:hanging="480"/>
      </w:pPr>
    </w:lvl>
    <w:lvl w:ilvl="5" w:tplc="0409001B" w:tentative="1">
      <w:start w:val="1"/>
      <w:numFmt w:val="lowerRoman"/>
      <w:lvlText w:val="%6."/>
      <w:lvlJc w:val="right"/>
      <w:pPr>
        <w:ind w:left="3728" w:hanging="480"/>
      </w:pPr>
    </w:lvl>
    <w:lvl w:ilvl="6" w:tplc="0409000F" w:tentative="1">
      <w:start w:val="1"/>
      <w:numFmt w:val="decimal"/>
      <w:lvlText w:val="%7."/>
      <w:lvlJc w:val="left"/>
      <w:pPr>
        <w:ind w:left="42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8" w:hanging="480"/>
      </w:pPr>
    </w:lvl>
    <w:lvl w:ilvl="8" w:tplc="0409001B" w:tentative="1">
      <w:start w:val="1"/>
      <w:numFmt w:val="lowerRoman"/>
      <w:lvlText w:val="%9."/>
      <w:lvlJc w:val="right"/>
      <w:pPr>
        <w:ind w:left="5168" w:hanging="480"/>
      </w:pPr>
    </w:lvl>
  </w:abstractNum>
  <w:abstractNum w:abstractNumId="32">
    <w:nsid w:val="55806332"/>
    <w:multiLevelType w:val="hybridMultilevel"/>
    <w:tmpl w:val="7C52B336"/>
    <w:lvl w:ilvl="0" w:tplc="9EA25CF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75E06E3"/>
    <w:multiLevelType w:val="hybridMultilevel"/>
    <w:tmpl w:val="DD9C2D5E"/>
    <w:lvl w:ilvl="0" w:tplc="811CA95C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8527770"/>
    <w:multiLevelType w:val="hybridMultilevel"/>
    <w:tmpl w:val="7FAE9482"/>
    <w:lvl w:ilvl="0" w:tplc="9EA25CF0">
      <w:start w:val="1"/>
      <w:numFmt w:val="decimal"/>
      <w:lvlText w:val="%1、"/>
      <w:lvlJc w:val="left"/>
      <w:pPr>
        <w:ind w:left="180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88" w:hanging="480"/>
      </w:pPr>
    </w:lvl>
    <w:lvl w:ilvl="2" w:tplc="0409001B" w:tentative="1">
      <w:start w:val="1"/>
      <w:numFmt w:val="lowerRoman"/>
      <w:lvlText w:val="%3."/>
      <w:lvlJc w:val="right"/>
      <w:pPr>
        <w:ind w:left="2768" w:hanging="480"/>
      </w:pPr>
    </w:lvl>
    <w:lvl w:ilvl="3" w:tplc="0409000F" w:tentative="1">
      <w:start w:val="1"/>
      <w:numFmt w:val="decimal"/>
      <w:lvlText w:val="%4."/>
      <w:lvlJc w:val="left"/>
      <w:pPr>
        <w:ind w:left="32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8" w:hanging="480"/>
      </w:pPr>
    </w:lvl>
    <w:lvl w:ilvl="5" w:tplc="0409001B" w:tentative="1">
      <w:start w:val="1"/>
      <w:numFmt w:val="lowerRoman"/>
      <w:lvlText w:val="%6."/>
      <w:lvlJc w:val="right"/>
      <w:pPr>
        <w:ind w:left="4208" w:hanging="480"/>
      </w:pPr>
    </w:lvl>
    <w:lvl w:ilvl="6" w:tplc="0409000F" w:tentative="1">
      <w:start w:val="1"/>
      <w:numFmt w:val="decimal"/>
      <w:lvlText w:val="%7."/>
      <w:lvlJc w:val="left"/>
      <w:pPr>
        <w:ind w:left="46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8" w:hanging="480"/>
      </w:pPr>
    </w:lvl>
    <w:lvl w:ilvl="8" w:tplc="0409001B" w:tentative="1">
      <w:start w:val="1"/>
      <w:numFmt w:val="lowerRoman"/>
      <w:lvlText w:val="%9."/>
      <w:lvlJc w:val="right"/>
      <w:pPr>
        <w:ind w:left="5648" w:hanging="480"/>
      </w:pPr>
    </w:lvl>
  </w:abstractNum>
  <w:abstractNum w:abstractNumId="35">
    <w:nsid w:val="5A443151"/>
    <w:multiLevelType w:val="multilevel"/>
    <w:tmpl w:val="793C5054"/>
    <w:name w:val="?"/>
    <w:lvl w:ilvl="0">
      <w:start w:val="1"/>
      <w:numFmt w:val="decimal"/>
      <w:pStyle w:val="a3"/>
      <w:lvlText w:val="表%1"/>
      <w:lvlJc w:val="left"/>
      <w:pPr>
        <w:tabs>
          <w:tab w:val="num" w:pos="3800"/>
        </w:tabs>
        <w:ind w:left="3120" w:firstLine="0"/>
      </w:pPr>
      <w:rPr>
        <w:rFonts w:ascii="Times New Roman" w:eastAsia="標楷體" w:hAnsi="Times New Roman" w:hint="default"/>
        <w:b w:val="0"/>
        <w:bCs w:val="0"/>
        <w:i w:val="0"/>
        <w:iCs w:val="0"/>
        <w:sz w:val="28"/>
        <w:szCs w:val="28"/>
        <w:lang w:val="en-US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36">
    <w:nsid w:val="5AAC512A"/>
    <w:multiLevelType w:val="hybridMultilevel"/>
    <w:tmpl w:val="AC4C593A"/>
    <w:lvl w:ilvl="0" w:tplc="F558E914">
      <w:start w:val="1"/>
      <w:numFmt w:val="decimal"/>
      <w:lvlText w:val="（%1）"/>
      <w:lvlJc w:val="left"/>
      <w:pPr>
        <w:ind w:left="132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8" w:hanging="480"/>
      </w:pPr>
    </w:lvl>
    <w:lvl w:ilvl="2" w:tplc="0409001B" w:tentative="1">
      <w:start w:val="1"/>
      <w:numFmt w:val="lowerRoman"/>
      <w:lvlText w:val="%3."/>
      <w:lvlJc w:val="right"/>
      <w:pPr>
        <w:ind w:left="2288" w:hanging="480"/>
      </w:pPr>
    </w:lvl>
    <w:lvl w:ilvl="3" w:tplc="0409000F" w:tentative="1">
      <w:start w:val="1"/>
      <w:numFmt w:val="decimal"/>
      <w:lvlText w:val="%4."/>
      <w:lvlJc w:val="left"/>
      <w:pPr>
        <w:ind w:left="27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8" w:hanging="480"/>
      </w:pPr>
    </w:lvl>
    <w:lvl w:ilvl="5" w:tplc="0409001B" w:tentative="1">
      <w:start w:val="1"/>
      <w:numFmt w:val="lowerRoman"/>
      <w:lvlText w:val="%6."/>
      <w:lvlJc w:val="right"/>
      <w:pPr>
        <w:ind w:left="3728" w:hanging="480"/>
      </w:pPr>
    </w:lvl>
    <w:lvl w:ilvl="6" w:tplc="0409000F" w:tentative="1">
      <w:start w:val="1"/>
      <w:numFmt w:val="decimal"/>
      <w:lvlText w:val="%7."/>
      <w:lvlJc w:val="left"/>
      <w:pPr>
        <w:ind w:left="42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8" w:hanging="480"/>
      </w:pPr>
    </w:lvl>
    <w:lvl w:ilvl="8" w:tplc="0409001B" w:tentative="1">
      <w:start w:val="1"/>
      <w:numFmt w:val="lowerRoman"/>
      <w:lvlText w:val="%9."/>
      <w:lvlJc w:val="right"/>
      <w:pPr>
        <w:ind w:left="5168" w:hanging="480"/>
      </w:pPr>
    </w:lvl>
  </w:abstractNum>
  <w:abstractNum w:abstractNumId="37">
    <w:nsid w:val="5BDE28C1"/>
    <w:multiLevelType w:val="hybridMultilevel"/>
    <w:tmpl w:val="DDAA7524"/>
    <w:lvl w:ilvl="0" w:tplc="863880E2">
      <w:start w:val="1"/>
      <w:numFmt w:val="taiwaneseCountingThousand"/>
      <w:lvlText w:val="%1、"/>
      <w:lvlJc w:val="left"/>
      <w:pPr>
        <w:ind w:left="170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47" w:hanging="480"/>
      </w:pPr>
    </w:lvl>
    <w:lvl w:ilvl="2" w:tplc="0409001B" w:tentative="1">
      <w:start w:val="1"/>
      <w:numFmt w:val="lowerRoman"/>
      <w:lvlText w:val="%3."/>
      <w:lvlJc w:val="right"/>
      <w:pPr>
        <w:ind w:left="2427" w:hanging="480"/>
      </w:pPr>
    </w:lvl>
    <w:lvl w:ilvl="3" w:tplc="0409000F" w:tentative="1">
      <w:start w:val="1"/>
      <w:numFmt w:val="decimal"/>
      <w:lvlText w:val="%4."/>
      <w:lvlJc w:val="left"/>
      <w:pPr>
        <w:ind w:left="29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87" w:hanging="480"/>
      </w:pPr>
    </w:lvl>
    <w:lvl w:ilvl="5" w:tplc="0409001B" w:tentative="1">
      <w:start w:val="1"/>
      <w:numFmt w:val="lowerRoman"/>
      <w:lvlText w:val="%6."/>
      <w:lvlJc w:val="right"/>
      <w:pPr>
        <w:ind w:left="3867" w:hanging="480"/>
      </w:pPr>
    </w:lvl>
    <w:lvl w:ilvl="6" w:tplc="0409000F" w:tentative="1">
      <w:start w:val="1"/>
      <w:numFmt w:val="decimal"/>
      <w:lvlText w:val="%7."/>
      <w:lvlJc w:val="left"/>
      <w:pPr>
        <w:ind w:left="43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27" w:hanging="480"/>
      </w:pPr>
    </w:lvl>
    <w:lvl w:ilvl="8" w:tplc="0409001B" w:tentative="1">
      <w:start w:val="1"/>
      <w:numFmt w:val="lowerRoman"/>
      <w:lvlText w:val="%9."/>
      <w:lvlJc w:val="right"/>
      <w:pPr>
        <w:ind w:left="5307" w:hanging="480"/>
      </w:pPr>
    </w:lvl>
  </w:abstractNum>
  <w:abstractNum w:abstractNumId="38">
    <w:nsid w:val="608A5BAC"/>
    <w:multiLevelType w:val="hybridMultilevel"/>
    <w:tmpl w:val="7CDC9DA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22A1DF7"/>
    <w:multiLevelType w:val="hybridMultilevel"/>
    <w:tmpl w:val="7FAE9482"/>
    <w:lvl w:ilvl="0" w:tplc="9EA25CF0">
      <w:start w:val="1"/>
      <w:numFmt w:val="decimal"/>
      <w:lvlText w:val="%1、"/>
      <w:lvlJc w:val="left"/>
      <w:pPr>
        <w:ind w:left="180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88" w:hanging="480"/>
      </w:pPr>
    </w:lvl>
    <w:lvl w:ilvl="2" w:tplc="0409001B" w:tentative="1">
      <w:start w:val="1"/>
      <w:numFmt w:val="lowerRoman"/>
      <w:lvlText w:val="%3."/>
      <w:lvlJc w:val="right"/>
      <w:pPr>
        <w:ind w:left="2768" w:hanging="480"/>
      </w:pPr>
    </w:lvl>
    <w:lvl w:ilvl="3" w:tplc="0409000F" w:tentative="1">
      <w:start w:val="1"/>
      <w:numFmt w:val="decimal"/>
      <w:lvlText w:val="%4."/>
      <w:lvlJc w:val="left"/>
      <w:pPr>
        <w:ind w:left="32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8" w:hanging="480"/>
      </w:pPr>
    </w:lvl>
    <w:lvl w:ilvl="5" w:tplc="0409001B" w:tentative="1">
      <w:start w:val="1"/>
      <w:numFmt w:val="lowerRoman"/>
      <w:lvlText w:val="%6."/>
      <w:lvlJc w:val="right"/>
      <w:pPr>
        <w:ind w:left="4208" w:hanging="480"/>
      </w:pPr>
    </w:lvl>
    <w:lvl w:ilvl="6" w:tplc="0409000F" w:tentative="1">
      <w:start w:val="1"/>
      <w:numFmt w:val="decimal"/>
      <w:lvlText w:val="%7."/>
      <w:lvlJc w:val="left"/>
      <w:pPr>
        <w:ind w:left="46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8" w:hanging="480"/>
      </w:pPr>
    </w:lvl>
    <w:lvl w:ilvl="8" w:tplc="0409001B" w:tentative="1">
      <w:start w:val="1"/>
      <w:numFmt w:val="lowerRoman"/>
      <w:lvlText w:val="%9."/>
      <w:lvlJc w:val="right"/>
      <w:pPr>
        <w:ind w:left="5648" w:hanging="480"/>
      </w:pPr>
    </w:lvl>
  </w:abstractNum>
  <w:abstractNum w:abstractNumId="40">
    <w:nsid w:val="62EF3502"/>
    <w:multiLevelType w:val="hybridMultilevel"/>
    <w:tmpl w:val="AC4C593A"/>
    <w:lvl w:ilvl="0" w:tplc="F558E914">
      <w:start w:val="1"/>
      <w:numFmt w:val="decimal"/>
      <w:lvlText w:val="（%1）"/>
      <w:lvlJc w:val="left"/>
      <w:pPr>
        <w:ind w:left="132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8" w:hanging="480"/>
      </w:pPr>
    </w:lvl>
    <w:lvl w:ilvl="2" w:tplc="0409001B" w:tentative="1">
      <w:start w:val="1"/>
      <w:numFmt w:val="lowerRoman"/>
      <w:lvlText w:val="%3."/>
      <w:lvlJc w:val="right"/>
      <w:pPr>
        <w:ind w:left="2288" w:hanging="480"/>
      </w:pPr>
    </w:lvl>
    <w:lvl w:ilvl="3" w:tplc="0409000F" w:tentative="1">
      <w:start w:val="1"/>
      <w:numFmt w:val="decimal"/>
      <w:lvlText w:val="%4."/>
      <w:lvlJc w:val="left"/>
      <w:pPr>
        <w:ind w:left="27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8" w:hanging="480"/>
      </w:pPr>
    </w:lvl>
    <w:lvl w:ilvl="5" w:tplc="0409001B" w:tentative="1">
      <w:start w:val="1"/>
      <w:numFmt w:val="lowerRoman"/>
      <w:lvlText w:val="%6."/>
      <w:lvlJc w:val="right"/>
      <w:pPr>
        <w:ind w:left="3728" w:hanging="480"/>
      </w:pPr>
    </w:lvl>
    <w:lvl w:ilvl="6" w:tplc="0409000F" w:tentative="1">
      <w:start w:val="1"/>
      <w:numFmt w:val="decimal"/>
      <w:lvlText w:val="%7."/>
      <w:lvlJc w:val="left"/>
      <w:pPr>
        <w:ind w:left="42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8" w:hanging="480"/>
      </w:pPr>
    </w:lvl>
    <w:lvl w:ilvl="8" w:tplc="0409001B" w:tentative="1">
      <w:start w:val="1"/>
      <w:numFmt w:val="lowerRoman"/>
      <w:lvlText w:val="%9."/>
      <w:lvlJc w:val="right"/>
      <w:pPr>
        <w:ind w:left="5168" w:hanging="480"/>
      </w:pPr>
    </w:lvl>
  </w:abstractNum>
  <w:abstractNum w:abstractNumId="41">
    <w:nsid w:val="64380989"/>
    <w:multiLevelType w:val="hybridMultilevel"/>
    <w:tmpl w:val="DDAA7524"/>
    <w:lvl w:ilvl="0" w:tplc="863880E2">
      <w:start w:val="1"/>
      <w:numFmt w:val="taiwaneseCountingThousand"/>
      <w:lvlText w:val="%1、"/>
      <w:lvlJc w:val="left"/>
      <w:pPr>
        <w:ind w:left="170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47" w:hanging="480"/>
      </w:pPr>
    </w:lvl>
    <w:lvl w:ilvl="2" w:tplc="0409001B" w:tentative="1">
      <w:start w:val="1"/>
      <w:numFmt w:val="lowerRoman"/>
      <w:lvlText w:val="%3."/>
      <w:lvlJc w:val="right"/>
      <w:pPr>
        <w:ind w:left="2427" w:hanging="480"/>
      </w:pPr>
    </w:lvl>
    <w:lvl w:ilvl="3" w:tplc="0409000F" w:tentative="1">
      <w:start w:val="1"/>
      <w:numFmt w:val="decimal"/>
      <w:lvlText w:val="%4."/>
      <w:lvlJc w:val="left"/>
      <w:pPr>
        <w:ind w:left="29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87" w:hanging="480"/>
      </w:pPr>
    </w:lvl>
    <w:lvl w:ilvl="5" w:tplc="0409001B" w:tentative="1">
      <w:start w:val="1"/>
      <w:numFmt w:val="lowerRoman"/>
      <w:lvlText w:val="%6."/>
      <w:lvlJc w:val="right"/>
      <w:pPr>
        <w:ind w:left="3867" w:hanging="480"/>
      </w:pPr>
    </w:lvl>
    <w:lvl w:ilvl="6" w:tplc="0409000F" w:tentative="1">
      <w:start w:val="1"/>
      <w:numFmt w:val="decimal"/>
      <w:lvlText w:val="%7."/>
      <w:lvlJc w:val="left"/>
      <w:pPr>
        <w:ind w:left="43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27" w:hanging="480"/>
      </w:pPr>
    </w:lvl>
    <w:lvl w:ilvl="8" w:tplc="0409001B" w:tentative="1">
      <w:start w:val="1"/>
      <w:numFmt w:val="lowerRoman"/>
      <w:lvlText w:val="%9."/>
      <w:lvlJc w:val="right"/>
      <w:pPr>
        <w:ind w:left="5307" w:hanging="480"/>
      </w:pPr>
    </w:lvl>
  </w:abstractNum>
  <w:abstractNum w:abstractNumId="42">
    <w:nsid w:val="66BC08FF"/>
    <w:multiLevelType w:val="hybridMultilevel"/>
    <w:tmpl w:val="667632F6"/>
    <w:lvl w:ilvl="0" w:tplc="6DDC1EFC">
      <w:start w:val="1"/>
      <w:numFmt w:val="taiwaneseCountingThousand"/>
      <w:lvlText w:val="%1、"/>
      <w:lvlJc w:val="left"/>
      <w:pPr>
        <w:ind w:left="1320" w:hanging="480"/>
      </w:pPr>
      <w:rPr>
        <w:color w:val="auto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3">
    <w:nsid w:val="6D0A5C82"/>
    <w:multiLevelType w:val="hybridMultilevel"/>
    <w:tmpl w:val="AC4C593A"/>
    <w:lvl w:ilvl="0" w:tplc="F558E914">
      <w:start w:val="1"/>
      <w:numFmt w:val="decimal"/>
      <w:lvlText w:val="（%1）"/>
      <w:lvlJc w:val="left"/>
      <w:pPr>
        <w:ind w:left="132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8" w:hanging="480"/>
      </w:pPr>
    </w:lvl>
    <w:lvl w:ilvl="2" w:tplc="0409001B" w:tentative="1">
      <w:start w:val="1"/>
      <w:numFmt w:val="lowerRoman"/>
      <w:lvlText w:val="%3."/>
      <w:lvlJc w:val="right"/>
      <w:pPr>
        <w:ind w:left="2288" w:hanging="480"/>
      </w:pPr>
    </w:lvl>
    <w:lvl w:ilvl="3" w:tplc="0409000F" w:tentative="1">
      <w:start w:val="1"/>
      <w:numFmt w:val="decimal"/>
      <w:lvlText w:val="%4."/>
      <w:lvlJc w:val="left"/>
      <w:pPr>
        <w:ind w:left="27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8" w:hanging="480"/>
      </w:pPr>
    </w:lvl>
    <w:lvl w:ilvl="5" w:tplc="0409001B" w:tentative="1">
      <w:start w:val="1"/>
      <w:numFmt w:val="lowerRoman"/>
      <w:lvlText w:val="%6."/>
      <w:lvlJc w:val="right"/>
      <w:pPr>
        <w:ind w:left="3728" w:hanging="480"/>
      </w:pPr>
    </w:lvl>
    <w:lvl w:ilvl="6" w:tplc="0409000F" w:tentative="1">
      <w:start w:val="1"/>
      <w:numFmt w:val="decimal"/>
      <w:lvlText w:val="%7."/>
      <w:lvlJc w:val="left"/>
      <w:pPr>
        <w:ind w:left="42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8" w:hanging="480"/>
      </w:pPr>
    </w:lvl>
    <w:lvl w:ilvl="8" w:tplc="0409001B" w:tentative="1">
      <w:start w:val="1"/>
      <w:numFmt w:val="lowerRoman"/>
      <w:lvlText w:val="%9."/>
      <w:lvlJc w:val="right"/>
      <w:pPr>
        <w:ind w:left="5168" w:hanging="480"/>
      </w:pPr>
    </w:lvl>
  </w:abstractNum>
  <w:abstractNum w:abstractNumId="44">
    <w:nsid w:val="6DC01F02"/>
    <w:multiLevelType w:val="hybridMultilevel"/>
    <w:tmpl w:val="86945EE0"/>
    <w:lvl w:ilvl="0" w:tplc="0409000F">
      <w:start w:val="1"/>
      <w:numFmt w:val="decimal"/>
      <w:lvlText w:val="%1."/>
      <w:lvlJc w:val="left"/>
      <w:pPr>
        <w:ind w:left="2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5">
    <w:nsid w:val="76D64CA7"/>
    <w:multiLevelType w:val="multilevel"/>
    <w:tmpl w:val="AA644BD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none"/>
      <w:lvlRestart w:val="0"/>
      <w:pStyle w:val="a4"/>
      <w:lvlText w:val="資料來源："/>
      <w:lvlJc w:val="left"/>
      <w:pPr>
        <w:tabs>
          <w:tab w:val="num" w:pos="0"/>
        </w:tabs>
        <w:ind w:left="1559" w:hanging="1559"/>
      </w:pPr>
      <w:rPr>
        <w:rFonts w:ascii="Times New Roman" w:eastAsia="標楷體" w:hAnsi="Times New Roman" w:hint="default"/>
        <w:b w:val="0"/>
        <w:i w:val="0"/>
        <w:color w:val="auto"/>
        <w:sz w:val="28"/>
      </w:rPr>
    </w:lvl>
  </w:abstractNum>
  <w:abstractNum w:abstractNumId="46">
    <w:nsid w:val="7E4E55E1"/>
    <w:multiLevelType w:val="hybridMultilevel"/>
    <w:tmpl w:val="877E5EB8"/>
    <w:lvl w:ilvl="0" w:tplc="561CC656">
      <w:start w:val="1"/>
      <w:numFmt w:val="decimal"/>
      <w:pStyle w:val="20"/>
      <w:lvlText w:val="%1."/>
      <w:lvlJc w:val="left"/>
      <w:pPr>
        <w:ind w:left="990" w:hanging="480"/>
      </w:pPr>
      <w:rPr>
        <w:rFonts w:hint="default"/>
        <w:sz w:val="28"/>
        <w:u w:val="none"/>
      </w:rPr>
    </w:lvl>
    <w:lvl w:ilvl="1" w:tplc="33385BA6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81DA30D6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AFA65F6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268ADE12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E72FDE8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3101A8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CBACA60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51E2E5B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7">
    <w:nsid w:val="7E71198E"/>
    <w:multiLevelType w:val="hybridMultilevel"/>
    <w:tmpl w:val="F7088CD0"/>
    <w:lvl w:ilvl="0" w:tplc="F2FAEA7C">
      <w:start w:val="1"/>
      <w:numFmt w:val="upperLetter"/>
      <w:lvlText w:val="%1."/>
      <w:lvlJc w:val="right"/>
      <w:pPr>
        <w:ind w:left="206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48" w:hanging="480"/>
      </w:pPr>
    </w:lvl>
    <w:lvl w:ilvl="2" w:tplc="0409001B" w:tentative="1">
      <w:start w:val="1"/>
      <w:numFmt w:val="lowerRoman"/>
      <w:lvlText w:val="%3."/>
      <w:lvlJc w:val="right"/>
      <w:pPr>
        <w:ind w:left="3028" w:hanging="480"/>
      </w:pPr>
    </w:lvl>
    <w:lvl w:ilvl="3" w:tplc="0409000F" w:tentative="1">
      <w:start w:val="1"/>
      <w:numFmt w:val="decimal"/>
      <w:lvlText w:val="%4."/>
      <w:lvlJc w:val="left"/>
      <w:pPr>
        <w:ind w:left="35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88" w:hanging="480"/>
      </w:pPr>
    </w:lvl>
    <w:lvl w:ilvl="5" w:tplc="0409001B" w:tentative="1">
      <w:start w:val="1"/>
      <w:numFmt w:val="lowerRoman"/>
      <w:lvlText w:val="%6."/>
      <w:lvlJc w:val="right"/>
      <w:pPr>
        <w:ind w:left="4468" w:hanging="480"/>
      </w:pPr>
    </w:lvl>
    <w:lvl w:ilvl="6" w:tplc="0409000F" w:tentative="1">
      <w:start w:val="1"/>
      <w:numFmt w:val="decimal"/>
      <w:lvlText w:val="%7."/>
      <w:lvlJc w:val="left"/>
      <w:pPr>
        <w:ind w:left="49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28" w:hanging="480"/>
      </w:pPr>
    </w:lvl>
    <w:lvl w:ilvl="8" w:tplc="0409001B" w:tentative="1">
      <w:start w:val="1"/>
      <w:numFmt w:val="lowerRoman"/>
      <w:lvlText w:val="%9."/>
      <w:lvlJc w:val="right"/>
      <w:pPr>
        <w:ind w:left="5908" w:hanging="480"/>
      </w:pPr>
    </w:lvl>
  </w:abstractNum>
  <w:abstractNum w:abstractNumId="48">
    <w:nsid w:val="7E8B60E5"/>
    <w:multiLevelType w:val="hybridMultilevel"/>
    <w:tmpl w:val="8DD23496"/>
    <w:lvl w:ilvl="0" w:tplc="F558E914">
      <w:start w:val="1"/>
      <w:numFmt w:val="decimal"/>
      <w:lvlText w:val="（%1）"/>
      <w:lvlJc w:val="left"/>
      <w:pPr>
        <w:ind w:left="206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48" w:hanging="480"/>
      </w:pPr>
    </w:lvl>
    <w:lvl w:ilvl="2" w:tplc="0409001B" w:tentative="1">
      <w:start w:val="1"/>
      <w:numFmt w:val="lowerRoman"/>
      <w:lvlText w:val="%3."/>
      <w:lvlJc w:val="right"/>
      <w:pPr>
        <w:ind w:left="3028" w:hanging="480"/>
      </w:pPr>
    </w:lvl>
    <w:lvl w:ilvl="3" w:tplc="0409000F" w:tentative="1">
      <w:start w:val="1"/>
      <w:numFmt w:val="decimal"/>
      <w:lvlText w:val="%4."/>
      <w:lvlJc w:val="left"/>
      <w:pPr>
        <w:ind w:left="35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88" w:hanging="480"/>
      </w:pPr>
    </w:lvl>
    <w:lvl w:ilvl="5" w:tplc="0409001B" w:tentative="1">
      <w:start w:val="1"/>
      <w:numFmt w:val="lowerRoman"/>
      <w:lvlText w:val="%6."/>
      <w:lvlJc w:val="right"/>
      <w:pPr>
        <w:ind w:left="4468" w:hanging="480"/>
      </w:pPr>
    </w:lvl>
    <w:lvl w:ilvl="6" w:tplc="0409000F" w:tentative="1">
      <w:start w:val="1"/>
      <w:numFmt w:val="decimal"/>
      <w:lvlText w:val="%7."/>
      <w:lvlJc w:val="left"/>
      <w:pPr>
        <w:ind w:left="49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28" w:hanging="480"/>
      </w:pPr>
    </w:lvl>
    <w:lvl w:ilvl="8" w:tplc="0409001B" w:tentative="1">
      <w:start w:val="1"/>
      <w:numFmt w:val="lowerRoman"/>
      <w:lvlText w:val="%9."/>
      <w:lvlJc w:val="right"/>
      <w:pPr>
        <w:ind w:left="5908" w:hanging="480"/>
      </w:pPr>
    </w:lvl>
  </w:abstractNum>
  <w:abstractNum w:abstractNumId="49">
    <w:nsid w:val="7EDC0AE7"/>
    <w:multiLevelType w:val="hybridMultilevel"/>
    <w:tmpl w:val="6DBE87E2"/>
    <w:lvl w:ilvl="0" w:tplc="04090015">
      <w:start w:val="1"/>
      <w:numFmt w:val="taiwaneseCountingThousand"/>
      <w:lvlText w:val="%1、"/>
      <w:lvlJc w:val="left"/>
      <w:pPr>
        <w:ind w:left="1320" w:hanging="480"/>
      </w:p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25"/>
  </w:num>
  <w:num w:numId="2">
    <w:abstractNumId w:val="35"/>
  </w:num>
  <w:num w:numId="3">
    <w:abstractNumId w:val="9"/>
  </w:num>
  <w:num w:numId="4">
    <w:abstractNumId w:val="13"/>
  </w:num>
  <w:num w:numId="5">
    <w:abstractNumId w:val="46"/>
  </w:num>
  <w:num w:numId="6">
    <w:abstractNumId w:val="18"/>
  </w:num>
  <w:num w:numId="7">
    <w:abstractNumId w:val="20"/>
  </w:num>
  <w:num w:numId="8">
    <w:abstractNumId w:val="23"/>
  </w:num>
  <w:num w:numId="9">
    <w:abstractNumId w:val="2"/>
  </w:num>
  <w:num w:numId="10">
    <w:abstractNumId w:val="4"/>
  </w:num>
  <w:num w:numId="11">
    <w:abstractNumId w:val="3"/>
  </w:num>
  <w:num w:numId="12">
    <w:abstractNumId w:val="45"/>
  </w:num>
  <w:num w:numId="13">
    <w:abstractNumId w:val="26"/>
  </w:num>
  <w:num w:numId="14">
    <w:abstractNumId w:val="10"/>
  </w:num>
  <w:num w:numId="15">
    <w:abstractNumId w:val="19"/>
  </w:num>
  <w:num w:numId="16">
    <w:abstractNumId w:val="0"/>
  </w:num>
  <w:num w:numId="17">
    <w:abstractNumId w:val="7"/>
  </w:num>
  <w:num w:numId="18">
    <w:abstractNumId w:val="15"/>
  </w:num>
  <w:num w:numId="19">
    <w:abstractNumId w:val="49"/>
  </w:num>
  <w:num w:numId="20">
    <w:abstractNumId w:val="42"/>
  </w:num>
  <w:num w:numId="21">
    <w:abstractNumId w:val="0"/>
    <w:lvlOverride w:ilvl="0">
      <w:startOverride w:val="1"/>
    </w:lvlOverride>
  </w:num>
  <w:num w:numId="22">
    <w:abstractNumId w:val="44"/>
  </w:num>
  <w:num w:numId="23">
    <w:abstractNumId w:val="6"/>
  </w:num>
  <w:num w:numId="24">
    <w:abstractNumId w:val="33"/>
  </w:num>
  <w:num w:numId="25">
    <w:abstractNumId w:val="21"/>
  </w:num>
  <w:num w:numId="26">
    <w:abstractNumId w:val="17"/>
  </w:num>
  <w:num w:numId="27">
    <w:abstractNumId w:val="30"/>
  </w:num>
  <w:num w:numId="28">
    <w:abstractNumId w:val="0"/>
    <w:lvlOverride w:ilvl="0">
      <w:startOverride w:val="1"/>
    </w:lvlOverride>
  </w:num>
  <w:num w:numId="29">
    <w:abstractNumId w:val="12"/>
  </w:num>
  <w:num w:numId="30">
    <w:abstractNumId w:val="16"/>
  </w:num>
  <w:num w:numId="31">
    <w:abstractNumId w:val="1"/>
  </w:num>
  <w:num w:numId="32">
    <w:abstractNumId w:val="41"/>
  </w:num>
  <w:num w:numId="33">
    <w:abstractNumId w:val="32"/>
  </w:num>
  <w:num w:numId="34">
    <w:abstractNumId w:val="48"/>
  </w:num>
  <w:num w:numId="35">
    <w:abstractNumId w:val="47"/>
  </w:num>
  <w:num w:numId="36">
    <w:abstractNumId w:val="14"/>
  </w:num>
  <w:num w:numId="37">
    <w:abstractNumId w:val="11"/>
  </w:num>
  <w:num w:numId="38">
    <w:abstractNumId w:val="40"/>
  </w:num>
  <w:num w:numId="39">
    <w:abstractNumId w:val="27"/>
  </w:num>
  <w:num w:numId="40">
    <w:abstractNumId w:val="8"/>
  </w:num>
  <w:num w:numId="41">
    <w:abstractNumId w:val="36"/>
  </w:num>
  <w:num w:numId="42">
    <w:abstractNumId w:val="24"/>
  </w:num>
  <w:num w:numId="43">
    <w:abstractNumId w:val="31"/>
  </w:num>
  <w:num w:numId="44">
    <w:abstractNumId w:val="38"/>
  </w:num>
  <w:num w:numId="45">
    <w:abstractNumId w:val="43"/>
  </w:num>
  <w:num w:numId="46">
    <w:abstractNumId w:val="7"/>
    <w:lvlOverride w:ilvl="0">
      <w:startOverride w:val="1"/>
    </w:lvlOverride>
  </w:num>
  <w:num w:numId="47">
    <w:abstractNumId w:val="37"/>
  </w:num>
  <w:num w:numId="48">
    <w:abstractNumId w:val="5"/>
  </w:num>
  <w:num w:numId="49">
    <w:abstractNumId w:val="39"/>
  </w:num>
  <w:num w:numId="50">
    <w:abstractNumId w:val="34"/>
  </w:num>
  <w:num w:numId="51">
    <w:abstractNumId w:val="22"/>
  </w:num>
  <w:num w:numId="52">
    <w:abstractNumId w:val="29"/>
  </w:num>
  <w:num w:numId="53">
    <w:abstractNumId w:val="28"/>
  </w:num>
  <w:num w:numId="54">
    <w:abstractNumId w:val="7"/>
  </w:num>
  <w:num w:numId="55">
    <w:abstractNumId w:val="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embedSystemFonts/>
  <w:bordersDoNotSurroundHeader/>
  <w:bordersDoNotSurroundFooter/>
  <w:hideSpellingError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NotTrackFormatting/>
  <w:documentProtection w:formatting="1" w:enforcement="0"/>
  <w:defaultTabStop w:val="0"/>
  <w:drawingGridHorizontalSpacing w:val="140"/>
  <w:drawingGridVerticalSpacing w:val="381"/>
  <w:displayHorizontalDrawingGridEvery w:val="0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1E"/>
    <w:rsid w:val="00000123"/>
    <w:rsid w:val="0000089C"/>
    <w:rsid w:val="000009F1"/>
    <w:rsid w:val="00000F1E"/>
    <w:rsid w:val="000013E2"/>
    <w:rsid w:val="000015C4"/>
    <w:rsid w:val="0000163D"/>
    <w:rsid w:val="00001B21"/>
    <w:rsid w:val="00001F1C"/>
    <w:rsid w:val="00001FA8"/>
    <w:rsid w:val="00002178"/>
    <w:rsid w:val="000023CE"/>
    <w:rsid w:val="00002591"/>
    <w:rsid w:val="00002F4C"/>
    <w:rsid w:val="000038AF"/>
    <w:rsid w:val="00003C9B"/>
    <w:rsid w:val="00004117"/>
    <w:rsid w:val="000048C0"/>
    <w:rsid w:val="0000493B"/>
    <w:rsid w:val="0000498A"/>
    <w:rsid w:val="00004C03"/>
    <w:rsid w:val="00004DD0"/>
    <w:rsid w:val="00005912"/>
    <w:rsid w:val="00005CD5"/>
    <w:rsid w:val="00006540"/>
    <w:rsid w:val="0000698D"/>
    <w:rsid w:val="00007E9A"/>
    <w:rsid w:val="00010835"/>
    <w:rsid w:val="00011541"/>
    <w:rsid w:val="00011611"/>
    <w:rsid w:val="00011639"/>
    <w:rsid w:val="00011DE7"/>
    <w:rsid w:val="00011FAC"/>
    <w:rsid w:val="000122EE"/>
    <w:rsid w:val="00012360"/>
    <w:rsid w:val="0001252A"/>
    <w:rsid w:val="0001316F"/>
    <w:rsid w:val="00013216"/>
    <w:rsid w:val="00013232"/>
    <w:rsid w:val="000139EB"/>
    <w:rsid w:val="000154C1"/>
    <w:rsid w:val="0001569C"/>
    <w:rsid w:val="00015797"/>
    <w:rsid w:val="00015AAC"/>
    <w:rsid w:val="00015C94"/>
    <w:rsid w:val="00016260"/>
    <w:rsid w:val="000165A9"/>
    <w:rsid w:val="000165DE"/>
    <w:rsid w:val="00016616"/>
    <w:rsid w:val="00016A6A"/>
    <w:rsid w:val="00016F72"/>
    <w:rsid w:val="0001739B"/>
    <w:rsid w:val="0002006A"/>
    <w:rsid w:val="00020CA4"/>
    <w:rsid w:val="00020F90"/>
    <w:rsid w:val="000213E5"/>
    <w:rsid w:val="00021606"/>
    <w:rsid w:val="00021639"/>
    <w:rsid w:val="00021AC6"/>
    <w:rsid w:val="00022BD3"/>
    <w:rsid w:val="00022E8A"/>
    <w:rsid w:val="00023212"/>
    <w:rsid w:val="00023846"/>
    <w:rsid w:val="00025508"/>
    <w:rsid w:val="0002597A"/>
    <w:rsid w:val="00025C65"/>
    <w:rsid w:val="00026084"/>
    <w:rsid w:val="000306E7"/>
    <w:rsid w:val="00030A13"/>
    <w:rsid w:val="00030DB9"/>
    <w:rsid w:val="00030F92"/>
    <w:rsid w:val="00031348"/>
    <w:rsid w:val="00031DC8"/>
    <w:rsid w:val="00031E3C"/>
    <w:rsid w:val="000321AC"/>
    <w:rsid w:val="00032978"/>
    <w:rsid w:val="00033016"/>
    <w:rsid w:val="00033074"/>
    <w:rsid w:val="000335D9"/>
    <w:rsid w:val="0003382D"/>
    <w:rsid w:val="0003398A"/>
    <w:rsid w:val="00033A6F"/>
    <w:rsid w:val="00033B95"/>
    <w:rsid w:val="00033CBF"/>
    <w:rsid w:val="00034007"/>
    <w:rsid w:val="00034298"/>
    <w:rsid w:val="00034475"/>
    <w:rsid w:val="000346C5"/>
    <w:rsid w:val="00034CFF"/>
    <w:rsid w:val="000352A9"/>
    <w:rsid w:val="00035CE9"/>
    <w:rsid w:val="00036373"/>
    <w:rsid w:val="00036835"/>
    <w:rsid w:val="00036F33"/>
    <w:rsid w:val="00036F7C"/>
    <w:rsid w:val="0003775B"/>
    <w:rsid w:val="00037EC3"/>
    <w:rsid w:val="00040E13"/>
    <w:rsid w:val="000410A3"/>
    <w:rsid w:val="000414EF"/>
    <w:rsid w:val="0004166F"/>
    <w:rsid w:val="000416BF"/>
    <w:rsid w:val="00042343"/>
    <w:rsid w:val="0004290B"/>
    <w:rsid w:val="000429FB"/>
    <w:rsid w:val="000432E4"/>
    <w:rsid w:val="00043C21"/>
    <w:rsid w:val="000448E5"/>
    <w:rsid w:val="00044B93"/>
    <w:rsid w:val="00044D28"/>
    <w:rsid w:val="0004532C"/>
    <w:rsid w:val="0004587A"/>
    <w:rsid w:val="00046399"/>
    <w:rsid w:val="000465B2"/>
    <w:rsid w:val="00046662"/>
    <w:rsid w:val="000467A8"/>
    <w:rsid w:val="00046951"/>
    <w:rsid w:val="00046A6D"/>
    <w:rsid w:val="00046B06"/>
    <w:rsid w:val="00046D8A"/>
    <w:rsid w:val="00047F3A"/>
    <w:rsid w:val="00047F97"/>
    <w:rsid w:val="00047FD3"/>
    <w:rsid w:val="0005027F"/>
    <w:rsid w:val="0005028E"/>
    <w:rsid w:val="000508D5"/>
    <w:rsid w:val="00050B9D"/>
    <w:rsid w:val="0005116E"/>
    <w:rsid w:val="000513CB"/>
    <w:rsid w:val="00051858"/>
    <w:rsid w:val="00051DC4"/>
    <w:rsid w:val="00052A29"/>
    <w:rsid w:val="00053643"/>
    <w:rsid w:val="0005375A"/>
    <w:rsid w:val="00053B67"/>
    <w:rsid w:val="00054148"/>
    <w:rsid w:val="000558F1"/>
    <w:rsid w:val="00056042"/>
    <w:rsid w:val="00056871"/>
    <w:rsid w:val="00056A48"/>
    <w:rsid w:val="00057190"/>
    <w:rsid w:val="00057714"/>
    <w:rsid w:val="00057E54"/>
    <w:rsid w:val="000608A3"/>
    <w:rsid w:val="00060945"/>
    <w:rsid w:val="00060ADA"/>
    <w:rsid w:val="00060BC1"/>
    <w:rsid w:val="000618AF"/>
    <w:rsid w:val="00062152"/>
    <w:rsid w:val="0006222F"/>
    <w:rsid w:val="00062B2D"/>
    <w:rsid w:val="00063215"/>
    <w:rsid w:val="0006337C"/>
    <w:rsid w:val="00063B7D"/>
    <w:rsid w:val="00063C92"/>
    <w:rsid w:val="00064411"/>
    <w:rsid w:val="00064B87"/>
    <w:rsid w:val="0006528C"/>
    <w:rsid w:val="00066307"/>
    <w:rsid w:val="000672F4"/>
    <w:rsid w:val="00067963"/>
    <w:rsid w:val="00070A31"/>
    <w:rsid w:val="00071927"/>
    <w:rsid w:val="00071954"/>
    <w:rsid w:val="000722FC"/>
    <w:rsid w:val="00073E78"/>
    <w:rsid w:val="00074597"/>
    <w:rsid w:val="000748B0"/>
    <w:rsid w:val="0007491D"/>
    <w:rsid w:val="00074A21"/>
    <w:rsid w:val="00074A68"/>
    <w:rsid w:val="000750F6"/>
    <w:rsid w:val="000757EC"/>
    <w:rsid w:val="00075D98"/>
    <w:rsid w:val="00075E1D"/>
    <w:rsid w:val="000761E8"/>
    <w:rsid w:val="000763F7"/>
    <w:rsid w:val="00076525"/>
    <w:rsid w:val="00076948"/>
    <w:rsid w:val="00076F61"/>
    <w:rsid w:val="000770F2"/>
    <w:rsid w:val="0007795D"/>
    <w:rsid w:val="000800A8"/>
    <w:rsid w:val="000802B2"/>
    <w:rsid w:val="00080C01"/>
    <w:rsid w:val="00081263"/>
    <w:rsid w:val="0008268C"/>
    <w:rsid w:val="00082BFE"/>
    <w:rsid w:val="00082DF5"/>
    <w:rsid w:val="00082E8A"/>
    <w:rsid w:val="00083BFE"/>
    <w:rsid w:val="00084133"/>
    <w:rsid w:val="0008463A"/>
    <w:rsid w:val="0008497A"/>
    <w:rsid w:val="000849AD"/>
    <w:rsid w:val="00084BB8"/>
    <w:rsid w:val="00084BD7"/>
    <w:rsid w:val="000852CE"/>
    <w:rsid w:val="000855E4"/>
    <w:rsid w:val="0008569B"/>
    <w:rsid w:val="0008574E"/>
    <w:rsid w:val="00085F6F"/>
    <w:rsid w:val="00086388"/>
    <w:rsid w:val="00087AC3"/>
    <w:rsid w:val="00087AC7"/>
    <w:rsid w:val="00087E42"/>
    <w:rsid w:val="0009007E"/>
    <w:rsid w:val="00090420"/>
    <w:rsid w:val="00090E4F"/>
    <w:rsid w:val="00090F25"/>
    <w:rsid w:val="00091055"/>
    <w:rsid w:val="000913F3"/>
    <w:rsid w:val="00091799"/>
    <w:rsid w:val="00091A15"/>
    <w:rsid w:val="00092EED"/>
    <w:rsid w:val="0009306E"/>
    <w:rsid w:val="000936D1"/>
    <w:rsid w:val="00093A0B"/>
    <w:rsid w:val="0009408A"/>
    <w:rsid w:val="00094437"/>
    <w:rsid w:val="00094712"/>
    <w:rsid w:val="00094819"/>
    <w:rsid w:val="0009481F"/>
    <w:rsid w:val="00094843"/>
    <w:rsid w:val="00094879"/>
    <w:rsid w:val="00094C7F"/>
    <w:rsid w:val="00094E72"/>
    <w:rsid w:val="00095470"/>
    <w:rsid w:val="0009551B"/>
    <w:rsid w:val="00095FF9"/>
    <w:rsid w:val="0009607A"/>
    <w:rsid w:val="000967CE"/>
    <w:rsid w:val="00096BF4"/>
    <w:rsid w:val="000977C9"/>
    <w:rsid w:val="00097C05"/>
    <w:rsid w:val="00097FCE"/>
    <w:rsid w:val="000A020A"/>
    <w:rsid w:val="000A15D4"/>
    <w:rsid w:val="000A16C5"/>
    <w:rsid w:val="000A1E2C"/>
    <w:rsid w:val="000A1E68"/>
    <w:rsid w:val="000A254B"/>
    <w:rsid w:val="000A2A52"/>
    <w:rsid w:val="000A2E15"/>
    <w:rsid w:val="000A3EFC"/>
    <w:rsid w:val="000A4BF4"/>
    <w:rsid w:val="000A4E58"/>
    <w:rsid w:val="000A5337"/>
    <w:rsid w:val="000A5E90"/>
    <w:rsid w:val="000A6E07"/>
    <w:rsid w:val="000A7871"/>
    <w:rsid w:val="000A79BA"/>
    <w:rsid w:val="000A7A0B"/>
    <w:rsid w:val="000A7A6D"/>
    <w:rsid w:val="000A7AF3"/>
    <w:rsid w:val="000B0051"/>
    <w:rsid w:val="000B0714"/>
    <w:rsid w:val="000B0864"/>
    <w:rsid w:val="000B0B86"/>
    <w:rsid w:val="000B1033"/>
    <w:rsid w:val="000B1069"/>
    <w:rsid w:val="000B177E"/>
    <w:rsid w:val="000B1A35"/>
    <w:rsid w:val="000B1ADC"/>
    <w:rsid w:val="000B1EE9"/>
    <w:rsid w:val="000B231D"/>
    <w:rsid w:val="000B3081"/>
    <w:rsid w:val="000B31E5"/>
    <w:rsid w:val="000B34FF"/>
    <w:rsid w:val="000B3F61"/>
    <w:rsid w:val="000B4103"/>
    <w:rsid w:val="000B4544"/>
    <w:rsid w:val="000B4AD8"/>
    <w:rsid w:val="000B4D70"/>
    <w:rsid w:val="000B5E1B"/>
    <w:rsid w:val="000B6071"/>
    <w:rsid w:val="000B6427"/>
    <w:rsid w:val="000B6E87"/>
    <w:rsid w:val="000B7089"/>
    <w:rsid w:val="000B7798"/>
    <w:rsid w:val="000C0014"/>
    <w:rsid w:val="000C195B"/>
    <w:rsid w:val="000C2DD2"/>
    <w:rsid w:val="000C330E"/>
    <w:rsid w:val="000C3895"/>
    <w:rsid w:val="000C3D95"/>
    <w:rsid w:val="000C4360"/>
    <w:rsid w:val="000C455E"/>
    <w:rsid w:val="000C4B46"/>
    <w:rsid w:val="000C5019"/>
    <w:rsid w:val="000C54DA"/>
    <w:rsid w:val="000C559D"/>
    <w:rsid w:val="000C572F"/>
    <w:rsid w:val="000C6101"/>
    <w:rsid w:val="000C633A"/>
    <w:rsid w:val="000C6452"/>
    <w:rsid w:val="000C6572"/>
    <w:rsid w:val="000C73B9"/>
    <w:rsid w:val="000C7B2F"/>
    <w:rsid w:val="000D009C"/>
    <w:rsid w:val="000D0B31"/>
    <w:rsid w:val="000D0C17"/>
    <w:rsid w:val="000D0D16"/>
    <w:rsid w:val="000D0F6A"/>
    <w:rsid w:val="000D13E9"/>
    <w:rsid w:val="000D1A57"/>
    <w:rsid w:val="000D1B1A"/>
    <w:rsid w:val="000D1CB9"/>
    <w:rsid w:val="000D1D91"/>
    <w:rsid w:val="000D21B9"/>
    <w:rsid w:val="000D236A"/>
    <w:rsid w:val="000D253E"/>
    <w:rsid w:val="000D260F"/>
    <w:rsid w:val="000D2A32"/>
    <w:rsid w:val="000D2D15"/>
    <w:rsid w:val="000D328B"/>
    <w:rsid w:val="000D3C75"/>
    <w:rsid w:val="000D3E82"/>
    <w:rsid w:val="000D415E"/>
    <w:rsid w:val="000D42EE"/>
    <w:rsid w:val="000D4524"/>
    <w:rsid w:val="000D467B"/>
    <w:rsid w:val="000D49A1"/>
    <w:rsid w:val="000D4C22"/>
    <w:rsid w:val="000D5016"/>
    <w:rsid w:val="000D51EE"/>
    <w:rsid w:val="000D5AA3"/>
    <w:rsid w:val="000D5B7E"/>
    <w:rsid w:val="000D6057"/>
    <w:rsid w:val="000D6AB4"/>
    <w:rsid w:val="000D712C"/>
    <w:rsid w:val="000D71F0"/>
    <w:rsid w:val="000D78D8"/>
    <w:rsid w:val="000D796F"/>
    <w:rsid w:val="000D797D"/>
    <w:rsid w:val="000E016D"/>
    <w:rsid w:val="000E0791"/>
    <w:rsid w:val="000E0CC7"/>
    <w:rsid w:val="000E14FB"/>
    <w:rsid w:val="000E166E"/>
    <w:rsid w:val="000E1C03"/>
    <w:rsid w:val="000E1DC6"/>
    <w:rsid w:val="000E2171"/>
    <w:rsid w:val="000E23F7"/>
    <w:rsid w:val="000E260B"/>
    <w:rsid w:val="000E29D4"/>
    <w:rsid w:val="000E2B6A"/>
    <w:rsid w:val="000E3006"/>
    <w:rsid w:val="000E3455"/>
    <w:rsid w:val="000E3618"/>
    <w:rsid w:val="000E3707"/>
    <w:rsid w:val="000E39FA"/>
    <w:rsid w:val="000E3ADD"/>
    <w:rsid w:val="000E3C60"/>
    <w:rsid w:val="000E4382"/>
    <w:rsid w:val="000E4C94"/>
    <w:rsid w:val="000E564E"/>
    <w:rsid w:val="000E5A56"/>
    <w:rsid w:val="000E6D66"/>
    <w:rsid w:val="000E6DC5"/>
    <w:rsid w:val="000E6E21"/>
    <w:rsid w:val="000E75C5"/>
    <w:rsid w:val="000E75FC"/>
    <w:rsid w:val="000E77FF"/>
    <w:rsid w:val="000F019B"/>
    <w:rsid w:val="000F041B"/>
    <w:rsid w:val="000F049D"/>
    <w:rsid w:val="000F056F"/>
    <w:rsid w:val="000F0AA3"/>
    <w:rsid w:val="000F14E0"/>
    <w:rsid w:val="000F1763"/>
    <w:rsid w:val="000F2FF9"/>
    <w:rsid w:val="000F3967"/>
    <w:rsid w:val="000F3D95"/>
    <w:rsid w:val="000F411F"/>
    <w:rsid w:val="000F47CF"/>
    <w:rsid w:val="000F48CE"/>
    <w:rsid w:val="000F4DA9"/>
    <w:rsid w:val="000F4EDD"/>
    <w:rsid w:val="000F5503"/>
    <w:rsid w:val="000F5519"/>
    <w:rsid w:val="000F56D1"/>
    <w:rsid w:val="000F5B37"/>
    <w:rsid w:val="000F6010"/>
    <w:rsid w:val="000F6585"/>
    <w:rsid w:val="000F67F7"/>
    <w:rsid w:val="000F6C63"/>
    <w:rsid w:val="000F7337"/>
    <w:rsid w:val="000F749C"/>
    <w:rsid w:val="000F7574"/>
    <w:rsid w:val="000F7FC5"/>
    <w:rsid w:val="00101586"/>
    <w:rsid w:val="00101AD0"/>
    <w:rsid w:val="00101C14"/>
    <w:rsid w:val="001022F2"/>
    <w:rsid w:val="001027B1"/>
    <w:rsid w:val="00102E53"/>
    <w:rsid w:val="00103597"/>
    <w:rsid w:val="00104F21"/>
    <w:rsid w:val="0010511D"/>
    <w:rsid w:val="00105536"/>
    <w:rsid w:val="001058C2"/>
    <w:rsid w:val="00105ACB"/>
    <w:rsid w:val="00105B54"/>
    <w:rsid w:val="00106284"/>
    <w:rsid w:val="001065C2"/>
    <w:rsid w:val="00106B29"/>
    <w:rsid w:val="0010722F"/>
    <w:rsid w:val="00107255"/>
    <w:rsid w:val="001074B8"/>
    <w:rsid w:val="00107EF3"/>
    <w:rsid w:val="00107FA1"/>
    <w:rsid w:val="00110116"/>
    <w:rsid w:val="0011063B"/>
    <w:rsid w:val="0011066A"/>
    <w:rsid w:val="001106DD"/>
    <w:rsid w:val="00110E2E"/>
    <w:rsid w:val="00111475"/>
    <w:rsid w:val="00111590"/>
    <w:rsid w:val="00111D47"/>
    <w:rsid w:val="00111E79"/>
    <w:rsid w:val="001141F8"/>
    <w:rsid w:val="00114248"/>
    <w:rsid w:val="0011482C"/>
    <w:rsid w:val="001155FF"/>
    <w:rsid w:val="001157A4"/>
    <w:rsid w:val="001160B8"/>
    <w:rsid w:val="001165CF"/>
    <w:rsid w:val="00116ABB"/>
    <w:rsid w:val="00116B0A"/>
    <w:rsid w:val="00116F14"/>
    <w:rsid w:val="00117374"/>
    <w:rsid w:val="00117B0B"/>
    <w:rsid w:val="001201A9"/>
    <w:rsid w:val="001202E6"/>
    <w:rsid w:val="001208D2"/>
    <w:rsid w:val="00120E60"/>
    <w:rsid w:val="00120EE2"/>
    <w:rsid w:val="00121389"/>
    <w:rsid w:val="00121FC3"/>
    <w:rsid w:val="00122639"/>
    <w:rsid w:val="001227E2"/>
    <w:rsid w:val="00122BCA"/>
    <w:rsid w:val="00122C0B"/>
    <w:rsid w:val="001230F6"/>
    <w:rsid w:val="0012359C"/>
    <w:rsid w:val="00123EE5"/>
    <w:rsid w:val="00123F51"/>
    <w:rsid w:val="00124169"/>
    <w:rsid w:val="00124CBE"/>
    <w:rsid w:val="00124D12"/>
    <w:rsid w:val="00124E56"/>
    <w:rsid w:val="00124FD5"/>
    <w:rsid w:val="00125220"/>
    <w:rsid w:val="001254FD"/>
    <w:rsid w:val="00126C74"/>
    <w:rsid w:val="00127574"/>
    <w:rsid w:val="00127937"/>
    <w:rsid w:val="00127B41"/>
    <w:rsid w:val="001306D9"/>
    <w:rsid w:val="00130ABD"/>
    <w:rsid w:val="00130CFF"/>
    <w:rsid w:val="0013105A"/>
    <w:rsid w:val="00131FA1"/>
    <w:rsid w:val="001322EF"/>
    <w:rsid w:val="00132C46"/>
    <w:rsid w:val="00133987"/>
    <w:rsid w:val="001341ED"/>
    <w:rsid w:val="0013449A"/>
    <w:rsid w:val="001346EC"/>
    <w:rsid w:val="00134C4C"/>
    <w:rsid w:val="00134F32"/>
    <w:rsid w:val="001356FE"/>
    <w:rsid w:val="0013576B"/>
    <w:rsid w:val="00135CFB"/>
    <w:rsid w:val="0013630F"/>
    <w:rsid w:val="00136582"/>
    <w:rsid w:val="00136DD2"/>
    <w:rsid w:val="001370A5"/>
    <w:rsid w:val="001371F4"/>
    <w:rsid w:val="001402E5"/>
    <w:rsid w:val="00140785"/>
    <w:rsid w:val="00141257"/>
    <w:rsid w:val="00141326"/>
    <w:rsid w:val="001413C4"/>
    <w:rsid w:val="001427DC"/>
    <w:rsid w:val="00142E39"/>
    <w:rsid w:val="00143135"/>
    <w:rsid w:val="00144061"/>
    <w:rsid w:val="00144144"/>
    <w:rsid w:val="00144A1D"/>
    <w:rsid w:val="00144AC0"/>
    <w:rsid w:val="00144B53"/>
    <w:rsid w:val="001453D1"/>
    <w:rsid w:val="00145600"/>
    <w:rsid w:val="0014570F"/>
    <w:rsid w:val="00146691"/>
    <w:rsid w:val="00146811"/>
    <w:rsid w:val="00146EC9"/>
    <w:rsid w:val="00147206"/>
    <w:rsid w:val="0014775E"/>
    <w:rsid w:val="00147BBB"/>
    <w:rsid w:val="00147CB2"/>
    <w:rsid w:val="00147FB3"/>
    <w:rsid w:val="001504A1"/>
    <w:rsid w:val="00151B3B"/>
    <w:rsid w:val="00151F35"/>
    <w:rsid w:val="00152140"/>
    <w:rsid w:val="00152643"/>
    <w:rsid w:val="001526AC"/>
    <w:rsid w:val="00152ACB"/>
    <w:rsid w:val="00153B58"/>
    <w:rsid w:val="00153BD1"/>
    <w:rsid w:val="00153D48"/>
    <w:rsid w:val="00153E21"/>
    <w:rsid w:val="00153F51"/>
    <w:rsid w:val="00154A5E"/>
    <w:rsid w:val="00154C9A"/>
    <w:rsid w:val="00155037"/>
    <w:rsid w:val="0015557E"/>
    <w:rsid w:val="0015676B"/>
    <w:rsid w:val="001567D4"/>
    <w:rsid w:val="001569C3"/>
    <w:rsid w:val="00156BBB"/>
    <w:rsid w:val="00156ECE"/>
    <w:rsid w:val="00156F6C"/>
    <w:rsid w:val="0015730E"/>
    <w:rsid w:val="00157822"/>
    <w:rsid w:val="00157C56"/>
    <w:rsid w:val="001606BE"/>
    <w:rsid w:val="00161A56"/>
    <w:rsid w:val="00161B7F"/>
    <w:rsid w:val="00161D1E"/>
    <w:rsid w:val="00162720"/>
    <w:rsid w:val="00162883"/>
    <w:rsid w:val="00162CA3"/>
    <w:rsid w:val="00163255"/>
    <w:rsid w:val="00163260"/>
    <w:rsid w:val="0016366E"/>
    <w:rsid w:val="00164221"/>
    <w:rsid w:val="001645D6"/>
    <w:rsid w:val="00164739"/>
    <w:rsid w:val="001652D2"/>
    <w:rsid w:val="001658BE"/>
    <w:rsid w:val="0016693D"/>
    <w:rsid w:val="00166D7D"/>
    <w:rsid w:val="001672B3"/>
    <w:rsid w:val="001673AC"/>
    <w:rsid w:val="0017098E"/>
    <w:rsid w:val="00170BCA"/>
    <w:rsid w:val="00170EEB"/>
    <w:rsid w:val="001711B9"/>
    <w:rsid w:val="0017124E"/>
    <w:rsid w:val="00171CF7"/>
    <w:rsid w:val="00171CFE"/>
    <w:rsid w:val="00171EA2"/>
    <w:rsid w:val="0017241D"/>
    <w:rsid w:val="00172689"/>
    <w:rsid w:val="001728D2"/>
    <w:rsid w:val="00172E04"/>
    <w:rsid w:val="0017313A"/>
    <w:rsid w:val="00173155"/>
    <w:rsid w:val="00173553"/>
    <w:rsid w:val="00173B37"/>
    <w:rsid w:val="00173D3C"/>
    <w:rsid w:val="00173F32"/>
    <w:rsid w:val="001740F9"/>
    <w:rsid w:val="00174687"/>
    <w:rsid w:val="00174D33"/>
    <w:rsid w:val="00174EC1"/>
    <w:rsid w:val="00175304"/>
    <w:rsid w:val="00176427"/>
    <w:rsid w:val="0017645C"/>
    <w:rsid w:val="001764C3"/>
    <w:rsid w:val="0017676F"/>
    <w:rsid w:val="0017782D"/>
    <w:rsid w:val="00180C18"/>
    <w:rsid w:val="00180E10"/>
    <w:rsid w:val="001812F6"/>
    <w:rsid w:val="00181EFB"/>
    <w:rsid w:val="001822BA"/>
    <w:rsid w:val="001832BA"/>
    <w:rsid w:val="00183612"/>
    <w:rsid w:val="00183840"/>
    <w:rsid w:val="0018384F"/>
    <w:rsid w:val="00183AC6"/>
    <w:rsid w:val="00183DA6"/>
    <w:rsid w:val="00183F4B"/>
    <w:rsid w:val="001847B3"/>
    <w:rsid w:val="001848E7"/>
    <w:rsid w:val="00184AF5"/>
    <w:rsid w:val="00185051"/>
    <w:rsid w:val="001859CF"/>
    <w:rsid w:val="00185B1C"/>
    <w:rsid w:val="001868EA"/>
    <w:rsid w:val="00186D55"/>
    <w:rsid w:val="0018748D"/>
    <w:rsid w:val="0018769E"/>
    <w:rsid w:val="0018773C"/>
    <w:rsid w:val="00187CFF"/>
    <w:rsid w:val="00190058"/>
    <w:rsid w:val="00190979"/>
    <w:rsid w:val="00190B9E"/>
    <w:rsid w:val="00190CC4"/>
    <w:rsid w:val="001915DE"/>
    <w:rsid w:val="00191666"/>
    <w:rsid w:val="00191CF9"/>
    <w:rsid w:val="0019220A"/>
    <w:rsid w:val="00192A16"/>
    <w:rsid w:val="00192D99"/>
    <w:rsid w:val="00192F71"/>
    <w:rsid w:val="001935E2"/>
    <w:rsid w:val="00195126"/>
    <w:rsid w:val="0019561C"/>
    <w:rsid w:val="0019583F"/>
    <w:rsid w:val="00195B29"/>
    <w:rsid w:val="0019614B"/>
    <w:rsid w:val="001961C5"/>
    <w:rsid w:val="0019673B"/>
    <w:rsid w:val="00196BD1"/>
    <w:rsid w:val="00196C05"/>
    <w:rsid w:val="001975BB"/>
    <w:rsid w:val="001A02BC"/>
    <w:rsid w:val="001A094C"/>
    <w:rsid w:val="001A09DC"/>
    <w:rsid w:val="001A0C3A"/>
    <w:rsid w:val="001A1004"/>
    <w:rsid w:val="001A1098"/>
    <w:rsid w:val="001A17C8"/>
    <w:rsid w:val="001A1DDD"/>
    <w:rsid w:val="001A1E68"/>
    <w:rsid w:val="001A1FCD"/>
    <w:rsid w:val="001A265B"/>
    <w:rsid w:val="001A2882"/>
    <w:rsid w:val="001A3237"/>
    <w:rsid w:val="001A34C4"/>
    <w:rsid w:val="001A35F7"/>
    <w:rsid w:val="001A37FC"/>
    <w:rsid w:val="001A386B"/>
    <w:rsid w:val="001A3A45"/>
    <w:rsid w:val="001A3CAE"/>
    <w:rsid w:val="001A46FE"/>
    <w:rsid w:val="001A4A00"/>
    <w:rsid w:val="001A5007"/>
    <w:rsid w:val="001A54EE"/>
    <w:rsid w:val="001A5B88"/>
    <w:rsid w:val="001A62DB"/>
    <w:rsid w:val="001A72AC"/>
    <w:rsid w:val="001A74E4"/>
    <w:rsid w:val="001A7FDA"/>
    <w:rsid w:val="001B00F8"/>
    <w:rsid w:val="001B0280"/>
    <w:rsid w:val="001B09E5"/>
    <w:rsid w:val="001B09F1"/>
    <w:rsid w:val="001B1010"/>
    <w:rsid w:val="001B13A3"/>
    <w:rsid w:val="001B14E0"/>
    <w:rsid w:val="001B169A"/>
    <w:rsid w:val="001B2E87"/>
    <w:rsid w:val="001B38B8"/>
    <w:rsid w:val="001B3CD7"/>
    <w:rsid w:val="001B3F48"/>
    <w:rsid w:val="001B4437"/>
    <w:rsid w:val="001B4518"/>
    <w:rsid w:val="001B4B6F"/>
    <w:rsid w:val="001B4E47"/>
    <w:rsid w:val="001B4FC6"/>
    <w:rsid w:val="001B50AE"/>
    <w:rsid w:val="001B5289"/>
    <w:rsid w:val="001B5384"/>
    <w:rsid w:val="001B5A9A"/>
    <w:rsid w:val="001B675F"/>
    <w:rsid w:val="001B67E0"/>
    <w:rsid w:val="001B6E61"/>
    <w:rsid w:val="001B7647"/>
    <w:rsid w:val="001B7867"/>
    <w:rsid w:val="001C17AC"/>
    <w:rsid w:val="001C18C9"/>
    <w:rsid w:val="001C1ACA"/>
    <w:rsid w:val="001C2B76"/>
    <w:rsid w:val="001C351D"/>
    <w:rsid w:val="001C399A"/>
    <w:rsid w:val="001C3F62"/>
    <w:rsid w:val="001C40C9"/>
    <w:rsid w:val="001C4569"/>
    <w:rsid w:val="001C4EAF"/>
    <w:rsid w:val="001C4EC3"/>
    <w:rsid w:val="001C5086"/>
    <w:rsid w:val="001C53BC"/>
    <w:rsid w:val="001C552C"/>
    <w:rsid w:val="001C5E93"/>
    <w:rsid w:val="001C6599"/>
    <w:rsid w:val="001C6E8F"/>
    <w:rsid w:val="001C7589"/>
    <w:rsid w:val="001C7B65"/>
    <w:rsid w:val="001C7CFA"/>
    <w:rsid w:val="001D07DF"/>
    <w:rsid w:val="001D0A9F"/>
    <w:rsid w:val="001D0F67"/>
    <w:rsid w:val="001D1517"/>
    <w:rsid w:val="001D1890"/>
    <w:rsid w:val="001D1A72"/>
    <w:rsid w:val="001D1B4F"/>
    <w:rsid w:val="001D21B4"/>
    <w:rsid w:val="001D2206"/>
    <w:rsid w:val="001D2ECD"/>
    <w:rsid w:val="001D2EF9"/>
    <w:rsid w:val="001D3298"/>
    <w:rsid w:val="001D34C9"/>
    <w:rsid w:val="001D3BCE"/>
    <w:rsid w:val="001D3E0F"/>
    <w:rsid w:val="001D4DF1"/>
    <w:rsid w:val="001D55D6"/>
    <w:rsid w:val="001D59E8"/>
    <w:rsid w:val="001D6071"/>
    <w:rsid w:val="001D695F"/>
    <w:rsid w:val="001D6F77"/>
    <w:rsid w:val="001D7260"/>
    <w:rsid w:val="001D75DE"/>
    <w:rsid w:val="001D7A26"/>
    <w:rsid w:val="001E027E"/>
    <w:rsid w:val="001E081B"/>
    <w:rsid w:val="001E11A0"/>
    <w:rsid w:val="001E18A3"/>
    <w:rsid w:val="001E1D31"/>
    <w:rsid w:val="001E2AD3"/>
    <w:rsid w:val="001E2EBC"/>
    <w:rsid w:val="001E3134"/>
    <w:rsid w:val="001E318F"/>
    <w:rsid w:val="001E3BB3"/>
    <w:rsid w:val="001E444D"/>
    <w:rsid w:val="001E4554"/>
    <w:rsid w:val="001E4B79"/>
    <w:rsid w:val="001E6C34"/>
    <w:rsid w:val="001E6FE3"/>
    <w:rsid w:val="001E70DB"/>
    <w:rsid w:val="001E7492"/>
    <w:rsid w:val="001E754A"/>
    <w:rsid w:val="001E7595"/>
    <w:rsid w:val="001E767D"/>
    <w:rsid w:val="001E7935"/>
    <w:rsid w:val="001E7DB1"/>
    <w:rsid w:val="001F0D71"/>
    <w:rsid w:val="001F1087"/>
    <w:rsid w:val="001F1B36"/>
    <w:rsid w:val="001F1C8E"/>
    <w:rsid w:val="001F22C5"/>
    <w:rsid w:val="001F2335"/>
    <w:rsid w:val="001F242A"/>
    <w:rsid w:val="001F2583"/>
    <w:rsid w:val="001F2B0D"/>
    <w:rsid w:val="001F2B99"/>
    <w:rsid w:val="001F309B"/>
    <w:rsid w:val="001F32FA"/>
    <w:rsid w:val="001F3503"/>
    <w:rsid w:val="001F35B3"/>
    <w:rsid w:val="001F36DB"/>
    <w:rsid w:val="001F3AAD"/>
    <w:rsid w:val="001F3ABC"/>
    <w:rsid w:val="001F45B0"/>
    <w:rsid w:val="001F5DD7"/>
    <w:rsid w:val="001F63BC"/>
    <w:rsid w:val="001F6626"/>
    <w:rsid w:val="001F6BB9"/>
    <w:rsid w:val="001F6CCA"/>
    <w:rsid w:val="001F6E17"/>
    <w:rsid w:val="001F76E8"/>
    <w:rsid w:val="001F7B62"/>
    <w:rsid w:val="001F7BC5"/>
    <w:rsid w:val="001F7C13"/>
    <w:rsid w:val="00200235"/>
    <w:rsid w:val="00201252"/>
    <w:rsid w:val="002012ED"/>
    <w:rsid w:val="002017F1"/>
    <w:rsid w:val="002020C7"/>
    <w:rsid w:val="00203050"/>
    <w:rsid w:val="00203076"/>
    <w:rsid w:val="002030BF"/>
    <w:rsid w:val="00203401"/>
    <w:rsid w:val="0020383D"/>
    <w:rsid w:val="0020414B"/>
    <w:rsid w:val="002042A5"/>
    <w:rsid w:val="002047EC"/>
    <w:rsid w:val="00204FEA"/>
    <w:rsid w:val="002052DC"/>
    <w:rsid w:val="00205321"/>
    <w:rsid w:val="00205329"/>
    <w:rsid w:val="00205D5B"/>
    <w:rsid w:val="002063B3"/>
    <w:rsid w:val="002068EB"/>
    <w:rsid w:val="00206AB7"/>
    <w:rsid w:val="00206D5B"/>
    <w:rsid w:val="0020721A"/>
    <w:rsid w:val="002078EE"/>
    <w:rsid w:val="002079AD"/>
    <w:rsid w:val="00207F51"/>
    <w:rsid w:val="00210EFE"/>
    <w:rsid w:val="002123BA"/>
    <w:rsid w:val="002125B0"/>
    <w:rsid w:val="002128F1"/>
    <w:rsid w:val="002133E8"/>
    <w:rsid w:val="0021361A"/>
    <w:rsid w:val="00213CA7"/>
    <w:rsid w:val="00213D62"/>
    <w:rsid w:val="002142F3"/>
    <w:rsid w:val="0021476C"/>
    <w:rsid w:val="00214821"/>
    <w:rsid w:val="00214D22"/>
    <w:rsid w:val="0021598C"/>
    <w:rsid w:val="00215BC7"/>
    <w:rsid w:val="00215EA8"/>
    <w:rsid w:val="0021698E"/>
    <w:rsid w:val="00217100"/>
    <w:rsid w:val="00217B1B"/>
    <w:rsid w:val="002204A2"/>
    <w:rsid w:val="0022136E"/>
    <w:rsid w:val="002230B7"/>
    <w:rsid w:val="0022373F"/>
    <w:rsid w:val="00223D36"/>
    <w:rsid w:val="00223E27"/>
    <w:rsid w:val="00224442"/>
    <w:rsid w:val="00224D49"/>
    <w:rsid w:val="00224E16"/>
    <w:rsid w:val="00225179"/>
    <w:rsid w:val="00225D79"/>
    <w:rsid w:val="002304D7"/>
    <w:rsid w:val="0023100B"/>
    <w:rsid w:val="0023104B"/>
    <w:rsid w:val="00231192"/>
    <w:rsid w:val="00231B3C"/>
    <w:rsid w:val="00231DA3"/>
    <w:rsid w:val="00232C3C"/>
    <w:rsid w:val="00233055"/>
    <w:rsid w:val="00233314"/>
    <w:rsid w:val="00233A89"/>
    <w:rsid w:val="002348F9"/>
    <w:rsid w:val="002367C5"/>
    <w:rsid w:val="00236C23"/>
    <w:rsid w:val="0023709E"/>
    <w:rsid w:val="00237179"/>
    <w:rsid w:val="002372A5"/>
    <w:rsid w:val="00237BFB"/>
    <w:rsid w:val="0024001A"/>
    <w:rsid w:val="0024069C"/>
    <w:rsid w:val="00240A63"/>
    <w:rsid w:val="002410AB"/>
    <w:rsid w:val="00241350"/>
    <w:rsid w:val="00241607"/>
    <w:rsid w:val="00241952"/>
    <w:rsid w:val="00241B72"/>
    <w:rsid w:val="00241CE4"/>
    <w:rsid w:val="002432D5"/>
    <w:rsid w:val="002433E3"/>
    <w:rsid w:val="0024395F"/>
    <w:rsid w:val="0024447C"/>
    <w:rsid w:val="00244A0B"/>
    <w:rsid w:val="00244C77"/>
    <w:rsid w:val="0024519A"/>
    <w:rsid w:val="00245448"/>
    <w:rsid w:val="00245A12"/>
    <w:rsid w:val="00245C3A"/>
    <w:rsid w:val="00246318"/>
    <w:rsid w:val="002466AC"/>
    <w:rsid w:val="00246880"/>
    <w:rsid w:val="00246F15"/>
    <w:rsid w:val="00247441"/>
    <w:rsid w:val="00247AE7"/>
    <w:rsid w:val="00247B14"/>
    <w:rsid w:val="002503CE"/>
    <w:rsid w:val="00251102"/>
    <w:rsid w:val="0025118B"/>
    <w:rsid w:val="0025153A"/>
    <w:rsid w:val="00251FF3"/>
    <w:rsid w:val="00252C05"/>
    <w:rsid w:val="00252EFB"/>
    <w:rsid w:val="00253731"/>
    <w:rsid w:val="00253ACF"/>
    <w:rsid w:val="0025404C"/>
    <w:rsid w:val="002549D1"/>
    <w:rsid w:val="00254D10"/>
    <w:rsid w:val="00254D44"/>
    <w:rsid w:val="00254E02"/>
    <w:rsid w:val="00254ED7"/>
    <w:rsid w:val="00255086"/>
    <w:rsid w:val="00255391"/>
    <w:rsid w:val="00255BDA"/>
    <w:rsid w:val="002561A3"/>
    <w:rsid w:val="0025642F"/>
    <w:rsid w:val="002574DC"/>
    <w:rsid w:val="002601F9"/>
    <w:rsid w:val="002618EA"/>
    <w:rsid w:val="002619DF"/>
    <w:rsid w:val="00261FCC"/>
    <w:rsid w:val="0026224B"/>
    <w:rsid w:val="002624DC"/>
    <w:rsid w:val="00262672"/>
    <w:rsid w:val="00262C6F"/>
    <w:rsid w:val="00263155"/>
    <w:rsid w:val="00263392"/>
    <w:rsid w:val="00263673"/>
    <w:rsid w:val="00263908"/>
    <w:rsid w:val="00263E06"/>
    <w:rsid w:val="002658B3"/>
    <w:rsid w:val="00265E92"/>
    <w:rsid w:val="00265F8F"/>
    <w:rsid w:val="00266ACD"/>
    <w:rsid w:val="00266D8D"/>
    <w:rsid w:val="00270373"/>
    <w:rsid w:val="002704DB"/>
    <w:rsid w:val="00270965"/>
    <w:rsid w:val="00270D4C"/>
    <w:rsid w:val="002711B9"/>
    <w:rsid w:val="00271DED"/>
    <w:rsid w:val="002721F4"/>
    <w:rsid w:val="00272554"/>
    <w:rsid w:val="002725A0"/>
    <w:rsid w:val="00272C58"/>
    <w:rsid w:val="00273B02"/>
    <w:rsid w:val="0027436E"/>
    <w:rsid w:val="00274A98"/>
    <w:rsid w:val="00274B43"/>
    <w:rsid w:val="002753AA"/>
    <w:rsid w:val="00275742"/>
    <w:rsid w:val="00275EE0"/>
    <w:rsid w:val="0027656B"/>
    <w:rsid w:val="00276ED7"/>
    <w:rsid w:val="00276F3F"/>
    <w:rsid w:val="0027718C"/>
    <w:rsid w:val="002771D5"/>
    <w:rsid w:val="002773FA"/>
    <w:rsid w:val="00277879"/>
    <w:rsid w:val="002779A4"/>
    <w:rsid w:val="00277D15"/>
    <w:rsid w:val="0028020F"/>
    <w:rsid w:val="002803D4"/>
    <w:rsid w:val="00280775"/>
    <w:rsid w:val="00280E61"/>
    <w:rsid w:val="00280ED4"/>
    <w:rsid w:val="00283049"/>
    <w:rsid w:val="002832DB"/>
    <w:rsid w:val="002834F1"/>
    <w:rsid w:val="00283F1A"/>
    <w:rsid w:val="00283F74"/>
    <w:rsid w:val="0028426D"/>
    <w:rsid w:val="00284E62"/>
    <w:rsid w:val="00285054"/>
    <w:rsid w:val="0028513A"/>
    <w:rsid w:val="002852C6"/>
    <w:rsid w:val="0028635E"/>
    <w:rsid w:val="00286CD0"/>
    <w:rsid w:val="00286ED5"/>
    <w:rsid w:val="0028721B"/>
    <w:rsid w:val="0028755F"/>
    <w:rsid w:val="002902EA"/>
    <w:rsid w:val="002909A5"/>
    <w:rsid w:val="002909BA"/>
    <w:rsid w:val="002909E3"/>
    <w:rsid w:val="00291062"/>
    <w:rsid w:val="00291467"/>
    <w:rsid w:val="00291555"/>
    <w:rsid w:val="002915CE"/>
    <w:rsid w:val="0029170A"/>
    <w:rsid w:val="00291ACC"/>
    <w:rsid w:val="00291C9F"/>
    <w:rsid w:val="002920BB"/>
    <w:rsid w:val="002922D8"/>
    <w:rsid w:val="002923D9"/>
    <w:rsid w:val="00292564"/>
    <w:rsid w:val="00292721"/>
    <w:rsid w:val="0029274C"/>
    <w:rsid w:val="00293CC7"/>
    <w:rsid w:val="00293EBB"/>
    <w:rsid w:val="00294ED7"/>
    <w:rsid w:val="00295D0A"/>
    <w:rsid w:val="00295F1A"/>
    <w:rsid w:val="00296BBB"/>
    <w:rsid w:val="00297052"/>
    <w:rsid w:val="00297432"/>
    <w:rsid w:val="00297882"/>
    <w:rsid w:val="00297941"/>
    <w:rsid w:val="002A0D45"/>
    <w:rsid w:val="002A1404"/>
    <w:rsid w:val="002A14D3"/>
    <w:rsid w:val="002A17A4"/>
    <w:rsid w:val="002A1DBB"/>
    <w:rsid w:val="002A2148"/>
    <w:rsid w:val="002A30AB"/>
    <w:rsid w:val="002A315C"/>
    <w:rsid w:val="002A350E"/>
    <w:rsid w:val="002A36F2"/>
    <w:rsid w:val="002A3A4D"/>
    <w:rsid w:val="002A3BDE"/>
    <w:rsid w:val="002A3FF7"/>
    <w:rsid w:val="002A400A"/>
    <w:rsid w:val="002A4554"/>
    <w:rsid w:val="002A460C"/>
    <w:rsid w:val="002A4835"/>
    <w:rsid w:val="002A4A77"/>
    <w:rsid w:val="002A522A"/>
    <w:rsid w:val="002A567D"/>
    <w:rsid w:val="002A57AC"/>
    <w:rsid w:val="002A5B1E"/>
    <w:rsid w:val="002A6226"/>
    <w:rsid w:val="002A6944"/>
    <w:rsid w:val="002A6BC8"/>
    <w:rsid w:val="002A6D14"/>
    <w:rsid w:val="002A7237"/>
    <w:rsid w:val="002A728B"/>
    <w:rsid w:val="002A7520"/>
    <w:rsid w:val="002A759A"/>
    <w:rsid w:val="002A768B"/>
    <w:rsid w:val="002B0141"/>
    <w:rsid w:val="002B035E"/>
    <w:rsid w:val="002B14BF"/>
    <w:rsid w:val="002B171B"/>
    <w:rsid w:val="002B1F83"/>
    <w:rsid w:val="002B270C"/>
    <w:rsid w:val="002B28A7"/>
    <w:rsid w:val="002B2DDC"/>
    <w:rsid w:val="002B2FCC"/>
    <w:rsid w:val="002B387C"/>
    <w:rsid w:val="002B3A35"/>
    <w:rsid w:val="002B3F61"/>
    <w:rsid w:val="002B40B3"/>
    <w:rsid w:val="002B4917"/>
    <w:rsid w:val="002B56E7"/>
    <w:rsid w:val="002B5AAB"/>
    <w:rsid w:val="002B6581"/>
    <w:rsid w:val="002B6907"/>
    <w:rsid w:val="002B6AE7"/>
    <w:rsid w:val="002B6E0A"/>
    <w:rsid w:val="002B6E36"/>
    <w:rsid w:val="002B7262"/>
    <w:rsid w:val="002B7626"/>
    <w:rsid w:val="002B7799"/>
    <w:rsid w:val="002B78D1"/>
    <w:rsid w:val="002B7A36"/>
    <w:rsid w:val="002B7C6E"/>
    <w:rsid w:val="002C1D01"/>
    <w:rsid w:val="002C2A41"/>
    <w:rsid w:val="002C2B85"/>
    <w:rsid w:val="002C435F"/>
    <w:rsid w:val="002C43F2"/>
    <w:rsid w:val="002C48A1"/>
    <w:rsid w:val="002C5CCF"/>
    <w:rsid w:val="002C5E4C"/>
    <w:rsid w:val="002C61C5"/>
    <w:rsid w:val="002C652C"/>
    <w:rsid w:val="002C6BD0"/>
    <w:rsid w:val="002C6FAE"/>
    <w:rsid w:val="002C75B7"/>
    <w:rsid w:val="002C77B1"/>
    <w:rsid w:val="002C7FA1"/>
    <w:rsid w:val="002D08FC"/>
    <w:rsid w:val="002D13D4"/>
    <w:rsid w:val="002D1866"/>
    <w:rsid w:val="002D1E20"/>
    <w:rsid w:val="002D210A"/>
    <w:rsid w:val="002D226F"/>
    <w:rsid w:val="002D2308"/>
    <w:rsid w:val="002D279A"/>
    <w:rsid w:val="002D2EA7"/>
    <w:rsid w:val="002D30A0"/>
    <w:rsid w:val="002D30DD"/>
    <w:rsid w:val="002D3E6D"/>
    <w:rsid w:val="002D3FCB"/>
    <w:rsid w:val="002D420A"/>
    <w:rsid w:val="002D50CC"/>
    <w:rsid w:val="002D530A"/>
    <w:rsid w:val="002D591B"/>
    <w:rsid w:val="002D5ABB"/>
    <w:rsid w:val="002D6E77"/>
    <w:rsid w:val="002D7164"/>
    <w:rsid w:val="002D7627"/>
    <w:rsid w:val="002D7A88"/>
    <w:rsid w:val="002D7EFA"/>
    <w:rsid w:val="002E027E"/>
    <w:rsid w:val="002E0BB5"/>
    <w:rsid w:val="002E1257"/>
    <w:rsid w:val="002E1457"/>
    <w:rsid w:val="002E15B1"/>
    <w:rsid w:val="002E1704"/>
    <w:rsid w:val="002E2C56"/>
    <w:rsid w:val="002E3140"/>
    <w:rsid w:val="002E386D"/>
    <w:rsid w:val="002E3D60"/>
    <w:rsid w:val="002E3EEB"/>
    <w:rsid w:val="002E3FFF"/>
    <w:rsid w:val="002E447F"/>
    <w:rsid w:val="002E44FD"/>
    <w:rsid w:val="002E49C5"/>
    <w:rsid w:val="002E4E28"/>
    <w:rsid w:val="002E541F"/>
    <w:rsid w:val="002E5CCB"/>
    <w:rsid w:val="002E5DEE"/>
    <w:rsid w:val="002E62F7"/>
    <w:rsid w:val="002E62FF"/>
    <w:rsid w:val="002E67CD"/>
    <w:rsid w:val="002E6931"/>
    <w:rsid w:val="002E6938"/>
    <w:rsid w:val="002E7D44"/>
    <w:rsid w:val="002F061E"/>
    <w:rsid w:val="002F0BEE"/>
    <w:rsid w:val="002F1C96"/>
    <w:rsid w:val="002F1FD6"/>
    <w:rsid w:val="002F273F"/>
    <w:rsid w:val="002F2A51"/>
    <w:rsid w:val="002F3341"/>
    <w:rsid w:val="002F37F0"/>
    <w:rsid w:val="002F3ACE"/>
    <w:rsid w:val="002F4D7A"/>
    <w:rsid w:val="002F5092"/>
    <w:rsid w:val="002F5178"/>
    <w:rsid w:val="002F51DF"/>
    <w:rsid w:val="002F54F4"/>
    <w:rsid w:val="002F5936"/>
    <w:rsid w:val="002F5A69"/>
    <w:rsid w:val="002F5F24"/>
    <w:rsid w:val="002F635F"/>
    <w:rsid w:val="002F66D9"/>
    <w:rsid w:val="003002B3"/>
    <w:rsid w:val="003004DB"/>
    <w:rsid w:val="0030073E"/>
    <w:rsid w:val="003008F8"/>
    <w:rsid w:val="00300B32"/>
    <w:rsid w:val="00301582"/>
    <w:rsid w:val="00301FB8"/>
    <w:rsid w:val="00302441"/>
    <w:rsid w:val="0030298F"/>
    <w:rsid w:val="00302DA3"/>
    <w:rsid w:val="0030318D"/>
    <w:rsid w:val="00303371"/>
    <w:rsid w:val="003033C6"/>
    <w:rsid w:val="003034FE"/>
    <w:rsid w:val="0030355E"/>
    <w:rsid w:val="00303CDB"/>
    <w:rsid w:val="00304056"/>
    <w:rsid w:val="00304160"/>
    <w:rsid w:val="003048D4"/>
    <w:rsid w:val="00304F34"/>
    <w:rsid w:val="00305A4A"/>
    <w:rsid w:val="00305B52"/>
    <w:rsid w:val="00305DA5"/>
    <w:rsid w:val="00305DE9"/>
    <w:rsid w:val="00305F47"/>
    <w:rsid w:val="003063E5"/>
    <w:rsid w:val="0030658C"/>
    <w:rsid w:val="003067BC"/>
    <w:rsid w:val="003067F4"/>
    <w:rsid w:val="00306A21"/>
    <w:rsid w:val="003077EB"/>
    <w:rsid w:val="00307BA2"/>
    <w:rsid w:val="00307DE4"/>
    <w:rsid w:val="0031047E"/>
    <w:rsid w:val="003107B9"/>
    <w:rsid w:val="00311070"/>
    <w:rsid w:val="003113C7"/>
    <w:rsid w:val="00312BFA"/>
    <w:rsid w:val="00312D72"/>
    <w:rsid w:val="00312F96"/>
    <w:rsid w:val="00313017"/>
    <w:rsid w:val="0031333D"/>
    <w:rsid w:val="0031345D"/>
    <w:rsid w:val="00313D82"/>
    <w:rsid w:val="00313F0F"/>
    <w:rsid w:val="00314B0B"/>
    <w:rsid w:val="003150B3"/>
    <w:rsid w:val="00315CE4"/>
    <w:rsid w:val="00315DD0"/>
    <w:rsid w:val="00315E06"/>
    <w:rsid w:val="003166B9"/>
    <w:rsid w:val="00317278"/>
    <w:rsid w:val="003175A6"/>
    <w:rsid w:val="0031782D"/>
    <w:rsid w:val="00317A1F"/>
    <w:rsid w:val="00317BBE"/>
    <w:rsid w:val="00317BD8"/>
    <w:rsid w:val="00317DA1"/>
    <w:rsid w:val="003200E8"/>
    <w:rsid w:val="00320235"/>
    <w:rsid w:val="00320371"/>
    <w:rsid w:val="00320512"/>
    <w:rsid w:val="003205C6"/>
    <w:rsid w:val="00320CDD"/>
    <w:rsid w:val="003211C4"/>
    <w:rsid w:val="00321224"/>
    <w:rsid w:val="003213B0"/>
    <w:rsid w:val="003215B5"/>
    <w:rsid w:val="00321C1E"/>
    <w:rsid w:val="00321C5D"/>
    <w:rsid w:val="00321CF7"/>
    <w:rsid w:val="003220E0"/>
    <w:rsid w:val="00322444"/>
    <w:rsid w:val="00322DD9"/>
    <w:rsid w:val="00323108"/>
    <w:rsid w:val="0032334C"/>
    <w:rsid w:val="003235F9"/>
    <w:rsid w:val="00323B44"/>
    <w:rsid w:val="00323C6A"/>
    <w:rsid w:val="00323E50"/>
    <w:rsid w:val="003240EE"/>
    <w:rsid w:val="003246C3"/>
    <w:rsid w:val="00324D69"/>
    <w:rsid w:val="003254B8"/>
    <w:rsid w:val="003255DE"/>
    <w:rsid w:val="00325628"/>
    <w:rsid w:val="00325A71"/>
    <w:rsid w:val="00326177"/>
    <w:rsid w:val="0032639F"/>
    <w:rsid w:val="003265CE"/>
    <w:rsid w:val="003272F3"/>
    <w:rsid w:val="00330011"/>
    <w:rsid w:val="00330230"/>
    <w:rsid w:val="00330577"/>
    <w:rsid w:val="00330D72"/>
    <w:rsid w:val="00330F0F"/>
    <w:rsid w:val="00331979"/>
    <w:rsid w:val="00331AE2"/>
    <w:rsid w:val="00332098"/>
    <w:rsid w:val="00332331"/>
    <w:rsid w:val="00332358"/>
    <w:rsid w:val="00332563"/>
    <w:rsid w:val="003325A4"/>
    <w:rsid w:val="003328F6"/>
    <w:rsid w:val="00332B78"/>
    <w:rsid w:val="00332EB4"/>
    <w:rsid w:val="00332FD3"/>
    <w:rsid w:val="00333A09"/>
    <w:rsid w:val="00333C8E"/>
    <w:rsid w:val="003340A1"/>
    <w:rsid w:val="00334436"/>
    <w:rsid w:val="00334487"/>
    <w:rsid w:val="00334CD6"/>
    <w:rsid w:val="00335321"/>
    <w:rsid w:val="0033585C"/>
    <w:rsid w:val="00335907"/>
    <w:rsid w:val="00335DFF"/>
    <w:rsid w:val="00336B91"/>
    <w:rsid w:val="00336C87"/>
    <w:rsid w:val="00336CC6"/>
    <w:rsid w:val="00337347"/>
    <w:rsid w:val="00337577"/>
    <w:rsid w:val="003401E8"/>
    <w:rsid w:val="003409FE"/>
    <w:rsid w:val="00340B53"/>
    <w:rsid w:val="00340B69"/>
    <w:rsid w:val="00340D5B"/>
    <w:rsid w:val="0034164A"/>
    <w:rsid w:val="00342550"/>
    <w:rsid w:val="003433B0"/>
    <w:rsid w:val="00343924"/>
    <w:rsid w:val="003439F9"/>
    <w:rsid w:val="003439FD"/>
    <w:rsid w:val="00343C03"/>
    <w:rsid w:val="00343E13"/>
    <w:rsid w:val="00344AFD"/>
    <w:rsid w:val="003450E5"/>
    <w:rsid w:val="00345D6F"/>
    <w:rsid w:val="003463E7"/>
    <w:rsid w:val="003465C6"/>
    <w:rsid w:val="003466C9"/>
    <w:rsid w:val="00347261"/>
    <w:rsid w:val="00347FF0"/>
    <w:rsid w:val="003508BA"/>
    <w:rsid w:val="00350ADD"/>
    <w:rsid w:val="00350CB5"/>
    <w:rsid w:val="00350F7A"/>
    <w:rsid w:val="00351A4B"/>
    <w:rsid w:val="00351BA8"/>
    <w:rsid w:val="00351F08"/>
    <w:rsid w:val="00352024"/>
    <w:rsid w:val="00352235"/>
    <w:rsid w:val="00352D27"/>
    <w:rsid w:val="00354A96"/>
    <w:rsid w:val="00355379"/>
    <w:rsid w:val="00355663"/>
    <w:rsid w:val="00355D66"/>
    <w:rsid w:val="00356951"/>
    <w:rsid w:val="00356A23"/>
    <w:rsid w:val="00356B20"/>
    <w:rsid w:val="00356D96"/>
    <w:rsid w:val="00357103"/>
    <w:rsid w:val="003571BB"/>
    <w:rsid w:val="003573EA"/>
    <w:rsid w:val="003574EE"/>
    <w:rsid w:val="003601DF"/>
    <w:rsid w:val="0036062D"/>
    <w:rsid w:val="003607AA"/>
    <w:rsid w:val="00361092"/>
    <w:rsid w:val="003611F0"/>
    <w:rsid w:val="00361D10"/>
    <w:rsid w:val="00362AA3"/>
    <w:rsid w:val="003632F8"/>
    <w:rsid w:val="00364246"/>
    <w:rsid w:val="0036454A"/>
    <w:rsid w:val="00364750"/>
    <w:rsid w:val="00364C29"/>
    <w:rsid w:val="00365309"/>
    <w:rsid w:val="00366448"/>
    <w:rsid w:val="00366C55"/>
    <w:rsid w:val="00367118"/>
    <w:rsid w:val="003672A7"/>
    <w:rsid w:val="003675CF"/>
    <w:rsid w:val="003676B6"/>
    <w:rsid w:val="00367897"/>
    <w:rsid w:val="00367B6D"/>
    <w:rsid w:val="00367CC0"/>
    <w:rsid w:val="00367CF0"/>
    <w:rsid w:val="003709FF"/>
    <w:rsid w:val="00370A90"/>
    <w:rsid w:val="00370C94"/>
    <w:rsid w:val="00370FCD"/>
    <w:rsid w:val="003712E5"/>
    <w:rsid w:val="0037171D"/>
    <w:rsid w:val="00371771"/>
    <w:rsid w:val="00371EAB"/>
    <w:rsid w:val="00372D2E"/>
    <w:rsid w:val="003730BD"/>
    <w:rsid w:val="0037339C"/>
    <w:rsid w:val="00373906"/>
    <w:rsid w:val="00373E9D"/>
    <w:rsid w:val="00373F65"/>
    <w:rsid w:val="003750C1"/>
    <w:rsid w:val="0037527F"/>
    <w:rsid w:val="0037547E"/>
    <w:rsid w:val="00375D17"/>
    <w:rsid w:val="00375E6F"/>
    <w:rsid w:val="00375F6A"/>
    <w:rsid w:val="00376AF1"/>
    <w:rsid w:val="00376D09"/>
    <w:rsid w:val="00377A58"/>
    <w:rsid w:val="00377DD4"/>
    <w:rsid w:val="00377FB0"/>
    <w:rsid w:val="00380046"/>
    <w:rsid w:val="0038023A"/>
    <w:rsid w:val="00380D6F"/>
    <w:rsid w:val="00380F6C"/>
    <w:rsid w:val="00381819"/>
    <w:rsid w:val="00381C15"/>
    <w:rsid w:val="00381E7C"/>
    <w:rsid w:val="00381EE5"/>
    <w:rsid w:val="003822CB"/>
    <w:rsid w:val="00382415"/>
    <w:rsid w:val="00382E57"/>
    <w:rsid w:val="003832C6"/>
    <w:rsid w:val="003838C0"/>
    <w:rsid w:val="00383928"/>
    <w:rsid w:val="00383CD0"/>
    <w:rsid w:val="003844F4"/>
    <w:rsid w:val="003856ED"/>
    <w:rsid w:val="003863B7"/>
    <w:rsid w:val="003869DD"/>
    <w:rsid w:val="00386B2F"/>
    <w:rsid w:val="00386C9D"/>
    <w:rsid w:val="00386F21"/>
    <w:rsid w:val="003878E0"/>
    <w:rsid w:val="00390055"/>
    <w:rsid w:val="003907D9"/>
    <w:rsid w:val="003909DF"/>
    <w:rsid w:val="00390CAF"/>
    <w:rsid w:val="00392099"/>
    <w:rsid w:val="00392535"/>
    <w:rsid w:val="00392D3F"/>
    <w:rsid w:val="00392ED8"/>
    <w:rsid w:val="00392EF4"/>
    <w:rsid w:val="0039381D"/>
    <w:rsid w:val="00394AEE"/>
    <w:rsid w:val="0039589F"/>
    <w:rsid w:val="00395A9C"/>
    <w:rsid w:val="00396191"/>
    <w:rsid w:val="0039631E"/>
    <w:rsid w:val="0039669A"/>
    <w:rsid w:val="00396AAA"/>
    <w:rsid w:val="00396BD5"/>
    <w:rsid w:val="00397253"/>
    <w:rsid w:val="00397263"/>
    <w:rsid w:val="00397D7D"/>
    <w:rsid w:val="003A065A"/>
    <w:rsid w:val="003A112A"/>
    <w:rsid w:val="003A12ED"/>
    <w:rsid w:val="003A170D"/>
    <w:rsid w:val="003A231B"/>
    <w:rsid w:val="003A2FB0"/>
    <w:rsid w:val="003A300F"/>
    <w:rsid w:val="003A35A7"/>
    <w:rsid w:val="003A3BAC"/>
    <w:rsid w:val="003A3C27"/>
    <w:rsid w:val="003A3DFC"/>
    <w:rsid w:val="003A4808"/>
    <w:rsid w:val="003A4964"/>
    <w:rsid w:val="003A50F8"/>
    <w:rsid w:val="003A51D2"/>
    <w:rsid w:val="003A5533"/>
    <w:rsid w:val="003A5937"/>
    <w:rsid w:val="003A5D5F"/>
    <w:rsid w:val="003A6321"/>
    <w:rsid w:val="003A6378"/>
    <w:rsid w:val="003A6519"/>
    <w:rsid w:val="003A658B"/>
    <w:rsid w:val="003A6794"/>
    <w:rsid w:val="003A6877"/>
    <w:rsid w:val="003A68FF"/>
    <w:rsid w:val="003A6D8B"/>
    <w:rsid w:val="003A758D"/>
    <w:rsid w:val="003A75D0"/>
    <w:rsid w:val="003A7A60"/>
    <w:rsid w:val="003A7D67"/>
    <w:rsid w:val="003B00E7"/>
    <w:rsid w:val="003B027E"/>
    <w:rsid w:val="003B0711"/>
    <w:rsid w:val="003B073E"/>
    <w:rsid w:val="003B1258"/>
    <w:rsid w:val="003B13C9"/>
    <w:rsid w:val="003B15F5"/>
    <w:rsid w:val="003B16A1"/>
    <w:rsid w:val="003B18BF"/>
    <w:rsid w:val="003B229D"/>
    <w:rsid w:val="003B28AC"/>
    <w:rsid w:val="003B357C"/>
    <w:rsid w:val="003B3939"/>
    <w:rsid w:val="003B40E9"/>
    <w:rsid w:val="003B4809"/>
    <w:rsid w:val="003B4C63"/>
    <w:rsid w:val="003B4C67"/>
    <w:rsid w:val="003B521B"/>
    <w:rsid w:val="003B5384"/>
    <w:rsid w:val="003B5996"/>
    <w:rsid w:val="003B5C91"/>
    <w:rsid w:val="003B6210"/>
    <w:rsid w:val="003B63D1"/>
    <w:rsid w:val="003B64B2"/>
    <w:rsid w:val="003B6A36"/>
    <w:rsid w:val="003B6A4B"/>
    <w:rsid w:val="003B6BC4"/>
    <w:rsid w:val="003B6C89"/>
    <w:rsid w:val="003B6CFB"/>
    <w:rsid w:val="003B78B2"/>
    <w:rsid w:val="003B7CF1"/>
    <w:rsid w:val="003B7F5E"/>
    <w:rsid w:val="003C082D"/>
    <w:rsid w:val="003C088E"/>
    <w:rsid w:val="003C0D92"/>
    <w:rsid w:val="003C0DE3"/>
    <w:rsid w:val="003C0E4B"/>
    <w:rsid w:val="003C0EFB"/>
    <w:rsid w:val="003C1026"/>
    <w:rsid w:val="003C1097"/>
    <w:rsid w:val="003C148B"/>
    <w:rsid w:val="003C1C79"/>
    <w:rsid w:val="003C1CCB"/>
    <w:rsid w:val="003C2746"/>
    <w:rsid w:val="003C2E69"/>
    <w:rsid w:val="003C3896"/>
    <w:rsid w:val="003C38B6"/>
    <w:rsid w:val="003C3F13"/>
    <w:rsid w:val="003C411B"/>
    <w:rsid w:val="003C453C"/>
    <w:rsid w:val="003C4B37"/>
    <w:rsid w:val="003C4CAA"/>
    <w:rsid w:val="003C527A"/>
    <w:rsid w:val="003C55FD"/>
    <w:rsid w:val="003C6798"/>
    <w:rsid w:val="003C70D4"/>
    <w:rsid w:val="003C734B"/>
    <w:rsid w:val="003C746A"/>
    <w:rsid w:val="003C7995"/>
    <w:rsid w:val="003C7D93"/>
    <w:rsid w:val="003D0093"/>
    <w:rsid w:val="003D09F6"/>
    <w:rsid w:val="003D0ABB"/>
    <w:rsid w:val="003D0B10"/>
    <w:rsid w:val="003D0B63"/>
    <w:rsid w:val="003D0E55"/>
    <w:rsid w:val="003D0F44"/>
    <w:rsid w:val="003D1307"/>
    <w:rsid w:val="003D1CA2"/>
    <w:rsid w:val="003D1FA3"/>
    <w:rsid w:val="003D22D8"/>
    <w:rsid w:val="003D23AA"/>
    <w:rsid w:val="003D2603"/>
    <w:rsid w:val="003D2E2A"/>
    <w:rsid w:val="003D3AA1"/>
    <w:rsid w:val="003D412C"/>
    <w:rsid w:val="003D4729"/>
    <w:rsid w:val="003D5EAA"/>
    <w:rsid w:val="003D6321"/>
    <w:rsid w:val="003D6834"/>
    <w:rsid w:val="003D6907"/>
    <w:rsid w:val="003D6BFC"/>
    <w:rsid w:val="003D6F8C"/>
    <w:rsid w:val="003D77FA"/>
    <w:rsid w:val="003D79BF"/>
    <w:rsid w:val="003D7C7B"/>
    <w:rsid w:val="003D7F37"/>
    <w:rsid w:val="003E003A"/>
    <w:rsid w:val="003E00E9"/>
    <w:rsid w:val="003E010A"/>
    <w:rsid w:val="003E0868"/>
    <w:rsid w:val="003E0C64"/>
    <w:rsid w:val="003E1409"/>
    <w:rsid w:val="003E1599"/>
    <w:rsid w:val="003E1C6C"/>
    <w:rsid w:val="003E24BD"/>
    <w:rsid w:val="003E2A9F"/>
    <w:rsid w:val="003E2BDB"/>
    <w:rsid w:val="003E3CC1"/>
    <w:rsid w:val="003E495A"/>
    <w:rsid w:val="003E5494"/>
    <w:rsid w:val="003E6046"/>
    <w:rsid w:val="003E6350"/>
    <w:rsid w:val="003E652D"/>
    <w:rsid w:val="003E6C51"/>
    <w:rsid w:val="003E6E13"/>
    <w:rsid w:val="003E6F0A"/>
    <w:rsid w:val="003E76F5"/>
    <w:rsid w:val="003E7A4E"/>
    <w:rsid w:val="003E7E8D"/>
    <w:rsid w:val="003F024E"/>
    <w:rsid w:val="003F0BD8"/>
    <w:rsid w:val="003F1544"/>
    <w:rsid w:val="003F1A4E"/>
    <w:rsid w:val="003F1A50"/>
    <w:rsid w:val="003F24BA"/>
    <w:rsid w:val="003F2530"/>
    <w:rsid w:val="003F2C54"/>
    <w:rsid w:val="003F3595"/>
    <w:rsid w:val="003F37ED"/>
    <w:rsid w:val="003F38A8"/>
    <w:rsid w:val="003F3C50"/>
    <w:rsid w:val="003F40C1"/>
    <w:rsid w:val="003F40C3"/>
    <w:rsid w:val="003F43F3"/>
    <w:rsid w:val="003F4597"/>
    <w:rsid w:val="003F4788"/>
    <w:rsid w:val="003F4A24"/>
    <w:rsid w:val="003F5085"/>
    <w:rsid w:val="003F548A"/>
    <w:rsid w:val="003F5531"/>
    <w:rsid w:val="003F5547"/>
    <w:rsid w:val="003F5ACC"/>
    <w:rsid w:val="003F5C5F"/>
    <w:rsid w:val="003F5F40"/>
    <w:rsid w:val="003F65DF"/>
    <w:rsid w:val="003F7070"/>
    <w:rsid w:val="003F7199"/>
    <w:rsid w:val="003F72C9"/>
    <w:rsid w:val="003F7B91"/>
    <w:rsid w:val="0040050A"/>
    <w:rsid w:val="00400B7F"/>
    <w:rsid w:val="00401490"/>
    <w:rsid w:val="0040151C"/>
    <w:rsid w:val="00401EC9"/>
    <w:rsid w:val="00402722"/>
    <w:rsid w:val="0040279E"/>
    <w:rsid w:val="00402E7E"/>
    <w:rsid w:val="004030F7"/>
    <w:rsid w:val="00403215"/>
    <w:rsid w:val="00403788"/>
    <w:rsid w:val="004037EE"/>
    <w:rsid w:val="00404C02"/>
    <w:rsid w:val="00404ED1"/>
    <w:rsid w:val="00405372"/>
    <w:rsid w:val="00405655"/>
    <w:rsid w:val="004059EF"/>
    <w:rsid w:val="00406215"/>
    <w:rsid w:val="004065A8"/>
    <w:rsid w:val="00406974"/>
    <w:rsid w:val="00406E69"/>
    <w:rsid w:val="00406ED1"/>
    <w:rsid w:val="004073F1"/>
    <w:rsid w:val="00407667"/>
    <w:rsid w:val="0040774B"/>
    <w:rsid w:val="00407778"/>
    <w:rsid w:val="00407A6F"/>
    <w:rsid w:val="0041017D"/>
    <w:rsid w:val="00410A54"/>
    <w:rsid w:val="00410EC9"/>
    <w:rsid w:val="00411202"/>
    <w:rsid w:val="0041132B"/>
    <w:rsid w:val="00411730"/>
    <w:rsid w:val="004121ED"/>
    <w:rsid w:val="0041247A"/>
    <w:rsid w:val="0041283C"/>
    <w:rsid w:val="004132BF"/>
    <w:rsid w:val="00413C75"/>
    <w:rsid w:val="0041411B"/>
    <w:rsid w:val="00414A19"/>
    <w:rsid w:val="00414B83"/>
    <w:rsid w:val="00414D4B"/>
    <w:rsid w:val="00414D85"/>
    <w:rsid w:val="004158CB"/>
    <w:rsid w:val="00415B93"/>
    <w:rsid w:val="00415E71"/>
    <w:rsid w:val="00416705"/>
    <w:rsid w:val="004169E0"/>
    <w:rsid w:val="00417BCC"/>
    <w:rsid w:val="00417C8A"/>
    <w:rsid w:val="00420335"/>
    <w:rsid w:val="0042090F"/>
    <w:rsid w:val="00420BEC"/>
    <w:rsid w:val="00420DB0"/>
    <w:rsid w:val="004216C5"/>
    <w:rsid w:val="004216F1"/>
    <w:rsid w:val="00421C1A"/>
    <w:rsid w:val="00421DD9"/>
    <w:rsid w:val="004222CC"/>
    <w:rsid w:val="00422695"/>
    <w:rsid w:val="00422990"/>
    <w:rsid w:val="00422A21"/>
    <w:rsid w:val="00422CC5"/>
    <w:rsid w:val="004236EC"/>
    <w:rsid w:val="00423A65"/>
    <w:rsid w:val="00424352"/>
    <w:rsid w:val="00425B74"/>
    <w:rsid w:val="00425F7C"/>
    <w:rsid w:val="00426489"/>
    <w:rsid w:val="004265A0"/>
    <w:rsid w:val="0042663C"/>
    <w:rsid w:val="00426696"/>
    <w:rsid w:val="004267EF"/>
    <w:rsid w:val="00426B98"/>
    <w:rsid w:val="004271CA"/>
    <w:rsid w:val="004276DE"/>
    <w:rsid w:val="004302E2"/>
    <w:rsid w:val="00430683"/>
    <w:rsid w:val="004306C0"/>
    <w:rsid w:val="00430778"/>
    <w:rsid w:val="00430C99"/>
    <w:rsid w:val="00430E4D"/>
    <w:rsid w:val="004319CE"/>
    <w:rsid w:val="00431CB0"/>
    <w:rsid w:val="004322A5"/>
    <w:rsid w:val="004325A0"/>
    <w:rsid w:val="00432775"/>
    <w:rsid w:val="00432860"/>
    <w:rsid w:val="00432A43"/>
    <w:rsid w:val="00432B34"/>
    <w:rsid w:val="00433082"/>
    <w:rsid w:val="00433B18"/>
    <w:rsid w:val="00433C52"/>
    <w:rsid w:val="004346E3"/>
    <w:rsid w:val="00434EF9"/>
    <w:rsid w:val="004357EC"/>
    <w:rsid w:val="004359F7"/>
    <w:rsid w:val="004360C0"/>
    <w:rsid w:val="004367DB"/>
    <w:rsid w:val="0043691A"/>
    <w:rsid w:val="00436998"/>
    <w:rsid w:val="0043759F"/>
    <w:rsid w:val="0043791D"/>
    <w:rsid w:val="00437955"/>
    <w:rsid w:val="00437DB4"/>
    <w:rsid w:val="004416BD"/>
    <w:rsid w:val="00441E4D"/>
    <w:rsid w:val="004428CB"/>
    <w:rsid w:val="004429FB"/>
    <w:rsid w:val="00442A3C"/>
    <w:rsid w:val="004436CE"/>
    <w:rsid w:val="00443AA7"/>
    <w:rsid w:val="00443C6D"/>
    <w:rsid w:val="00444356"/>
    <w:rsid w:val="0044439B"/>
    <w:rsid w:val="0044463E"/>
    <w:rsid w:val="004449F3"/>
    <w:rsid w:val="00444F09"/>
    <w:rsid w:val="00445073"/>
    <w:rsid w:val="00445183"/>
    <w:rsid w:val="00445486"/>
    <w:rsid w:val="0044560B"/>
    <w:rsid w:val="004458E0"/>
    <w:rsid w:val="00445C7B"/>
    <w:rsid w:val="004463C5"/>
    <w:rsid w:val="00446D46"/>
    <w:rsid w:val="00446E01"/>
    <w:rsid w:val="0044737A"/>
    <w:rsid w:val="00447AF8"/>
    <w:rsid w:val="004508B6"/>
    <w:rsid w:val="00451050"/>
    <w:rsid w:val="00451618"/>
    <w:rsid w:val="00451945"/>
    <w:rsid w:val="004519B9"/>
    <w:rsid w:val="004521D5"/>
    <w:rsid w:val="00452258"/>
    <w:rsid w:val="00452472"/>
    <w:rsid w:val="00452603"/>
    <w:rsid w:val="00452C78"/>
    <w:rsid w:val="00453B28"/>
    <w:rsid w:val="0045445E"/>
    <w:rsid w:val="004544E2"/>
    <w:rsid w:val="00454503"/>
    <w:rsid w:val="00454E00"/>
    <w:rsid w:val="00454E0A"/>
    <w:rsid w:val="00455410"/>
    <w:rsid w:val="004557BC"/>
    <w:rsid w:val="00455B07"/>
    <w:rsid w:val="00455D07"/>
    <w:rsid w:val="0045606F"/>
    <w:rsid w:val="004567C0"/>
    <w:rsid w:val="004568E0"/>
    <w:rsid w:val="00456991"/>
    <w:rsid w:val="00456C39"/>
    <w:rsid w:val="00457460"/>
    <w:rsid w:val="00457E09"/>
    <w:rsid w:val="00460052"/>
    <w:rsid w:val="00460796"/>
    <w:rsid w:val="004608CB"/>
    <w:rsid w:val="00460CB7"/>
    <w:rsid w:val="00461223"/>
    <w:rsid w:val="00461D70"/>
    <w:rsid w:val="00461E1B"/>
    <w:rsid w:val="00462EB5"/>
    <w:rsid w:val="00463E37"/>
    <w:rsid w:val="00464329"/>
    <w:rsid w:val="00464C11"/>
    <w:rsid w:val="00465574"/>
    <w:rsid w:val="0046568B"/>
    <w:rsid w:val="00465AFE"/>
    <w:rsid w:val="00466323"/>
    <w:rsid w:val="0046653F"/>
    <w:rsid w:val="004669E9"/>
    <w:rsid w:val="00466C17"/>
    <w:rsid w:val="00466C54"/>
    <w:rsid w:val="00466DDC"/>
    <w:rsid w:val="00466EBD"/>
    <w:rsid w:val="00467166"/>
    <w:rsid w:val="00467B3C"/>
    <w:rsid w:val="004701C0"/>
    <w:rsid w:val="00470425"/>
    <w:rsid w:val="0047068A"/>
    <w:rsid w:val="00470AB5"/>
    <w:rsid w:val="00471A42"/>
    <w:rsid w:val="00471F2F"/>
    <w:rsid w:val="00472668"/>
    <w:rsid w:val="00472AD2"/>
    <w:rsid w:val="00472B57"/>
    <w:rsid w:val="004736AC"/>
    <w:rsid w:val="00474081"/>
    <w:rsid w:val="004740DE"/>
    <w:rsid w:val="00474BE6"/>
    <w:rsid w:val="00474C7F"/>
    <w:rsid w:val="00475506"/>
    <w:rsid w:val="004757AE"/>
    <w:rsid w:val="0047591A"/>
    <w:rsid w:val="0047644C"/>
    <w:rsid w:val="00476868"/>
    <w:rsid w:val="00476CE4"/>
    <w:rsid w:val="00476D00"/>
    <w:rsid w:val="004774B5"/>
    <w:rsid w:val="00477AF6"/>
    <w:rsid w:val="00480496"/>
    <w:rsid w:val="00480A25"/>
    <w:rsid w:val="00480B37"/>
    <w:rsid w:val="00480E11"/>
    <w:rsid w:val="00481014"/>
    <w:rsid w:val="00481A59"/>
    <w:rsid w:val="00482DAB"/>
    <w:rsid w:val="004830C7"/>
    <w:rsid w:val="004838D8"/>
    <w:rsid w:val="00483FF6"/>
    <w:rsid w:val="00484193"/>
    <w:rsid w:val="0048499D"/>
    <w:rsid w:val="00484BF1"/>
    <w:rsid w:val="00485FF4"/>
    <w:rsid w:val="00486615"/>
    <w:rsid w:val="004873B5"/>
    <w:rsid w:val="00487836"/>
    <w:rsid w:val="00490279"/>
    <w:rsid w:val="00490379"/>
    <w:rsid w:val="00490570"/>
    <w:rsid w:val="00490571"/>
    <w:rsid w:val="004908B1"/>
    <w:rsid w:val="00490C42"/>
    <w:rsid w:val="00490C7C"/>
    <w:rsid w:val="00490D5C"/>
    <w:rsid w:val="00490E6C"/>
    <w:rsid w:val="004916FE"/>
    <w:rsid w:val="00491997"/>
    <w:rsid w:val="00492049"/>
    <w:rsid w:val="004925FC"/>
    <w:rsid w:val="00492BBE"/>
    <w:rsid w:val="00492C68"/>
    <w:rsid w:val="00493000"/>
    <w:rsid w:val="00493179"/>
    <w:rsid w:val="004936DE"/>
    <w:rsid w:val="0049451D"/>
    <w:rsid w:val="00494B59"/>
    <w:rsid w:val="00495113"/>
    <w:rsid w:val="004952E4"/>
    <w:rsid w:val="00495CC5"/>
    <w:rsid w:val="00495E28"/>
    <w:rsid w:val="00496823"/>
    <w:rsid w:val="00496B87"/>
    <w:rsid w:val="004976BC"/>
    <w:rsid w:val="004976D5"/>
    <w:rsid w:val="00497E9D"/>
    <w:rsid w:val="004A0233"/>
    <w:rsid w:val="004A0525"/>
    <w:rsid w:val="004A081D"/>
    <w:rsid w:val="004A0D3B"/>
    <w:rsid w:val="004A1107"/>
    <w:rsid w:val="004A1739"/>
    <w:rsid w:val="004A17A1"/>
    <w:rsid w:val="004A1D51"/>
    <w:rsid w:val="004A2192"/>
    <w:rsid w:val="004A264F"/>
    <w:rsid w:val="004A298F"/>
    <w:rsid w:val="004A2E70"/>
    <w:rsid w:val="004A3350"/>
    <w:rsid w:val="004A3987"/>
    <w:rsid w:val="004A3B51"/>
    <w:rsid w:val="004A47BF"/>
    <w:rsid w:val="004A4C2F"/>
    <w:rsid w:val="004A4DE3"/>
    <w:rsid w:val="004A5306"/>
    <w:rsid w:val="004A57AC"/>
    <w:rsid w:val="004A59E0"/>
    <w:rsid w:val="004A5D7C"/>
    <w:rsid w:val="004A5F71"/>
    <w:rsid w:val="004A75E3"/>
    <w:rsid w:val="004A785C"/>
    <w:rsid w:val="004A78FD"/>
    <w:rsid w:val="004A7D46"/>
    <w:rsid w:val="004B047B"/>
    <w:rsid w:val="004B0D23"/>
    <w:rsid w:val="004B0D32"/>
    <w:rsid w:val="004B0D5C"/>
    <w:rsid w:val="004B0EE0"/>
    <w:rsid w:val="004B18A7"/>
    <w:rsid w:val="004B1A65"/>
    <w:rsid w:val="004B21F5"/>
    <w:rsid w:val="004B22FA"/>
    <w:rsid w:val="004B2EB0"/>
    <w:rsid w:val="004B30C4"/>
    <w:rsid w:val="004B30E2"/>
    <w:rsid w:val="004B316C"/>
    <w:rsid w:val="004B32C0"/>
    <w:rsid w:val="004B32EB"/>
    <w:rsid w:val="004B35D6"/>
    <w:rsid w:val="004B3AE6"/>
    <w:rsid w:val="004B415C"/>
    <w:rsid w:val="004B471D"/>
    <w:rsid w:val="004B4782"/>
    <w:rsid w:val="004B48AC"/>
    <w:rsid w:val="004B517E"/>
    <w:rsid w:val="004B5412"/>
    <w:rsid w:val="004B552E"/>
    <w:rsid w:val="004B5929"/>
    <w:rsid w:val="004B62FE"/>
    <w:rsid w:val="004B6431"/>
    <w:rsid w:val="004B69E4"/>
    <w:rsid w:val="004B6E62"/>
    <w:rsid w:val="004B6F2C"/>
    <w:rsid w:val="004B73F1"/>
    <w:rsid w:val="004B753F"/>
    <w:rsid w:val="004B7921"/>
    <w:rsid w:val="004B7B9C"/>
    <w:rsid w:val="004B7DC3"/>
    <w:rsid w:val="004C06BB"/>
    <w:rsid w:val="004C090C"/>
    <w:rsid w:val="004C0EE8"/>
    <w:rsid w:val="004C0F70"/>
    <w:rsid w:val="004C110F"/>
    <w:rsid w:val="004C18AC"/>
    <w:rsid w:val="004C1FF0"/>
    <w:rsid w:val="004C27FC"/>
    <w:rsid w:val="004C2D32"/>
    <w:rsid w:val="004C3BA1"/>
    <w:rsid w:val="004C41DE"/>
    <w:rsid w:val="004C4AB2"/>
    <w:rsid w:val="004C4EBD"/>
    <w:rsid w:val="004C523D"/>
    <w:rsid w:val="004C57E0"/>
    <w:rsid w:val="004C58E7"/>
    <w:rsid w:val="004C5C44"/>
    <w:rsid w:val="004C5F08"/>
    <w:rsid w:val="004C5FD1"/>
    <w:rsid w:val="004C6AE4"/>
    <w:rsid w:val="004C71B9"/>
    <w:rsid w:val="004C7C01"/>
    <w:rsid w:val="004C7ED2"/>
    <w:rsid w:val="004C7F48"/>
    <w:rsid w:val="004C7FF4"/>
    <w:rsid w:val="004D07D0"/>
    <w:rsid w:val="004D0DB8"/>
    <w:rsid w:val="004D190E"/>
    <w:rsid w:val="004D1AD7"/>
    <w:rsid w:val="004D1B5B"/>
    <w:rsid w:val="004D2792"/>
    <w:rsid w:val="004D2BFF"/>
    <w:rsid w:val="004D36C3"/>
    <w:rsid w:val="004D3A66"/>
    <w:rsid w:val="004D522B"/>
    <w:rsid w:val="004D5352"/>
    <w:rsid w:val="004D546A"/>
    <w:rsid w:val="004D677C"/>
    <w:rsid w:val="004D67FE"/>
    <w:rsid w:val="004D7BB5"/>
    <w:rsid w:val="004E0127"/>
    <w:rsid w:val="004E18FA"/>
    <w:rsid w:val="004E1929"/>
    <w:rsid w:val="004E221D"/>
    <w:rsid w:val="004E3105"/>
    <w:rsid w:val="004E3282"/>
    <w:rsid w:val="004E33BD"/>
    <w:rsid w:val="004E387F"/>
    <w:rsid w:val="004E3BA5"/>
    <w:rsid w:val="004E3C07"/>
    <w:rsid w:val="004E415D"/>
    <w:rsid w:val="004E4513"/>
    <w:rsid w:val="004E4F17"/>
    <w:rsid w:val="004E4F7F"/>
    <w:rsid w:val="004E5446"/>
    <w:rsid w:val="004E5568"/>
    <w:rsid w:val="004E5776"/>
    <w:rsid w:val="004E6422"/>
    <w:rsid w:val="004E6438"/>
    <w:rsid w:val="004E64CA"/>
    <w:rsid w:val="004E6B5A"/>
    <w:rsid w:val="004E6C9A"/>
    <w:rsid w:val="004E6E30"/>
    <w:rsid w:val="004E6EB1"/>
    <w:rsid w:val="004E767E"/>
    <w:rsid w:val="004E799B"/>
    <w:rsid w:val="004E7B3F"/>
    <w:rsid w:val="004E7C59"/>
    <w:rsid w:val="004E7C83"/>
    <w:rsid w:val="004E7DDB"/>
    <w:rsid w:val="004F0259"/>
    <w:rsid w:val="004F08AB"/>
    <w:rsid w:val="004F0FD5"/>
    <w:rsid w:val="004F11B6"/>
    <w:rsid w:val="004F168B"/>
    <w:rsid w:val="004F187D"/>
    <w:rsid w:val="004F1D5A"/>
    <w:rsid w:val="004F203A"/>
    <w:rsid w:val="004F2261"/>
    <w:rsid w:val="004F22A8"/>
    <w:rsid w:val="004F3727"/>
    <w:rsid w:val="004F3D05"/>
    <w:rsid w:val="004F4133"/>
    <w:rsid w:val="004F4988"/>
    <w:rsid w:val="004F4EC8"/>
    <w:rsid w:val="004F54AE"/>
    <w:rsid w:val="004F571A"/>
    <w:rsid w:val="004F57E0"/>
    <w:rsid w:val="004F6157"/>
    <w:rsid w:val="004F69B3"/>
    <w:rsid w:val="004F6C43"/>
    <w:rsid w:val="004F73EB"/>
    <w:rsid w:val="004F75DC"/>
    <w:rsid w:val="00500090"/>
    <w:rsid w:val="00500342"/>
    <w:rsid w:val="00500638"/>
    <w:rsid w:val="00500F1A"/>
    <w:rsid w:val="005015EC"/>
    <w:rsid w:val="00501A98"/>
    <w:rsid w:val="005027AA"/>
    <w:rsid w:val="00502BAE"/>
    <w:rsid w:val="00502E30"/>
    <w:rsid w:val="00502EC0"/>
    <w:rsid w:val="00502F20"/>
    <w:rsid w:val="005031AD"/>
    <w:rsid w:val="0050369E"/>
    <w:rsid w:val="00503745"/>
    <w:rsid w:val="005039B4"/>
    <w:rsid w:val="00503A80"/>
    <w:rsid w:val="00503AF6"/>
    <w:rsid w:val="005044D6"/>
    <w:rsid w:val="0050468C"/>
    <w:rsid w:val="0050470D"/>
    <w:rsid w:val="00504CD9"/>
    <w:rsid w:val="00505142"/>
    <w:rsid w:val="00505395"/>
    <w:rsid w:val="0050571B"/>
    <w:rsid w:val="0050572A"/>
    <w:rsid w:val="00506526"/>
    <w:rsid w:val="005065F0"/>
    <w:rsid w:val="00506890"/>
    <w:rsid w:val="00507738"/>
    <w:rsid w:val="005077D5"/>
    <w:rsid w:val="00507E20"/>
    <w:rsid w:val="00510387"/>
    <w:rsid w:val="005106F2"/>
    <w:rsid w:val="005108A6"/>
    <w:rsid w:val="005109AC"/>
    <w:rsid w:val="00510A72"/>
    <w:rsid w:val="00510DCB"/>
    <w:rsid w:val="005111E5"/>
    <w:rsid w:val="0051176E"/>
    <w:rsid w:val="00511C2F"/>
    <w:rsid w:val="00511C87"/>
    <w:rsid w:val="00512095"/>
    <w:rsid w:val="00512194"/>
    <w:rsid w:val="00513579"/>
    <w:rsid w:val="00513D4D"/>
    <w:rsid w:val="00514069"/>
    <w:rsid w:val="005140A6"/>
    <w:rsid w:val="00514473"/>
    <w:rsid w:val="00514886"/>
    <w:rsid w:val="005155B9"/>
    <w:rsid w:val="00515630"/>
    <w:rsid w:val="00516A29"/>
    <w:rsid w:val="00516B96"/>
    <w:rsid w:val="0051712F"/>
    <w:rsid w:val="005173B2"/>
    <w:rsid w:val="00517883"/>
    <w:rsid w:val="00517BC0"/>
    <w:rsid w:val="00520391"/>
    <w:rsid w:val="00520C7E"/>
    <w:rsid w:val="00520C8C"/>
    <w:rsid w:val="00520CDE"/>
    <w:rsid w:val="00520FD4"/>
    <w:rsid w:val="00522ADE"/>
    <w:rsid w:val="00522B82"/>
    <w:rsid w:val="005236C9"/>
    <w:rsid w:val="0052412F"/>
    <w:rsid w:val="005244F3"/>
    <w:rsid w:val="005254C5"/>
    <w:rsid w:val="00525A4F"/>
    <w:rsid w:val="005260C6"/>
    <w:rsid w:val="005262AE"/>
    <w:rsid w:val="00526318"/>
    <w:rsid w:val="00526AC2"/>
    <w:rsid w:val="0052734C"/>
    <w:rsid w:val="005279F7"/>
    <w:rsid w:val="00527BC6"/>
    <w:rsid w:val="00527F37"/>
    <w:rsid w:val="005306C8"/>
    <w:rsid w:val="00530873"/>
    <w:rsid w:val="005309B8"/>
    <w:rsid w:val="00530AB0"/>
    <w:rsid w:val="005311D9"/>
    <w:rsid w:val="00532521"/>
    <w:rsid w:val="00532A95"/>
    <w:rsid w:val="00532B4F"/>
    <w:rsid w:val="00533A5C"/>
    <w:rsid w:val="00533C5D"/>
    <w:rsid w:val="0053464D"/>
    <w:rsid w:val="005346E8"/>
    <w:rsid w:val="00534811"/>
    <w:rsid w:val="005352A7"/>
    <w:rsid w:val="00535509"/>
    <w:rsid w:val="00535766"/>
    <w:rsid w:val="00535891"/>
    <w:rsid w:val="00535A98"/>
    <w:rsid w:val="00535AC0"/>
    <w:rsid w:val="00535DE0"/>
    <w:rsid w:val="005369D3"/>
    <w:rsid w:val="00536A4E"/>
    <w:rsid w:val="00536F45"/>
    <w:rsid w:val="00537311"/>
    <w:rsid w:val="00537578"/>
    <w:rsid w:val="005375DF"/>
    <w:rsid w:val="0053777F"/>
    <w:rsid w:val="005403E8"/>
    <w:rsid w:val="00540430"/>
    <w:rsid w:val="00540480"/>
    <w:rsid w:val="0054093F"/>
    <w:rsid w:val="00540EAD"/>
    <w:rsid w:val="00540EDC"/>
    <w:rsid w:val="00540F3C"/>
    <w:rsid w:val="00541014"/>
    <w:rsid w:val="00541220"/>
    <w:rsid w:val="00541854"/>
    <w:rsid w:val="00541B43"/>
    <w:rsid w:val="00541E4E"/>
    <w:rsid w:val="00542E0A"/>
    <w:rsid w:val="005430D7"/>
    <w:rsid w:val="00543504"/>
    <w:rsid w:val="00543CC9"/>
    <w:rsid w:val="00545100"/>
    <w:rsid w:val="00546452"/>
    <w:rsid w:val="0054666E"/>
    <w:rsid w:val="00547881"/>
    <w:rsid w:val="00547E3E"/>
    <w:rsid w:val="0055054D"/>
    <w:rsid w:val="00550B09"/>
    <w:rsid w:val="00550E96"/>
    <w:rsid w:val="005513D5"/>
    <w:rsid w:val="00551660"/>
    <w:rsid w:val="00551DBD"/>
    <w:rsid w:val="00551EC0"/>
    <w:rsid w:val="00552417"/>
    <w:rsid w:val="00552609"/>
    <w:rsid w:val="0055295A"/>
    <w:rsid w:val="00552B8C"/>
    <w:rsid w:val="00552D69"/>
    <w:rsid w:val="00552FD2"/>
    <w:rsid w:val="00553A93"/>
    <w:rsid w:val="00553E96"/>
    <w:rsid w:val="005545FA"/>
    <w:rsid w:val="00554DDC"/>
    <w:rsid w:val="005550E8"/>
    <w:rsid w:val="00555646"/>
    <w:rsid w:val="005557C6"/>
    <w:rsid w:val="00556076"/>
    <w:rsid w:val="00556236"/>
    <w:rsid w:val="005568CF"/>
    <w:rsid w:val="00557B90"/>
    <w:rsid w:val="00557CE2"/>
    <w:rsid w:val="00557F4E"/>
    <w:rsid w:val="0056031E"/>
    <w:rsid w:val="00560368"/>
    <w:rsid w:val="0056041A"/>
    <w:rsid w:val="00561090"/>
    <w:rsid w:val="00561410"/>
    <w:rsid w:val="00561C04"/>
    <w:rsid w:val="005630A9"/>
    <w:rsid w:val="005631AB"/>
    <w:rsid w:val="00564595"/>
    <w:rsid w:val="00564A97"/>
    <w:rsid w:val="00564F07"/>
    <w:rsid w:val="00565586"/>
    <w:rsid w:val="00565604"/>
    <w:rsid w:val="005659AA"/>
    <w:rsid w:val="00566388"/>
    <w:rsid w:val="005664AC"/>
    <w:rsid w:val="00567329"/>
    <w:rsid w:val="005676BC"/>
    <w:rsid w:val="00567963"/>
    <w:rsid w:val="005701DA"/>
    <w:rsid w:val="0057046F"/>
    <w:rsid w:val="005705D6"/>
    <w:rsid w:val="00570852"/>
    <w:rsid w:val="00570C02"/>
    <w:rsid w:val="005712C4"/>
    <w:rsid w:val="00571A85"/>
    <w:rsid w:val="0057271B"/>
    <w:rsid w:val="00572C08"/>
    <w:rsid w:val="005737FA"/>
    <w:rsid w:val="0057411B"/>
    <w:rsid w:val="00574182"/>
    <w:rsid w:val="005742A8"/>
    <w:rsid w:val="005745EE"/>
    <w:rsid w:val="00574719"/>
    <w:rsid w:val="005747C9"/>
    <w:rsid w:val="00574D4F"/>
    <w:rsid w:val="005759D8"/>
    <w:rsid w:val="00575B7B"/>
    <w:rsid w:val="00575C0D"/>
    <w:rsid w:val="00576035"/>
    <w:rsid w:val="005766B2"/>
    <w:rsid w:val="00576F77"/>
    <w:rsid w:val="00577089"/>
    <w:rsid w:val="00577531"/>
    <w:rsid w:val="00577B19"/>
    <w:rsid w:val="00577CFA"/>
    <w:rsid w:val="00580F8D"/>
    <w:rsid w:val="005812E8"/>
    <w:rsid w:val="0058135F"/>
    <w:rsid w:val="00581623"/>
    <w:rsid w:val="00581E07"/>
    <w:rsid w:val="00581EFB"/>
    <w:rsid w:val="00582165"/>
    <w:rsid w:val="005822D3"/>
    <w:rsid w:val="005827C7"/>
    <w:rsid w:val="00583559"/>
    <w:rsid w:val="0058369C"/>
    <w:rsid w:val="0058379A"/>
    <w:rsid w:val="00584227"/>
    <w:rsid w:val="00584769"/>
    <w:rsid w:val="00584D0D"/>
    <w:rsid w:val="00585399"/>
    <w:rsid w:val="005853F3"/>
    <w:rsid w:val="00586074"/>
    <w:rsid w:val="00586158"/>
    <w:rsid w:val="00586B91"/>
    <w:rsid w:val="00586CFF"/>
    <w:rsid w:val="00586E6B"/>
    <w:rsid w:val="005878E4"/>
    <w:rsid w:val="00587910"/>
    <w:rsid w:val="00587EDF"/>
    <w:rsid w:val="00590042"/>
    <w:rsid w:val="0059064E"/>
    <w:rsid w:val="00590C19"/>
    <w:rsid w:val="00590C78"/>
    <w:rsid w:val="00590FC8"/>
    <w:rsid w:val="0059137F"/>
    <w:rsid w:val="00591545"/>
    <w:rsid w:val="005916CF"/>
    <w:rsid w:val="00592069"/>
    <w:rsid w:val="00592139"/>
    <w:rsid w:val="00592170"/>
    <w:rsid w:val="005922DD"/>
    <w:rsid w:val="0059253D"/>
    <w:rsid w:val="005925CD"/>
    <w:rsid w:val="00592949"/>
    <w:rsid w:val="00593B21"/>
    <w:rsid w:val="0059431A"/>
    <w:rsid w:val="00595088"/>
    <w:rsid w:val="00595407"/>
    <w:rsid w:val="005954AD"/>
    <w:rsid w:val="00595C09"/>
    <w:rsid w:val="005964B0"/>
    <w:rsid w:val="005964DA"/>
    <w:rsid w:val="00596550"/>
    <w:rsid w:val="005968AF"/>
    <w:rsid w:val="00596BC2"/>
    <w:rsid w:val="00596EF7"/>
    <w:rsid w:val="00597175"/>
    <w:rsid w:val="0059723E"/>
    <w:rsid w:val="00597D9C"/>
    <w:rsid w:val="00597F4F"/>
    <w:rsid w:val="005A0101"/>
    <w:rsid w:val="005A031E"/>
    <w:rsid w:val="005A0753"/>
    <w:rsid w:val="005A16AB"/>
    <w:rsid w:val="005A1709"/>
    <w:rsid w:val="005A1F47"/>
    <w:rsid w:val="005A2F85"/>
    <w:rsid w:val="005A3426"/>
    <w:rsid w:val="005A4038"/>
    <w:rsid w:val="005A40B0"/>
    <w:rsid w:val="005A516F"/>
    <w:rsid w:val="005A55F5"/>
    <w:rsid w:val="005A5662"/>
    <w:rsid w:val="005A5818"/>
    <w:rsid w:val="005A630C"/>
    <w:rsid w:val="005A6613"/>
    <w:rsid w:val="005A6C9D"/>
    <w:rsid w:val="005A7E06"/>
    <w:rsid w:val="005A7F70"/>
    <w:rsid w:val="005B04AD"/>
    <w:rsid w:val="005B14C2"/>
    <w:rsid w:val="005B16F6"/>
    <w:rsid w:val="005B2B10"/>
    <w:rsid w:val="005B2B74"/>
    <w:rsid w:val="005B377F"/>
    <w:rsid w:val="005B3CE1"/>
    <w:rsid w:val="005B4554"/>
    <w:rsid w:val="005B4644"/>
    <w:rsid w:val="005B464A"/>
    <w:rsid w:val="005B4D09"/>
    <w:rsid w:val="005B61CB"/>
    <w:rsid w:val="005B651C"/>
    <w:rsid w:val="005B67D6"/>
    <w:rsid w:val="005B686F"/>
    <w:rsid w:val="005B6879"/>
    <w:rsid w:val="005B6CA2"/>
    <w:rsid w:val="005B74DF"/>
    <w:rsid w:val="005B75B5"/>
    <w:rsid w:val="005B75F3"/>
    <w:rsid w:val="005B7C98"/>
    <w:rsid w:val="005B7CBD"/>
    <w:rsid w:val="005B7EE7"/>
    <w:rsid w:val="005C0088"/>
    <w:rsid w:val="005C00E1"/>
    <w:rsid w:val="005C1A74"/>
    <w:rsid w:val="005C1E1C"/>
    <w:rsid w:val="005C203E"/>
    <w:rsid w:val="005C2750"/>
    <w:rsid w:val="005C29C5"/>
    <w:rsid w:val="005C3A8D"/>
    <w:rsid w:val="005C42D1"/>
    <w:rsid w:val="005C465A"/>
    <w:rsid w:val="005C482B"/>
    <w:rsid w:val="005C50E8"/>
    <w:rsid w:val="005C517F"/>
    <w:rsid w:val="005C5652"/>
    <w:rsid w:val="005C5D9A"/>
    <w:rsid w:val="005C5D9E"/>
    <w:rsid w:val="005C6F7F"/>
    <w:rsid w:val="005C7040"/>
    <w:rsid w:val="005C79F0"/>
    <w:rsid w:val="005C7E2D"/>
    <w:rsid w:val="005D0169"/>
    <w:rsid w:val="005D035F"/>
    <w:rsid w:val="005D04CE"/>
    <w:rsid w:val="005D0617"/>
    <w:rsid w:val="005D0A51"/>
    <w:rsid w:val="005D0D5B"/>
    <w:rsid w:val="005D1249"/>
    <w:rsid w:val="005D13AC"/>
    <w:rsid w:val="005D1B29"/>
    <w:rsid w:val="005D317B"/>
    <w:rsid w:val="005D3468"/>
    <w:rsid w:val="005D39E3"/>
    <w:rsid w:val="005D39E4"/>
    <w:rsid w:val="005D4424"/>
    <w:rsid w:val="005D4462"/>
    <w:rsid w:val="005D44AE"/>
    <w:rsid w:val="005D4EC7"/>
    <w:rsid w:val="005D5395"/>
    <w:rsid w:val="005D6299"/>
    <w:rsid w:val="005D62FA"/>
    <w:rsid w:val="005D648D"/>
    <w:rsid w:val="005D6693"/>
    <w:rsid w:val="005D6836"/>
    <w:rsid w:val="005D6A95"/>
    <w:rsid w:val="005D7088"/>
    <w:rsid w:val="005D716B"/>
    <w:rsid w:val="005D79B0"/>
    <w:rsid w:val="005D79D4"/>
    <w:rsid w:val="005D7AA5"/>
    <w:rsid w:val="005D7D70"/>
    <w:rsid w:val="005D7E03"/>
    <w:rsid w:val="005E0306"/>
    <w:rsid w:val="005E11BD"/>
    <w:rsid w:val="005E11C5"/>
    <w:rsid w:val="005E143F"/>
    <w:rsid w:val="005E17EF"/>
    <w:rsid w:val="005E2172"/>
    <w:rsid w:val="005E27AC"/>
    <w:rsid w:val="005E28E6"/>
    <w:rsid w:val="005E31FD"/>
    <w:rsid w:val="005E385B"/>
    <w:rsid w:val="005E3906"/>
    <w:rsid w:val="005E3EA5"/>
    <w:rsid w:val="005E534E"/>
    <w:rsid w:val="005E6359"/>
    <w:rsid w:val="005E6E02"/>
    <w:rsid w:val="005E6F77"/>
    <w:rsid w:val="005E7F39"/>
    <w:rsid w:val="005F0249"/>
    <w:rsid w:val="005F0698"/>
    <w:rsid w:val="005F0785"/>
    <w:rsid w:val="005F0B7E"/>
    <w:rsid w:val="005F0E0D"/>
    <w:rsid w:val="005F10B9"/>
    <w:rsid w:val="005F11FF"/>
    <w:rsid w:val="005F161B"/>
    <w:rsid w:val="005F1BEA"/>
    <w:rsid w:val="005F2195"/>
    <w:rsid w:val="005F2978"/>
    <w:rsid w:val="005F298A"/>
    <w:rsid w:val="005F2E3A"/>
    <w:rsid w:val="005F4055"/>
    <w:rsid w:val="005F4288"/>
    <w:rsid w:val="005F43FF"/>
    <w:rsid w:val="005F44D0"/>
    <w:rsid w:val="005F4702"/>
    <w:rsid w:val="005F47BF"/>
    <w:rsid w:val="005F48CB"/>
    <w:rsid w:val="005F4B07"/>
    <w:rsid w:val="005F5332"/>
    <w:rsid w:val="005F5E9A"/>
    <w:rsid w:val="005F602A"/>
    <w:rsid w:val="005F6412"/>
    <w:rsid w:val="005F66D4"/>
    <w:rsid w:val="005F6AD9"/>
    <w:rsid w:val="005F758E"/>
    <w:rsid w:val="005F79E7"/>
    <w:rsid w:val="005F7A42"/>
    <w:rsid w:val="005F7B88"/>
    <w:rsid w:val="005F7F5D"/>
    <w:rsid w:val="0060004F"/>
    <w:rsid w:val="006000D3"/>
    <w:rsid w:val="006007F5"/>
    <w:rsid w:val="00600837"/>
    <w:rsid w:val="0060090C"/>
    <w:rsid w:val="00600A31"/>
    <w:rsid w:val="00601642"/>
    <w:rsid w:val="006018E8"/>
    <w:rsid w:val="00601C22"/>
    <w:rsid w:val="00601D3D"/>
    <w:rsid w:val="00601E98"/>
    <w:rsid w:val="006025C9"/>
    <w:rsid w:val="00602812"/>
    <w:rsid w:val="00602A8D"/>
    <w:rsid w:val="00602A93"/>
    <w:rsid w:val="00602C41"/>
    <w:rsid w:val="00602DDF"/>
    <w:rsid w:val="00602F88"/>
    <w:rsid w:val="006030E9"/>
    <w:rsid w:val="00603184"/>
    <w:rsid w:val="0060342D"/>
    <w:rsid w:val="00604007"/>
    <w:rsid w:val="00604174"/>
    <w:rsid w:val="006043D5"/>
    <w:rsid w:val="00604C60"/>
    <w:rsid w:val="00605183"/>
    <w:rsid w:val="00605994"/>
    <w:rsid w:val="00605E4F"/>
    <w:rsid w:val="00606629"/>
    <w:rsid w:val="00606DD1"/>
    <w:rsid w:val="006070C2"/>
    <w:rsid w:val="006070CC"/>
    <w:rsid w:val="00607188"/>
    <w:rsid w:val="0060746C"/>
    <w:rsid w:val="006076BD"/>
    <w:rsid w:val="00607E32"/>
    <w:rsid w:val="00610046"/>
    <w:rsid w:val="00610590"/>
    <w:rsid w:val="0061080E"/>
    <w:rsid w:val="00610B5A"/>
    <w:rsid w:val="00611172"/>
    <w:rsid w:val="006112A0"/>
    <w:rsid w:val="00611489"/>
    <w:rsid w:val="00611BEA"/>
    <w:rsid w:val="00611EB1"/>
    <w:rsid w:val="00612185"/>
    <w:rsid w:val="00612F0E"/>
    <w:rsid w:val="00613573"/>
    <w:rsid w:val="00613A78"/>
    <w:rsid w:val="00613D1E"/>
    <w:rsid w:val="00613EDB"/>
    <w:rsid w:val="00613F82"/>
    <w:rsid w:val="00613F84"/>
    <w:rsid w:val="00614258"/>
    <w:rsid w:val="006142AA"/>
    <w:rsid w:val="00614828"/>
    <w:rsid w:val="0061567A"/>
    <w:rsid w:val="00615C6F"/>
    <w:rsid w:val="00615E2C"/>
    <w:rsid w:val="00615E94"/>
    <w:rsid w:val="006168F3"/>
    <w:rsid w:val="00616CE3"/>
    <w:rsid w:val="00617504"/>
    <w:rsid w:val="00617545"/>
    <w:rsid w:val="00617F79"/>
    <w:rsid w:val="00620E82"/>
    <w:rsid w:val="00621135"/>
    <w:rsid w:val="00621238"/>
    <w:rsid w:val="00621DD2"/>
    <w:rsid w:val="006222E9"/>
    <w:rsid w:val="00622647"/>
    <w:rsid w:val="0062290B"/>
    <w:rsid w:val="00622DD1"/>
    <w:rsid w:val="0062325E"/>
    <w:rsid w:val="00623E9E"/>
    <w:rsid w:val="006242E4"/>
    <w:rsid w:val="006243FC"/>
    <w:rsid w:val="00624975"/>
    <w:rsid w:val="00624AC2"/>
    <w:rsid w:val="00624CB6"/>
    <w:rsid w:val="00624FD1"/>
    <w:rsid w:val="0062509B"/>
    <w:rsid w:val="006252AB"/>
    <w:rsid w:val="00625306"/>
    <w:rsid w:val="00625659"/>
    <w:rsid w:val="006257CF"/>
    <w:rsid w:val="006259F5"/>
    <w:rsid w:val="00625B78"/>
    <w:rsid w:val="006262A9"/>
    <w:rsid w:val="006262F9"/>
    <w:rsid w:val="006273FF"/>
    <w:rsid w:val="006301E7"/>
    <w:rsid w:val="0063050C"/>
    <w:rsid w:val="0063066B"/>
    <w:rsid w:val="00630685"/>
    <w:rsid w:val="006306D8"/>
    <w:rsid w:val="006309CC"/>
    <w:rsid w:val="00630ED6"/>
    <w:rsid w:val="006310A5"/>
    <w:rsid w:val="006311CE"/>
    <w:rsid w:val="0063154F"/>
    <w:rsid w:val="00631BDE"/>
    <w:rsid w:val="00631F53"/>
    <w:rsid w:val="00631F9E"/>
    <w:rsid w:val="0063211D"/>
    <w:rsid w:val="006322FD"/>
    <w:rsid w:val="00632A3D"/>
    <w:rsid w:val="00632BE5"/>
    <w:rsid w:val="00632C91"/>
    <w:rsid w:val="00632EBF"/>
    <w:rsid w:val="00633193"/>
    <w:rsid w:val="00633227"/>
    <w:rsid w:val="0063324B"/>
    <w:rsid w:val="00633C1A"/>
    <w:rsid w:val="006344EA"/>
    <w:rsid w:val="0063458B"/>
    <w:rsid w:val="006347E5"/>
    <w:rsid w:val="0063482B"/>
    <w:rsid w:val="00634A34"/>
    <w:rsid w:val="00634A6A"/>
    <w:rsid w:val="00634F3C"/>
    <w:rsid w:val="0063540C"/>
    <w:rsid w:val="006357D3"/>
    <w:rsid w:val="00635C2D"/>
    <w:rsid w:val="00635F2C"/>
    <w:rsid w:val="006360AC"/>
    <w:rsid w:val="006362B0"/>
    <w:rsid w:val="00636341"/>
    <w:rsid w:val="0063665F"/>
    <w:rsid w:val="00636D52"/>
    <w:rsid w:val="00636DA6"/>
    <w:rsid w:val="0063771A"/>
    <w:rsid w:val="00640057"/>
    <w:rsid w:val="006402D4"/>
    <w:rsid w:val="006413A8"/>
    <w:rsid w:val="00641565"/>
    <w:rsid w:val="006416D6"/>
    <w:rsid w:val="006418BA"/>
    <w:rsid w:val="00641959"/>
    <w:rsid w:val="006427BC"/>
    <w:rsid w:val="00643002"/>
    <w:rsid w:val="00643DB4"/>
    <w:rsid w:val="0064405B"/>
    <w:rsid w:val="0064425D"/>
    <w:rsid w:val="00644361"/>
    <w:rsid w:val="006448BC"/>
    <w:rsid w:val="00644C8A"/>
    <w:rsid w:val="00644E22"/>
    <w:rsid w:val="0064578C"/>
    <w:rsid w:val="006459EB"/>
    <w:rsid w:val="00645A70"/>
    <w:rsid w:val="00645C2D"/>
    <w:rsid w:val="00645F2A"/>
    <w:rsid w:val="00646184"/>
    <w:rsid w:val="0064635F"/>
    <w:rsid w:val="00647CF0"/>
    <w:rsid w:val="006501D5"/>
    <w:rsid w:val="006502C5"/>
    <w:rsid w:val="00650449"/>
    <w:rsid w:val="006508FC"/>
    <w:rsid w:val="00652036"/>
    <w:rsid w:val="006523FC"/>
    <w:rsid w:val="0065254A"/>
    <w:rsid w:val="00652704"/>
    <w:rsid w:val="00652951"/>
    <w:rsid w:val="006529EA"/>
    <w:rsid w:val="00652B4C"/>
    <w:rsid w:val="006532A9"/>
    <w:rsid w:val="006536A6"/>
    <w:rsid w:val="00653B0F"/>
    <w:rsid w:val="0065401B"/>
    <w:rsid w:val="00654A22"/>
    <w:rsid w:val="006559CD"/>
    <w:rsid w:val="0065695E"/>
    <w:rsid w:val="00656EF6"/>
    <w:rsid w:val="006574DA"/>
    <w:rsid w:val="006578F5"/>
    <w:rsid w:val="00657D00"/>
    <w:rsid w:val="006602BC"/>
    <w:rsid w:val="0066031B"/>
    <w:rsid w:val="00660B5E"/>
    <w:rsid w:val="0066108F"/>
    <w:rsid w:val="00661104"/>
    <w:rsid w:val="00661129"/>
    <w:rsid w:val="00661445"/>
    <w:rsid w:val="006619B4"/>
    <w:rsid w:val="00661BAF"/>
    <w:rsid w:val="0066253D"/>
    <w:rsid w:val="00663103"/>
    <w:rsid w:val="006631FC"/>
    <w:rsid w:val="006633EE"/>
    <w:rsid w:val="006637B5"/>
    <w:rsid w:val="0066391B"/>
    <w:rsid w:val="00663E03"/>
    <w:rsid w:val="0066403E"/>
    <w:rsid w:val="0066416C"/>
    <w:rsid w:val="00664319"/>
    <w:rsid w:val="0066443A"/>
    <w:rsid w:val="006649A6"/>
    <w:rsid w:val="00664D87"/>
    <w:rsid w:val="006652D6"/>
    <w:rsid w:val="00665920"/>
    <w:rsid w:val="00666823"/>
    <w:rsid w:val="00667341"/>
    <w:rsid w:val="00667860"/>
    <w:rsid w:val="00667A7B"/>
    <w:rsid w:val="00670295"/>
    <w:rsid w:val="00670722"/>
    <w:rsid w:val="0067090C"/>
    <w:rsid w:val="00670D19"/>
    <w:rsid w:val="0067115E"/>
    <w:rsid w:val="006714C1"/>
    <w:rsid w:val="0067150D"/>
    <w:rsid w:val="0067161F"/>
    <w:rsid w:val="00671918"/>
    <w:rsid w:val="00671A0C"/>
    <w:rsid w:val="00671FC6"/>
    <w:rsid w:val="00672ACC"/>
    <w:rsid w:val="00672B7E"/>
    <w:rsid w:val="006730A9"/>
    <w:rsid w:val="00673591"/>
    <w:rsid w:val="00673B7F"/>
    <w:rsid w:val="006742B6"/>
    <w:rsid w:val="00674862"/>
    <w:rsid w:val="00674A23"/>
    <w:rsid w:val="00674D0E"/>
    <w:rsid w:val="00674E37"/>
    <w:rsid w:val="0067522F"/>
    <w:rsid w:val="006757B1"/>
    <w:rsid w:val="006758BB"/>
    <w:rsid w:val="00675919"/>
    <w:rsid w:val="00675AF0"/>
    <w:rsid w:val="00675BD0"/>
    <w:rsid w:val="00675CC3"/>
    <w:rsid w:val="00675EF0"/>
    <w:rsid w:val="00676204"/>
    <w:rsid w:val="00676A84"/>
    <w:rsid w:val="00676D40"/>
    <w:rsid w:val="0067723C"/>
    <w:rsid w:val="006774BB"/>
    <w:rsid w:val="006779D4"/>
    <w:rsid w:val="00677B18"/>
    <w:rsid w:val="00680AC8"/>
    <w:rsid w:val="00680DD9"/>
    <w:rsid w:val="00680E47"/>
    <w:rsid w:val="0068163F"/>
    <w:rsid w:val="00681819"/>
    <w:rsid w:val="00681AC7"/>
    <w:rsid w:val="00681B36"/>
    <w:rsid w:val="00682100"/>
    <w:rsid w:val="00682296"/>
    <w:rsid w:val="006826C7"/>
    <w:rsid w:val="00682802"/>
    <w:rsid w:val="00682B99"/>
    <w:rsid w:val="00683C75"/>
    <w:rsid w:val="00683CC3"/>
    <w:rsid w:val="00683E1F"/>
    <w:rsid w:val="00683EC5"/>
    <w:rsid w:val="0068417C"/>
    <w:rsid w:val="006852C7"/>
    <w:rsid w:val="006858DD"/>
    <w:rsid w:val="00685CED"/>
    <w:rsid w:val="00686281"/>
    <w:rsid w:val="006865B3"/>
    <w:rsid w:val="00686E9C"/>
    <w:rsid w:val="0068734B"/>
    <w:rsid w:val="00687EBE"/>
    <w:rsid w:val="00687FC4"/>
    <w:rsid w:val="006901F3"/>
    <w:rsid w:val="006904DF"/>
    <w:rsid w:val="0069066A"/>
    <w:rsid w:val="00691108"/>
    <w:rsid w:val="00691332"/>
    <w:rsid w:val="00691710"/>
    <w:rsid w:val="00692A5C"/>
    <w:rsid w:val="00692D39"/>
    <w:rsid w:val="00693EDD"/>
    <w:rsid w:val="0069421B"/>
    <w:rsid w:val="00694702"/>
    <w:rsid w:val="006947F7"/>
    <w:rsid w:val="00694C32"/>
    <w:rsid w:val="00694E34"/>
    <w:rsid w:val="00695B48"/>
    <w:rsid w:val="00695B9B"/>
    <w:rsid w:val="0069636D"/>
    <w:rsid w:val="0069647E"/>
    <w:rsid w:val="00696583"/>
    <w:rsid w:val="00696874"/>
    <w:rsid w:val="00696C30"/>
    <w:rsid w:val="00696E47"/>
    <w:rsid w:val="00697017"/>
    <w:rsid w:val="006976C1"/>
    <w:rsid w:val="00697718"/>
    <w:rsid w:val="006A0015"/>
    <w:rsid w:val="006A00FC"/>
    <w:rsid w:val="006A0A6E"/>
    <w:rsid w:val="006A0D13"/>
    <w:rsid w:val="006A0EDD"/>
    <w:rsid w:val="006A23C9"/>
    <w:rsid w:val="006A2900"/>
    <w:rsid w:val="006A2E12"/>
    <w:rsid w:val="006A3454"/>
    <w:rsid w:val="006A3A22"/>
    <w:rsid w:val="006A3C11"/>
    <w:rsid w:val="006A4003"/>
    <w:rsid w:val="006A4517"/>
    <w:rsid w:val="006A4F30"/>
    <w:rsid w:val="006A5A75"/>
    <w:rsid w:val="006A5D2B"/>
    <w:rsid w:val="006A610C"/>
    <w:rsid w:val="006A637E"/>
    <w:rsid w:val="006A6B46"/>
    <w:rsid w:val="006A6E2C"/>
    <w:rsid w:val="006A70F6"/>
    <w:rsid w:val="006A7153"/>
    <w:rsid w:val="006A7572"/>
    <w:rsid w:val="006A7F26"/>
    <w:rsid w:val="006B0EE6"/>
    <w:rsid w:val="006B101A"/>
    <w:rsid w:val="006B16A3"/>
    <w:rsid w:val="006B246A"/>
    <w:rsid w:val="006B2B04"/>
    <w:rsid w:val="006B33D9"/>
    <w:rsid w:val="006B3478"/>
    <w:rsid w:val="006B359C"/>
    <w:rsid w:val="006B3A8D"/>
    <w:rsid w:val="006B3DCB"/>
    <w:rsid w:val="006B41CC"/>
    <w:rsid w:val="006B47DA"/>
    <w:rsid w:val="006B4EFC"/>
    <w:rsid w:val="006B5C27"/>
    <w:rsid w:val="006B5EFD"/>
    <w:rsid w:val="006B74BE"/>
    <w:rsid w:val="006B7C29"/>
    <w:rsid w:val="006C0E6D"/>
    <w:rsid w:val="006C0F9D"/>
    <w:rsid w:val="006C2005"/>
    <w:rsid w:val="006C26AE"/>
    <w:rsid w:val="006C2A05"/>
    <w:rsid w:val="006C36AD"/>
    <w:rsid w:val="006C3B59"/>
    <w:rsid w:val="006C3B6A"/>
    <w:rsid w:val="006C3D86"/>
    <w:rsid w:val="006C3F44"/>
    <w:rsid w:val="006C4547"/>
    <w:rsid w:val="006C4733"/>
    <w:rsid w:val="006C5212"/>
    <w:rsid w:val="006C550F"/>
    <w:rsid w:val="006C58A0"/>
    <w:rsid w:val="006C59FB"/>
    <w:rsid w:val="006C6B1C"/>
    <w:rsid w:val="006C6FAC"/>
    <w:rsid w:val="006C70F7"/>
    <w:rsid w:val="006C748B"/>
    <w:rsid w:val="006C78AC"/>
    <w:rsid w:val="006C7B3B"/>
    <w:rsid w:val="006C7F30"/>
    <w:rsid w:val="006D0364"/>
    <w:rsid w:val="006D0644"/>
    <w:rsid w:val="006D0E40"/>
    <w:rsid w:val="006D18E9"/>
    <w:rsid w:val="006D1BC9"/>
    <w:rsid w:val="006D1C0E"/>
    <w:rsid w:val="006D1FEB"/>
    <w:rsid w:val="006D2522"/>
    <w:rsid w:val="006D29ED"/>
    <w:rsid w:val="006D2D31"/>
    <w:rsid w:val="006D36DE"/>
    <w:rsid w:val="006D36EE"/>
    <w:rsid w:val="006D381E"/>
    <w:rsid w:val="006D45CA"/>
    <w:rsid w:val="006D4607"/>
    <w:rsid w:val="006D4CE1"/>
    <w:rsid w:val="006D51DD"/>
    <w:rsid w:val="006D533F"/>
    <w:rsid w:val="006D579F"/>
    <w:rsid w:val="006D5E42"/>
    <w:rsid w:val="006D6D2E"/>
    <w:rsid w:val="006D7368"/>
    <w:rsid w:val="006D77D7"/>
    <w:rsid w:val="006D77D8"/>
    <w:rsid w:val="006D7DB1"/>
    <w:rsid w:val="006D7EE2"/>
    <w:rsid w:val="006E0201"/>
    <w:rsid w:val="006E03A4"/>
    <w:rsid w:val="006E0791"/>
    <w:rsid w:val="006E087D"/>
    <w:rsid w:val="006E23A6"/>
    <w:rsid w:val="006E2616"/>
    <w:rsid w:val="006E29DC"/>
    <w:rsid w:val="006E2FFB"/>
    <w:rsid w:val="006E32AC"/>
    <w:rsid w:val="006E3828"/>
    <w:rsid w:val="006E3BD8"/>
    <w:rsid w:val="006E3E80"/>
    <w:rsid w:val="006E423D"/>
    <w:rsid w:val="006E4827"/>
    <w:rsid w:val="006E4C87"/>
    <w:rsid w:val="006E54D1"/>
    <w:rsid w:val="006E5731"/>
    <w:rsid w:val="006E6199"/>
    <w:rsid w:val="006E636D"/>
    <w:rsid w:val="006E671B"/>
    <w:rsid w:val="006E6916"/>
    <w:rsid w:val="006E7AA6"/>
    <w:rsid w:val="006E7C01"/>
    <w:rsid w:val="006E7FA0"/>
    <w:rsid w:val="006F0A5F"/>
    <w:rsid w:val="006F1156"/>
    <w:rsid w:val="006F11C2"/>
    <w:rsid w:val="006F1339"/>
    <w:rsid w:val="006F1B6B"/>
    <w:rsid w:val="006F2ADD"/>
    <w:rsid w:val="006F32E4"/>
    <w:rsid w:val="006F3497"/>
    <w:rsid w:val="006F400C"/>
    <w:rsid w:val="006F4015"/>
    <w:rsid w:val="006F49C6"/>
    <w:rsid w:val="006F4AF5"/>
    <w:rsid w:val="006F51CE"/>
    <w:rsid w:val="006F53B9"/>
    <w:rsid w:val="006F5C9D"/>
    <w:rsid w:val="006F6210"/>
    <w:rsid w:val="006F6AC9"/>
    <w:rsid w:val="006F6E75"/>
    <w:rsid w:val="006F71C3"/>
    <w:rsid w:val="006F736E"/>
    <w:rsid w:val="006F7CC2"/>
    <w:rsid w:val="0070047E"/>
    <w:rsid w:val="00700A9A"/>
    <w:rsid w:val="00700B3A"/>
    <w:rsid w:val="00701B4A"/>
    <w:rsid w:val="00701D41"/>
    <w:rsid w:val="007026F2"/>
    <w:rsid w:val="00702737"/>
    <w:rsid w:val="0070285A"/>
    <w:rsid w:val="0070323D"/>
    <w:rsid w:val="00703449"/>
    <w:rsid w:val="00703595"/>
    <w:rsid w:val="00703D71"/>
    <w:rsid w:val="00704411"/>
    <w:rsid w:val="007045FD"/>
    <w:rsid w:val="00704C70"/>
    <w:rsid w:val="00704DE4"/>
    <w:rsid w:val="00704DF1"/>
    <w:rsid w:val="0070589E"/>
    <w:rsid w:val="00705A23"/>
    <w:rsid w:val="00705A90"/>
    <w:rsid w:val="00705E33"/>
    <w:rsid w:val="0070668E"/>
    <w:rsid w:val="007073A8"/>
    <w:rsid w:val="007107E0"/>
    <w:rsid w:val="00710CBE"/>
    <w:rsid w:val="00710F01"/>
    <w:rsid w:val="00711393"/>
    <w:rsid w:val="007114E7"/>
    <w:rsid w:val="0071181B"/>
    <w:rsid w:val="00711D20"/>
    <w:rsid w:val="00712A42"/>
    <w:rsid w:val="00712C74"/>
    <w:rsid w:val="00712DB3"/>
    <w:rsid w:val="00712E64"/>
    <w:rsid w:val="00712FC2"/>
    <w:rsid w:val="00713028"/>
    <w:rsid w:val="0071353B"/>
    <w:rsid w:val="00713E85"/>
    <w:rsid w:val="007140C5"/>
    <w:rsid w:val="00714841"/>
    <w:rsid w:val="00714D86"/>
    <w:rsid w:val="007154A9"/>
    <w:rsid w:val="00715DFA"/>
    <w:rsid w:val="00715E5B"/>
    <w:rsid w:val="00716046"/>
    <w:rsid w:val="00716D0E"/>
    <w:rsid w:val="00716FC0"/>
    <w:rsid w:val="007173C9"/>
    <w:rsid w:val="0071779F"/>
    <w:rsid w:val="007208FD"/>
    <w:rsid w:val="00720A2A"/>
    <w:rsid w:val="00720DDE"/>
    <w:rsid w:val="00721122"/>
    <w:rsid w:val="00721ACD"/>
    <w:rsid w:val="0072233F"/>
    <w:rsid w:val="00723200"/>
    <w:rsid w:val="00723D05"/>
    <w:rsid w:val="00723DB8"/>
    <w:rsid w:val="007248F4"/>
    <w:rsid w:val="00724DE6"/>
    <w:rsid w:val="007251D3"/>
    <w:rsid w:val="00725BE9"/>
    <w:rsid w:val="00726127"/>
    <w:rsid w:val="007261D3"/>
    <w:rsid w:val="007261F7"/>
    <w:rsid w:val="007263FC"/>
    <w:rsid w:val="007267A7"/>
    <w:rsid w:val="00726924"/>
    <w:rsid w:val="007269BD"/>
    <w:rsid w:val="00727466"/>
    <w:rsid w:val="00727900"/>
    <w:rsid w:val="00727BA8"/>
    <w:rsid w:val="0073094A"/>
    <w:rsid w:val="00730977"/>
    <w:rsid w:val="00730A7F"/>
    <w:rsid w:val="00731364"/>
    <w:rsid w:val="007322ED"/>
    <w:rsid w:val="007324D4"/>
    <w:rsid w:val="007328B7"/>
    <w:rsid w:val="00732BEB"/>
    <w:rsid w:val="00732E30"/>
    <w:rsid w:val="007337AB"/>
    <w:rsid w:val="007339C5"/>
    <w:rsid w:val="00733C06"/>
    <w:rsid w:val="0073410E"/>
    <w:rsid w:val="00734267"/>
    <w:rsid w:val="007342E3"/>
    <w:rsid w:val="007343D4"/>
    <w:rsid w:val="00734444"/>
    <w:rsid w:val="00735172"/>
    <w:rsid w:val="007353FB"/>
    <w:rsid w:val="007354B3"/>
    <w:rsid w:val="007356CD"/>
    <w:rsid w:val="00735E83"/>
    <w:rsid w:val="00735EE5"/>
    <w:rsid w:val="00736F68"/>
    <w:rsid w:val="00736FB3"/>
    <w:rsid w:val="00737CE3"/>
    <w:rsid w:val="0074062A"/>
    <w:rsid w:val="00740D0E"/>
    <w:rsid w:val="00741183"/>
    <w:rsid w:val="007411DE"/>
    <w:rsid w:val="00742555"/>
    <w:rsid w:val="00742970"/>
    <w:rsid w:val="007430A6"/>
    <w:rsid w:val="00743959"/>
    <w:rsid w:val="00743C33"/>
    <w:rsid w:val="007443D2"/>
    <w:rsid w:val="0074470A"/>
    <w:rsid w:val="00744C21"/>
    <w:rsid w:val="00745065"/>
    <w:rsid w:val="007456A0"/>
    <w:rsid w:val="00745C1C"/>
    <w:rsid w:val="00745E09"/>
    <w:rsid w:val="007465F1"/>
    <w:rsid w:val="007468A4"/>
    <w:rsid w:val="00746A7B"/>
    <w:rsid w:val="00747314"/>
    <w:rsid w:val="0074748C"/>
    <w:rsid w:val="00750C37"/>
    <w:rsid w:val="00750E19"/>
    <w:rsid w:val="0075159E"/>
    <w:rsid w:val="007515E9"/>
    <w:rsid w:val="00751A1D"/>
    <w:rsid w:val="007524B4"/>
    <w:rsid w:val="00752CA8"/>
    <w:rsid w:val="00752F9F"/>
    <w:rsid w:val="00753013"/>
    <w:rsid w:val="0075313C"/>
    <w:rsid w:val="007533C1"/>
    <w:rsid w:val="0075345E"/>
    <w:rsid w:val="007534DE"/>
    <w:rsid w:val="00753B2E"/>
    <w:rsid w:val="00753BE0"/>
    <w:rsid w:val="007542DF"/>
    <w:rsid w:val="0075464B"/>
    <w:rsid w:val="00754C64"/>
    <w:rsid w:val="00754F33"/>
    <w:rsid w:val="007553C3"/>
    <w:rsid w:val="00755638"/>
    <w:rsid w:val="00755AA4"/>
    <w:rsid w:val="00755D23"/>
    <w:rsid w:val="0075664B"/>
    <w:rsid w:val="0075669C"/>
    <w:rsid w:val="00757175"/>
    <w:rsid w:val="00757B83"/>
    <w:rsid w:val="00760063"/>
    <w:rsid w:val="007605B7"/>
    <w:rsid w:val="00760B75"/>
    <w:rsid w:val="00760E9A"/>
    <w:rsid w:val="00761256"/>
    <w:rsid w:val="00761275"/>
    <w:rsid w:val="007616D6"/>
    <w:rsid w:val="00761F85"/>
    <w:rsid w:val="0076220E"/>
    <w:rsid w:val="007636C7"/>
    <w:rsid w:val="007642A9"/>
    <w:rsid w:val="007649D7"/>
    <w:rsid w:val="00765813"/>
    <w:rsid w:val="00765A4F"/>
    <w:rsid w:val="00765CDD"/>
    <w:rsid w:val="00765F1E"/>
    <w:rsid w:val="007664B3"/>
    <w:rsid w:val="0076748C"/>
    <w:rsid w:val="00767A35"/>
    <w:rsid w:val="00767CB7"/>
    <w:rsid w:val="00767E34"/>
    <w:rsid w:val="00770233"/>
    <w:rsid w:val="00770CCC"/>
    <w:rsid w:val="0077100E"/>
    <w:rsid w:val="0077115A"/>
    <w:rsid w:val="00771402"/>
    <w:rsid w:val="00771611"/>
    <w:rsid w:val="0077171C"/>
    <w:rsid w:val="00771B1A"/>
    <w:rsid w:val="00771F9E"/>
    <w:rsid w:val="007725B2"/>
    <w:rsid w:val="00772972"/>
    <w:rsid w:val="0077352E"/>
    <w:rsid w:val="00773534"/>
    <w:rsid w:val="007739E9"/>
    <w:rsid w:val="00774E2B"/>
    <w:rsid w:val="0077560B"/>
    <w:rsid w:val="00775E75"/>
    <w:rsid w:val="0077621A"/>
    <w:rsid w:val="007767F7"/>
    <w:rsid w:val="007773A3"/>
    <w:rsid w:val="007779AB"/>
    <w:rsid w:val="00777A8A"/>
    <w:rsid w:val="0078012F"/>
    <w:rsid w:val="00780163"/>
    <w:rsid w:val="00780288"/>
    <w:rsid w:val="007803B2"/>
    <w:rsid w:val="007805D0"/>
    <w:rsid w:val="00780883"/>
    <w:rsid w:val="00780BE0"/>
    <w:rsid w:val="00780BEA"/>
    <w:rsid w:val="00781229"/>
    <w:rsid w:val="00781480"/>
    <w:rsid w:val="0078150F"/>
    <w:rsid w:val="0078281A"/>
    <w:rsid w:val="00783018"/>
    <w:rsid w:val="0078337C"/>
    <w:rsid w:val="0078364D"/>
    <w:rsid w:val="00783828"/>
    <w:rsid w:val="00783D83"/>
    <w:rsid w:val="00785D73"/>
    <w:rsid w:val="00785E70"/>
    <w:rsid w:val="00785EA3"/>
    <w:rsid w:val="00785EEF"/>
    <w:rsid w:val="007862B1"/>
    <w:rsid w:val="007868E6"/>
    <w:rsid w:val="00786947"/>
    <w:rsid w:val="00786DF4"/>
    <w:rsid w:val="007875FC"/>
    <w:rsid w:val="007877C6"/>
    <w:rsid w:val="00787D0A"/>
    <w:rsid w:val="00787F70"/>
    <w:rsid w:val="00790FFF"/>
    <w:rsid w:val="007916DA"/>
    <w:rsid w:val="007918FB"/>
    <w:rsid w:val="00791943"/>
    <w:rsid w:val="007924C4"/>
    <w:rsid w:val="00792BC1"/>
    <w:rsid w:val="00792E32"/>
    <w:rsid w:val="007932D0"/>
    <w:rsid w:val="0079374D"/>
    <w:rsid w:val="00793F7B"/>
    <w:rsid w:val="00794A54"/>
    <w:rsid w:val="00794D73"/>
    <w:rsid w:val="00795709"/>
    <w:rsid w:val="00795785"/>
    <w:rsid w:val="00795952"/>
    <w:rsid w:val="00795E1E"/>
    <w:rsid w:val="00795E25"/>
    <w:rsid w:val="007A0200"/>
    <w:rsid w:val="007A0C15"/>
    <w:rsid w:val="007A1481"/>
    <w:rsid w:val="007A17DB"/>
    <w:rsid w:val="007A1B6B"/>
    <w:rsid w:val="007A1BB9"/>
    <w:rsid w:val="007A1D28"/>
    <w:rsid w:val="007A21D1"/>
    <w:rsid w:val="007A2201"/>
    <w:rsid w:val="007A252D"/>
    <w:rsid w:val="007A26E6"/>
    <w:rsid w:val="007A2896"/>
    <w:rsid w:val="007A3451"/>
    <w:rsid w:val="007A347A"/>
    <w:rsid w:val="007A41F2"/>
    <w:rsid w:val="007A4C0B"/>
    <w:rsid w:val="007A5B37"/>
    <w:rsid w:val="007A5F70"/>
    <w:rsid w:val="007A75AF"/>
    <w:rsid w:val="007A773D"/>
    <w:rsid w:val="007A7EAB"/>
    <w:rsid w:val="007A7EDA"/>
    <w:rsid w:val="007A7EFB"/>
    <w:rsid w:val="007A7EFE"/>
    <w:rsid w:val="007B05D1"/>
    <w:rsid w:val="007B106B"/>
    <w:rsid w:val="007B11EB"/>
    <w:rsid w:val="007B1877"/>
    <w:rsid w:val="007B2BFB"/>
    <w:rsid w:val="007B2D81"/>
    <w:rsid w:val="007B2EF4"/>
    <w:rsid w:val="007B2FD8"/>
    <w:rsid w:val="007B309D"/>
    <w:rsid w:val="007B390E"/>
    <w:rsid w:val="007B3E1A"/>
    <w:rsid w:val="007B402F"/>
    <w:rsid w:val="007B4716"/>
    <w:rsid w:val="007B4C34"/>
    <w:rsid w:val="007B4DF0"/>
    <w:rsid w:val="007B4EAE"/>
    <w:rsid w:val="007B52A9"/>
    <w:rsid w:val="007B5438"/>
    <w:rsid w:val="007B5969"/>
    <w:rsid w:val="007B5CCD"/>
    <w:rsid w:val="007B5F21"/>
    <w:rsid w:val="007B605D"/>
    <w:rsid w:val="007B6079"/>
    <w:rsid w:val="007B633A"/>
    <w:rsid w:val="007B6612"/>
    <w:rsid w:val="007B6677"/>
    <w:rsid w:val="007B6A78"/>
    <w:rsid w:val="007B6EB1"/>
    <w:rsid w:val="007B71D1"/>
    <w:rsid w:val="007C0E82"/>
    <w:rsid w:val="007C1185"/>
    <w:rsid w:val="007C13BF"/>
    <w:rsid w:val="007C1C18"/>
    <w:rsid w:val="007C1D0E"/>
    <w:rsid w:val="007C28C5"/>
    <w:rsid w:val="007C38B4"/>
    <w:rsid w:val="007C3F3F"/>
    <w:rsid w:val="007C4367"/>
    <w:rsid w:val="007C45C4"/>
    <w:rsid w:val="007C495D"/>
    <w:rsid w:val="007C4B15"/>
    <w:rsid w:val="007C4F01"/>
    <w:rsid w:val="007C568C"/>
    <w:rsid w:val="007C5949"/>
    <w:rsid w:val="007C5D7B"/>
    <w:rsid w:val="007C5F10"/>
    <w:rsid w:val="007C6A6B"/>
    <w:rsid w:val="007C6C26"/>
    <w:rsid w:val="007C74F9"/>
    <w:rsid w:val="007C77F6"/>
    <w:rsid w:val="007C7D37"/>
    <w:rsid w:val="007C7F55"/>
    <w:rsid w:val="007D0163"/>
    <w:rsid w:val="007D0313"/>
    <w:rsid w:val="007D0734"/>
    <w:rsid w:val="007D075C"/>
    <w:rsid w:val="007D0D1F"/>
    <w:rsid w:val="007D116F"/>
    <w:rsid w:val="007D158C"/>
    <w:rsid w:val="007D1B7E"/>
    <w:rsid w:val="007D1F93"/>
    <w:rsid w:val="007D31B7"/>
    <w:rsid w:val="007D3513"/>
    <w:rsid w:val="007D35DA"/>
    <w:rsid w:val="007D423F"/>
    <w:rsid w:val="007D45DB"/>
    <w:rsid w:val="007D4AC8"/>
    <w:rsid w:val="007D4C3E"/>
    <w:rsid w:val="007D4D43"/>
    <w:rsid w:val="007D50FF"/>
    <w:rsid w:val="007D5359"/>
    <w:rsid w:val="007D55BD"/>
    <w:rsid w:val="007D631D"/>
    <w:rsid w:val="007D6636"/>
    <w:rsid w:val="007D6A2C"/>
    <w:rsid w:val="007D710F"/>
    <w:rsid w:val="007D71F4"/>
    <w:rsid w:val="007D74C6"/>
    <w:rsid w:val="007D78EA"/>
    <w:rsid w:val="007D7E46"/>
    <w:rsid w:val="007E0471"/>
    <w:rsid w:val="007E216C"/>
    <w:rsid w:val="007E22B1"/>
    <w:rsid w:val="007E2AC7"/>
    <w:rsid w:val="007E32E8"/>
    <w:rsid w:val="007E398D"/>
    <w:rsid w:val="007E3A24"/>
    <w:rsid w:val="007E3C4A"/>
    <w:rsid w:val="007E4007"/>
    <w:rsid w:val="007E44CD"/>
    <w:rsid w:val="007E5413"/>
    <w:rsid w:val="007E55AB"/>
    <w:rsid w:val="007E55F5"/>
    <w:rsid w:val="007E5E9E"/>
    <w:rsid w:val="007E62D5"/>
    <w:rsid w:val="007E69FB"/>
    <w:rsid w:val="007E6F2F"/>
    <w:rsid w:val="007E705C"/>
    <w:rsid w:val="007E7123"/>
    <w:rsid w:val="007E73B6"/>
    <w:rsid w:val="007E7878"/>
    <w:rsid w:val="007E7CE4"/>
    <w:rsid w:val="007E7F79"/>
    <w:rsid w:val="007F0422"/>
    <w:rsid w:val="007F1597"/>
    <w:rsid w:val="007F2834"/>
    <w:rsid w:val="007F2841"/>
    <w:rsid w:val="007F3974"/>
    <w:rsid w:val="007F3B47"/>
    <w:rsid w:val="007F3DD7"/>
    <w:rsid w:val="007F3DEE"/>
    <w:rsid w:val="007F4659"/>
    <w:rsid w:val="007F4F3E"/>
    <w:rsid w:val="007F61AC"/>
    <w:rsid w:val="007F6F7E"/>
    <w:rsid w:val="007F7618"/>
    <w:rsid w:val="008011F2"/>
    <w:rsid w:val="008019DB"/>
    <w:rsid w:val="008024BB"/>
    <w:rsid w:val="008025E7"/>
    <w:rsid w:val="00802C54"/>
    <w:rsid w:val="00802DD8"/>
    <w:rsid w:val="008035C9"/>
    <w:rsid w:val="00803AA2"/>
    <w:rsid w:val="00804AB1"/>
    <w:rsid w:val="00804F8E"/>
    <w:rsid w:val="008053F8"/>
    <w:rsid w:val="00805582"/>
    <w:rsid w:val="008056C6"/>
    <w:rsid w:val="00806274"/>
    <w:rsid w:val="00806467"/>
    <w:rsid w:val="008066E8"/>
    <w:rsid w:val="00806B6A"/>
    <w:rsid w:val="0080748E"/>
    <w:rsid w:val="0080758F"/>
    <w:rsid w:val="00810108"/>
    <w:rsid w:val="00810B12"/>
    <w:rsid w:val="00810FDF"/>
    <w:rsid w:val="00811095"/>
    <w:rsid w:val="008115B2"/>
    <w:rsid w:val="00811E27"/>
    <w:rsid w:val="00811E99"/>
    <w:rsid w:val="0081231F"/>
    <w:rsid w:val="00812386"/>
    <w:rsid w:val="00812603"/>
    <w:rsid w:val="008137CD"/>
    <w:rsid w:val="008145FD"/>
    <w:rsid w:val="00814B30"/>
    <w:rsid w:val="00814B6A"/>
    <w:rsid w:val="00815C5B"/>
    <w:rsid w:val="00815C6C"/>
    <w:rsid w:val="00815C85"/>
    <w:rsid w:val="0081612E"/>
    <w:rsid w:val="00816860"/>
    <w:rsid w:val="00816E65"/>
    <w:rsid w:val="00817ADE"/>
    <w:rsid w:val="00817B3E"/>
    <w:rsid w:val="00817CE3"/>
    <w:rsid w:val="00817CE4"/>
    <w:rsid w:val="008203A8"/>
    <w:rsid w:val="0082174F"/>
    <w:rsid w:val="0082380A"/>
    <w:rsid w:val="00823A4D"/>
    <w:rsid w:val="00823BC3"/>
    <w:rsid w:val="00823D4A"/>
    <w:rsid w:val="00823F6D"/>
    <w:rsid w:val="0082451A"/>
    <w:rsid w:val="00824697"/>
    <w:rsid w:val="008249AB"/>
    <w:rsid w:val="00824B94"/>
    <w:rsid w:val="00824E8F"/>
    <w:rsid w:val="00825818"/>
    <w:rsid w:val="00825D86"/>
    <w:rsid w:val="00826780"/>
    <w:rsid w:val="0082698B"/>
    <w:rsid w:val="00826CB3"/>
    <w:rsid w:val="008272BA"/>
    <w:rsid w:val="00827318"/>
    <w:rsid w:val="008274CC"/>
    <w:rsid w:val="008276A2"/>
    <w:rsid w:val="00827A81"/>
    <w:rsid w:val="00827EDB"/>
    <w:rsid w:val="0083053B"/>
    <w:rsid w:val="00830E6B"/>
    <w:rsid w:val="00831099"/>
    <w:rsid w:val="008316E5"/>
    <w:rsid w:val="008317F4"/>
    <w:rsid w:val="008322FA"/>
    <w:rsid w:val="008323BC"/>
    <w:rsid w:val="0083266C"/>
    <w:rsid w:val="008328C3"/>
    <w:rsid w:val="008334B4"/>
    <w:rsid w:val="0083360D"/>
    <w:rsid w:val="00834313"/>
    <w:rsid w:val="00834337"/>
    <w:rsid w:val="00834CA4"/>
    <w:rsid w:val="00835336"/>
    <w:rsid w:val="0083573A"/>
    <w:rsid w:val="0083590C"/>
    <w:rsid w:val="00835D48"/>
    <w:rsid w:val="008360E1"/>
    <w:rsid w:val="008363D0"/>
    <w:rsid w:val="0083658B"/>
    <w:rsid w:val="008366BB"/>
    <w:rsid w:val="00836E40"/>
    <w:rsid w:val="008371E4"/>
    <w:rsid w:val="00837300"/>
    <w:rsid w:val="00837314"/>
    <w:rsid w:val="008376A0"/>
    <w:rsid w:val="00837AE2"/>
    <w:rsid w:val="00837F7C"/>
    <w:rsid w:val="008401AE"/>
    <w:rsid w:val="008405B6"/>
    <w:rsid w:val="00840F70"/>
    <w:rsid w:val="0084164B"/>
    <w:rsid w:val="008421D7"/>
    <w:rsid w:val="00842D73"/>
    <w:rsid w:val="00842E82"/>
    <w:rsid w:val="0084318D"/>
    <w:rsid w:val="008434AF"/>
    <w:rsid w:val="008435BC"/>
    <w:rsid w:val="00843ABE"/>
    <w:rsid w:val="00843F18"/>
    <w:rsid w:val="008441CE"/>
    <w:rsid w:val="008446F4"/>
    <w:rsid w:val="00844CE2"/>
    <w:rsid w:val="0084515C"/>
    <w:rsid w:val="00845263"/>
    <w:rsid w:val="008453FE"/>
    <w:rsid w:val="00845554"/>
    <w:rsid w:val="00845715"/>
    <w:rsid w:val="00845FC1"/>
    <w:rsid w:val="00846DE7"/>
    <w:rsid w:val="00847163"/>
    <w:rsid w:val="00847800"/>
    <w:rsid w:val="00847A06"/>
    <w:rsid w:val="008503EE"/>
    <w:rsid w:val="0085083A"/>
    <w:rsid w:val="0085099E"/>
    <w:rsid w:val="00850BC7"/>
    <w:rsid w:val="0085118E"/>
    <w:rsid w:val="008513B7"/>
    <w:rsid w:val="008518B0"/>
    <w:rsid w:val="00851F7F"/>
    <w:rsid w:val="0085229B"/>
    <w:rsid w:val="008522C4"/>
    <w:rsid w:val="00852463"/>
    <w:rsid w:val="008526E6"/>
    <w:rsid w:val="0085279A"/>
    <w:rsid w:val="00852CC2"/>
    <w:rsid w:val="00853747"/>
    <w:rsid w:val="008541EA"/>
    <w:rsid w:val="00854AC9"/>
    <w:rsid w:val="00854B1E"/>
    <w:rsid w:val="00854B5A"/>
    <w:rsid w:val="00854E7F"/>
    <w:rsid w:val="00855359"/>
    <w:rsid w:val="00855373"/>
    <w:rsid w:val="00855435"/>
    <w:rsid w:val="00855500"/>
    <w:rsid w:val="00855895"/>
    <w:rsid w:val="00856657"/>
    <w:rsid w:val="00856826"/>
    <w:rsid w:val="00856F01"/>
    <w:rsid w:val="00857509"/>
    <w:rsid w:val="00857A07"/>
    <w:rsid w:val="00860487"/>
    <w:rsid w:val="00860F42"/>
    <w:rsid w:val="00860F96"/>
    <w:rsid w:val="0086129F"/>
    <w:rsid w:val="00861477"/>
    <w:rsid w:val="00861730"/>
    <w:rsid w:val="00862B49"/>
    <w:rsid w:val="00862DF7"/>
    <w:rsid w:val="00863503"/>
    <w:rsid w:val="00863AAC"/>
    <w:rsid w:val="00863F8E"/>
    <w:rsid w:val="0086416C"/>
    <w:rsid w:val="00864442"/>
    <w:rsid w:val="008645AF"/>
    <w:rsid w:val="008648D5"/>
    <w:rsid w:val="008649AA"/>
    <w:rsid w:val="00864A5B"/>
    <w:rsid w:val="00864B0F"/>
    <w:rsid w:val="008650EA"/>
    <w:rsid w:val="00865200"/>
    <w:rsid w:val="00865E4F"/>
    <w:rsid w:val="00865F07"/>
    <w:rsid w:val="0086660B"/>
    <w:rsid w:val="008667B9"/>
    <w:rsid w:val="00866F87"/>
    <w:rsid w:val="00867646"/>
    <w:rsid w:val="0086767B"/>
    <w:rsid w:val="00867699"/>
    <w:rsid w:val="00867F31"/>
    <w:rsid w:val="0087072C"/>
    <w:rsid w:val="00871211"/>
    <w:rsid w:val="008723AB"/>
    <w:rsid w:val="00872AE3"/>
    <w:rsid w:val="00872C58"/>
    <w:rsid w:val="00872D1C"/>
    <w:rsid w:val="00873ACE"/>
    <w:rsid w:val="00873D3D"/>
    <w:rsid w:val="008741FA"/>
    <w:rsid w:val="00874681"/>
    <w:rsid w:val="008749D9"/>
    <w:rsid w:val="00874A52"/>
    <w:rsid w:val="00875045"/>
    <w:rsid w:val="008756FD"/>
    <w:rsid w:val="00876B32"/>
    <w:rsid w:val="008772F1"/>
    <w:rsid w:val="00877466"/>
    <w:rsid w:val="00877498"/>
    <w:rsid w:val="00877BEC"/>
    <w:rsid w:val="00877F87"/>
    <w:rsid w:val="008805C1"/>
    <w:rsid w:val="00881B5F"/>
    <w:rsid w:val="00881CDB"/>
    <w:rsid w:val="00881EF3"/>
    <w:rsid w:val="00882422"/>
    <w:rsid w:val="00882A13"/>
    <w:rsid w:val="0088315A"/>
    <w:rsid w:val="008835F9"/>
    <w:rsid w:val="00883756"/>
    <w:rsid w:val="008847C9"/>
    <w:rsid w:val="00884BAF"/>
    <w:rsid w:val="00884E83"/>
    <w:rsid w:val="00884EED"/>
    <w:rsid w:val="00885024"/>
    <w:rsid w:val="008853C9"/>
    <w:rsid w:val="008857CC"/>
    <w:rsid w:val="00885A63"/>
    <w:rsid w:val="00885B8F"/>
    <w:rsid w:val="00885BCC"/>
    <w:rsid w:val="00885BF7"/>
    <w:rsid w:val="00885D9F"/>
    <w:rsid w:val="00886578"/>
    <w:rsid w:val="00886A44"/>
    <w:rsid w:val="00886CC8"/>
    <w:rsid w:val="008870AF"/>
    <w:rsid w:val="00887AFA"/>
    <w:rsid w:val="00887B20"/>
    <w:rsid w:val="00887DC2"/>
    <w:rsid w:val="00890135"/>
    <w:rsid w:val="0089052D"/>
    <w:rsid w:val="0089111C"/>
    <w:rsid w:val="0089254B"/>
    <w:rsid w:val="0089262B"/>
    <w:rsid w:val="00892A51"/>
    <w:rsid w:val="00892A6E"/>
    <w:rsid w:val="00892AEA"/>
    <w:rsid w:val="00893785"/>
    <w:rsid w:val="008937DF"/>
    <w:rsid w:val="00893D99"/>
    <w:rsid w:val="0089413C"/>
    <w:rsid w:val="008941EF"/>
    <w:rsid w:val="00894AC4"/>
    <w:rsid w:val="00894CC9"/>
    <w:rsid w:val="00895455"/>
    <w:rsid w:val="00895842"/>
    <w:rsid w:val="00895BFF"/>
    <w:rsid w:val="00896D7E"/>
    <w:rsid w:val="00897715"/>
    <w:rsid w:val="00897758"/>
    <w:rsid w:val="008A02CA"/>
    <w:rsid w:val="008A0576"/>
    <w:rsid w:val="008A0BCB"/>
    <w:rsid w:val="008A0C1F"/>
    <w:rsid w:val="008A2332"/>
    <w:rsid w:val="008A23F3"/>
    <w:rsid w:val="008A24A8"/>
    <w:rsid w:val="008A266C"/>
    <w:rsid w:val="008A2D36"/>
    <w:rsid w:val="008A3007"/>
    <w:rsid w:val="008A38B0"/>
    <w:rsid w:val="008A3979"/>
    <w:rsid w:val="008A3C22"/>
    <w:rsid w:val="008A3DEC"/>
    <w:rsid w:val="008A47A1"/>
    <w:rsid w:val="008A4D5F"/>
    <w:rsid w:val="008A4E7A"/>
    <w:rsid w:val="008A4EAE"/>
    <w:rsid w:val="008A50C1"/>
    <w:rsid w:val="008A5580"/>
    <w:rsid w:val="008A578C"/>
    <w:rsid w:val="008A5F2E"/>
    <w:rsid w:val="008A64B1"/>
    <w:rsid w:val="008A6758"/>
    <w:rsid w:val="008A7212"/>
    <w:rsid w:val="008A743F"/>
    <w:rsid w:val="008A75BB"/>
    <w:rsid w:val="008A77E3"/>
    <w:rsid w:val="008A7E6F"/>
    <w:rsid w:val="008B0119"/>
    <w:rsid w:val="008B0229"/>
    <w:rsid w:val="008B0357"/>
    <w:rsid w:val="008B0845"/>
    <w:rsid w:val="008B0FE0"/>
    <w:rsid w:val="008B1A3A"/>
    <w:rsid w:val="008B1FB3"/>
    <w:rsid w:val="008B3127"/>
    <w:rsid w:val="008B3488"/>
    <w:rsid w:val="008B3A4F"/>
    <w:rsid w:val="008B3F2B"/>
    <w:rsid w:val="008B4773"/>
    <w:rsid w:val="008B479F"/>
    <w:rsid w:val="008B5237"/>
    <w:rsid w:val="008B591F"/>
    <w:rsid w:val="008B6513"/>
    <w:rsid w:val="008B6A9F"/>
    <w:rsid w:val="008C071E"/>
    <w:rsid w:val="008C1212"/>
    <w:rsid w:val="008C18D0"/>
    <w:rsid w:val="008C1C00"/>
    <w:rsid w:val="008C1DD6"/>
    <w:rsid w:val="008C1F5D"/>
    <w:rsid w:val="008C2071"/>
    <w:rsid w:val="008C20E4"/>
    <w:rsid w:val="008C228B"/>
    <w:rsid w:val="008C2CE6"/>
    <w:rsid w:val="008C326C"/>
    <w:rsid w:val="008C32A8"/>
    <w:rsid w:val="008C3B7D"/>
    <w:rsid w:val="008C4395"/>
    <w:rsid w:val="008C46ED"/>
    <w:rsid w:val="008C50D0"/>
    <w:rsid w:val="008C5532"/>
    <w:rsid w:val="008C5FDF"/>
    <w:rsid w:val="008C6300"/>
    <w:rsid w:val="008C66A2"/>
    <w:rsid w:val="008C6C62"/>
    <w:rsid w:val="008C7780"/>
    <w:rsid w:val="008C78BD"/>
    <w:rsid w:val="008C79D4"/>
    <w:rsid w:val="008C7E21"/>
    <w:rsid w:val="008C7FBF"/>
    <w:rsid w:val="008D0D5C"/>
    <w:rsid w:val="008D0FFF"/>
    <w:rsid w:val="008D1295"/>
    <w:rsid w:val="008D1299"/>
    <w:rsid w:val="008D12E2"/>
    <w:rsid w:val="008D15D7"/>
    <w:rsid w:val="008D1864"/>
    <w:rsid w:val="008D1F8D"/>
    <w:rsid w:val="008D26A1"/>
    <w:rsid w:val="008D2B35"/>
    <w:rsid w:val="008D2B3C"/>
    <w:rsid w:val="008D2E71"/>
    <w:rsid w:val="008D3C54"/>
    <w:rsid w:val="008D4EF7"/>
    <w:rsid w:val="008D560B"/>
    <w:rsid w:val="008D5A1D"/>
    <w:rsid w:val="008D5B32"/>
    <w:rsid w:val="008D6054"/>
    <w:rsid w:val="008D6164"/>
    <w:rsid w:val="008D6331"/>
    <w:rsid w:val="008D671C"/>
    <w:rsid w:val="008D6F48"/>
    <w:rsid w:val="008D744C"/>
    <w:rsid w:val="008D79E7"/>
    <w:rsid w:val="008D7A1B"/>
    <w:rsid w:val="008D7CCC"/>
    <w:rsid w:val="008D7E81"/>
    <w:rsid w:val="008E0A1F"/>
    <w:rsid w:val="008E0A71"/>
    <w:rsid w:val="008E0B5F"/>
    <w:rsid w:val="008E0F24"/>
    <w:rsid w:val="008E1294"/>
    <w:rsid w:val="008E14E4"/>
    <w:rsid w:val="008E1B69"/>
    <w:rsid w:val="008E2362"/>
    <w:rsid w:val="008E25FE"/>
    <w:rsid w:val="008E26B3"/>
    <w:rsid w:val="008E2752"/>
    <w:rsid w:val="008E27F2"/>
    <w:rsid w:val="008E2B9F"/>
    <w:rsid w:val="008E2D2E"/>
    <w:rsid w:val="008E30B8"/>
    <w:rsid w:val="008E3373"/>
    <w:rsid w:val="008E34BD"/>
    <w:rsid w:val="008E35E7"/>
    <w:rsid w:val="008E3808"/>
    <w:rsid w:val="008E3ABA"/>
    <w:rsid w:val="008E3C45"/>
    <w:rsid w:val="008E5179"/>
    <w:rsid w:val="008E5250"/>
    <w:rsid w:val="008E5533"/>
    <w:rsid w:val="008E5AD2"/>
    <w:rsid w:val="008E5FE5"/>
    <w:rsid w:val="008E60DF"/>
    <w:rsid w:val="008E625C"/>
    <w:rsid w:val="008E6DED"/>
    <w:rsid w:val="008E703D"/>
    <w:rsid w:val="008E7325"/>
    <w:rsid w:val="008E7608"/>
    <w:rsid w:val="008E7975"/>
    <w:rsid w:val="008F0053"/>
    <w:rsid w:val="008F053E"/>
    <w:rsid w:val="008F0E08"/>
    <w:rsid w:val="008F10FE"/>
    <w:rsid w:val="008F1637"/>
    <w:rsid w:val="008F1A8C"/>
    <w:rsid w:val="008F1C41"/>
    <w:rsid w:val="008F211D"/>
    <w:rsid w:val="008F2207"/>
    <w:rsid w:val="008F24CA"/>
    <w:rsid w:val="008F26BE"/>
    <w:rsid w:val="008F2E69"/>
    <w:rsid w:val="008F3314"/>
    <w:rsid w:val="008F33E0"/>
    <w:rsid w:val="008F34AE"/>
    <w:rsid w:val="008F3867"/>
    <w:rsid w:val="008F43FA"/>
    <w:rsid w:val="008F4585"/>
    <w:rsid w:val="008F59D8"/>
    <w:rsid w:val="008F6590"/>
    <w:rsid w:val="008F6A08"/>
    <w:rsid w:val="008F7187"/>
    <w:rsid w:val="008F79FD"/>
    <w:rsid w:val="009006F6"/>
    <w:rsid w:val="00900CA2"/>
    <w:rsid w:val="00901112"/>
    <w:rsid w:val="00901502"/>
    <w:rsid w:val="0090177C"/>
    <w:rsid w:val="00902339"/>
    <w:rsid w:val="0090241C"/>
    <w:rsid w:val="009029FB"/>
    <w:rsid w:val="00902C9A"/>
    <w:rsid w:val="00903EA5"/>
    <w:rsid w:val="00903EC0"/>
    <w:rsid w:val="009040AE"/>
    <w:rsid w:val="00904513"/>
    <w:rsid w:val="0090475F"/>
    <w:rsid w:val="009053D5"/>
    <w:rsid w:val="009054FB"/>
    <w:rsid w:val="00905FF9"/>
    <w:rsid w:val="009061B7"/>
    <w:rsid w:val="00906F84"/>
    <w:rsid w:val="00907672"/>
    <w:rsid w:val="00907B80"/>
    <w:rsid w:val="00907E29"/>
    <w:rsid w:val="009107A4"/>
    <w:rsid w:val="00910831"/>
    <w:rsid w:val="00910BBA"/>
    <w:rsid w:val="00910C50"/>
    <w:rsid w:val="0091152E"/>
    <w:rsid w:val="009116FA"/>
    <w:rsid w:val="00911D09"/>
    <w:rsid w:val="00911D16"/>
    <w:rsid w:val="0091205C"/>
    <w:rsid w:val="009126D7"/>
    <w:rsid w:val="00912939"/>
    <w:rsid w:val="0091383E"/>
    <w:rsid w:val="00913878"/>
    <w:rsid w:val="00913FB9"/>
    <w:rsid w:val="00913FC8"/>
    <w:rsid w:val="009140FA"/>
    <w:rsid w:val="009141D7"/>
    <w:rsid w:val="009148B9"/>
    <w:rsid w:val="00914B10"/>
    <w:rsid w:val="00915BB5"/>
    <w:rsid w:val="00915BBB"/>
    <w:rsid w:val="00916007"/>
    <w:rsid w:val="00916315"/>
    <w:rsid w:val="00916648"/>
    <w:rsid w:val="00916BA2"/>
    <w:rsid w:val="009209E2"/>
    <w:rsid w:val="00920FC0"/>
    <w:rsid w:val="0092130B"/>
    <w:rsid w:val="009213AF"/>
    <w:rsid w:val="009219A7"/>
    <w:rsid w:val="00921DDD"/>
    <w:rsid w:val="00921E36"/>
    <w:rsid w:val="00921F5F"/>
    <w:rsid w:val="00922180"/>
    <w:rsid w:val="00922455"/>
    <w:rsid w:val="00922A37"/>
    <w:rsid w:val="00923AAC"/>
    <w:rsid w:val="00924004"/>
    <w:rsid w:val="0092435C"/>
    <w:rsid w:val="0092438F"/>
    <w:rsid w:val="00924BA1"/>
    <w:rsid w:val="00924EDF"/>
    <w:rsid w:val="009251D9"/>
    <w:rsid w:val="0092531C"/>
    <w:rsid w:val="009255F9"/>
    <w:rsid w:val="00925879"/>
    <w:rsid w:val="0092593F"/>
    <w:rsid w:val="00925B9F"/>
    <w:rsid w:val="009261DB"/>
    <w:rsid w:val="009267CB"/>
    <w:rsid w:val="0092694E"/>
    <w:rsid w:val="00926B9C"/>
    <w:rsid w:val="009275D8"/>
    <w:rsid w:val="0092760A"/>
    <w:rsid w:val="00927819"/>
    <w:rsid w:val="00930653"/>
    <w:rsid w:val="009310C8"/>
    <w:rsid w:val="00931184"/>
    <w:rsid w:val="0093161B"/>
    <w:rsid w:val="00931A15"/>
    <w:rsid w:val="00933E04"/>
    <w:rsid w:val="00934190"/>
    <w:rsid w:val="00934763"/>
    <w:rsid w:val="00934A38"/>
    <w:rsid w:val="009353AE"/>
    <w:rsid w:val="009355A5"/>
    <w:rsid w:val="0093563D"/>
    <w:rsid w:val="009358D0"/>
    <w:rsid w:val="00935AE5"/>
    <w:rsid w:val="00937A2E"/>
    <w:rsid w:val="009408F9"/>
    <w:rsid w:val="00940BF6"/>
    <w:rsid w:val="00941F5F"/>
    <w:rsid w:val="009428A5"/>
    <w:rsid w:val="00942B7A"/>
    <w:rsid w:val="009437A8"/>
    <w:rsid w:val="0094404C"/>
    <w:rsid w:val="009445C2"/>
    <w:rsid w:val="009447D7"/>
    <w:rsid w:val="00944B54"/>
    <w:rsid w:val="00944DFE"/>
    <w:rsid w:val="009452D9"/>
    <w:rsid w:val="0094543D"/>
    <w:rsid w:val="009460B6"/>
    <w:rsid w:val="009461FA"/>
    <w:rsid w:val="00946404"/>
    <w:rsid w:val="00946B2C"/>
    <w:rsid w:val="009474E7"/>
    <w:rsid w:val="00947E40"/>
    <w:rsid w:val="0095051C"/>
    <w:rsid w:val="00950A98"/>
    <w:rsid w:val="0095109C"/>
    <w:rsid w:val="0095155E"/>
    <w:rsid w:val="00951A8B"/>
    <w:rsid w:val="00951BA0"/>
    <w:rsid w:val="0095228D"/>
    <w:rsid w:val="00952EF7"/>
    <w:rsid w:val="00953348"/>
    <w:rsid w:val="009541AB"/>
    <w:rsid w:val="0095438F"/>
    <w:rsid w:val="0095458C"/>
    <w:rsid w:val="0095498D"/>
    <w:rsid w:val="00954CB8"/>
    <w:rsid w:val="00954EA8"/>
    <w:rsid w:val="009552DF"/>
    <w:rsid w:val="0095543E"/>
    <w:rsid w:val="00955C8E"/>
    <w:rsid w:val="00955CE4"/>
    <w:rsid w:val="00956C29"/>
    <w:rsid w:val="009576C3"/>
    <w:rsid w:val="00957AFD"/>
    <w:rsid w:val="00957BD8"/>
    <w:rsid w:val="0096007B"/>
    <w:rsid w:val="00960179"/>
    <w:rsid w:val="00960AB0"/>
    <w:rsid w:val="00960C26"/>
    <w:rsid w:val="0096165B"/>
    <w:rsid w:val="0096269E"/>
    <w:rsid w:val="009629AD"/>
    <w:rsid w:val="00962FAB"/>
    <w:rsid w:val="0096325A"/>
    <w:rsid w:val="00963274"/>
    <w:rsid w:val="00963E03"/>
    <w:rsid w:val="00963EB8"/>
    <w:rsid w:val="00963F93"/>
    <w:rsid w:val="00963FF1"/>
    <w:rsid w:val="00964336"/>
    <w:rsid w:val="009643CD"/>
    <w:rsid w:val="00964400"/>
    <w:rsid w:val="00964C00"/>
    <w:rsid w:val="00964FCB"/>
    <w:rsid w:val="00964FE4"/>
    <w:rsid w:val="00965A86"/>
    <w:rsid w:val="00966F12"/>
    <w:rsid w:val="00967541"/>
    <w:rsid w:val="00967CCE"/>
    <w:rsid w:val="00967E62"/>
    <w:rsid w:val="00967FA9"/>
    <w:rsid w:val="009708EC"/>
    <w:rsid w:val="009709E9"/>
    <w:rsid w:val="00970A8F"/>
    <w:rsid w:val="0097165C"/>
    <w:rsid w:val="009716ED"/>
    <w:rsid w:val="0097181B"/>
    <w:rsid w:val="00971A60"/>
    <w:rsid w:val="00972283"/>
    <w:rsid w:val="00972F3A"/>
    <w:rsid w:val="009731ED"/>
    <w:rsid w:val="009734CA"/>
    <w:rsid w:val="00973705"/>
    <w:rsid w:val="009738B9"/>
    <w:rsid w:val="00973A99"/>
    <w:rsid w:val="009745CD"/>
    <w:rsid w:val="00974879"/>
    <w:rsid w:val="00974BC3"/>
    <w:rsid w:val="009753FD"/>
    <w:rsid w:val="00975C55"/>
    <w:rsid w:val="00976343"/>
    <w:rsid w:val="00976927"/>
    <w:rsid w:val="00977018"/>
    <w:rsid w:val="009778B7"/>
    <w:rsid w:val="009778B9"/>
    <w:rsid w:val="00980462"/>
    <w:rsid w:val="00980AB0"/>
    <w:rsid w:val="00980DE8"/>
    <w:rsid w:val="00980F7E"/>
    <w:rsid w:val="009810A8"/>
    <w:rsid w:val="00981177"/>
    <w:rsid w:val="00981484"/>
    <w:rsid w:val="00981C0A"/>
    <w:rsid w:val="00982212"/>
    <w:rsid w:val="00982241"/>
    <w:rsid w:val="009825DD"/>
    <w:rsid w:val="0098284A"/>
    <w:rsid w:val="00982C52"/>
    <w:rsid w:val="00983D3A"/>
    <w:rsid w:val="009844F7"/>
    <w:rsid w:val="0098455E"/>
    <w:rsid w:val="00984618"/>
    <w:rsid w:val="009849B3"/>
    <w:rsid w:val="00985478"/>
    <w:rsid w:val="00985C82"/>
    <w:rsid w:val="009865F5"/>
    <w:rsid w:val="00986797"/>
    <w:rsid w:val="00986DD5"/>
    <w:rsid w:val="009878FB"/>
    <w:rsid w:val="0098798E"/>
    <w:rsid w:val="00990159"/>
    <w:rsid w:val="009909C4"/>
    <w:rsid w:val="00990BB7"/>
    <w:rsid w:val="00990C67"/>
    <w:rsid w:val="00990E0F"/>
    <w:rsid w:val="00990E72"/>
    <w:rsid w:val="00991A8C"/>
    <w:rsid w:val="0099272B"/>
    <w:rsid w:val="00992B7F"/>
    <w:rsid w:val="00992D4F"/>
    <w:rsid w:val="009930A2"/>
    <w:rsid w:val="0099359D"/>
    <w:rsid w:val="009938D2"/>
    <w:rsid w:val="00993B4F"/>
    <w:rsid w:val="00993E04"/>
    <w:rsid w:val="00993E59"/>
    <w:rsid w:val="00994BCA"/>
    <w:rsid w:val="00994BD7"/>
    <w:rsid w:val="00995D64"/>
    <w:rsid w:val="00995EA6"/>
    <w:rsid w:val="0099659D"/>
    <w:rsid w:val="00996628"/>
    <w:rsid w:val="00996925"/>
    <w:rsid w:val="0099707F"/>
    <w:rsid w:val="00997105"/>
    <w:rsid w:val="00997B6B"/>
    <w:rsid w:val="00997FF0"/>
    <w:rsid w:val="009A0957"/>
    <w:rsid w:val="009A0D39"/>
    <w:rsid w:val="009A106D"/>
    <w:rsid w:val="009A119C"/>
    <w:rsid w:val="009A2439"/>
    <w:rsid w:val="009A2526"/>
    <w:rsid w:val="009A253A"/>
    <w:rsid w:val="009A2D2C"/>
    <w:rsid w:val="009A334C"/>
    <w:rsid w:val="009A3455"/>
    <w:rsid w:val="009A34F4"/>
    <w:rsid w:val="009A54A6"/>
    <w:rsid w:val="009A5501"/>
    <w:rsid w:val="009A5533"/>
    <w:rsid w:val="009A58C8"/>
    <w:rsid w:val="009A599E"/>
    <w:rsid w:val="009A5A24"/>
    <w:rsid w:val="009A5F9D"/>
    <w:rsid w:val="009A6053"/>
    <w:rsid w:val="009A606E"/>
    <w:rsid w:val="009A690E"/>
    <w:rsid w:val="009A6CD2"/>
    <w:rsid w:val="009A7010"/>
    <w:rsid w:val="009A7085"/>
    <w:rsid w:val="009A7546"/>
    <w:rsid w:val="009B06E0"/>
    <w:rsid w:val="009B07C3"/>
    <w:rsid w:val="009B09B1"/>
    <w:rsid w:val="009B1198"/>
    <w:rsid w:val="009B1291"/>
    <w:rsid w:val="009B133E"/>
    <w:rsid w:val="009B201D"/>
    <w:rsid w:val="009B25A2"/>
    <w:rsid w:val="009B26B4"/>
    <w:rsid w:val="009B2980"/>
    <w:rsid w:val="009B3167"/>
    <w:rsid w:val="009B3589"/>
    <w:rsid w:val="009B3979"/>
    <w:rsid w:val="009B3CF5"/>
    <w:rsid w:val="009B4311"/>
    <w:rsid w:val="009B4435"/>
    <w:rsid w:val="009B46D7"/>
    <w:rsid w:val="009B4A9A"/>
    <w:rsid w:val="009B4CEE"/>
    <w:rsid w:val="009B4CF6"/>
    <w:rsid w:val="009B4FA1"/>
    <w:rsid w:val="009B5527"/>
    <w:rsid w:val="009B58DC"/>
    <w:rsid w:val="009B5B20"/>
    <w:rsid w:val="009B5EDC"/>
    <w:rsid w:val="009B6913"/>
    <w:rsid w:val="009B696C"/>
    <w:rsid w:val="009B6C44"/>
    <w:rsid w:val="009B7ADC"/>
    <w:rsid w:val="009C002D"/>
    <w:rsid w:val="009C0A1C"/>
    <w:rsid w:val="009C0FC3"/>
    <w:rsid w:val="009C1029"/>
    <w:rsid w:val="009C10BF"/>
    <w:rsid w:val="009C11E7"/>
    <w:rsid w:val="009C23BA"/>
    <w:rsid w:val="009C2809"/>
    <w:rsid w:val="009C3D8E"/>
    <w:rsid w:val="009C3DF3"/>
    <w:rsid w:val="009C4067"/>
    <w:rsid w:val="009C4832"/>
    <w:rsid w:val="009C4E84"/>
    <w:rsid w:val="009C5369"/>
    <w:rsid w:val="009C5923"/>
    <w:rsid w:val="009C5B75"/>
    <w:rsid w:val="009C5B84"/>
    <w:rsid w:val="009C5BB0"/>
    <w:rsid w:val="009C5FFF"/>
    <w:rsid w:val="009C6464"/>
    <w:rsid w:val="009C667D"/>
    <w:rsid w:val="009C6AB6"/>
    <w:rsid w:val="009C6CD2"/>
    <w:rsid w:val="009C6E46"/>
    <w:rsid w:val="009C7766"/>
    <w:rsid w:val="009C7861"/>
    <w:rsid w:val="009C7CD8"/>
    <w:rsid w:val="009D013D"/>
    <w:rsid w:val="009D02E0"/>
    <w:rsid w:val="009D077B"/>
    <w:rsid w:val="009D0FEB"/>
    <w:rsid w:val="009D1722"/>
    <w:rsid w:val="009D18F2"/>
    <w:rsid w:val="009D1A67"/>
    <w:rsid w:val="009D2188"/>
    <w:rsid w:val="009D28E6"/>
    <w:rsid w:val="009D2C2E"/>
    <w:rsid w:val="009D41D5"/>
    <w:rsid w:val="009D6255"/>
    <w:rsid w:val="009D6B12"/>
    <w:rsid w:val="009D7120"/>
    <w:rsid w:val="009D73A8"/>
    <w:rsid w:val="009D78C3"/>
    <w:rsid w:val="009D7915"/>
    <w:rsid w:val="009D7B9B"/>
    <w:rsid w:val="009D7F85"/>
    <w:rsid w:val="009E04B1"/>
    <w:rsid w:val="009E05B5"/>
    <w:rsid w:val="009E080D"/>
    <w:rsid w:val="009E1D79"/>
    <w:rsid w:val="009E210A"/>
    <w:rsid w:val="009E2884"/>
    <w:rsid w:val="009E2C94"/>
    <w:rsid w:val="009E2E8C"/>
    <w:rsid w:val="009E3C26"/>
    <w:rsid w:val="009E42BE"/>
    <w:rsid w:val="009E458C"/>
    <w:rsid w:val="009E5033"/>
    <w:rsid w:val="009E5467"/>
    <w:rsid w:val="009E54C8"/>
    <w:rsid w:val="009F0471"/>
    <w:rsid w:val="009F0AC8"/>
    <w:rsid w:val="009F0E94"/>
    <w:rsid w:val="009F13CF"/>
    <w:rsid w:val="009F19D5"/>
    <w:rsid w:val="009F1B01"/>
    <w:rsid w:val="009F1CDD"/>
    <w:rsid w:val="009F1CEE"/>
    <w:rsid w:val="009F1ED2"/>
    <w:rsid w:val="009F24B5"/>
    <w:rsid w:val="009F270D"/>
    <w:rsid w:val="009F2EE7"/>
    <w:rsid w:val="009F3AA8"/>
    <w:rsid w:val="009F3B1B"/>
    <w:rsid w:val="009F3CAB"/>
    <w:rsid w:val="009F3DE9"/>
    <w:rsid w:val="009F3ED2"/>
    <w:rsid w:val="009F44E3"/>
    <w:rsid w:val="009F44FC"/>
    <w:rsid w:val="009F4574"/>
    <w:rsid w:val="009F5059"/>
    <w:rsid w:val="009F55F6"/>
    <w:rsid w:val="009F59A0"/>
    <w:rsid w:val="009F60D2"/>
    <w:rsid w:val="009F638B"/>
    <w:rsid w:val="009F6A40"/>
    <w:rsid w:val="009F6BE6"/>
    <w:rsid w:val="009F6FD6"/>
    <w:rsid w:val="009F7D14"/>
    <w:rsid w:val="00A000E5"/>
    <w:rsid w:val="00A00567"/>
    <w:rsid w:val="00A00AF7"/>
    <w:rsid w:val="00A00D55"/>
    <w:rsid w:val="00A0260A"/>
    <w:rsid w:val="00A0273B"/>
    <w:rsid w:val="00A02844"/>
    <w:rsid w:val="00A02E8C"/>
    <w:rsid w:val="00A032AA"/>
    <w:rsid w:val="00A035B0"/>
    <w:rsid w:val="00A0371A"/>
    <w:rsid w:val="00A0488D"/>
    <w:rsid w:val="00A04A5B"/>
    <w:rsid w:val="00A05559"/>
    <w:rsid w:val="00A06B11"/>
    <w:rsid w:val="00A073F2"/>
    <w:rsid w:val="00A079F2"/>
    <w:rsid w:val="00A07C07"/>
    <w:rsid w:val="00A100B2"/>
    <w:rsid w:val="00A10555"/>
    <w:rsid w:val="00A1055E"/>
    <w:rsid w:val="00A105BB"/>
    <w:rsid w:val="00A106C4"/>
    <w:rsid w:val="00A10C17"/>
    <w:rsid w:val="00A115CE"/>
    <w:rsid w:val="00A11F6A"/>
    <w:rsid w:val="00A128F9"/>
    <w:rsid w:val="00A12A2A"/>
    <w:rsid w:val="00A1315F"/>
    <w:rsid w:val="00A13982"/>
    <w:rsid w:val="00A13B25"/>
    <w:rsid w:val="00A141E6"/>
    <w:rsid w:val="00A143DE"/>
    <w:rsid w:val="00A1453E"/>
    <w:rsid w:val="00A1499D"/>
    <w:rsid w:val="00A14F90"/>
    <w:rsid w:val="00A15498"/>
    <w:rsid w:val="00A15E64"/>
    <w:rsid w:val="00A1665E"/>
    <w:rsid w:val="00A16827"/>
    <w:rsid w:val="00A168A8"/>
    <w:rsid w:val="00A16FE2"/>
    <w:rsid w:val="00A171BE"/>
    <w:rsid w:val="00A17992"/>
    <w:rsid w:val="00A17BBA"/>
    <w:rsid w:val="00A17CFD"/>
    <w:rsid w:val="00A17E49"/>
    <w:rsid w:val="00A2003F"/>
    <w:rsid w:val="00A21576"/>
    <w:rsid w:val="00A218F3"/>
    <w:rsid w:val="00A2199F"/>
    <w:rsid w:val="00A229BA"/>
    <w:rsid w:val="00A22A05"/>
    <w:rsid w:val="00A22A6C"/>
    <w:rsid w:val="00A22B46"/>
    <w:rsid w:val="00A2308A"/>
    <w:rsid w:val="00A2393E"/>
    <w:rsid w:val="00A23B55"/>
    <w:rsid w:val="00A23EB0"/>
    <w:rsid w:val="00A241A6"/>
    <w:rsid w:val="00A24550"/>
    <w:rsid w:val="00A248F7"/>
    <w:rsid w:val="00A252F3"/>
    <w:rsid w:val="00A2546D"/>
    <w:rsid w:val="00A25A63"/>
    <w:rsid w:val="00A25F9B"/>
    <w:rsid w:val="00A26148"/>
    <w:rsid w:val="00A262B7"/>
    <w:rsid w:val="00A2638D"/>
    <w:rsid w:val="00A2670E"/>
    <w:rsid w:val="00A26CB0"/>
    <w:rsid w:val="00A26E5C"/>
    <w:rsid w:val="00A27044"/>
    <w:rsid w:val="00A27385"/>
    <w:rsid w:val="00A2750F"/>
    <w:rsid w:val="00A27972"/>
    <w:rsid w:val="00A27A26"/>
    <w:rsid w:val="00A305E9"/>
    <w:rsid w:val="00A30B9B"/>
    <w:rsid w:val="00A30BC5"/>
    <w:rsid w:val="00A30D0B"/>
    <w:rsid w:val="00A30D97"/>
    <w:rsid w:val="00A3185E"/>
    <w:rsid w:val="00A31AA3"/>
    <w:rsid w:val="00A31D7D"/>
    <w:rsid w:val="00A3234E"/>
    <w:rsid w:val="00A32A4B"/>
    <w:rsid w:val="00A32F66"/>
    <w:rsid w:val="00A33234"/>
    <w:rsid w:val="00A333BF"/>
    <w:rsid w:val="00A33E40"/>
    <w:rsid w:val="00A34133"/>
    <w:rsid w:val="00A34A0C"/>
    <w:rsid w:val="00A34EEB"/>
    <w:rsid w:val="00A356BF"/>
    <w:rsid w:val="00A356E0"/>
    <w:rsid w:val="00A3599E"/>
    <w:rsid w:val="00A359F4"/>
    <w:rsid w:val="00A3656C"/>
    <w:rsid w:val="00A36701"/>
    <w:rsid w:val="00A36D05"/>
    <w:rsid w:val="00A37220"/>
    <w:rsid w:val="00A3725D"/>
    <w:rsid w:val="00A40CE5"/>
    <w:rsid w:val="00A40E58"/>
    <w:rsid w:val="00A4143E"/>
    <w:rsid w:val="00A417F8"/>
    <w:rsid w:val="00A4194A"/>
    <w:rsid w:val="00A419D8"/>
    <w:rsid w:val="00A41D16"/>
    <w:rsid w:val="00A42B38"/>
    <w:rsid w:val="00A42CF5"/>
    <w:rsid w:val="00A43249"/>
    <w:rsid w:val="00A43340"/>
    <w:rsid w:val="00A43634"/>
    <w:rsid w:val="00A43D51"/>
    <w:rsid w:val="00A44093"/>
    <w:rsid w:val="00A44122"/>
    <w:rsid w:val="00A453AA"/>
    <w:rsid w:val="00A45AF1"/>
    <w:rsid w:val="00A466FB"/>
    <w:rsid w:val="00A46981"/>
    <w:rsid w:val="00A473FA"/>
    <w:rsid w:val="00A475E1"/>
    <w:rsid w:val="00A47857"/>
    <w:rsid w:val="00A47F6A"/>
    <w:rsid w:val="00A5014C"/>
    <w:rsid w:val="00A5099D"/>
    <w:rsid w:val="00A50CCD"/>
    <w:rsid w:val="00A50F62"/>
    <w:rsid w:val="00A510B5"/>
    <w:rsid w:val="00A5183D"/>
    <w:rsid w:val="00A521C7"/>
    <w:rsid w:val="00A53AB7"/>
    <w:rsid w:val="00A53B83"/>
    <w:rsid w:val="00A53D79"/>
    <w:rsid w:val="00A547F8"/>
    <w:rsid w:val="00A5568E"/>
    <w:rsid w:val="00A561DF"/>
    <w:rsid w:val="00A5659E"/>
    <w:rsid w:val="00A567EC"/>
    <w:rsid w:val="00A56A3A"/>
    <w:rsid w:val="00A56B25"/>
    <w:rsid w:val="00A570C0"/>
    <w:rsid w:val="00A57317"/>
    <w:rsid w:val="00A57340"/>
    <w:rsid w:val="00A57A27"/>
    <w:rsid w:val="00A57B85"/>
    <w:rsid w:val="00A60F29"/>
    <w:rsid w:val="00A61116"/>
    <w:rsid w:val="00A616B1"/>
    <w:rsid w:val="00A623EA"/>
    <w:rsid w:val="00A62985"/>
    <w:rsid w:val="00A63122"/>
    <w:rsid w:val="00A6488A"/>
    <w:rsid w:val="00A651A8"/>
    <w:rsid w:val="00A65534"/>
    <w:rsid w:val="00A65B59"/>
    <w:rsid w:val="00A6605C"/>
    <w:rsid w:val="00A66240"/>
    <w:rsid w:val="00A66905"/>
    <w:rsid w:val="00A66AE7"/>
    <w:rsid w:val="00A67257"/>
    <w:rsid w:val="00A67735"/>
    <w:rsid w:val="00A67745"/>
    <w:rsid w:val="00A679BF"/>
    <w:rsid w:val="00A67A9E"/>
    <w:rsid w:val="00A70155"/>
    <w:rsid w:val="00A70E1F"/>
    <w:rsid w:val="00A713E3"/>
    <w:rsid w:val="00A7160C"/>
    <w:rsid w:val="00A71B23"/>
    <w:rsid w:val="00A71D3E"/>
    <w:rsid w:val="00A71E74"/>
    <w:rsid w:val="00A73023"/>
    <w:rsid w:val="00A73803"/>
    <w:rsid w:val="00A73887"/>
    <w:rsid w:val="00A740DC"/>
    <w:rsid w:val="00A747E5"/>
    <w:rsid w:val="00A747E8"/>
    <w:rsid w:val="00A74ED0"/>
    <w:rsid w:val="00A753AE"/>
    <w:rsid w:val="00A754FC"/>
    <w:rsid w:val="00A7560D"/>
    <w:rsid w:val="00A75693"/>
    <w:rsid w:val="00A759F4"/>
    <w:rsid w:val="00A75CF5"/>
    <w:rsid w:val="00A7619C"/>
    <w:rsid w:val="00A7659D"/>
    <w:rsid w:val="00A77794"/>
    <w:rsid w:val="00A800E2"/>
    <w:rsid w:val="00A80A8E"/>
    <w:rsid w:val="00A80D32"/>
    <w:rsid w:val="00A81081"/>
    <w:rsid w:val="00A811D0"/>
    <w:rsid w:val="00A81362"/>
    <w:rsid w:val="00A81F1F"/>
    <w:rsid w:val="00A82211"/>
    <w:rsid w:val="00A83768"/>
    <w:rsid w:val="00A83C60"/>
    <w:rsid w:val="00A843FB"/>
    <w:rsid w:val="00A8445A"/>
    <w:rsid w:val="00A84A33"/>
    <w:rsid w:val="00A851B8"/>
    <w:rsid w:val="00A8575D"/>
    <w:rsid w:val="00A87159"/>
    <w:rsid w:val="00A87520"/>
    <w:rsid w:val="00A8797A"/>
    <w:rsid w:val="00A87D34"/>
    <w:rsid w:val="00A87E47"/>
    <w:rsid w:val="00A902D5"/>
    <w:rsid w:val="00A905F2"/>
    <w:rsid w:val="00A90A3E"/>
    <w:rsid w:val="00A90E89"/>
    <w:rsid w:val="00A9178D"/>
    <w:rsid w:val="00A92707"/>
    <w:rsid w:val="00A93188"/>
    <w:rsid w:val="00A9370C"/>
    <w:rsid w:val="00A938E0"/>
    <w:rsid w:val="00A93DDB"/>
    <w:rsid w:val="00A93F04"/>
    <w:rsid w:val="00A940C4"/>
    <w:rsid w:val="00A943E2"/>
    <w:rsid w:val="00A949C1"/>
    <w:rsid w:val="00A94A22"/>
    <w:rsid w:val="00A94D97"/>
    <w:rsid w:val="00A95B74"/>
    <w:rsid w:val="00A96F62"/>
    <w:rsid w:val="00A97297"/>
    <w:rsid w:val="00A97C2D"/>
    <w:rsid w:val="00AA00E8"/>
    <w:rsid w:val="00AA043A"/>
    <w:rsid w:val="00AA0C8E"/>
    <w:rsid w:val="00AA19F5"/>
    <w:rsid w:val="00AA1B4A"/>
    <w:rsid w:val="00AA1EC4"/>
    <w:rsid w:val="00AA1FEA"/>
    <w:rsid w:val="00AA2237"/>
    <w:rsid w:val="00AA2445"/>
    <w:rsid w:val="00AA2456"/>
    <w:rsid w:val="00AA2861"/>
    <w:rsid w:val="00AA2B71"/>
    <w:rsid w:val="00AA3001"/>
    <w:rsid w:val="00AA3E65"/>
    <w:rsid w:val="00AA3FE1"/>
    <w:rsid w:val="00AA40E0"/>
    <w:rsid w:val="00AA4135"/>
    <w:rsid w:val="00AA4656"/>
    <w:rsid w:val="00AA49E9"/>
    <w:rsid w:val="00AA4AF3"/>
    <w:rsid w:val="00AA4E61"/>
    <w:rsid w:val="00AA5243"/>
    <w:rsid w:val="00AA5AE8"/>
    <w:rsid w:val="00AA6099"/>
    <w:rsid w:val="00AA60C4"/>
    <w:rsid w:val="00AA6D12"/>
    <w:rsid w:val="00AA75F4"/>
    <w:rsid w:val="00AA7F11"/>
    <w:rsid w:val="00AB0CCD"/>
    <w:rsid w:val="00AB0E60"/>
    <w:rsid w:val="00AB0FAC"/>
    <w:rsid w:val="00AB1100"/>
    <w:rsid w:val="00AB1DD4"/>
    <w:rsid w:val="00AB1EF4"/>
    <w:rsid w:val="00AB292B"/>
    <w:rsid w:val="00AB2CDB"/>
    <w:rsid w:val="00AB3163"/>
    <w:rsid w:val="00AB3562"/>
    <w:rsid w:val="00AB4068"/>
    <w:rsid w:val="00AB4D58"/>
    <w:rsid w:val="00AB51CD"/>
    <w:rsid w:val="00AB5237"/>
    <w:rsid w:val="00AB57D2"/>
    <w:rsid w:val="00AB5ABB"/>
    <w:rsid w:val="00AB62BE"/>
    <w:rsid w:val="00AB7779"/>
    <w:rsid w:val="00AB7B96"/>
    <w:rsid w:val="00AB7F4C"/>
    <w:rsid w:val="00AC0072"/>
    <w:rsid w:val="00AC08A7"/>
    <w:rsid w:val="00AC192D"/>
    <w:rsid w:val="00AC2C8C"/>
    <w:rsid w:val="00AC3474"/>
    <w:rsid w:val="00AC3546"/>
    <w:rsid w:val="00AC4398"/>
    <w:rsid w:val="00AC4454"/>
    <w:rsid w:val="00AC44CB"/>
    <w:rsid w:val="00AC4CBB"/>
    <w:rsid w:val="00AC4CEB"/>
    <w:rsid w:val="00AC4D3F"/>
    <w:rsid w:val="00AC4ECF"/>
    <w:rsid w:val="00AC50F0"/>
    <w:rsid w:val="00AC5904"/>
    <w:rsid w:val="00AC620B"/>
    <w:rsid w:val="00AC67F6"/>
    <w:rsid w:val="00AC7103"/>
    <w:rsid w:val="00AC72A0"/>
    <w:rsid w:val="00AC736C"/>
    <w:rsid w:val="00AC7507"/>
    <w:rsid w:val="00AC7924"/>
    <w:rsid w:val="00AC7E46"/>
    <w:rsid w:val="00AD04E6"/>
    <w:rsid w:val="00AD0511"/>
    <w:rsid w:val="00AD0943"/>
    <w:rsid w:val="00AD0D79"/>
    <w:rsid w:val="00AD0ECA"/>
    <w:rsid w:val="00AD1259"/>
    <w:rsid w:val="00AD1586"/>
    <w:rsid w:val="00AD178D"/>
    <w:rsid w:val="00AD1993"/>
    <w:rsid w:val="00AD1E53"/>
    <w:rsid w:val="00AD234A"/>
    <w:rsid w:val="00AD34C6"/>
    <w:rsid w:val="00AD4096"/>
    <w:rsid w:val="00AD40D8"/>
    <w:rsid w:val="00AD4345"/>
    <w:rsid w:val="00AD4692"/>
    <w:rsid w:val="00AD48F3"/>
    <w:rsid w:val="00AD52CF"/>
    <w:rsid w:val="00AD5C6B"/>
    <w:rsid w:val="00AD6223"/>
    <w:rsid w:val="00AD6B43"/>
    <w:rsid w:val="00AD7618"/>
    <w:rsid w:val="00AE01FA"/>
    <w:rsid w:val="00AE0A69"/>
    <w:rsid w:val="00AE0B69"/>
    <w:rsid w:val="00AE1E82"/>
    <w:rsid w:val="00AE238D"/>
    <w:rsid w:val="00AE257F"/>
    <w:rsid w:val="00AE36B2"/>
    <w:rsid w:val="00AE3AF0"/>
    <w:rsid w:val="00AE3B4F"/>
    <w:rsid w:val="00AE4224"/>
    <w:rsid w:val="00AE434D"/>
    <w:rsid w:val="00AE47AB"/>
    <w:rsid w:val="00AE59D6"/>
    <w:rsid w:val="00AE60F4"/>
    <w:rsid w:val="00AE6178"/>
    <w:rsid w:val="00AE637D"/>
    <w:rsid w:val="00AE6822"/>
    <w:rsid w:val="00AE6891"/>
    <w:rsid w:val="00AE6992"/>
    <w:rsid w:val="00AE6D52"/>
    <w:rsid w:val="00AE6ED3"/>
    <w:rsid w:val="00AE7596"/>
    <w:rsid w:val="00AE785A"/>
    <w:rsid w:val="00AE7D7C"/>
    <w:rsid w:val="00AF002A"/>
    <w:rsid w:val="00AF013B"/>
    <w:rsid w:val="00AF072F"/>
    <w:rsid w:val="00AF090F"/>
    <w:rsid w:val="00AF0910"/>
    <w:rsid w:val="00AF0D71"/>
    <w:rsid w:val="00AF0FA2"/>
    <w:rsid w:val="00AF1104"/>
    <w:rsid w:val="00AF1265"/>
    <w:rsid w:val="00AF226E"/>
    <w:rsid w:val="00AF2519"/>
    <w:rsid w:val="00AF267F"/>
    <w:rsid w:val="00AF2F32"/>
    <w:rsid w:val="00AF3016"/>
    <w:rsid w:val="00AF361D"/>
    <w:rsid w:val="00AF3A59"/>
    <w:rsid w:val="00AF440F"/>
    <w:rsid w:val="00AF46B2"/>
    <w:rsid w:val="00AF4A76"/>
    <w:rsid w:val="00AF54B4"/>
    <w:rsid w:val="00AF55F5"/>
    <w:rsid w:val="00AF563B"/>
    <w:rsid w:val="00AF5F65"/>
    <w:rsid w:val="00AF63B0"/>
    <w:rsid w:val="00AF6EF8"/>
    <w:rsid w:val="00AF7732"/>
    <w:rsid w:val="00AF773A"/>
    <w:rsid w:val="00AF7A9F"/>
    <w:rsid w:val="00AF7D84"/>
    <w:rsid w:val="00AF7F52"/>
    <w:rsid w:val="00B00684"/>
    <w:rsid w:val="00B00A1B"/>
    <w:rsid w:val="00B00AAE"/>
    <w:rsid w:val="00B015D9"/>
    <w:rsid w:val="00B018F6"/>
    <w:rsid w:val="00B021A3"/>
    <w:rsid w:val="00B0268E"/>
    <w:rsid w:val="00B02844"/>
    <w:rsid w:val="00B0289A"/>
    <w:rsid w:val="00B029C0"/>
    <w:rsid w:val="00B02A30"/>
    <w:rsid w:val="00B0306B"/>
    <w:rsid w:val="00B030D3"/>
    <w:rsid w:val="00B042F8"/>
    <w:rsid w:val="00B04ADC"/>
    <w:rsid w:val="00B04F6B"/>
    <w:rsid w:val="00B058F2"/>
    <w:rsid w:val="00B06C1F"/>
    <w:rsid w:val="00B06FF7"/>
    <w:rsid w:val="00B07760"/>
    <w:rsid w:val="00B07989"/>
    <w:rsid w:val="00B07B24"/>
    <w:rsid w:val="00B101DD"/>
    <w:rsid w:val="00B10811"/>
    <w:rsid w:val="00B10A20"/>
    <w:rsid w:val="00B10A28"/>
    <w:rsid w:val="00B10BAB"/>
    <w:rsid w:val="00B10DC0"/>
    <w:rsid w:val="00B10E0A"/>
    <w:rsid w:val="00B11C4C"/>
    <w:rsid w:val="00B11E7B"/>
    <w:rsid w:val="00B12552"/>
    <w:rsid w:val="00B127F2"/>
    <w:rsid w:val="00B12C07"/>
    <w:rsid w:val="00B12E3F"/>
    <w:rsid w:val="00B1301D"/>
    <w:rsid w:val="00B130C4"/>
    <w:rsid w:val="00B13577"/>
    <w:rsid w:val="00B13DC3"/>
    <w:rsid w:val="00B14100"/>
    <w:rsid w:val="00B143BE"/>
    <w:rsid w:val="00B148CD"/>
    <w:rsid w:val="00B14F1C"/>
    <w:rsid w:val="00B16206"/>
    <w:rsid w:val="00B16397"/>
    <w:rsid w:val="00B16773"/>
    <w:rsid w:val="00B16C3B"/>
    <w:rsid w:val="00B172C2"/>
    <w:rsid w:val="00B176BC"/>
    <w:rsid w:val="00B17894"/>
    <w:rsid w:val="00B1789E"/>
    <w:rsid w:val="00B20458"/>
    <w:rsid w:val="00B205A9"/>
    <w:rsid w:val="00B206C2"/>
    <w:rsid w:val="00B20CB4"/>
    <w:rsid w:val="00B20F71"/>
    <w:rsid w:val="00B2160F"/>
    <w:rsid w:val="00B2171E"/>
    <w:rsid w:val="00B21B81"/>
    <w:rsid w:val="00B21C93"/>
    <w:rsid w:val="00B2202A"/>
    <w:rsid w:val="00B22C23"/>
    <w:rsid w:val="00B22EB4"/>
    <w:rsid w:val="00B22FFB"/>
    <w:rsid w:val="00B232DA"/>
    <w:rsid w:val="00B23B6D"/>
    <w:rsid w:val="00B23CD5"/>
    <w:rsid w:val="00B24532"/>
    <w:rsid w:val="00B252F4"/>
    <w:rsid w:val="00B267A4"/>
    <w:rsid w:val="00B2691B"/>
    <w:rsid w:val="00B26AF7"/>
    <w:rsid w:val="00B27113"/>
    <w:rsid w:val="00B3002B"/>
    <w:rsid w:val="00B30510"/>
    <w:rsid w:val="00B30C69"/>
    <w:rsid w:val="00B30D96"/>
    <w:rsid w:val="00B311DC"/>
    <w:rsid w:val="00B31313"/>
    <w:rsid w:val="00B31610"/>
    <w:rsid w:val="00B318E2"/>
    <w:rsid w:val="00B318F0"/>
    <w:rsid w:val="00B3230E"/>
    <w:rsid w:val="00B3245F"/>
    <w:rsid w:val="00B32468"/>
    <w:rsid w:val="00B325FB"/>
    <w:rsid w:val="00B32836"/>
    <w:rsid w:val="00B34CE6"/>
    <w:rsid w:val="00B35CAA"/>
    <w:rsid w:val="00B35FE9"/>
    <w:rsid w:val="00B36B39"/>
    <w:rsid w:val="00B37437"/>
    <w:rsid w:val="00B3758B"/>
    <w:rsid w:val="00B37A9B"/>
    <w:rsid w:val="00B401A9"/>
    <w:rsid w:val="00B40772"/>
    <w:rsid w:val="00B40855"/>
    <w:rsid w:val="00B41072"/>
    <w:rsid w:val="00B4129E"/>
    <w:rsid w:val="00B421F7"/>
    <w:rsid w:val="00B42B9A"/>
    <w:rsid w:val="00B4307F"/>
    <w:rsid w:val="00B430BF"/>
    <w:rsid w:val="00B4322E"/>
    <w:rsid w:val="00B4359D"/>
    <w:rsid w:val="00B435D3"/>
    <w:rsid w:val="00B43858"/>
    <w:rsid w:val="00B43A0E"/>
    <w:rsid w:val="00B445D3"/>
    <w:rsid w:val="00B446FD"/>
    <w:rsid w:val="00B44E1C"/>
    <w:rsid w:val="00B44E24"/>
    <w:rsid w:val="00B45167"/>
    <w:rsid w:val="00B45646"/>
    <w:rsid w:val="00B456BB"/>
    <w:rsid w:val="00B45F58"/>
    <w:rsid w:val="00B469A6"/>
    <w:rsid w:val="00B47262"/>
    <w:rsid w:val="00B47B5F"/>
    <w:rsid w:val="00B47E7B"/>
    <w:rsid w:val="00B47E7C"/>
    <w:rsid w:val="00B5145D"/>
    <w:rsid w:val="00B51C0C"/>
    <w:rsid w:val="00B51E49"/>
    <w:rsid w:val="00B523EB"/>
    <w:rsid w:val="00B528EB"/>
    <w:rsid w:val="00B52C60"/>
    <w:rsid w:val="00B52EC9"/>
    <w:rsid w:val="00B52ED8"/>
    <w:rsid w:val="00B5327F"/>
    <w:rsid w:val="00B535FD"/>
    <w:rsid w:val="00B53FB2"/>
    <w:rsid w:val="00B542A2"/>
    <w:rsid w:val="00B54910"/>
    <w:rsid w:val="00B54EA7"/>
    <w:rsid w:val="00B55968"/>
    <w:rsid w:val="00B55FE9"/>
    <w:rsid w:val="00B56078"/>
    <w:rsid w:val="00B56682"/>
    <w:rsid w:val="00B56CFD"/>
    <w:rsid w:val="00B56F77"/>
    <w:rsid w:val="00B5713F"/>
    <w:rsid w:val="00B57C2A"/>
    <w:rsid w:val="00B6004A"/>
    <w:rsid w:val="00B60331"/>
    <w:rsid w:val="00B60785"/>
    <w:rsid w:val="00B61551"/>
    <w:rsid w:val="00B6167C"/>
    <w:rsid w:val="00B61CD1"/>
    <w:rsid w:val="00B62016"/>
    <w:rsid w:val="00B631F0"/>
    <w:rsid w:val="00B6382A"/>
    <w:rsid w:val="00B63D8C"/>
    <w:rsid w:val="00B63ED5"/>
    <w:rsid w:val="00B641A7"/>
    <w:rsid w:val="00B64338"/>
    <w:rsid w:val="00B6460C"/>
    <w:rsid w:val="00B646FB"/>
    <w:rsid w:val="00B6476E"/>
    <w:rsid w:val="00B64BB1"/>
    <w:rsid w:val="00B65025"/>
    <w:rsid w:val="00B650DC"/>
    <w:rsid w:val="00B660D2"/>
    <w:rsid w:val="00B662F1"/>
    <w:rsid w:val="00B662FE"/>
    <w:rsid w:val="00B6671D"/>
    <w:rsid w:val="00B67477"/>
    <w:rsid w:val="00B6783F"/>
    <w:rsid w:val="00B70D29"/>
    <w:rsid w:val="00B71156"/>
    <w:rsid w:val="00B7145C"/>
    <w:rsid w:val="00B72606"/>
    <w:rsid w:val="00B72993"/>
    <w:rsid w:val="00B72DCB"/>
    <w:rsid w:val="00B72E93"/>
    <w:rsid w:val="00B732F3"/>
    <w:rsid w:val="00B74786"/>
    <w:rsid w:val="00B74912"/>
    <w:rsid w:val="00B74F20"/>
    <w:rsid w:val="00B7571F"/>
    <w:rsid w:val="00B7691B"/>
    <w:rsid w:val="00B76C82"/>
    <w:rsid w:val="00B77352"/>
    <w:rsid w:val="00B779CE"/>
    <w:rsid w:val="00B77EDA"/>
    <w:rsid w:val="00B77F99"/>
    <w:rsid w:val="00B77FB3"/>
    <w:rsid w:val="00B80373"/>
    <w:rsid w:val="00B803A4"/>
    <w:rsid w:val="00B805BD"/>
    <w:rsid w:val="00B80A85"/>
    <w:rsid w:val="00B80AC2"/>
    <w:rsid w:val="00B816A4"/>
    <w:rsid w:val="00B81746"/>
    <w:rsid w:val="00B81A21"/>
    <w:rsid w:val="00B81A3D"/>
    <w:rsid w:val="00B81ADE"/>
    <w:rsid w:val="00B81D75"/>
    <w:rsid w:val="00B82340"/>
    <w:rsid w:val="00B83502"/>
    <w:rsid w:val="00B838AB"/>
    <w:rsid w:val="00B83DCD"/>
    <w:rsid w:val="00B846CC"/>
    <w:rsid w:val="00B84917"/>
    <w:rsid w:val="00B85242"/>
    <w:rsid w:val="00B860C4"/>
    <w:rsid w:val="00B86FDF"/>
    <w:rsid w:val="00B90273"/>
    <w:rsid w:val="00B90D20"/>
    <w:rsid w:val="00B90DAF"/>
    <w:rsid w:val="00B917DB"/>
    <w:rsid w:val="00B91B44"/>
    <w:rsid w:val="00B91CAC"/>
    <w:rsid w:val="00B91E1E"/>
    <w:rsid w:val="00B928D5"/>
    <w:rsid w:val="00B93759"/>
    <w:rsid w:val="00B941D3"/>
    <w:rsid w:val="00B942F6"/>
    <w:rsid w:val="00B945F3"/>
    <w:rsid w:val="00B946BC"/>
    <w:rsid w:val="00B949C3"/>
    <w:rsid w:val="00B94AD2"/>
    <w:rsid w:val="00B94E92"/>
    <w:rsid w:val="00B94EA4"/>
    <w:rsid w:val="00B9502C"/>
    <w:rsid w:val="00B9509B"/>
    <w:rsid w:val="00B95686"/>
    <w:rsid w:val="00B95C33"/>
    <w:rsid w:val="00B965B8"/>
    <w:rsid w:val="00B96904"/>
    <w:rsid w:val="00B96A4C"/>
    <w:rsid w:val="00B96E42"/>
    <w:rsid w:val="00B96FB2"/>
    <w:rsid w:val="00B97C92"/>
    <w:rsid w:val="00B97EB3"/>
    <w:rsid w:val="00BA0050"/>
    <w:rsid w:val="00BA023F"/>
    <w:rsid w:val="00BA0249"/>
    <w:rsid w:val="00BA0A5A"/>
    <w:rsid w:val="00BA0E3D"/>
    <w:rsid w:val="00BA0F7C"/>
    <w:rsid w:val="00BA10ED"/>
    <w:rsid w:val="00BA12C6"/>
    <w:rsid w:val="00BA15CB"/>
    <w:rsid w:val="00BA1701"/>
    <w:rsid w:val="00BA1856"/>
    <w:rsid w:val="00BA1C53"/>
    <w:rsid w:val="00BA2086"/>
    <w:rsid w:val="00BA2955"/>
    <w:rsid w:val="00BA2B00"/>
    <w:rsid w:val="00BA3BA1"/>
    <w:rsid w:val="00BA3DAD"/>
    <w:rsid w:val="00BA41E3"/>
    <w:rsid w:val="00BA467C"/>
    <w:rsid w:val="00BA4E9B"/>
    <w:rsid w:val="00BA5081"/>
    <w:rsid w:val="00BA5200"/>
    <w:rsid w:val="00BA5285"/>
    <w:rsid w:val="00BA57E5"/>
    <w:rsid w:val="00BA57E7"/>
    <w:rsid w:val="00BA57FB"/>
    <w:rsid w:val="00BA5BF0"/>
    <w:rsid w:val="00BA63E9"/>
    <w:rsid w:val="00BA6768"/>
    <w:rsid w:val="00BA6801"/>
    <w:rsid w:val="00BA6AB7"/>
    <w:rsid w:val="00BA6CD8"/>
    <w:rsid w:val="00BA7398"/>
    <w:rsid w:val="00BA7A04"/>
    <w:rsid w:val="00BA7F95"/>
    <w:rsid w:val="00BB029A"/>
    <w:rsid w:val="00BB0642"/>
    <w:rsid w:val="00BB144B"/>
    <w:rsid w:val="00BB1F06"/>
    <w:rsid w:val="00BB217C"/>
    <w:rsid w:val="00BB225F"/>
    <w:rsid w:val="00BB2331"/>
    <w:rsid w:val="00BB2B17"/>
    <w:rsid w:val="00BB2FBD"/>
    <w:rsid w:val="00BB34E1"/>
    <w:rsid w:val="00BB478A"/>
    <w:rsid w:val="00BB4ECE"/>
    <w:rsid w:val="00BB50E0"/>
    <w:rsid w:val="00BB598A"/>
    <w:rsid w:val="00BB5E8F"/>
    <w:rsid w:val="00BB5F3E"/>
    <w:rsid w:val="00BB6187"/>
    <w:rsid w:val="00BB6B5E"/>
    <w:rsid w:val="00BB6D32"/>
    <w:rsid w:val="00BB72CD"/>
    <w:rsid w:val="00BC0323"/>
    <w:rsid w:val="00BC04C3"/>
    <w:rsid w:val="00BC14C9"/>
    <w:rsid w:val="00BC15BB"/>
    <w:rsid w:val="00BC1722"/>
    <w:rsid w:val="00BC1DDB"/>
    <w:rsid w:val="00BC2089"/>
    <w:rsid w:val="00BC20D2"/>
    <w:rsid w:val="00BC25EF"/>
    <w:rsid w:val="00BC2BBD"/>
    <w:rsid w:val="00BC2CA2"/>
    <w:rsid w:val="00BC3208"/>
    <w:rsid w:val="00BC3692"/>
    <w:rsid w:val="00BC38F2"/>
    <w:rsid w:val="00BC3CDD"/>
    <w:rsid w:val="00BC4867"/>
    <w:rsid w:val="00BC4AEB"/>
    <w:rsid w:val="00BC4C4A"/>
    <w:rsid w:val="00BC4E7F"/>
    <w:rsid w:val="00BC5154"/>
    <w:rsid w:val="00BC51F5"/>
    <w:rsid w:val="00BC54FC"/>
    <w:rsid w:val="00BC6D01"/>
    <w:rsid w:val="00BC6FDF"/>
    <w:rsid w:val="00BC71FE"/>
    <w:rsid w:val="00BC7C78"/>
    <w:rsid w:val="00BC7CBA"/>
    <w:rsid w:val="00BC7F57"/>
    <w:rsid w:val="00BD01AC"/>
    <w:rsid w:val="00BD171B"/>
    <w:rsid w:val="00BD1E98"/>
    <w:rsid w:val="00BD23DF"/>
    <w:rsid w:val="00BD39D9"/>
    <w:rsid w:val="00BD4227"/>
    <w:rsid w:val="00BD46EF"/>
    <w:rsid w:val="00BD4DE9"/>
    <w:rsid w:val="00BD51A9"/>
    <w:rsid w:val="00BD5945"/>
    <w:rsid w:val="00BD6239"/>
    <w:rsid w:val="00BD6441"/>
    <w:rsid w:val="00BD72AD"/>
    <w:rsid w:val="00BD72EA"/>
    <w:rsid w:val="00BD7797"/>
    <w:rsid w:val="00BE0A23"/>
    <w:rsid w:val="00BE0B78"/>
    <w:rsid w:val="00BE0D01"/>
    <w:rsid w:val="00BE0F76"/>
    <w:rsid w:val="00BE2366"/>
    <w:rsid w:val="00BE303C"/>
    <w:rsid w:val="00BE3319"/>
    <w:rsid w:val="00BE382B"/>
    <w:rsid w:val="00BE4213"/>
    <w:rsid w:val="00BE42B4"/>
    <w:rsid w:val="00BE4301"/>
    <w:rsid w:val="00BE461D"/>
    <w:rsid w:val="00BE4D12"/>
    <w:rsid w:val="00BE4EA4"/>
    <w:rsid w:val="00BE5003"/>
    <w:rsid w:val="00BE5C27"/>
    <w:rsid w:val="00BE6502"/>
    <w:rsid w:val="00BE6572"/>
    <w:rsid w:val="00BE67A5"/>
    <w:rsid w:val="00BE67D0"/>
    <w:rsid w:val="00BE6D2A"/>
    <w:rsid w:val="00BE75AD"/>
    <w:rsid w:val="00BE7784"/>
    <w:rsid w:val="00BE7AAB"/>
    <w:rsid w:val="00BE7B57"/>
    <w:rsid w:val="00BF0109"/>
    <w:rsid w:val="00BF069D"/>
    <w:rsid w:val="00BF0B20"/>
    <w:rsid w:val="00BF1888"/>
    <w:rsid w:val="00BF308C"/>
    <w:rsid w:val="00BF38B7"/>
    <w:rsid w:val="00BF3C01"/>
    <w:rsid w:val="00BF3DA1"/>
    <w:rsid w:val="00BF4C4F"/>
    <w:rsid w:val="00BF4DD4"/>
    <w:rsid w:val="00BF5028"/>
    <w:rsid w:val="00BF527F"/>
    <w:rsid w:val="00BF5A22"/>
    <w:rsid w:val="00BF6C9D"/>
    <w:rsid w:val="00BF6D50"/>
    <w:rsid w:val="00BF6F46"/>
    <w:rsid w:val="00BF6FD6"/>
    <w:rsid w:val="00BF72E3"/>
    <w:rsid w:val="00BF7539"/>
    <w:rsid w:val="00C00A8E"/>
    <w:rsid w:val="00C0133F"/>
    <w:rsid w:val="00C01559"/>
    <w:rsid w:val="00C016CE"/>
    <w:rsid w:val="00C01E51"/>
    <w:rsid w:val="00C02102"/>
    <w:rsid w:val="00C025A8"/>
    <w:rsid w:val="00C03262"/>
    <w:rsid w:val="00C032A9"/>
    <w:rsid w:val="00C03AF4"/>
    <w:rsid w:val="00C041E1"/>
    <w:rsid w:val="00C0514F"/>
    <w:rsid w:val="00C05819"/>
    <w:rsid w:val="00C05E25"/>
    <w:rsid w:val="00C0634D"/>
    <w:rsid w:val="00C06576"/>
    <w:rsid w:val="00C065E2"/>
    <w:rsid w:val="00C067C2"/>
    <w:rsid w:val="00C07063"/>
    <w:rsid w:val="00C07346"/>
    <w:rsid w:val="00C10655"/>
    <w:rsid w:val="00C107C7"/>
    <w:rsid w:val="00C10EA7"/>
    <w:rsid w:val="00C10F63"/>
    <w:rsid w:val="00C118C3"/>
    <w:rsid w:val="00C11C84"/>
    <w:rsid w:val="00C124C6"/>
    <w:rsid w:val="00C12FAF"/>
    <w:rsid w:val="00C13CEB"/>
    <w:rsid w:val="00C13E63"/>
    <w:rsid w:val="00C145CD"/>
    <w:rsid w:val="00C1461B"/>
    <w:rsid w:val="00C1481D"/>
    <w:rsid w:val="00C14866"/>
    <w:rsid w:val="00C14B09"/>
    <w:rsid w:val="00C14D84"/>
    <w:rsid w:val="00C155AD"/>
    <w:rsid w:val="00C15ABB"/>
    <w:rsid w:val="00C1661D"/>
    <w:rsid w:val="00C16AAF"/>
    <w:rsid w:val="00C1748C"/>
    <w:rsid w:val="00C17516"/>
    <w:rsid w:val="00C176EF"/>
    <w:rsid w:val="00C179A9"/>
    <w:rsid w:val="00C20078"/>
    <w:rsid w:val="00C2024F"/>
    <w:rsid w:val="00C204C4"/>
    <w:rsid w:val="00C20E39"/>
    <w:rsid w:val="00C2139E"/>
    <w:rsid w:val="00C2184C"/>
    <w:rsid w:val="00C22402"/>
    <w:rsid w:val="00C22A7A"/>
    <w:rsid w:val="00C22CC5"/>
    <w:rsid w:val="00C238FD"/>
    <w:rsid w:val="00C23B73"/>
    <w:rsid w:val="00C23BB3"/>
    <w:rsid w:val="00C2419C"/>
    <w:rsid w:val="00C242F4"/>
    <w:rsid w:val="00C2444D"/>
    <w:rsid w:val="00C24562"/>
    <w:rsid w:val="00C2499D"/>
    <w:rsid w:val="00C24CC3"/>
    <w:rsid w:val="00C24CD9"/>
    <w:rsid w:val="00C24F0C"/>
    <w:rsid w:val="00C25132"/>
    <w:rsid w:val="00C252A7"/>
    <w:rsid w:val="00C25842"/>
    <w:rsid w:val="00C25C60"/>
    <w:rsid w:val="00C263DF"/>
    <w:rsid w:val="00C2699B"/>
    <w:rsid w:val="00C27336"/>
    <w:rsid w:val="00C301BC"/>
    <w:rsid w:val="00C303D8"/>
    <w:rsid w:val="00C31596"/>
    <w:rsid w:val="00C3198F"/>
    <w:rsid w:val="00C31B91"/>
    <w:rsid w:val="00C31C7A"/>
    <w:rsid w:val="00C31D38"/>
    <w:rsid w:val="00C32163"/>
    <w:rsid w:val="00C32559"/>
    <w:rsid w:val="00C32891"/>
    <w:rsid w:val="00C329FC"/>
    <w:rsid w:val="00C32D44"/>
    <w:rsid w:val="00C333BD"/>
    <w:rsid w:val="00C337E0"/>
    <w:rsid w:val="00C33818"/>
    <w:rsid w:val="00C3382F"/>
    <w:rsid w:val="00C345A1"/>
    <w:rsid w:val="00C3461A"/>
    <w:rsid w:val="00C34B9E"/>
    <w:rsid w:val="00C34C9E"/>
    <w:rsid w:val="00C34DB9"/>
    <w:rsid w:val="00C351CE"/>
    <w:rsid w:val="00C362ED"/>
    <w:rsid w:val="00C36A50"/>
    <w:rsid w:val="00C36AA0"/>
    <w:rsid w:val="00C36BEF"/>
    <w:rsid w:val="00C36F8C"/>
    <w:rsid w:val="00C37238"/>
    <w:rsid w:val="00C37557"/>
    <w:rsid w:val="00C37BF9"/>
    <w:rsid w:val="00C40ABE"/>
    <w:rsid w:val="00C40C2B"/>
    <w:rsid w:val="00C42237"/>
    <w:rsid w:val="00C4228A"/>
    <w:rsid w:val="00C42356"/>
    <w:rsid w:val="00C42AA4"/>
    <w:rsid w:val="00C42BA5"/>
    <w:rsid w:val="00C43507"/>
    <w:rsid w:val="00C436F7"/>
    <w:rsid w:val="00C439A7"/>
    <w:rsid w:val="00C43C2E"/>
    <w:rsid w:val="00C43CD4"/>
    <w:rsid w:val="00C44652"/>
    <w:rsid w:val="00C44AD2"/>
    <w:rsid w:val="00C45704"/>
    <w:rsid w:val="00C4595A"/>
    <w:rsid w:val="00C4606B"/>
    <w:rsid w:val="00C46644"/>
    <w:rsid w:val="00C47442"/>
    <w:rsid w:val="00C47561"/>
    <w:rsid w:val="00C504D9"/>
    <w:rsid w:val="00C50606"/>
    <w:rsid w:val="00C50DF9"/>
    <w:rsid w:val="00C51392"/>
    <w:rsid w:val="00C52482"/>
    <w:rsid w:val="00C52486"/>
    <w:rsid w:val="00C525F5"/>
    <w:rsid w:val="00C527B9"/>
    <w:rsid w:val="00C527E9"/>
    <w:rsid w:val="00C5358F"/>
    <w:rsid w:val="00C53FB9"/>
    <w:rsid w:val="00C54229"/>
    <w:rsid w:val="00C546B5"/>
    <w:rsid w:val="00C54909"/>
    <w:rsid w:val="00C54ED4"/>
    <w:rsid w:val="00C55E0C"/>
    <w:rsid w:val="00C5600C"/>
    <w:rsid w:val="00C56065"/>
    <w:rsid w:val="00C560FB"/>
    <w:rsid w:val="00C571A9"/>
    <w:rsid w:val="00C574D3"/>
    <w:rsid w:val="00C57532"/>
    <w:rsid w:val="00C57B17"/>
    <w:rsid w:val="00C57B9A"/>
    <w:rsid w:val="00C60EC3"/>
    <w:rsid w:val="00C61333"/>
    <w:rsid w:val="00C61ABF"/>
    <w:rsid w:val="00C61CB2"/>
    <w:rsid w:val="00C61F66"/>
    <w:rsid w:val="00C62656"/>
    <w:rsid w:val="00C62A0F"/>
    <w:rsid w:val="00C62C0F"/>
    <w:rsid w:val="00C63408"/>
    <w:rsid w:val="00C634E5"/>
    <w:rsid w:val="00C63522"/>
    <w:rsid w:val="00C63831"/>
    <w:rsid w:val="00C63F36"/>
    <w:rsid w:val="00C64F19"/>
    <w:rsid w:val="00C65242"/>
    <w:rsid w:val="00C65C18"/>
    <w:rsid w:val="00C65F8F"/>
    <w:rsid w:val="00C66827"/>
    <w:rsid w:val="00C66855"/>
    <w:rsid w:val="00C66B05"/>
    <w:rsid w:val="00C670E8"/>
    <w:rsid w:val="00C673B1"/>
    <w:rsid w:val="00C67BEB"/>
    <w:rsid w:val="00C708E4"/>
    <w:rsid w:val="00C70901"/>
    <w:rsid w:val="00C70D3E"/>
    <w:rsid w:val="00C71B7A"/>
    <w:rsid w:val="00C7220A"/>
    <w:rsid w:val="00C72502"/>
    <w:rsid w:val="00C725DD"/>
    <w:rsid w:val="00C726EE"/>
    <w:rsid w:val="00C72E41"/>
    <w:rsid w:val="00C730FE"/>
    <w:rsid w:val="00C742DE"/>
    <w:rsid w:val="00C74E6F"/>
    <w:rsid w:val="00C750B3"/>
    <w:rsid w:val="00C750EE"/>
    <w:rsid w:val="00C752F3"/>
    <w:rsid w:val="00C75824"/>
    <w:rsid w:val="00C7589E"/>
    <w:rsid w:val="00C75B73"/>
    <w:rsid w:val="00C75D0F"/>
    <w:rsid w:val="00C761A2"/>
    <w:rsid w:val="00C764D8"/>
    <w:rsid w:val="00C7656F"/>
    <w:rsid w:val="00C7672A"/>
    <w:rsid w:val="00C76784"/>
    <w:rsid w:val="00C7691C"/>
    <w:rsid w:val="00C76EBA"/>
    <w:rsid w:val="00C76F88"/>
    <w:rsid w:val="00C7714C"/>
    <w:rsid w:val="00C77F89"/>
    <w:rsid w:val="00C80303"/>
    <w:rsid w:val="00C80C5E"/>
    <w:rsid w:val="00C80FE2"/>
    <w:rsid w:val="00C81B46"/>
    <w:rsid w:val="00C82049"/>
    <w:rsid w:val="00C82294"/>
    <w:rsid w:val="00C82494"/>
    <w:rsid w:val="00C824E1"/>
    <w:rsid w:val="00C82661"/>
    <w:rsid w:val="00C82FB0"/>
    <w:rsid w:val="00C832C7"/>
    <w:rsid w:val="00C83713"/>
    <w:rsid w:val="00C83B93"/>
    <w:rsid w:val="00C83D04"/>
    <w:rsid w:val="00C83E8C"/>
    <w:rsid w:val="00C84131"/>
    <w:rsid w:val="00C8445A"/>
    <w:rsid w:val="00C85B69"/>
    <w:rsid w:val="00C85C04"/>
    <w:rsid w:val="00C85FCE"/>
    <w:rsid w:val="00C86057"/>
    <w:rsid w:val="00C868A5"/>
    <w:rsid w:val="00C868D9"/>
    <w:rsid w:val="00C8690C"/>
    <w:rsid w:val="00C8728C"/>
    <w:rsid w:val="00C875D9"/>
    <w:rsid w:val="00C90221"/>
    <w:rsid w:val="00C9036E"/>
    <w:rsid w:val="00C907AB"/>
    <w:rsid w:val="00C90B1B"/>
    <w:rsid w:val="00C9180D"/>
    <w:rsid w:val="00C91915"/>
    <w:rsid w:val="00C91B06"/>
    <w:rsid w:val="00C92B11"/>
    <w:rsid w:val="00C92FA6"/>
    <w:rsid w:val="00C93245"/>
    <w:rsid w:val="00C93A77"/>
    <w:rsid w:val="00C93BA9"/>
    <w:rsid w:val="00C9413A"/>
    <w:rsid w:val="00C945CA"/>
    <w:rsid w:val="00C94B80"/>
    <w:rsid w:val="00C94C08"/>
    <w:rsid w:val="00C94CAC"/>
    <w:rsid w:val="00C956CA"/>
    <w:rsid w:val="00C95848"/>
    <w:rsid w:val="00C95FBC"/>
    <w:rsid w:val="00C9670A"/>
    <w:rsid w:val="00C969FA"/>
    <w:rsid w:val="00C96D58"/>
    <w:rsid w:val="00C971E6"/>
    <w:rsid w:val="00C97821"/>
    <w:rsid w:val="00CA0D50"/>
    <w:rsid w:val="00CA0DFF"/>
    <w:rsid w:val="00CA10EE"/>
    <w:rsid w:val="00CA1213"/>
    <w:rsid w:val="00CA2037"/>
    <w:rsid w:val="00CA20EE"/>
    <w:rsid w:val="00CA24C7"/>
    <w:rsid w:val="00CA3283"/>
    <w:rsid w:val="00CA33C3"/>
    <w:rsid w:val="00CA36BD"/>
    <w:rsid w:val="00CA397B"/>
    <w:rsid w:val="00CA3AE6"/>
    <w:rsid w:val="00CA4159"/>
    <w:rsid w:val="00CA44B5"/>
    <w:rsid w:val="00CA452D"/>
    <w:rsid w:val="00CA4B2D"/>
    <w:rsid w:val="00CA4D85"/>
    <w:rsid w:val="00CA50F1"/>
    <w:rsid w:val="00CA52CE"/>
    <w:rsid w:val="00CA59CD"/>
    <w:rsid w:val="00CA5E55"/>
    <w:rsid w:val="00CA653E"/>
    <w:rsid w:val="00CA6E1C"/>
    <w:rsid w:val="00CA7AE1"/>
    <w:rsid w:val="00CB06A4"/>
    <w:rsid w:val="00CB08B1"/>
    <w:rsid w:val="00CB09F5"/>
    <w:rsid w:val="00CB1B2E"/>
    <w:rsid w:val="00CB2059"/>
    <w:rsid w:val="00CB27B7"/>
    <w:rsid w:val="00CB3185"/>
    <w:rsid w:val="00CB3288"/>
    <w:rsid w:val="00CB35E7"/>
    <w:rsid w:val="00CB3833"/>
    <w:rsid w:val="00CB497C"/>
    <w:rsid w:val="00CB4CDD"/>
    <w:rsid w:val="00CB4E3C"/>
    <w:rsid w:val="00CB52A7"/>
    <w:rsid w:val="00CB541F"/>
    <w:rsid w:val="00CB63E4"/>
    <w:rsid w:val="00CB642F"/>
    <w:rsid w:val="00CB6A8B"/>
    <w:rsid w:val="00CB74AC"/>
    <w:rsid w:val="00CB77E3"/>
    <w:rsid w:val="00CB780B"/>
    <w:rsid w:val="00CB7A1F"/>
    <w:rsid w:val="00CB7BB8"/>
    <w:rsid w:val="00CB7D91"/>
    <w:rsid w:val="00CC01FB"/>
    <w:rsid w:val="00CC0976"/>
    <w:rsid w:val="00CC0C84"/>
    <w:rsid w:val="00CC26FA"/>
    <w:rsid w:val="00CC284E"/>
    <w:rsid w:val="00CC3697"/>
    <w:rsid w:val="00CC38D4"/>
    <w:rsid w:val="00CC3A80"/>
    <w:rsid w:val="00CC4667"/>
    <w:rsid w:val="00CC4980"/>
    <w:rsid w:val="00CC4C15"/>
    <w:rsid w:val="00CC520A"/>
    <w:rsid w:val="00CC52D8"/>
    <w:rsid w:val="00CC60A5"/>
    <w:rsid w:val="00CD09BA"/>
    <w:rsid w:val="00CD0C0A"/>
    <w:rsid w:val="00CD0E4A"/>
    <w:rsid w:val="00CD0EC7"/>
    <w:rsid w:val="00CD1590"/>
    <w:rsid w:val="00CD1850"/>
    <w:rsid w:val="00CD1D6D"/>
    <w:rsid w:val="00CD20CF"/>
    <w:rsid w:val="00CD25E1"/>
    <w:rsid w:val="00CD29EB"/>
    <w:rsid w:val="00CD2CF1"/>
    <w:rsid w:val="00CD2E23"/>
    <w:rsid w:val="00CD3465"/>
    <w:rsid w:val="00CD376D"/>
    <w:rsid w:val="00CD396D"/>
    <w:rsid w:val="00CD4664"/>
    <w:rsid w:val="00CD48AF"/>
    <w:rsid w:val="00CD4C0E"/>
    <w:rsid w:val="00CD4C50"/>
    <w:rsid w:val="00CD4E9A"/>
    <w:rsid w:val="00CD51E1"/>
    <w:rsid w:val="00CD5977"/>
    <w:rsid w:val="00CD5A6C"/>
    <w:rsid w:val="00CD5CCF"/>
    <w:rsid w:val="00CD6019"/>
    <w:rsid w:val="00CE033A"/>
    <w:rsid w:val="00CE093C"/>
    <w:rsid w:val="00CE16EF"/>
    <w:rsid w:val="00CE199D"/>
    <w:rsid w:val="00CE1A78"/>
    <w:rsid w:val="00CE1D6B"/>
    <w:rsid w:val="00CE1F58"/>
    <w:rsid w:val="00CE232A"/>
    <w:rsid w:val="00CE265C"/>
    <w:rsid w:val="00CE339B"/>
    <w:rsid w:val="00CE350D"/>
    <w:rsid w:val="00CE3672"/>
    <w:rsid w:val="00CE37BC"/>
    <w:rsid w:val="00CE3A49"/>
    <w:rsid w:val="00CE3B53"/>
    <w:rsid w:val="00CE3E91"/>
    <w:rsid w:val="00CE3ECD"/>
    <w:rsid w:val="00CE42F2"/>
    <w:rsid w:val="00CE43A3"/>
    <w:rsid w:val="00CE4535"/>
    <w:rsid w:val="00CE4943"/>
    <w:rsid w:val="00CE4DF2"/>
    <w:rsid w:val="00CE4EA5"/>
    <w:rsid w:val="00CE53E9"/>
    <w:rsid w:val="00CE575A"/>
    <w:rsid w:val="00CE5B6E"/>
    <w:rsid w:val="00CE5F79"/>
    <w:rsid w:val="00CE6642"/>
    <w:rsid w:val="00CE67BD"/>
    <w:rsid w:val="00CE6D21"/>
    <w:rsid w:val="00CE6FAB"/>
    <w:rsid w:val="00CE738D"/>
    <w:rsid w:val="00CE7513"/>
    <w:rsid w:val="00CE76DD"/>
    <w:rsid w:val="00CF09AF"/>
    <w:rsid w:val="00CF0C8E"/>
    <w:rsid w:val="00CF225E"/>
    <w:rsid w:val="00CF26D4"/>
    <w:rsid w:val="00CF2FA3"/>
    <w:rsid w:val="00CF3084"/>
    <w:rsid w:val="00CF324A"/>
    <w:rsid w:val="00CF3A93"/>
    <w:rsid w:val="00CF43F2"/>
    <w:rsid w:val="00CF45E2"/>
    <w:rsid w:val="00CF5F36"/>
    <w:rsid w:val="00CF6612"/>
    <w:rsid w:val="00CF6797"/>
    <w:rsid w:val="00CF67A7"/>
    <w:rsid w:val="00CF6E96"/>
    <w:rsid w:val="00CF756E"/>
    <w:rsid w:val="00CF7C0E"/>
    <w:rsid w:val="00CF7FFE"/>
    <w:rsid w:val="00D000A5"/>
    <w:rsid w:val="00D01526"/>
    <w:rsid w:val="00D0183E"/>
    <w:rsid w:val="00D01A24"/>
    <w:rsid w:val="00D01FE9"/>
    <w:rsid w:val="00D0287C"/>
    <w:rsid w:val="00D02DC1"/>
    <w:rsid w:val="00D034FB"/>
    <w:rsid w:val="00D03874"/>
    <w:rsid w:val="00D03D9C"/>
    <w:rsid w:val="00D04391"/>
    <w:rsid w:val="00D0486C"/>
    <w:rsid w:val="00D04A1D"/>
    <w:rsid w:val="00D05843"/>
    <w:rsid w:val="00D064D7"/>
    <w:rsid w:val="00D06BBF"/>
    <w:rsid w:val="00D072D9"/>
    <w:rsid w:val="00D07459"/>
    <w:rsid w:val="00D075C5"/>
    <w:rsid w:val="00D07827"/>
    <w:rsid w:val="00D07964"/>
    <w:rsid w:val="00D107B6"/>
    <w:rsid w:val="00D1135F"/>
    <w:rsid w:val="00D11DAE"/>
    <w:rsid w:val="00D127D1"/>
    <w:rsid w:val="00D12B38"/>
    <w:rsid w:val="00D12C69"/>
    <w:rsid w:val="00D1399A"/>
    <w:rsid w:val="00D1433B"/>
    <w:rsid w:val="00D147BC"/>
    <w:rsid w:val="00D148C1"/>
    <w:rsid w:val="00D14A07"/>
    <w:rsid w:val="00D1586C"/>
    <w:rsid w:val="00D15E4E"/>
    <w:rsid w:val="00D1732B"/>
    <w:rsid w:val="00D1770C"/>
    <w:rsid w:val="00D17C8E"/>
    <w:rsid w:val="00D17CB6"/>
    <w:rsid w:val="00D17D5A"/>
    <w:rsid w:val="00D203E1"/>
    <w:rsid w:val="00D209D7"/>
    <w:rsid w:val="00D20B86"/>
    <w:rsid w:val="00D20C13"/>
    <w:rsid w:val="00D210EC"/>
    <w:rsid w:val="00D2138D"/>
    <w:rsid w:val="00D213FF"/>
    <w:rsid w:val="00D21739"/>
    <w:rsid w:val="00D21E83"/>
    <w:rsid w:val="00D2296D"/>
    <w:rsid w:val="00D231E2"/>
    <w:rsid w:val="00D23500"/>
    <w:rsid w:val="00D235B1"/>
    <w:rsid w:val="00D23611"/>
    <w:rsid w:val="00D23830"/>
    <w:rsid w:val="00D242AC"/>
    <w:rsid w:val="00D243C1"/>
    <w:rsid w:val="00D24620"/>
    <w:rsid w:val="00D24CC0"/>
    <w:rsid w:val="00D24EFF"/>
    <w:rsid w:val="00D24FC8"/>
    <w:rsid w:val="00D250E8"/>
    <w:rsid w:val="00D2552B"/>
    <w:rsid w:val="00D25A23"/>
    <w:rsid w:val="00D2648A"/>
    <w:rsid w:val="00D2658D"/>
    <w:rsid w:val="00D266EC"/>
    <w:rsid w:val="00D271F9"/>
    <w:rsid w:val="00D27757"/>
    <w:rsid w:val="00D278BE"/>
    <w:rsid w:val="00D27EAD"/>
    <w:rsid w:val="00D27EFE"/>
    <w:rsid w:val="00D3044D"/>
    <w:rsid w:val="00D3053D"/>
    <w:rsid w:val="00D312E7"/>
    <w:rsid w:val="00D314F6"/>
    <w:rsid w:val="00D3159C"/>
    <w:rsid w:val="00D31895"/>
    <w:rsid w:val="00D31C44"/>
    <w:rsid w:val="00D3219E"/>
    <w:rsid w:val="00D3241C"/>
    <w:rsid w:val="00D32AC1"/>
    <w:rsid w:val="00D32F60"/>
    <w:rsid w:val="00D335BE"/>
    <w:rsid w:val="00D33710"/>
    <w:rsid w:val="00D339EC"/>
    <w:rsid w:val="00D33BFB"/>
    <w:rsid w:val="00D33C49"/>
    <w:rsid w:val="00D3409E"/>
    <w:rsid w:val="00D3479F"/>
    <w:rsid w:val="00D3523C"/>
    <w:rsid w:val="00D35592"/>
    <w:rsid w:val="00D358F0"/>
    <w:rsid w:val="00D35A46"/>
    <w:rsid w:val="00D35F20"/>
    <w:rsid w:val="00D3612D"/>
    <w:rsid w:val="00D3707C"/>
    <w:rsid w:val="00D37405"/>
    <w:rsid w:val="00D37450"/>
    <w:rsid w:val="00D37576"/>
    <w:rsid w:val="00D37B93"/>
    <w:rsid w:val="00D40B4A"/>
    <w:rsid w:val="00D41049"/>
    <w:rsid w:val="00D4209F"/>
    <w:rsid w:val="00D420DB"/>
    <w:rsid w:val="00D4271C"/>
    <w:rsid w:val="00D42742"/>
    <w:rsid w:val="00D42FD7"/>
    <w:rsid w:val="00D431B2"/>
    <w:rsid w:val="00D43236"/>
    <w:rsid w:val="00D43C12"/>
    <w:rsid w:val="00D448A6"/>
    <w:rsid w:val="00D4492E"/>
    <w:rsid w:val="00D44999"/>
    <w:rsid w:val="00D44C95"/>
    <w:rsid w:val="00D44FC8"/>
    <w:rsid w:val="00D455F9"/>
    <w:rsid w:val="00D456A1"/>
    <w:rsid w:val="00D45DFB"/>
    <w:rsid w:val="00D45EEB"/>
    <w:rsid w:val="00D46013"/>
    <w:rsid w:val="00D468D1"/>
    <w:rsid w:val="00D46C1F"/>
    <w:rsid w:val="00D4703A"/>
    <w:rsid w:val="00D470EA"/>
    <w:rsid w:val="00D4785C"/>
    <w:rsid w:val="00D47F01"/>
    <w:rsid w:val="00D50654"/>
    <w:rsid w:val="00D50F09"/>
    <w:rsid w:val="00D50F32"/>
    <w:rsid w:val="00D5120B"/>
    <w:rsid w:val="00D51ED3"/>
    <w:rsid w:val="00D5202C"/>
    <w:rsid w:val="00D5228E"/>
    <w:rsid w:val="00D5284E"/>
    <w:rsid w:val="00D531F7"/>
    <w:rsid w:val="00D53394"/>
    <w:rsid w:val="00D53679"/>
    <w:rsid w:val="00D53906"/>
    <w:rsid w:val="00D54122"/>
    <w:rsid w:val="00D55190"/>
    <w:rsid w:val="00D5524C"/>
    <w:rsid w:val="00D5578E"/>
    <w:rsid w:val="00D55D78"/>
    <w:rsid w:val="00D55D84"/>
    <w:rsid w:val="00D56314"/>
    <w:rsid w:val="00D56EAF"/>
    <w:rsid w:val="00D56F3D"/>
    <w:rsid w:val="00D57EA0"/>
    <w:rsid w:val="00D6172C"/>
    <w:rsid w:val="00D61AD8"/>
    <w:rsid w:val="00D61B48"/>
    <w:rsid w:val="00D61CB1"/>
    <w:rsid w:val="00D61DEF"/>
    <w:rsid w:val="00D61F35"/>
    <w:rsid w:val="00D62659"/>
    <w:rsid w:val="00D62684"/>
    <w:rsid w:val="00D62FC9"/>
    <w:rsid w:val="00D63284"/>
    <w:rsid w:val="00D635B7"/>
    <w:rsid w:val="00D6393D"/>
    <w:rsid w:val="00D63F23"/>
    <w:rsid w:val="00D64477"/>
    <w:rsid w:val="00D64FFE"/>
    <w:rsid w:val="00D6683B"/>
    <w:rsid w:val="00D668EB"/>
    <w:rsid w:val="00D6745A"/>
    <w:rsid w:val="00D6782A"/>
    <w:rsid w:val="00D7087F"/>
    <w:rsid w:val="00D70CAE"/>
    <w:rsid w:val="00D70E4F"/>
    <w:rsid w:val="00D70FF0"/>
    <w:rsid w:val="00D71616"/>
    <w:rsid w:val="00D716F1"/>
    <w:rsid w:val="00D71CCD"/>
    <w:rsid w:val="00D72020"/>
    <w:rsid w:val="00D724CE"/>
    <w:rsid w:val="00D7322F"/>
    <w:rsid w:val="00D734B5"/>
    <w:rsid w:val="00D7410B"/>
    <w:rsid w:val="00D74DB6"/>
    <w:rsid w:val="00D750AC"/>
    <w:rsid w:val="00D75316"/>
    <w:rsid w:val="00D7573D"/>
    <w:rsid w:val="00D7574E"/>
    <w:rsid w:val="00D75907"/>
    <w:rsid w:val="00D75CDD"/>
    <w:rsid w:val="00D75FF0"/>
    <w:rsid w:val="00D765B5"/>
    <w:rsid w:val="00D76D10"/>
    <w:rsid w:val="00D7749F"/>
    <w:rsid w:val="00D77541"/>
    <w:rsid w:val="00D7755D"/>
    <w:rsid w:val="00D7780B"/>
    <w:rsid w:val="00D7784E"/>
    <w:rsid w:val="00D809BD"/>
    <w:rsid w:val="00D80A74"/>
    <w:rsid w:val="00D80EEE"/>
    <w:rsid w:val="00D81435"/>
    <w:rsid w:val="00D81FA6"/>
    <w:rsid w:val="00D82B3F"/>
    <w:rsid w:val="00D82EB6"/>
    <w:rsid w:val="00D8318E"/>
    <w:rsid w:val="00D83467"/>
    <w:rsid w:val="00D834B7"/>
    <w:rsid w:val="00D842DA"/>
    <w:rsid w:val="00D84364"/>
    <w:rsid w:val="00D857A4"/>
    <w:rsid w:val="00D8586E"/>
    <w:rsid w:val="00D859CB"/>
    <w:rsid w:val="00D85A7D"/>
    <w:rsid w:val="00D85DC7"/>
    <w:rsid w:val="00D86016"/>
    <w:rsid w:val="00D864ED"/>
    <w:rsid w:val="00D86DCD"/>
    <w:rsid w:val="00D873DA"/>
    <w:rsid w:val="00D878AB"/>
    <w:rsid w:val="00D87952"/>
    <w:rsid w:val="00D879DA"/>
    <w:rsid w:val="00D9045A"/>
    <w:rsid w:val="00D90D71"/>
    <w:rsid w:val="00D9180D"/>
    <w:rsid w:val="00D923CD"/>
    <w:rsid w:val="00D9297C"/>
    <w:rsid w:val="00D92A41"/>
    <w:rsid w:val="00D92B3C"/>
    <w:rsid w:val="00D92FEF"/>
    <w:rsid w:val="00D93E02"/>
    <w:rsid w:val="00D9440C"/>
    <w:rsid w:val="00D94A7F"/>
    <w:rsid w:val="00D957BD"/>
    <w:rsid w:val="00D95DBA"/>
    <w:rsid w:val="00D96184"/>
    <w:rsid w:val="00D96851"/>
    <w:rsid w:val="00D971BC"/>
    <w:rsid w:val="00D9787B"/>
    <w:rsid w:val="00D97913"/>
    <w:rsid w:val="00D979DF"/>
    <w:rsid w:val="00D97C67"/>
    <w:rsid w:val="00DA0117"/>
    <w:rsid w:val="00DA0393"/>
    <w:rsid w:val="00DA19D5"/>
    <w:rsid w:val="00DA1D28"/>
    <w:rsid w:val="00DA1E8E"/>
    <w:rsid w:val="00DA23D6"/>
    <w:rsid w:val="00DA283C"/>
    <w:rsid w:val="00DA28BE"/>
    <w:rsid w:val="00DA2C87"/>
    <w:rsid w:val="00DA2FCC"/>
    <w:rsid w:val="00DA3095"/>
    <w:rsid w:val="00DA3203"/>
    <w:rsid w:val="00DA3466"/>
    <w:rsid w:val="00DA37F1"/>
    <w:rsid w:val="00DA3843"/>
    <w:rsid w:val="00DA3E41"/>
    <w:rsid w:val="00DA42B9"/>
    <w:rsid w:val="00DA4AF8"/>
    <w:rsid w:val="00DA5413"/>
    <w:rsid w:val="00DA54D3"/>
    <w:rsid w:val="00DA5F3D"/>
    <w:rsid w:val="00DA6036"/>
    <w:rsid w:val="00DA684A"/>
    <w:rsid w:val="00DA745B"/>
    <w:rsid w:val="00DA7A37"/>
    <w:rsid w:val="00DA7CDD"/>
    <w:rsid w:val="00DB02C3"/>
    <w:rsid w:val="00DB0380"/>
    <w:rsid w:val="00DB0728"/>
    <w:rsid w:val="00DB08CE"/>
    <w:rsid w:val="00DB22D7"/>
    <w:rsid w:val="00DB22F1"/>
    <w:rsid w:val="00DB267A"/>
    <w:rsid w:val="00DB2749"/>
    <w:rsid w:val="00DB28DE"/>
    <w:rsid w:val="00DB2F6F"/>
    <w:rsid w:val="00DB3B9D"/>
    <w:rsid w:val="00DB4CAE"/>
    <w:rsid w:val="00DB4F47"/>
    <w:rsid w:val="00DB5549"/>
    <w:rsid w:val="00DB564A"/>
    <w:rsid w:val="00DB5EE8"/>
    <w:rsid w:val="00DB6477"/>
    <w:rsid w:val="00DB6536"/>
    <w:rsid w:val="00DB6B6A"/>
    <w:rsid w:val="00DB6E0C"/>
    <w:rsid w:val="00DB6FA6"/>
    <w:rsid w:val="00DB7318"/>
    <w:rsid w:val="00DB750D"/>
    <w:rsid w:val="00DB79EA"/>
    <w:rsid w:val="00DC003C"/>
    <w:rsid w:val="00DC01C1"/>
    <w:rsid w:val="00DC10E6"/>
    <w:rsid w:val="00DC1B09"/>
    <w:rsid w:val="00DC1B9E"/>
    <w:rsid w:val="00DC1EA3"/>
    <w:rsid w:val="00DC241E"/>
    <w:rsid w:val="00DC27A6"/>
    <w:rsid w:val="00DC2C02"/>
    <w:rsid w:val="00DC310B"/>
    <w:rsid w:val="00DC331F"/>
    <w:rsid w:val="00DC377A"/>
    <w:rsid w:val="00DC3F8E"/>
    <w:rsid w:val="00DC3FCD"/>
    <w:rsid w:val="00DC467D"/>
    <w:rsid w:val="00DC4F2D"/>
    <w:rsid w:val="00DC4F62"/>
    <w:rsid w:val="00DC5511"/>
    <w:rsid w:val="00DC5738"/>
    <w:rsid w:val="00DC5797"/>
    <w:rsid w:val="00DC5F24"/>
    <w:rsid w:val="00DC60C0"/>
    <w:rsid w:val="00DC6D69"/>
    <w:rsid w:val="00DC6F37"/>
    <w:rsid w:val="00DC6F76"/>
    <w:rsid w:val="00DC7075"/>
    <w:rsid w:val="00DC743A"/>
    <w:rsid w:val="00DD04CD"/>
    <w:rsid w:val="00DD177B"/>
    <w:rsid w:val="00DD1802"/>
    <w:rsid w:val="00DD186B"/>
    <w:rsid w:val="00DD27C4"/>
    <w:rsid w:val="00DD2C43"/>
    <w:rsid w:val="00DD338E"/>
    <w:rsid w:val="00DD35B7"/>
    <w:rsid w:val="00DD3833"/>
    <w:rsid w:val="00DD3983"/>
    <w:rsid w:val="00DD3A01"/>
    <w:rsid w:val="00DD4312"/>
    <w:rsid w:val="00DD4784"/>
    <w:rsid w:val="00DD48BE"/>
    <w:rsid w:val="00DD4D5A"/>
    <w:rsid w:val="00DD515A"/>
    <w:rsid w:val="00DD5306"/>
    <w:rsid w:val="00DD53AD"/>
    <w:rsid w:val="00DD56DA"/>
    <w:rsid w:val="00DD582D"/>
    <w:rsid w:val="00DD5CF9"/>
    <w:rsid w:val="00DD5E4A"/>
    <w:rsid w:val="00DD720E"/>
    <w:rsid w:val="00DE06FE"/>
    <w:rsid w:val="00DE0AB9"/>
    <w:rsid w:val="00DE0CD5"/>
    <w:rsid w:val="00DE1AF8"/>
    <w:rsid w:val="00DE2631"/>
    <w:rsid w:val="00DE2B0B"/>
    <w:rsid w:val="00DE2B7D"/>
    <w:rsid w:val="00DE2F67"/>
    <w:rsid w:val="00DE36DA"/>
    <w:rsid w:val="00DE48BC"/>
    <w:rsid w:val="00DE5009"/>
    <w:rsid w:val="00DE51A4"/>
    <w:rsid w:val="00DE5ADF"/>
    <w:rsid w:val="00DE60A2"/>
    <w:rsid w:val="00DE61E2"/>
    <w:rsid w:val="00DE6399"/>
    <w:rsid w:val="00DE649B"/>
    <w:rsid w:val="00DE667B"/>
    <w:rsid w:val="00DE6E28"/>
    <w:rsid w:val="00DE73E9"/>
    <w:rsid w:val="00DF033B"/>
    <w:rsid w:val="00DF06D6"/>
    <w:rsid w:val="00DF0BD9"/>
    <w:rsid w:val="00DF13D4"/>
    <w:rsid w:val="00DF157F"/>
    <w:rsid w:val="00DF1707"/>
    <w:rsid w:val="00DF18F5"/>
    <w:rsid w:val="00DF1A19"/>
    <w:rsid w:val="00DF1CEA"/>
    <w:rsid w:val="00DF2841"/>
    <w:rsid w:val="00DF2A79"/>
    <w:rsid w:val="00DF2E60"/>
    <w:rsid w:val="00DF2EC2"/>
    <w:rsid w:val="00DF32FB"/>
    <w:rsid w:val="00DF330C"/>
    <w:rsid w:val="00DF3741"/>
    <w:rsid w:val="00DF3D65"/>
    <w:rsid w:val="00DF498C"/>
    <w:rsid w:val="00DF5611"/>
    <w:rsid w:val="00DF56E4"/>
    <w:rsid w:val="00DF58D1"/>
    <w:rsid w:val="00DF5C9F"/>
    <w:rsid w:val="00DF6225"/>
    <w:rsid w:val="00DF6F97"/>
    <w:rsid w:val="00DF7994"/>
    <w:rsid w:val="00DF7E2C"/>
    <w:rsid w:val="00E003A3"/>
    <w:rsid w:val="00E005C3"/>
    <w:rsid w:val="00E00667"/>
    <w:rsid w:val="00E00F55"/>
    <w:rsid w:val="00E01771"/>
    <w:rsid w:val="00E017A4"/>
    <w:rsid w:val="00E01E99"/>
    <w:rsid w:val="00E0291C"/>
    <w:rsid w:val="00E02DCF"/>
    <w:rsid w:val="00E03907"/>
    <w:rsid w:val="00E05158"/>
    <w:rsid w:val="00E053DB"/>
    <w:rsid w:val="00E058EA"/>
    <w:rsid w:val="00E05981"/>
    <w:rsid w:val="00E0635E"/>
    <w:rsid w:val="00E066A5"/>
    <w:rsid w:val="00E06DE2"/>
    <w:rsid w:val="00E10123"/>
    <w:rsid w:val="00E10331"/>
    <w:rsid w:val="00E10578"/>
    <w:rsid w:val="00E10CD6"/>
    <w:rsid w:val="00E10D0E"/>
    <w:rsid w:val="00E10FA2"/>
    <w:rsid w:val="00E112DD"/>
    <w:rsid w:val="00E11679"/>
    <w:rsid w:val="00E1244A"/>
    <w:rsid w:val="00E13E95"/>
    <w:rsid w:val="00E14A12"/>
    <w:rsid w:val="00E14D33"/>
    <w:rsid w:val="00E15604"/>
    <w:rsid w:val="00E15AED"/>
    <w:rsid w:val="00E15C63"/>
    <w:rsid w:val="00E15E7B"/>
    <w:rsid w:val="00E160BB"/>
    <w:rsid w:val="00E1646A"/>
    <w:rsid w:val="00E1697F"/>
    <w:rsid w:val="00E169E7"/>
    <w:rsid w:val="00E203D3"/>
    <w:rsid w:val="00E20407"/>
    <w:rsid w:val="00E20A69"/>
    <w:rsid w:val="00E20EA0"/>
    <w:rsid w:val="00E20F57"/>
    <w:rsid w:val="00E2119D"/>
    <w:rsid w:val="00E21386"/>
    <w:rsid w:val="00E215B1"/>
    <w:rsid w:val="00E22272"/>
    <w:rsid w:val="00E222C0"/>
    <w:rsid w:val="00E22D0B"/>
    <w:rsid w:val="00E22F73"/>
    <w:rsid w:val="00E23368"/>
    <w:rsid w:val="00E23F85"/>
    <w:rsid w:val="00E2432A"/>
    <w:rsid w:val="00E24B32"/>
    <w:rsid w:val="00E253F4"/>
    <w:rsid w:val="00E25DE2"/>
    <w:rsid w:val="00E26B6A"/>
    <w:rsid w:val="00E2711A"/>
    <w:rsid w:val="00E273D6"/>
    <w:rsid w:val="00E27F6A"/>
    <w:rsid w:val="00E3013C"/>
    <w:rsid w:val="00E306E6"/>
    <w:rsid w:val="00E307B9"/>
    <w:rsid w:val="00E3088E"/>
    <w:rsid w:val="00E308FB"/>
    <w:rsid w:val="00E319C7"/>
    <w:rsid w:val="00E31CA5"/>
    <w:rsid w:val="00E321E9"/>
    <w:rsid w:val="00E3227E"/>
    <w:rsid w:val="00E3275B"/>
    <w:rsid w:val="00E328E9"/>
    <w:rsid w:val="00E331FC"/>
    <w:rsid w:val="00E336F6"/>
    <w:rsid w:val="00E342FD"/>
    <w:rsid w:val="00E35111"/>
    <w:rsid w:val="00E35725"/>
    <w:rsid w:val="00E35907"/>
    <w:rsid w:val="00E35960"/>
    <w:rsid w:val="00E35A6E"/>
    <w:rsid w:val="00E36576"/>
    <w:rsid w:val="00E369D7"/>
    <w:rsid w:val="00E37218"/>
    <w:rsid w:val="00E3767D"/>
    <w:rsid w:val="00E378F1"/>
    <w:rsid w:val="00E379C5"/>
    <w:rsid w:val="00E37AB3"/>
    <w:rsid w:val="00E37B09"/>
    <w:rsid w:val="00E37D2D"/>
    <w:rsid w:val="00E40308"/>
    <w:rsid w:val="00E40916"/>
    <w:rsid w:val="00E40FFE"/>
    <w:rsid w:val="00E423EB"/>
    <w:rsid w:val="00E42D6D"/>
    <w:rsid w:val="00E4313C"/>
    <w:rsid w:val="00E4320C"/>
    <w:rsid w:val="00E4327C"/>
    <w:rsid w:val="00E434B6"/>
    <w:rsid w:val="00E4498F"/>
    <w:rsid w:val="00E44C5D"/>
    <w:rsid w:val="00E44FD2"/>
    <w:rsid w:val="00E45C1B"/>
    <w:rsid w:val="00E4713A"/>
    <w:rsid w:val="00E47714"/>
    <w:rsid w:val="00E47832"/>
    <w:rsid w:val="00E47841"/>
    <w:rsid w:val="00E47875"/>
    <w:rsid w:val="00E479F4"/>
    <w:rsid w:val="00E50072"/>
    <w:rsid w:val="00E50A02"/>
    <w:rsid w:val="00E50FEF"/>
    <w:rsid w:val="00E518E2"/>
    <w:rsid w:val="00E51C41"/>
    <w:rsid w:val="00E51DDC"/>
    <w:rsid w:val="00E52438"/>
    <w:rsid w:val="00E52474"/>
    <w:rsid w:val="00E52C63"/>
    <w:rsid w:val="00E5312B"/>
    <w:rsid w:val="00E53DA5"/>
    <w:rsid w:val="00E54ADD"/>
    <w:rsid w:val="00E55376"/>
    <w:rsid w:val="00E559F8"/>
    <w:rsid w:val="00E55E31"/>
    <w:rsid w:val="00E5705C"/>
    <w:rsid w:val="00E571A7"/>
    <w:rsid w:val="00E5792F"/>
    <w:rsid w:val="00E6127D"/>
    <w:rsid w:val="00E61D4B"/>
    <w:rsid w:val="00E62498"/>
    <w:rsid w:val="00E62A24"/>
    <w:rsid w:val="00E632D3"/>
    <w:rsid w:val="00E63C78"/>
    <w:rsid w:val="00E642F6"/>
    <w:rsid w:val="00E64708"/>
    <w:rsid w:val="00E64BF3"/>
    <w:rsid w:val="00E64CD4"/>
    <w:rsid w:val="00E65542"/>
    <w:rsid w:val="00E65B5F"/>
    <w:rsid w:val="00E65E54"/>
    <w:rsid w:val="00E66332"/>
    <w:rsid w:val="00E66377"/>
    <w:rsid w:val="00E663BE"/>
    <w:rsid w:val="00E66900"/>
    <w:rsid w:val="00E66D25"/>
    <w:rsid w:val="00E66E66"/>
    <w:rsid w:val="00E671E9"/>
    <w:rsid w:val="00E6745A"/>
    <w:rsid w:val="00E6790E"/>
    <w:rsid w:val="00E67CA3"/>
    <w:rsid w:val="00E67F9A"/>
    <w:rsid w:val="00E7002B"/>
    <w:rsid w:val="00E71D5E"/>
    <w:rsid w:val="00E72AF7"/>
    <w:rsid w:val="00E72BA4"/>
    <w:rsid w:val="00E72FC5"/>
    <w:rsid w:val="00E72FFA"/>
    <w:rsid w:val="00E7323B"/>
    <w:rsid w:val="00E733F4"/>
    <w:rsid w:val="00E73402"/>
    <w:rsid w:val="00E73D4E"/>
    <w:rsid w:val="00E747C6"/>
    <w:rsid w:val="00E74B20"/>
    <w:rsid w:val="00E753C7"/>
    <w:rsid w:val="00E75544"/>
    <w:rsid w:val="00E7555D"/>
    <w:rsid w:val="00E755F0"/>
    <w:rsid w:val="00E756B8"/>
    <w:rsid w:val="00E756CD"/>
    <w:rsid w:val="00E759D6"/>
    <w:rsid w:val="00E75AFC"/>
    <w:rsid w:val="00E76327"/>
    <w:rsid w:val="00E76C7D"/>
    <w:rsid w:val="00E77B1D"/>
    <w:rsid w:val="00E77EB0"/>
    <w:rsid w:val="00E80469"/>
    <w:rsid w:val="00E807C5"/>
    <w:rsid w:val="00E812A2"/>
    <w:rsid w:val="00E81564"/>
    <w:rsid w:val="00E821FB"/>
    <w:rsid w:val="00E83DBF"/>
    <w:rsid w:val="00E84968"/>
    <w:rsid w:val="00E84FE8"/>
    <w:rsid w:val="00E851A3"/>
    <w:rsid w:val="00E8594C"/>
    <w:rsid w:val="00E85C9F"/>
    <w:rsid w:val="00E85F23"/>
    <w:rsid w:val="00E861AB"/>
    <w:rsid w:val="00E861E7"/>
    <w:rsid w:val="00E86445"/>
    <w:rsid w:val="00E868AA"/>
    <w:rsid w:val="00E86B8B"/>
    <w:rsid w:val="00E871F2"/>
    <w:rsid w:val="00E87719"/>
    <w:rsid w:val="00E87F0F"/>
    <w:rsid w:val="00E90214"/>
    <w:rsid w:val="00E90862"/>
    <w:rsid w:val="00E915F2"/>
    <w:rsid w:val="00E918EE"/>
    <w:rsid w:val="00E9289E"/>
    <w:rsid w:val="00E92925"/>
    <w:rsid w:val="00E92EC3"/>
    <w:rsid w:val="00E933DA"/>
    <w:rsid w:val="00E934B6"/>
    <w:rsid w:val="00E9435A"/>
    <w:rsid w:val="00E94B6B"/>
    <w:rsid w:val="00E9574E"/>
    <w:rsid w:val="00E95F70"/>
    <w:rsid w:val="00E96201"/>
    <w:rsid w:val="00E962C7"/>
    <w:rsid w:val="00E96369"/>
    <w:rsid w:val="00E969A9"/>
    <w:rsid w:val="00E969D8"/>
    <w:rsid w:val="00E96CF1"/>
    <w:rsid w:val="00E977E8"/>
    <w:rsid w:val="00E97D70"/>
    <w:rsid w:val="00EA0503"/>
    <w:rsid w:val="00EA0829"/>
    <w:rsid w:val="00EA09DF"/>
    <w:rsid w:val="00EA0EBA"/>
    <w:rsid w:val="00EA11DD"/>
    <w:rsid w:val="00EA12B4"/>
    <w:rsid w:val="00EA151A"/>
    <w:rsid w:val="00EA21F9"/>
    <w:rsid w:val="00EA24AE"/>
    <w:rsid w:val="00EA27A3"/>
    <w:rsid w:val="00EA2B05"/>
    <w:rsid w:val="00EA2B6F"/>
    <w:rsid w:val="00EA348D"/>
    <w:rsid w:val="00EA34C9"/>
    <w:rsid w:val="00EA4029"/>
    <w:rsid w:val="00EA4298"/>
    <w:rsid w:val="00EA4BAF"/>
    <w:rsid w:val="00EA4C27"/>
    <w:rsid w:val="00EA4F11"/>
    <w:rsid w:val="00EA546A"/>
    <w:rsid w:val="00EA563E"/>
    <w:rsid w:val="00EA5B0A"/>
    <w:rsid w:val="00EA6187"/>
    <w:rsid w:val="00EA7D7A"/>
    <w:rsid w:val="00EA7F62"/>
    <w:rsid w:val="00EB0280"/>
    <w:rsid w:val="00EB0634"/>
    <w:rsid w:val="00EB0AD1"/>
    <w:rsid w:val="00EB0BAD"/>
    <w:rsid w:val="00EB117C"/>
    <w:rsid w:val="00EB1B1E"/>
    <w:rsid w:val="00EB1CF9"/>
    <w:rsid w:val="00EB25EA"/>
    <w:rsid w:val="00EB3FC8"/>
    <w:rsid w:val="00EB4192"/>
    <w:rsid w:val="00EB445D"/>
    <w:rsid w:val="00EB4C93"/>
    <w:rsid w:val="00EB4DB9"/>
    <w:rsid w:val="00EB526B"/>
    <w:rsid w:val="00EB545B"/>
    <w:rsid w:val="00EB5CDC"/>
    <w:rsid w:val="00EB5DA7"/>
    <w:rsid w:val="00EB5EE9"/>
    <w:rsid w:val="00EB637C"/>
    <w:rsid w:val="00EB637F"/>
    <w:rsid w:val="00EB67AE"/>
    <w:rsid w:val="00EB68B0"/>
    <w:rsid w:val="00EB6EBE"/>
    <w:rsid w:val="00EB7534"/>
    <w:rsid w:val="00EB76F1"/>
    <w:rsid w:val="00EB7A6B"/>
    <w:rsid w:val="00EC03C9"/>
    <w:rsid w:val="00EC0536"/>
    <w:rsid w:val="00EC0754"/>
    <w:rsid w:val="00EC07BB"/>
    <w:rsid w:val="00EC09E3"/>
    <w:rsid w:val="00EC0E37"/>
    <w:rsid w:val="00EC19AF"/>
    <w:rsid w:val="00EC1D25"/>
    <w:rsid w:val="00EC2004"/>
    <w:rsid w:val="00EC245D"/>
    <w:rsid w:val="00EC2692"/>
    <w:rsid w:val="00EC2717"/>
    <w:rsid w:val="00EC2806"/>
    <w:rsid w:val="00EC2F75"/>
    <w:rsid w:val="00EC37E7"/>
    <w:rsid w:val="00EC41EC"/>
    <w:rsid w:val="00EC4970"/>
    <w:rsid w:val="00EC50D8"/>
    <w:rsid w:val="00EC53A0"/>
    <w:rsid w:val="00EC5632"/>
    <w:rsid w:val="00EC58AF"/>
    <w:rsid w:val="00EC58C7"/>
    <w:rsid w:val="00EC5D1D"/>
    <w:rsid w:val="00EC606F"/>
    <w:rsid w:val="00EC6FEF"/>
    <w:rsid w:val="00EC709E"/>
    <w:rsid w:val="00EC715E"/>
    <w:rsid w:val="00EC766E"/>
    <w:rsid w:val="00EC778D"/>
    <w:rsid w:val="00EC782D"/>
    <w:rsid w:val="00ED0405"/>
    <w:rsid w:val="00ED0804"/>
    <w:rsid w:val="00ED0AE4"/>
    <w:rsid w:val="00ED0BAE"/>
    <w:rsid w:val="00ED0CFF"/>
    <w:rsid w:val="00ED12BE"/>
    <w:rsid w:val="00ED1B67"/>
    <w:rsid w:val="00ED1F87"/>
    <w:rsid w:val="00ED22C7"/>
    <w:rsid w:val="00ED2377"/>
    <w:rsid w:val="00ED2A77"/>
    <w:rsid w:val="00ED3609"/>
    <w:rsid w:val="00ED388B"/>
    <w:rsid w:val="00ED4379"/>
    <w:rsid w:val="00ED45B5"/>
    <w:rsid w:val="00ED477C"/>
    <w:rsid w:val="00ED48CA"/>
    <w:rsid w:val="00ED4CBA"/>
    <w:rsid w:val="00ED54A6"/>
    <w:rsid w:val="00ED55D4"/>
    <w:rsid w:val="00ED6C7F"/>
    <w:rsid w:val="00ED6E1A"/>
    <w:rsid w:val="00ED710D"/>
    <w:rsid w:val="00ED72C6"/>
    <w:rsid w:val="00ED7586"/>
    <w:rsid w:val="00ED76C7"/>
    <w:rsid w:val="00ED7901"/>
    <w:rsid w:val="00EE00B8"/>
    <w:rsid w:val="00EE08BA"/>
    <w:rsid w:val="00EE0F0A"/>
    <w:rsid w:val="00EE128D"/>
    <w:rsid w:val="00EE152D"/>
    <w:rsid w:val="00EE2326"/>
    <w:rsid w:val="00EE2EE6"/>
    <w:rsid w:val="00EE2EF3"/>
    <w:rsid w:val="00EE3477"/>
    <w:rsid w:val="00EE3620"/>
    <w:rsid w:val="00EE3EE7"/>
    <w:rsid w:val="00EE41D4"/>
    <w:rsid w:val="00EE5395"/>
    <w:rsid w:val="00EE575C"/>
    <w:rsid w:val="00EE5C6F"/>
    <w:rsid w:val="00EE5F00"/>
    <w:rsid w:val="00EE64B5"/>
    <w:rsid w:val="00EE650E"/>
    <w:rsid w:val="00EE6860"/>
    <w:rsid w:val="00EE6D88"/>
    <w:rsid w:val="00EE77F3"/>
    <w:rsid w:val="00EE7AB4"/>
    <w:rsid w:val="00EE7AEE"/>
    <w:rsid w:val="00EF00C9"/>
    <w:rsid w:val="00EF03F3"/>
    <w:rsid w:val="00EF0980"/>
    <w:rsid w:val="00EF1114"/>
    <w:rsid w:val="00EF195E"/>
    <w:rsid w:val="00EF2079"/>
    <w:rsid w:val="00EF2587"/>
    <w:rsid w:val="00EF2AA7"/>
    <w:rsid w:val="00EF3095"/>
    <w:rsid w:val="00EF3CFB"/>
    <w:rsid w:val="00EF3E88"/>
    <w:rsid w:val="00EF43AF"/>
    <w:rsid w:val="00EF4447"/>
    <w:rsid w:val="00EF4642"/>
    <w:rsid w:val="00EF4ABA"/>
    <w:rsid w:val="00EF5139"/>
    <w:rsid w:val="00EF54B5"/>
    <w:rsid w:val="00EF5586"/>
    <w:rsid w:val="00EF5D50"/>
    <w:rsid w:val="00EF5E32"/>
    <w:rsid w:val="00EF5FC6"/>
    <w:rsid w:val="00EF65B1"/>
    <w:rsid w:val="00EF679A"/>
    <w:rsid w:val="00EF7A43"/>
    <w:rsid w:val="00F00111"/>
    <w:rsid w:val="00F00DC1"/>
    <w:rsid w:val="00F00ECD"/>
    <w:rsid w:val="00F01523"/>
    <w:rsid w:val="00F01DB5"/>
    <w:rsid w:val="00F01F95"/>
    <w:rsid w:val="00F020AD"/>
    <w:rsid w:val="00F020F6"/>
    <w:rsid w:val="00F02D52"/>
    <w:rsid w:val="00F036AC"/>
    <w:rsid w:val="00F03D9D"/>
    <w:rsid w:val="00F03FB6"/>
    <w:rsid w:val="00F041D0"/>
    <w:rsid w:val="00F04C64"/>
    <w:rsid w:val="00F051D3"/>
    <w:rsid w:val="00F052DE"/>
    <w:rsid w:val="00F056E6"/>
    <w:rsid w:val="00F0596B"/>
    <w:rsid w:val="00F05A76"/>
    <w:rsid w:val="00F05D08"/>
    <w:rsid w:val="00F06DB3"/>
    <w:rsid w:val="00F06EE3"/>
    <w:rsid w:val="00F07348"/>
    <w:rsid w:val="00F07511"/>
    <w:rsid w:val="00F07794"/>
    <w:rsid w:val="00F07A15"/>
    <w:rsid w:val="00F07C1A"/>
    <w:rsid w:val="00F1094D"/>
    <w:rsid w:val="00F10A3A"/>
    <w:rsid w:val="00F11174"/>
    <w:rsid w:val="00F111D6"/>
    <w:rsid w:val="00F11A15"/>
    <w:rsid w:val="00F120CE"/>
    <w:rsid w:val="00F12858"/>
    <w:rsid w:val="00F130AD"/>
    <w:rsid w:val="00F133B7"/>
    <w:rsid w:val="00F13E5D"/>
    <w:rsid w:val="00F13EC6"/>
    <w:rsid w:val="00F14214"/>
    <w:rsid w:val="00F14372"/>
    <w:rsid w:val="00F14A91"/>
    <w:rsid w:val="00F14D0A"/>
    <w:rsid w:val="00F16400"/>
    <w:rsid w:val="00F166CE"/>
    <w:rsid w:val="00F16F80"/>
    <w:rsid w:val="00F17BCC"/>
    <w:rsid w:val="00F17ED2"/>
    <w:rsid w:val="00F2030A"/>
    <w:rsid w:val="00F206DD"/>
    <w:rsid w:val="00F2081B"/>
    <w:rsid w:val="00F20D0C"/>
    <w:rsid w:val="00F20D8F"/>
    <w:rsid w:val="00F20EAB"/>
    <w:rsid w:val="00F212E4"/>
    <w:rsid w:val="00F21536"/>
    <w:rsid w:val="00F2169F"/>
    <w:rsid w:val="00F21F70"/>
    <w:rsid w:val="00F22181"/>
    <w:rsid w:val="00F222B0"/>
    <w:rsid w:val="00F23154"/>
    <w:rsid w:val="00F238BF"/>
    <w:rsid w:val="00F238EE"/>
    <w:rsid w:val="00F23984"/>
    <w:rsid w:val="00F247D2"/>
    <w:rsid w:val="00F250EF"/>
    <w:rsid w:val="00F2519C"/>
    <w:rsid w:val="00F252DA"/>
    <w:rsid w:val="00F256E8"/>
    <w:rsid w:val="00F25808"/>
    <w:rsid w:val="00F258E8"/>
    <w:rsid w:val="00F25B90"/>
    <w:rsid w:val="00F25BE9"/>
    <w:rsid w:val="00F25F2F"/>
    <w:rsid w:val="00F2666F"/>
    <w:rsid w:val="00F26989"/>
    <w:rsid w:val="00F26DDC"/>
    <w:rsid w:val="00F26E36"/>
    <w:rsid w:val="00F27A89"/>
    <w:rsid w:val="00F30177"/>
    <w:rsid w:val="00F3018E"/>
    <w:rsid w:val="00F309D2"/>
    <w:rsid w:val="00F31064"/>
    <w:rsid w:val="00F31A1B"/>
    <w:rsid w:val="00F32843"/>
    <w:rsid w:val="00F3322E"/>
    <w:rsid w:val="00F337DF"/>
    <w:rsid w:val="00F33865"/>
    <w:rsid w:val="00F338E7"/>
    <w:rsid w:val="00F33C45"/>
    <w:rsid w:val="00F33C4C"/>
    <w:rsid w:val="00F34085"/>
    <w:rsid w:val="00F3498B"/>
    <w:rsid w:val="00F350B1"/>
    <w:rsid w:val="00F35546"/>
    <w:rsid w:val="00F355FB"/>
    <w:rsid w:val="00F35B0D"/>
    <w:rsid w:val="00F35C93"/>
    <w:rsid w:val="00F3609C"/>
    <w:rsid w:val="00F362D5"/>
    <w:rsid w:val="00F36352"/>
    <w:rsid w:val="00F36ACA"/>
    <w:rsid w:val="00F36D02"/>
    <w:rsid w:val="00F37A9D"/>
    <w:rsid w:val="00F37D5A"/>
    <w:rsid w:val="00F37FAB"/>
    <w:rsid w:val="00F40201"/>
    <w:rsid w:val="00F409D0"/>
    <w:rsid w:val="00F40A59"/>
    <w:rsid w:val="00F40D4D"/>
    <w:rsid w:val="00F40E25"/>
    <w:rsid w:val="00F41334"/>
    <w:rsid w:val="00F4183C"/>
    <w:rsid w:val="00F41CFE"/>
    <w:rsid w:val="00F4213B"/>
    <w:rsid w:val="00F42197"/>
    <w:rsid w:val="00F42AA6"/>
    <w:rsid w:val="00F42B3C"/>
    <w:rsid w:val="00F42B8B"/>
    <w:rsid w:val="00F4312E"/>
    <w:rsid w:val="00F437EC"/>
    <w:rsid w:val="00F43EDE"/>
    <w:rsid w:val="00F4438E"/>
    <w:rsid w:val="00F44735"/>
    <w:rsid w:val="00F44749"/>
    <w:rsid w:val="00F447C3"/>
    <w:rsid w:val="00F44970"/>
    <w:rsid w:val="00F449B3"/>
    <w:rsid w:val="00F44DF4"/>
    <w:rsid w:val="00F46562"/>
    <w:rsid w:val="00F4702C"/>
    <w:rsid w:val="00F47590"/>
    <w:rsid w:val="00F47DB7"/>
    <w:rsid w:val="00F50740"/>
    <w:rsid w:val="00F509E5"/>
    <w:rsid w:val="00F512AC"/>
    <w:rsid w:val="00F51B87"/>
    <w:rsid w:val="00F51DE3"/>
    <w:rsid w:val="00F51EC1"/>
    <w:rsid w:val="00F529E8"/>
    <w:rsid w:val="00F52E09"/>
    <w:rsid w:val="00F52F8E"/>
    <w:rsid w:val="00F533B4"/>
    <w:rsid w:val="00F53B26"/>
    <w:rsid w:val="00F54017"/>
    <w:rsid w:val="00F54618"/>
    <w:rsid w:val="00F54AB4"/>
    <w:rsid w:val="00F55B00"/>
    <w:rsid w:val="00F55BC0"/>
    <w:rsid w:val="00F55E91"/>
    <w:rsid w:val="00F560E0"/>
    <w:rsid w:val="00F56AB6"/>
    <w:rsid w:val="00F57325"/>
    <w:rsid w:val="00F57B14"/>
    <w:rsid w:val="00F57D1E"/>
    <w:rsid w:val="00F57F3F"/>
    <w:rsid w:val="00F600C1"/>
    <w:rsid w:val="00F60215"/>
    <w:rsid w:val="00F6041A"/>
    <w:rsid w:val="00F61062"/>
    <w:rsid w:val="00F61281"/>
    <w:rsid w:val="00F615B2"/>
    <w:rsid w:val="00F615E1"/>
    <w:rsid w:val="00F61674"/>
    <w:rsid w:val="00F626C4"/>
    <w:rsid w:val="00F6311B"/>
    <w:rsid w:val="00F63522"/>
    <w:rsid w:val="00F63636"/>
    <w:rsid w:val="00F63971"/>
    <w:rsid w:val="00F643CE"/>
    <w:rsid w:val="00F64CD8"/>
    <w:rsid w:val="00F64FEA"/>
    <w:rsid w:val="00F651D1"/>
    <w:rsid w:val="00F652DC"/>
    <w:rsid w:val="00F6575F"/>
    <w:rsid w:val="00F65792"/>
    <w:rsid w:val="00F659D8"/>
    <w:rsid w:val="00F65D36"/>
    <w:rsid w:val="00F6648E"/>
    <w:rsid w:val="00F66A2B"/>
    <w:rsid w:val="00F66BAD"/>
    <w:rsid w:val="00F678AF"/>
    <w:rsid w:val="00F67D22"/>
    <w:rsid w:val="00F70596"/>
    <w:rsid w:val="00F70629"/>
    <w:rsid w:val="00F709CE"/>
    <w:rsid w:val="00F70AD2"/>
    <w:rsid w:val="00F716CB"/>
    <w:rsid w:val="00F719BE"/>
    <w:rsid w:val="00F71A85"/>
    <w:rsid w:val="00F71B90"/>
    <w:rsid w:val="00F71C16"/>
    <w:rsid w:val="00F72635"/>
    <w:rsid w:val="00F728AB"/>
    <w:rsid w:val="00F72CA3"/>
    <w:rsid w:val="00F72D67"/>
    <w:rsid w:val="00F72E09"/>
    <w:rsid w:val="00F732BA"/>
    <w:rsid w:val="00F738AF"/>
    <w:rsid w:val="00F73C03"/>
    <w:rsid w:val="00F7426D"/>
    <w:rsid w:val="00F749A1"/>
    <w:rsid w:val="00F7513C"/>
    <w:rsid w:val="00F755BF"/>
    <w:rsid w:val="00F75707"/>
    <w:rsid w:val="00F757BF"/>
    <w:rsid w:val="00F75878"/>
    <w:rsid w:val="00F759C0"/>
    <w:rsid w:val="00F760E7"/>
    <w:rsid w:val="00F7689C"/>
    <w:rsid w:val="00F76F4D"/>
    <w:rsid w:val="00F77F00"/>
    <w:rsid w:val="00F80020"/>
    <w:rsid w:val="00F802A0"/>
    <w:rsid w:val="00F80D0C"/>
    <w:rsid w:val="00F80D78"/>
    <w:rsid w:val="00F81D0F"/>
    <w:rsid w:val="00F81D19"/>
    <w:rsid w:val="00F82741"/>
    <w:rsid w:val="00F82B52"/>
    <w:rsid w:val="00F82D5B"/>
    <w:rsid w:val="00F82F34"/>
    <w:rsid w:val="00F8369E"/>
    <w:rsid w:val="00F83A64"/>
    <w:rsid w:val="00F83AAD"/>
    <w:rsid w:val="00F83E74"/>
    <w:rsid w:val="00F844B3"/>
    <w:rsid w:val="00F845DD"/>
    <w:rsid w:val="00F848A6"/>
    <w:rsid w:val="00F84D49"/>
    <w:rsid w:val="00F84F08"/>
    <w:rsid w:val="00F852D2"/>
    <w:rsid w:val="00F8546C"/>
    <w:rsid w:val="00F85913"/>
    <w:rsid w:val="00F85BB0"/>
    <w:rsid w:val="00F85D2C"/>
    <w:rsid w:val="00F86A98"/>
    <w:rsid w:val="00F86F74"/>
    <w:rsid w:val="00F8792E"/>
    <w:rsid w:val="00F87DF8"/>
    <w:rsid w:val="00F913B9"/>
    <w:rsid w:val="00F91538"/>
    <w:rsid w:val="00F919EF"/>
    <w:rsid w:val="00F9253F"/>
    <w:rsid w:val="00F93B64"/>
    <w:rsid w:val="00F93CAF"/>
    <w:rsid w:val="00F93F03"/>
    <w:rsid w:val="00F940B6"/>
    <w:rsid w:val="00F955E5"/>
    <w:rsid w:val="00F96A00"/>
    <w:rsid w:val="00F97348"/>
    <w:rsid w:val="00F97532"/>
    <w:rsid w:val="00F97545"/>
    <w:rsid w:val="00FA00C0"/>
    <w:rsid w:val="00FA0B41"/>
    <w:rsid w:val="00FA0C82"/>
    <w:rsid w:val="00FA0EEE"/>
    <w:rsid w:val="00FA0F1B"/>
    <w:rsid w:val="00FA0F6E"/>
    <w:rsid w:val="00FA21DF"/>
    <w:rsid w:val="00FA24E1"/>
    <w:rsid w:val="00FA274F"/>
    <w:rsid w:val="00FA2AA6"/>
    <w:rsid w:val="00FA2EED"/>
    <w:rsid w:val="00FA348D"/>
    <w:rsid w:val="00FA3780"/>
    <w:rsid w:val="00FA3E39"/>
    <w:rsid w:val="00FA4A3D"/>
    <w:rsid w:val="00FA4BBA"/>
    <w:rsid w:val="00FA4CB0"/>
    <w:rsid w:val="00FA5234"/>
    <w:rsid w:val="00FA541B"/>
    <w:rsid w:val="00FA6BE5"/>
    <w:rsid w:val="00FA6C75"/>
    <w:rsid w:val="00FA6F63"/>
    <w:rsid w:val="00FA756E"/>
    <w:rsid w:val="00FA79EE"/>
    <w:rsid w:val="00FA7AD8"/>
    <w:rsid w:val="00FA7B43"/>
    <w:rsid w:val="00FB006C"/>
    <w:rsid w:val="00FB0106"/>
    <w:rsid w:val="00FB0878"/>
    <w:rsid w:val="00FB0B25"/>
    <w:rsid w:val="00FB1278"/>
    <w:rsid w:val="00FB1822"/>
    <w:rsid w:val="00FB1BDD"/>
    <w:rsid w:val="00FB1F39"/>
    <w:rsid w:val="00FB2444"/>
    <w:rsid w:val="00FB2553"/>
    <w:rsid w:val="00FB27B5"/>
    <w:rsid w:val="00FB3106"/>
    <w:rsid w:val="00FB33AF"/>
    <w:rsid w:val="00FB3509"/>
    <w:rsid w:val="00FB3913"/>
    <w:rsid w:val="00FB3DE0"/>
    <w:rsid w:val="00FB413C"/>
    <w:rsid w:val="00FB45A8"/>
    <w:rsid w:val="00FB4760"/>
    <w:rsid w:val="00FB4782"/>
    <w:rsid w:val="00FB535C"/>
    <w:rsid w:val="00FB62E3"/>
    <w:rsid w:val="00FB6462"/>
    <w:rsid w:val="00FB6560"/>
    <w:rsid w:val="00FB659A"/>
    <w:rsid w:val="00FB6C69"/>
    <w:rsid w:val="00FB7646"/>
    <w:rsid w:val="00FB7BEB"/>
    <w:rsid w:val="00FB7FF6"/>
    <w:rsid w:val="00FC0270"/>
    <w:rsid w:val="00FC0908"/>
    <w:rsid w:val="00FC095C"/>
    <w:rsid w:val="00FC0E8C"/>
    <w:rsid w:val="00FC2CEA"/>
    <w:rsid w:val="00FC4CC2"/>
    <w:rsid w:val="00FC4E58"/>
    <w:rsid w:val="00FC4F7D"/>
    <w:rsid w:val="00FC51CE"/>
    <w:rsid w:val="00FC59F7"/>
    <w:rsid w:val="00FC5EC8"/>
    <w:rsid w:val="00FC7155"/>
    <w:rsid w:val="00FC75EC"/>
    <w:rsid w:val="00FC78CC"/>
    <w:rsid w:val="00FC7A56"/>
    <w:rsid w:val="00FD097A"/>
    <w:rsid w:val="00FD0D0B"/>
    <w:rsid w:val="00FD0F72"/>
    <w:rsid w:val="00FD14F6"/>
    <w:rsid w:val="00FD162D"/>
    <w:rsid w:val="00FD19E9"/>
    <w:rsid w:val="00FD1A73"/>
    <w:rsid w:val="00FD1FA5"/>
    <w:rsid w:val="00FD290D"/>
    <w:rsid w:val="00FD2DBE"/>
    <w:rsid w:val="00FD30B6"/>
    <w:rsid w:val="00FD3506"/>
    <w:rsid w:val="00FD496E"/>
    <w:rsid w:val="00FD4C6B"/>
    <w:rsid w:val="00FD4DBF"/>
    <w:rsid w:val="00FD4FB7"/>
    <w:rsid w:val="00FD58C5"/>
    <w:rsid w:val="00FD5EE3"/>
    <w:rsid w:val="00FD62F4"/>
    <w:rsid w:val="00FD631D"/>
    <w:rsid w:val="00FD6506"/>
    <w:rsid w:val="00FD6597"/>
    <w:rsid w:val="00FD6E5D"/>
    <w:rsid w:val="00FD6F95"/>
    <w:rsid w:val="00FD7AA1"/>
    <w:rsid w:val="00FD7E8A"/>
    <w:rsid w:val="00FD7F63"/>
    <w:rsid w:val="00FE0EA2"/>
    <w:rsid w:val="00FE117D"/>
    <w:rsid w:val="00FE1341"/>
    <w:rsid w:val="00FE1AC8"/>
    <w:rsid w:val="00FE1B35"/>
    <w:rsid w:val="00FE2198"/>
    <w:rsid w:val="00FE29CF"/>
    <w:rsid w:val="00FE2F93"/>
    <w:rsid w:val="00FE3347"/>
    <w:rsid w:val="00FE429F"/>
    <w:rsid w:val="00FE492B"/>
    <w:rsid w:val="00FE4F6F"/>
    <w:rsid w:val="00FE591C"/>
    <w:rsid w:val="00FE5A07"/>
    <w:rsid w:val="00FE5A9A"/>
    <w:rsid w:val="00FE5C87"/>
    <w:rsid w:val="00FE5F56"/>
    <w:rsid w:val="00FE734B"/>
    <w:rsid w:val="00FF0C1D"/>
    <w:rsid w:val="00FF0C58"/>
    <w:rsid w:val="00FF0EB7"/>
    <w:rsid w:val="00FF13E7"/>
    <w:rsid w:val="00FF16DB"/>
    <w:rsid w:val="00FF16E5"/>
    <w:rsid w:val="00FF1CE4"/>
    <w:rsid w:val="00FF1EB6"/>
    <w:rsid w:val="00FF2155"/>
    <w:rsid w:val="00FF32F3"/>
    <w:rsid w:val="00FF35EF"/>
    <w:rsid w:val="00FF380F"/>
    <w:rsid w:val="00FF3C46"/>
    <w:rsid w:val="00FF457C"/>
    <w:rsid w:val="00FF4957"/>
    <w:rsid w:val="00FF5D54"/>
    <w:rsid w:val="00FF63F5"/>
    <w:rsid w:val="00FF6458"/>
    <w:rsid w:val="00FF6DE5"/>
    <w:rsid w:val="00FF6E94"/>
    <w:rsid w:val="00FF6FA4"/>
    <w:rsid w:val="00FF71A5"/>
    <w:rsid w:val="00FF78D1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027D63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99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annotation text" w:uiPriority="99"/>
    <w:lsdException w:name="header" w:uiPriority="99"/>
    <w:lsdException w:name="footer" w:uiPriority="99"/>
    <w:lsdException w:name="table of figures" w:uiPriority="99"/>
    <w:lsdException w:name="envelope address" w:uiPriority="99"/>
    <w:lsdException w:name="envelope return" w:uiPriority="99"/>
    <w:lsdException w:name="annotation reference" w:uiPriority="99"/>
    <w:lsdException w:name="line number" w:uiPriority="99"/>
    <w:lsdException w:name="List" w:uiPriority="99"/>
    <w:lsdException w:name="List Number" w:uiPriority="99" w:unhideWhenUsed="0"/>
    <w:lsdException w:name="List 2" w:uiPriority="99"/>
    <w:lsdException w:name="List 3" w:uiPriority="99"/>
    <w:lsdException w:name="List 4" w:uiPriority="99" w:unhideWhenUsed="0"/>
    <w:lsdException w:name="List 5" w:uiPriority="99" w:unhideWhenUsed="0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nhideWhenUsed="0"/>
    <w:lsdException w:name="Closing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semiHidden="0" w:unhideWhenUsed="0"/>
    <w:lsdException w:name="Salutation" w:unhideWhenUsed="0"/>
    <w:lsdException w:name="Date" w:unhideWhenUsed="0"/>
    <w:lsdException w:name="Body Text First Indent" w:uiPriority="99" w:unhideWhenUsed="0"/>
    <w:lsdException w:name="Body Text First Indent 2" w:uiPriority="99"/>
    <w:lsdException w:name="Note Heading" w:uiPriority="99"/>
    <w:lsdException w:name="Body Text 3" w:uiPriority="99"/>
    <w:lsdException w:name="Body Text Indent 2" w:uiPriority="99"/>
    <w:lsdException w:name="Body Text Indent 3" w:uiPriority="99"/>
    <w:lsdException w:name="Hyperlink" w:uiPriority="99"/>
    <w:lsdException w:name="FollowedHyperlink" w:uiPriority="99"/>
    <w:lsdException w:name="Strong" w:semiHidden="0" w:uiPriority="99" w:unhideWhenUsed="0"/>
    <w:lsdException w:name="Emphasis" w:semiHidden="0" w:uiPriority="99" w:unhideWhenUsed="0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9" w:unhideWhenUsed="0"/>
    <w:lsdException w:name="Intense Emphasis" w:semiHidden="0" w:uiPriority="99" w:unhideWhenUsed="0"/>
    <w:lsdException w:name="Subtle Reference" w:semiHidden="0" w:uiPriority="99" w:unhideWhenUsed="0"/>
    <w:lsdException w:name="Intense Reference" w:semiHidden="0" w:uiPriority="99" w:unhideWhenUsed="0"/>
    <w:lsdException w:name="Book Title" w:semiHidden="0" w:uiPriority="99" w:unhideWhenUsed="0"/>
    <w:lsdException w:name="Bibliography" w:uiPriority="37"/>
    <w:lsdException w:name="TOC Heading" w:uiPriority="39" w:qFormat="1"/>
  </w:latentStyles>
  <w:style w:type="paragraph" w:default="1" w:styleId="a5">
    <w:name w:val="Normal"/>
    <w:uiPriority w:val="99"/>
    <w:qFormat/>
    <w:rsid w:val="00443C6D"/>
    <w:pPr>
      <w:widowControl w:val="0"/>
      <w:spacing w:afterLines="50" w:line="500" w:lineRule="exact"/>
    </w:pPr>
    <w:rPr>
      <w:sz w:val="28"/>
      <w:szCs w:val="28"/>
    </w:rPr>
  </w:style>
  <w:style w:type="paragraph" w:styleId="1">
    <w:name w:val="heading 1"/>
    <w:aliases w:val="(ctrl+Num 1),H1,h1,MajorTopic.Title,1 ghost,g,Section Heading,ghost,Guardent-H1,ResHeading,Chapter Title,II+,I,Head1,Heading apps,A MAJOR/BOLD,stydde,Part,Top of Page Header,Chapter Heading,12,1,sstHeading 1,Attribute Heading 1,ATHeading 1,Main Pag"/>
    <w:basedOn w:val="a5"/>
    <w:next w:val="15"/>
    <w:link w:val="11"/>
    <w:qFormat/>
    <w:rsid w:val="009A606E"/>
    <w:pPr>
      <w:pageBreakBefore/>
      <w:widowControl/>
      <w:numPr>
        <w:numId w:val="11"/>
      </w:numPr>
      <w:adjustRightInd w:val="0"/>
      <w:snapToGrid w:val="0"/>
      <w:ind w:left="0"/>
      <w:outlineLvl w:val="0"/>
    </w:pPr>
    <w:rPr>
      <w:b/>
      <w:bCs/>
      <w:kern w:val="52"/>
      <w:sz w:val="20"/>
      <w:szCs w:val="20"/>
    </w:rPr>
  </w:style>
  <w:style w:type="paragraph" w:styleId="2">
    <w:name w:val="heading 2"/>
    <w:aliases w:val="(ctrl+Num 2),Heading 2 Char,H2 Char,h2 Char,Attribute Heading 2 Char,Subsection Heading Char,H2,h2,Attribute Heading 2,Subsection Heading,DFS H2,l2,h,MP Heading 2,H2-Heading 2,2,Header 2,Header,Subheading"/>
    <w:basedOn w:val="a5"/>
    <w:next w:val="15"/>
    <w:link w:val="21"/>
    <w:qFormat/>
    <w:rsid w:val="00C85B69"/>
    <w:pPr>
      <w:keepNext/>
      <w:widowControl/>
      <w:numPr>
        <w:numId w:val="16"/>
      </w:numPr>
      <w:adjustRightInd w:val="0"/>
      <w:snapToGrid w:val="0"/>
      <w:spacing w:afterLines="0"/>
      <w:outlineLvl w:val="1"/>
    </w:pPr>
    <w:rPr>
      <w:szCs w:val="20"/>
    </w:rPr>
  </w:style>
  <w:style w:type="paragraph" w:styleId="3">
    <w:name w:val="heading 3"/>
    <w:aliases w:val="(ctrl+Num 3),H3,h3,H31,H32,H33,H311,DFS H3,(1.),Heading heading 2,H3-Heading 3,3,l3.3,l3,list 3,3 bullet,PR CTEP3,PR CTEP31,PR CTEP32,PR CTEP33,PR CTEP34,PR CTEP311,PR CTEP35,PR CTEP312,PR CTEP321,PR CTEP331,PR CTEP341,PR CTEP36,PR CTEP313"/>
    <w:basedOn w:val="a5"/>
    <w:next w:val="15"/>
    <w:link w:val="31"/>
    <w:qFormat/>
    <w:rsid w:val="00CB7BB8"/>
    <w:pPr>
      <w:widowControl/>
      <w:numPr>
        <w:ilvl w:val="2"/>
        <w:numId w:val="11"/>
      </w:numPr>
      <w:adjustRightInd w:val="0"/>
      <w:snapToGrid w:val="0"/>
      <w:spacing w:beforeLines="50"/>
      <w:outlineLvl w:val="2"/>
    </w:pPr>
  </w:style>
  <w:style w:type="paragraph" w:styleId="4">
    <w:name w:val="heading 4"/>
    <w:aliases w:val="(ctrl+Num 4),4,H4-Heading 4,字元1,h4,(ctrl+4)"/>
    <w:basedOn w:val="a5"/>
    <w:next w:val="15"/>
    <w:link w:val="41"/>
    <w:qFormat/>
    <w:rsid w:val="009A606E"/>
    <w:pPr>
      <w:widowControl/>
      <w:numPr>
        <w:ilvl w:val="3"/>
        <w:numId w:val="11"/>
      </w:numPr>
      <w:adjustRightInd w:val="0"/>
      <w:snapToGrid w:val="0"/>
      <w:spacing w:beforeLines="50"/>
      <w:outlineLvl w:val="3"/>
    </w:pPr>
  </w:style>
  <w:style w:type="paragraph" w:styleId="5">
    <w:name w:val="heading 5"/>
    <w:aliases w:val="(ctrl+Num 5),Title 1,字元,Sub-Sub-subheading,BT L1,Block Label,h5,L5,Third Level Heading,EASI 5,l5"/>
    <w:basedOn w:val="a5"/>
    <w:next w:val="15"/>
    <w:link w:val="51"/>
    <w:qFormat/>
    <w:rsid w:val="009A606E"/>
    <w:pPr>
      <w:widowControl/>
      <w:numPr>
        <w:ilvl w:val="4"/>
        <w:numId w:val="11"/>
      </w:numPr>
      <w:adjustRightInd w:val="0"/>
      <w:snapToGrid w:val="0"/>
      <w:spacing w:beforeLines="50"/>
      <w:outlineLvl w:val="4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內文(序號項次)"/>
    <w:basedOn w:val="a5"/>
    <w:uiPriority w:val="90"/>
    <w:rsid w:val="009B201D"/>
    <w:pPr>
      <w:widowControl/>
      <w:ind w:left="624"/>
    </w:pPr>
  </w:style>
  <w:style w:type="paragraph" w:customStyle="1" w:styleId="12">
    <w:name w:val="內文(第1項次層)"/>
    <w:basedOn w:val="a5"/>
    <w:uiPriority w:val="99"/>
    <w:rsid w:val="0076220E"/>
    <w:pPr>
      <w:widowControl/>
      <w:adjustRightInd w:val="0"/>
      <w:snapToGrid w:val="0"/>
      <w:ind w:leftChars="160" w:left="160"/>
    </w:pPr>
  </w:style>
  <w:style w:type="character" w:customStyle="1" w:styleId="11">
    <w:name w:val="標題 1 字元"/>
    <w:aliases w:val="(ctrl+Num 1) 字元,H1 字元,h1 字元,MajorTopic.Title 字元,1 ghost 字元,g 字元,Section Heading 字元,ghost 字元,Guardent-H1 字元,ResHeading 字元,Chapter Title 字元,II+ 字元,I 字元,Head1 字元,Heading apps 字元,A MAJOR/BOLD 字元,stydde 字元,Part 字元,Top of Page Header 字元,12 字元,1 字元"/>
    <w:link w:val="1"/>
    <w:rsid w:val="0039381D"/>
    <w:rPr>
      <w:b/>
      <w:bCs/>
      <w:kern w:val="52"/>
    </w:rPr>
  </w:style>
  <w:style w:type="paragraph" w:customStyle="1" w:styleId="22">
    <w:name w:val="內文(第2項次層)"/>
    <w:basedOn w:val="a5"/>
    <w:uiPriority w:val="99"/>
    <w:rsid w:val="0076220E"/>
    <w:pPr>
      <w:widowControl/>
      <w:adjustRightInd w:val="0"/>
      <w:snapToGrid w:val="0"/>
      <w:ind w:leftChars="260" w:left="260"/>
    </w:pPr>
  </w:style>
  <w:style w:type="paragraph" w:customStyle="1" w:styleId="32">
    <w:name w:val="內文(第3項次層)"/>
    <w:basedOn w:val="a5"/>
    <w:uiPriority w:val="85"/>
    <w:rsid w:val="009A606E"/>
    <w:pPr>
      <w:widowControl/>
      <w:adjustRightInd w:val="0"/>
      <w:snapToGrid w:val="0"/>
      <w:ind w:leftChars="350" w:left="350"/>
    </w:pPr>
  </w:style>
  <w:style w:type="paragraph" w:customStyle="1" w:styleId="42">
    <w:name w:val="內文(第4項次層)"/>
    <w:basedOn w:val="a5"/>
    <w:uiPriority w:val="87"/>
    <w:rsid w:val="00181EFB"/>
    <w:pPr>
      <w:widowControl/>
      <w:adjustRightInd w:val="0"/>
      <w:snapToGrid w:val="0"/>
      <w:ind w:leftChars="430" w:left="430"/>
    </w:pPr>
  </w:style>
  <w:style w:type="paragraph" w:customStyle="1" w:styleId="52">
    <w:name w:val="內文(第5項次層)"/>
    <w:basedOn w:val="a5"/>
    <w:uiPriority w:val="89"/>
    <w:rsid w:val="00181EFB"/>
    <w:pPr>
      <w:widowControl/>
      <w:adjustRightInd w:val="0"/>
      <w:snapToGrid w:val="0"/>
      <w:ind w:leftChars="510" w:left="510"/>
    </w:pPr>
  </w:style>
  <w:style w:type="paragraph" w:customStyle="1" w:styleId="15">
    <w:name w:val="內文(標題1～5)"/>
    <w:basedOn w:val="a5"/>
    <w:qFormat/>
    <w:rsid w:val="00B90DAF"/>
    <w:pPr>
      <w:widowControl/>
      <w:adjustRightInd w:val="0"/>
      <w:snapToGrid w:val="0"/>
      <w:spacing w:after="190"/>
      <w:ind w:leftChars="100" w:left="280" w:firstLineChars="203" w:firstLine="568"/>
    </w:pPr>
  </w:style>
  <w:style w:type="paragraph" w:customStyle="1" w:styleId="a2">
    <w:name w:val="序號項次"/>
    <w:basedOn w:val="a5"/>
    <w:uiPriority w:val="89"/>
    <w:rsid w:val="004A081D"/>
    <w:pPr>
      <w:numPr>
        <w:numId w:val="1"/>
      </w:numPr>
    </w:pPr>
  </w:style>
  <w:style w:type="paragraph" w:customStyle="1" w:styleId="a3">
    <w:name w:val="表解"/>
    <w:basedOn w:val="a5"/>
    <w:uiPriority w:val="91"/>
    <w:rsid w:val="00EC245D"/>
    <w:pPr>
      <w:keepNext/>
      <w:numPr>
        <w:numId w:val="2"/>
      </w:numPr>
      <w:tabs>
        <w:tab w:val="clear" w:pos="3800"/>
        <w:tab w:val="right" w:pos="0"/>
        <w:tab w:val="num" w:pos="680"/>
      </w:tabs>
      <w:adjustRightInd w:val="0"/>
      <w:spacing w:beforeLines="100" w:afterLines="0"/>
      <w:ind w:left="0"/>
      <w:jc w:val="center"/>
    </w:pPr>
  </w:style>
  <w:style w:type="paragraph" w:customStyle="1" w:styleId="aa">
    <w:name w:val="表格金額靠右"/>
    <w:basedOn w:val="ab"/>
    <w:uiPriority w:val="92"/>
    <w:rsid w:val="00EC2004"/>
    <w:pPr>
      <w:tabs>
        <w:tab w:val="left" w:pos="4860"/>
      </w:tabs>
      <w:jc w:val="right"/>
    </w:pPr>
  </w:style>
  <w:style w:type="table" w:styleId="ac">
    <w:name w:val="Table Grid"/>
    <w:aliases w:val="(圖專用),表格格線(圖用)"/>
    <w:basedOn w:val="a7"/>
    <w:uiPriority w:val="59"/>
    <w:rsid w:val="00D5284E"/>
    <w:pPr>
      <w:widowControl w:val="0"/>
      <w:adjustRightInd w:val="0"/>
      <w:snapToGrid w:val="0"/>
      <w:spacing w:beforeLines="20" w:afterLines="20" w:line="400" w:lineRule="exact"/>
      <w:jc w:val="both"/>
    </w:pPr>
    <w:tblPr>
      <w:jc w:val="center"/>
    </w:tblPr>
    <w:trPr>
      <w:jc w:val="center"/>
    </w:tr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line="240" w:lineRule="auto"/>
      </w:p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</w:pPr>
    </w:tblStylePr>
    <w:tblStylePr w:type="firstCol">
      <w:pPr>
        <w:jc w:val="both"/>
      </w:pPr>
      <w:tblPr/>
      <w:tcPr>
        <w:vAlign w:val="center"/>
      </w:tcPr>
    </w:tblStylePr>
  </w:style>
  <w:style w:type="paragraph" w:customStyle="1" w:styleId="ad">
    <w:name w:val="表格項次"/>
    <w:basedOn w:val="ae"/>
    <w:uiPriority w:val="99"/>
    <w:rsid w:val="00500090"/>
    <w:pPr>
      <w:tabs>
        <w:tab w:val="left" w:pos="0"/>
      </w:tabs>
    </w:pPr>
  </w:style>
  <w:style w:type="paragraph" w:styleId="af">
    <w:name w:val="Body Text"/>
    <w:basedOn w:val="a5"/>
    <w:link w:val="af0"/>
    <w:uiPriority w:val="99"/>
    <w:semiHidden/>
    <w:rsid w:val="000E1C03"/>
  </w:style>
  <w:style w:type="character" w:customStyle="1" w:styleId="af0">
    <w:name w:val="本文 字元"/>
    <w:basedOn w:val="a6"/>
    <w:link w:val="af"/>
    <w:uiPriority w:val="99"/>
    <w:semiHidden/>
    <w:rsid w:val="00C07063"/>
    <w:rPr>
      <w:rFonts w:eastAsia="標楷體"/>
      <w:kern w:val="2"/>
      <w:sz w:val="28"/>
      <w:szCs w:val="28"/>
    </w:rPr>
  </w:style>
  <w:style w:type="paragraph" w:customStyle="1" w:styleId="ab">
    <w:name w:val="表標題置中"/>
    <w:aliases w:val="(alt+m)"/>
    <w:basedOn w:val="af"/>
    <w:uiPriority w:val="99"/>
    <w:rsid w:val="00EC2004"/>
    <w:pPr>
      <w:widowControl/>
      <w:adjustRightInd w:val="0"/>
      <w:snapToGrid w:val="0"/>
      <w:spacing w:beforeLines="20" w:afterLines="20" w:line="400" w:lineRule="exact"/>
      <w:jc w:val="center"/>
    </w:pPr>
    <w:rPr>
      <w:noProof/>
      <w:szCs w:val="20"/>
    </w:rPr>
  </w:style>
  <w:style w:type="paragraph" w:customStyle="1" w:styleId="a0">
    <w:name w:val="附件"/>
    <w:basedOn w:val="af"/>
    <w:uiPriority w:val="97"/>
    <w:rsid w:val="00EC6FEF"/>
    <w:pPr>
      <w:widowControl/>
      <w:numPr>
        <w:numId w:val="3"/>
      </w:numPr>
      <w:tabs>
        <w:tab w:val="left" w:pos="560"/>
      </w:tabs>
      <w:adjustRightInd w:val="0"/>
      <w:snapToGrid w:val="0"/>
    </w:pPr>
    <w:rPr>
      <w:b/>
    </w:rPr>
  </w:style>
  <w:style w:type="paragraph" w:customStyle="1" w:styleId="a1">
    <w:name w:val="參考文獻"/>
    <w:basedOn w:val="a5"/>
    <w:uiPriority w:val="99"/>
    <w:rsid w:val="00661104"/>
    <w:pPr>
      <w:widowControl/>
      <w:numPr>
        <w:numId w:val="4"/>
      </w:numPr>
      <w:ind w:left="0" w:hangingChars="172" w:hanging="482"/>
    </w:pPr>
  </w:style>
  <w:style w:type="paragraph" w:customStyle="1" w:styleId="10">
    <w:name w:val="第1項次層"/>
    <w:basedOn w:val="15"/>
    <w:next w:val="12"/>
    <w:uiPriority w:val="99"/>
    <w:qFormat/>
    <w:rsid w:val="0056041A"/>
    <w:pPr>
      <w:numPr>
        <w:numId w:val="17"/>
      </w:numPr>
      <w:spacing w:after="50"/>
      <w:ind w:leftChars="0" w:left="0" w:firstLineChars="0" w:firstLine="0"/>
    </w:pPr>
    <w:rPr>
      <w:noProof/>
      <w:szCs w:val="20"/>
    </w:rPr>
  </w:style>
  <w:style w:type="paragraph" w:customStyle="1" w:styleId="20">
    <w:name w:val="第2項次層"/>
    <w:basedOn w:val="15"/>
    <w:next w:val="22"/>
    <w:uiPriority w:val="99"/>
    <w:qFormat/>
    <w:rsid w:val="007B5969"/>
    <w:pPr>
      <w:numPr>
        <w:numId w:val="5"/>
      </w:numPr>
      <w:ind w:leftChars="0" w:left="1418" w:firstLineChars="0" w:hanging="284"/>
    </w:pPr>
    <w:rPr>
      <w:noProof/>
      <w:szCs w:val="20"/>
    </w:rPr>
  </w:style>
  <w:style w:type="paragraph" w:customStyle="1" w:styleId="30">
    <w:name w:val="第3項次層"/>
    <w:basedOn w:val="15"/>
    <w:next w:val="32"/>
    <w:qFormat/>
    <w:rsid w:val="009A606E"/>
    <w:pPr>
      <w:numPr>
        <w:numId w:val="6"/>
      </w:numPr>
      <w:ind w:leftChars="0" w:firstLineChars="0" w:firstLine="0"/>
    </w:pPr>
  </w:style>
  <w:style w:type="paragraph" w:customStyle="1" w:styleId="40">
    <w:name w:val="第4項次層"/>
    <w:basedOn w:val="15"/>
    <w:next w:val="42"/>
    <w:uiPriority w:val="86"/>
    <w:qFormat/>
    <w:rsid w:val="00233314"/>
    <w:pPr>
      <w:numPr>
        <w:numId w:val="7"/>
      </w:numPr>
      <w:tabs>
        <w:tab w:val="left" w:pos="0"/>
      </w:tabs>
      <w:ind w:leftChars="0" w:firstLineChars="0" w:firstLine="0"/>
    </w:pPr>
  </w:style>
  <w:style w:type="paragraph" w:customStyle="1" w:styleId="50">
    <w:name w:val="第5項次層"/>
    <w:basedOn w:val="15"/>
    <w:next w:val="52"/>
    <w:uiPriority w:val="99"/>
    <w:qFormat/>
    <w:rsid w:val="00181EFB"/>
    <w:pPr>
      <w:numPr>
        <w:numId w:val="8"/>
      </w:numPr>
      <w:ind w:leftChars="0" w:left="1417" w:hanging="170"/>
    </w:pPr>
  </w:style>
  <w:style w:type="paragraph" w:customStyle="1" w:styleId="a4">
    <w:name w:val="資料來源"/>
    <w:aliases w:val="(alt+f)"/>
    <w:basedOn w:val="af"/>
    <w:link w:val="af1"/>
    <w:uiPriority w:val="90"/>
    <w:rsid w:val="00873D3D"/>
    <w:pPr>
      <w:widowControl/>
      <w:numPr>
        <w:ilvl w:val="8"/>
        <w:numId w:val="12"/>
      </w:numPr>
      <w:tabs>
        <w:tab w:val="left" w:pos="1400"/>
      </w:tabs>
      <w:adjustRightInd w:val="0"/>
      <w:snapToGrid w:val="0"/>
      <w:spacing w:beforeLines="20" w:afterLines="20" w:line="400" w:lineRule="exact"/>
      <w:ind w:left="0" w:firstLine="0"/>
    </w:pPr>
    <w:rPr>
      <w:noProof/>
      <w:color w:val="000000"/>
      <w:sz w:val="20"/>
      <w:szCs w:val="20"/>
    </w:rPr>
  </w:style>
  <w:style w:type="paragraph" w:customStyle="1" w:styleId="a">
    <w:name w:val="圖說"/>
    <w:basedOn w:val="a5"/>
    <w:next w:val="a5"/>
    <w:uiPriority w:val="93"/>
    <w:rsid w:val="00D878AB"/>
    <w:pPr>
      <w:numPr>
        <w:numId w:val="9"/>
      </w:numPr>
      <w:tabs>
        <w:tab w:val="left" w:pos="0"/>
      </w:tabs>
      <w:adjustRightInd w:val="0"/>
      <w:spacing w:afterLines="100" w:line="400" w:lineRule="exact"/>
      <w:jc w:val="center"/>
    </w:pPr>
  </w:style>
  <w:style w:type="paragraph" w:customStyle="1" w:styleId="af2">
    <w:name w:val="圖位置"/>
    <w:aliases w:val="(alt+p),(atl+p)"/>
    <w:basedOn w:val="af"/>
    <w:next w:val="a4"/>
    <w:uiPriority w:val="94"/>
    <w:rsid w:val="00CE6D21"/>
    <w:pPr>
      <w:widowControl/>
      <w:adjustRightInd w:val="0"/>
      <w:snapToGrid w:val="0"/>
      <w:spacing w:line="240" w:lineRule="auto"/>
      <w:jc w:val="center"/>
    </w:pPr>
    <w:rPr>
      <w:noProof/>
      <w:szCs w:val="20"/>
    </w:rPr>
  </w:style>
  <w:style w:type="paragraph" w:styleId="af3">
    <w:name w:val="caption"/>
    <w:basedOn w:val="a5"/>
    <w:next w:val="a5"/>
    <w:semiHidden/>
    <w:rsid w:val="00192D99"/>
    <w:rPr>
      <w:szCs w:val="20"/>
    </w:rPr>
  </w:style>
  <w:style w:type="character" w:customStyle="1" w:styleId="21">
    <w:name w:val="標題 2 字元"/>
    <w:aliases w:val="(ctrl+Num 2) 字元,Heading 2 Char 字元,H2 Char 字元,h2 Char 字元,Attribute Heading 2 Char 字元,Subsection Heading Char 字元,H2 字元,h2 字元,Attribute Heading 2 字元,Subsection Heading 字元,DFS H2 字元,l2 字元,h 字元,MP Heading 2 字元,H2-Heading 2 字元,2 字元,Header 2 字元"/>
    <w:link w:val="2"/>
    <w:rsid w:val="00C85B69"/>
    <w:rPr>
      <w:sz w:val="28"/>
    </w:rPr>
  </w:style>
  <w:style w:type="character" w:customStyle="1" w:styleId="31">
    <w:name w:val="標題 3 字元"/>
    <w:aliases w:val="(ctrl+Num 3) 字元,H3 字元,h3 字元,H31 字元,H32 字元,H33 字元,H311 字元,DFS H3 字元,(1.) 字元,Heading heading 2 字元,H3-Heading 3 字元,3 字元,l3.3 字元,l3 字元,list 3 字元,3 bullet 字元,PR CTEP3 字元,PR CTEP31 字元,PR CTEP32 字元,PR CTEP33 字元,PR CTEP34 字元,PR CTEP311 字元,PR CTEP35 字元"/>
    <w:link w:val="3"/>
    <w:rsid w:val="0039381D"/>
    <w:rPr>
      <w:sz w:val="28"/>
      <w:szCs w:val="28"/>
    </w:rPr>
  </w:style>
  <w:style w:type="character" w:customStyle="1" w:styleId="41">
    <w:name w:val="標題 4 字元"/>
    <w:aliases w:val="(ctrl+Num 4) 字元,4 字元,H4-Heading 4 字元,字元1 字元,h4 字元,(ctrl+4) 字元"/>
    <w:link w:val="4"/>
    <w:rsid w:val="0039381D"/>
    <w:rPr>
      <w:sz w:val="28"/>
      <w:szCs w:val="28"/>
    </w:rPr>
  </w:style>
  <w:style w:type="character" w:customStyle="1" w:styleId="51">
    <w:name w:val="標題 5 字元"/>
    <w:aliases w:val="(ctrl+Num 5) 字元,Title 1 字元,字元 字元,Sub-Sub-subheading 字元,BT L1 字元,Block Label 字元,h5 字元,L5 字元,Third Level Heading 字元,EASI 5 字元,l5 字元"/>
    <w:link w:val="5"/>
    <w:rsid w:val="0039381D"/>
    <w:rPr>
      <w:sz w:val="28"/>
      <w:szCs w:val="28"/>
    </w:rPr>
  </w:style>
  <w:style w:type="numbering" w:customStyle="1" w:styleId="ICST">
    <w:name w:val="ICST"/>
    <w:uiPriority w:val="99"/>
    <w:rsid w:val="00254D44"/>
    <w:pPr>
      <w:numPr>
        <w:numId w:val="10"/>
      </w:numPr>
    </w:pPr>
  </w:style>
  <w:style w:type="table" w:styleId="Web1">
    <w:name w:val="Table Web 1"/>
    <w:aliases w:val="表格(2010)"/>
    <w:basedOn w:val="a7"/>
    <w:rsid w:val="00873D3D"/>
    <w:pPr>
      <w:widowControl w:val="0"/>
      <w:tabs>
        <w:tab w:val="right" w:pos="0"/>
      </w:tabs>
      <w:spacing w:afterLines="20" w:line="400" w:lineRule="exact"/>
    </w:p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color w:val="auto"/>
      </w:rPr>
      <w:tblPr/>
      <w:tcPr>
        <w:vAlign w:val="center"/>
      </w:tcPr>
    </w:tblStylePr>
    <w:tblStylePr w:type="lastRow">
      <w:pPr>
        <w:wordWrap/>
        <w:adjustRightInd w:val="0"/>
        <w:snapToGrid w:val="0"/>
        <w:spacing w:beforeLines="20" w:beforeAutospacing="0" w:afterLines="200" w:afterAutospacing="0" w:line="400" w:lineRule="exact"/>
        <w:contextualSpacing w:val="0"/>
        <w:mirrorIndents w:val="0"/>
        <w:jc w:val="left"/>
      </w:p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center"/>
      </w:pPr>
    </w:tblStylePr>
  </w:style>
  <w:style w:type="paragraph" w:styleId="af4">
    <w:name w:val="header"/>
    <w:basedOn w:val="a5"/>
    <w:link w:val="af5"/>
    <w:uiPriority w:val="99"/>
    <w:rsid w:val="002A36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首 字元"/>
    <w:basedOn w:val="a6"/>
    <w:link w:val="af4"/>
    <w:uiPriority w:val="99"/>
    <w:rsid w:val="002A36F2"/>
    <w:rPr>
      <w:rFonts w:eastAsia="標楷體"/>
      <w:kern w:val="2"/>
    </w:rPr>
  </w:style>
  <w:style w:type="paragraph" w:styleId="13">
    <w:name w:val="toc 1"/>
    <w:basedOn w:val="a5"/>
    <w:next w:val="a5"/>
    <w:autoRedefine/>
    <w:uiPriority w:val="39"/>
    <w:rsid w:val="004B35D6"/>
    <w:pPr>
      <w:tabs>
        <w:tab w:val="right" w:leader="dot" w:pos="9344"/>
      </w:tabs>
      <w:spacing w:beforeLines="10" w:afterLines="10"/>
      <w:outlineLvl w:val="0"/>
    </w:pPr>
  </w:style>
  <w:style w:type="paragraph" w:styleId="23">
    <w:name w:val="toc 2"/>
    <w:basedOn w:val="a5"/>
    <w:next w:val="a5"/>
    <w:autoRedefine/>
    <w:uiPriority w:val="39"/>
    <w:rsid w:val="00992B7F"/>
    <w:pPr>
      <w:spacing w:beforeLines="10" w:afterLines="10"/>
      <w:ind w:leftChars="150" w:left="150"/>
    </w:pPr>
  </w:style>
  <w:style w:type="character" w:styleId="af6">
    <w:name w:val="Hyperlink"/>
    <w:basedOn w:val="a6"/>
    <w:uiPriority w:val="99"/>
    <w:rsid w:val="0030355E"/>
    <w:rPr>
      <w:color w:val="0000FF"/>
      <w:u w:val="single"/>
    </w:rPr>
  </w:style>
  <w:style w:type="paragraph" w:styleId="af7">
    <w:name w:val="footer"/>
    <w:basedOn w:val="a5"/>
    <w:link w:val="af8"/>
    <w:uiPriority w:val="99"/>
    <w:rsid w:val="009828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6"/>
    <w:link w:val="af7"/>
    <w:uiPriority w:val="99"/>
    <w:rsid w:val="00C07063"/>
    <w:rPr>
      <w:rFonts w:eastAsia="標楷體"/>
      <w:kern w:val="2"/>
    </w:rPr>
  </w:style>
  <w:style w:type="paragraph" w:styleId="af9">
    <w:name w:val="Balloon Text"/>
    <w:basedOn w:val="a5"/>
    <w:link w:val="afa"/>
    <w:uiPriority w:val="99"/>
    <w:semiHidden/>
    <w:rsid w:val="00D4209F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fa">
    <w:name w:val="註解方塊文字 字元"/>
    <w:basedOn w:val="a6"/>
    <w:link w:val="af9"/>
    <w:uiPriority w:val="99"/>
    <w:semiHidden/>
    <w:rsid w:val="00D4209F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ae">
    <w:name w:val="表格內文靠左(數/文混合)"/>
    <w:basedOn w:val="ab"/>
    <w:uiPriority w:val="99"/>
    <w:qFormat/>
    <w:rsid w:val="00EC2004"/>
    <w:pPr>
      <w:jc w:val="left"/>
    </w:pPr>
  </w:style>
  <w:style w:type="paragraph" w:customStyle="1" w:styleId="afb">
    <w:name w:val="標號樣式"/>
    <w:basedOn w:val="af3"/>
    <w:semiHidden/>
    <w:qFormat/>
    <w:rsid w:val="006B74BE"/>
    <w:pPr>
      <w:jc w:val="center"/>
    </w:pPr>
  </w:style>
  <w:style w:type="paragraph" w:styleId="33">
    <w:name w:val="toc 3"/>
    <w:basedOn w:val="a5"/>
    <w:next w:val="a5"/>
    <w:autoRedefine/>
    <w:uiPriority w:val="39"/>
    <w:rsid w:val="00BA0050"/>
    <w:pPr>
      <w:ind w:leftChars="400" w:left="960"/>
    </w:pPr>
  </w:style>
  <w:style w:type="paragraph" w:styleId="afc">
    <w:name w:val="table of figures"/>
    <w:basedOn w:val="a5"/>
    <w:next w:val="a5"/>
    <w:uiPriority w:val="99"/>
    <w:rsid w:val="004B35D6"/>
    <w:pPr>
      <w:tabs>
        <w:tab w:val="right" w:leader="dot" w:pos="9344"/>
      </w:tabs>
    </w:pPr>
  </w:style>
  <w:style w:type="paragraph" w:styleId="afd">
    <w:name w:val="List Paragraph"/>
    <w:basedOn w:val="a5"/>
    <w:link w:val="afe"/>
    <w:uiPriority w:val="99"/>
    <w:qFormat/>
    <w:rsid w:val="00415E71"/>
    <w:pPr>
      <w:ind w:leftChars="200" w:left="480"/>
    </w:pPr>
  </w:style>
  <w:style w:type="table" w:styleId="Web2">
    <w:name w:val="Table Web 2"/>
    <w:basedOn w:val="a7"/>
    <w:rsid w:val="00DF7E2C"/>
    <w:pPr>
      <w:widowControl w:val="0"/>
      <w:spacing w:afterLines="50" w:line="50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Grid 2"/>
    <w:basedOn w:val="a7"/>
    <w:rsid w:val="00DF7E2C"/>
    <w:pPr>
      <w:widowControl w:val="0"/>
      <w:spacing w:afterLines="50" w:line="50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Grid 3"/>
    <w:basedOn w:val="a7"/>
    <w:rsid w:val="00DF7E2C"/>
    <w:pPr>
      <w:widowControl w:val="0"/>
      <w:spacing w:afterLines="50" w:line="50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2">
    <w:name w:val="Light Shading Accent 2"/>
    <w:basedOn w:val="a7"/>
    <w:uiPriority w:val="60"/>
    <w:rsid w:val="00DF7E2C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">
    <w:name w:val="Document Map"/>
    <w:basedOn w:val="a5"/>
    <w:link w:val="aff0"/>
    <w:semiHidden/>
    <w:rsid w:val="00575C0D"/>
    <w:rPr>
      <w:rFonts w:ascii="新細明體" w:eastAsia="新細明體"/>
      <w:sz w:val="18"/>
      <w:szCs w:val="18"/>
    </w:rPr>
  </w:style>
  <w:style w:type="character" w:customStyle="1" w:styleId="aff0">
    <w:name w:val="文件引導模式 字元"/>
    <w:basedOn w:val="a6"/>
    <w:link w:val="aff"/>
    <w:semiHidden/>
    <w:rsid w:val="00575C0D"/>
    <w:rPr>
      <w:rFonts w:ascii="新細明體" w:eastAsia="新細明體"/>
      <w:sz w:val="18"/>
      <w:szCs w:val="18"/>
    </w:rPr>
  </w:style>
  <w:style w:type="paragraph" w:styleId="Web">
    <w:name w:val="Normal (Web)"/>
    <w:basedOn w:val="a5"/>
    <w:uiPriority w:val="99"/>
    <w:unhideWhenUsed/>
    <w:rsid w:val="002D3FCB"/>
    <w:pPr>
      <w:widowControl/>
      <w:spacing w:before="100" w:beforeAutospacing="1" w:afterLines="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styleId="aff1">
    <w:name w:val="annotation reference"/>
    <w:basedOn w:val="a6"/>
    <w:uiPriority w:val="99"/>
    <w:semiHidden/>
    <w:rsid w:val="00CD4E9A"/>
    <w:rPr>
      <w:sz w:val="18"/>
      <w:szCs w:val="18"/>
    </w:rPr>
  </w:style>
  <w:style w:type="paragraph" w:styleId="aff2">
    <w:name w:val="annotation text"/>
    <w:basedOn w:val="a5"/>
    <w:link w:val="aff3"/>
    <w:uiPriority w:val="99"/>
    <w:semiHidden/>
    <w:rsid w:val="00CD4E9A"/>
  </w:style>
  <w:style w:type="character" w:customStyle="1" w:styleId="aff3">
    <w:name w:val="註解文字 字元"/>
    <w:basedOn w:val="a6"/>
    <w:link w:val="aff2"/>
    <w:semiHidden/>
    <w:rsid w:val="00CD4E9A"/>
  </w:style>
  <w:style w:type="paragraph" w:styleId="aff4">
    <w:name w:val="annotation subject"/>
    <w:basedOn w:val="aff2"/>
    <w:next w:val="aff2"/>
    <w:link w:val="aff5"/>
    <w:semiHidden/>
    <w:rsid w:val="00CD4E9A"/>
    <w:rPr>
      <w:b/>
      <w:bCs/>
    </w:rPr>
  </w:style>
  <w:style w:type="character" w:customStyle="1" w:styleId="aff5">
    <w:name w:val="註解主旨 字元"/>
    <w:basedOn w:val="aff3"/>
    <w:link w:val="aff4"/>
    <w:semiHidden/>
    <w:rsid w:val="00CD4E9A"/>
    <w:rPr>
      <w:b/>
      <w:bCs/>
    </w:rPr>
  </w:style>
  <w:style w:type="character" w:styleId="aff6">
    <w:name w:val="FollowedHyperlink"/>
    <w:basedOn w:val="a6"/>
    <w:uiPriority w:val="99"/>
    <w:semiHidden/>
    <w:unhideWhenUsed/>
    <w:rsid w:val="00F22181"/>
    <w:rPr>
      <w:color w:val="800080"/>
      <w:u w:val="single"/>
    </w:rPr>
  </w:style>
  <w:style w:type="character" w:styleId="aff7">
    <w:name w:val="Placeholder Text"/>
    <w:basedOn w:val="a6"/>
    <w:uiPriority w:val="99"/>
    <w:semiHidden/>
    <w:rsid w:val="00A34EEB"/>
    <w:rPr>
      <w:color w:val="808080"/>
    </w:rPr>
  </w:style>
  <w:style w:type="paragraph" w:styleId="aff8">
    <w:name w:val="Revision"/>
    <w:hidden/>
    <w:uiPriority w:val="99"/>
    <w:semiHidden/>
    <w:rsid w:val="00FC5EC8"/>
    <w:rPr>
      <w:sz w:val="28"/>
      <w:szCs w:val="28"/>
    </w:rPr>
  </w:style>
  <w:style w:type="paragraph" w:customStyle="1" w:styleId="15alta">
    <w:name w:val="內文(標題1～5)(alt+a)"/>
    <w:basedOn w:val="a5"/>
    <w:link w:val="15alta0"/>
    <w:rsid w:val="005922DD"/>
    <w:pPr>
      <w:adjustRightInd w:val="0"/>
      <w:snapToGrid w:val="0"/>
      <w:spacing w:after="180"/>
      <w:ind w:leftChars="100" w:left="280"/>
    </w:pPr>
    <w:rPr>
      <w:kern w:val="2"/>
      <w:sz w:val="20"/>
      <w:szCs w:val="20"/>
    </w:rPr>
  </w:style>
  <w:style w:type="character" w:customStyle="1" w:styleId="15alta0">
    <w:name w:val="內文(標題1～5)(alt+a) 字元"/>
    <w:link w:val="15alta"/>
    <w:rsid w:val="005922DD"/>
    <w:rPr>
      <w:kern w:val="2"/>
    </w:rPr>
  </w:style>
  <w:style w:type="character" w:customStyle="1" w:styleId="af1">
    <w:name w:val="資料來源 字元"/>
    <w:aliases w:val="(alt+f) 字元 字元"/>
    <w:link w:val="a4"/>
    <w:uiPriority w:val="90"/>
    <w:rsid w:val="00DF6F97"/>
    <w:rPr>
      <w:noProof/>
      <w:color w:val="000000"/>
    </w:rPr>
  </w:style>
  <w:style w:type="table" w:customStyle="1" w:styleId="20101">
    <w:name w:val="表格(2010)1"/>
    <w:basedOn w:val="a7"/>
    <w:next w:val="Web1"/>
    <w:rsid w:val="004F11B6"/>
    <w:pPr>
      <w:widowControl w:val="0"/>
      <w:tabs>
        <w:tab w:val="right" w:pos="0"/>
      </w:tabs>
      <w:spacing w:beforeLines="20" w:afterLines="20" w:line="400" w:lineRule="exact"/>
    </w:p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color w:val="auto"/>
      </w:rPr>
      <w:tblPr/>
      <w:tcPr>
        <w:vAlign w:val="center"/>
      </w:tcPr>
    </w:tblStylePr>
    <w:tblStylePr w:type="lastRow">
      <w:pPr>
        <w:wordWrap/>
        <w:adjustRightInd w:val="0"/>
        <w:snapToGrid w:val="0"/>
        <w:spacing w:beforeLines="20" w:beforeAutospacing="0" w:afterLines="200" w:afterAutospacing="0" w:line="400" w:lineRule="exact"/>
        <w:contextualSpacing w:val="0"/>
        <w:mirrorIndents w:val="0"/>
        <w:jc w:val="left"/>
      </w:p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center"/>
      </w:pPr>
    </w:tblStylePr>
  </w:style>
  <w:style w:type="character" w:customStyle="1" w:styleId="key">
    <w:name w:val="key"/>
    <w:basedOn w:val="a6"/>
    <w:rsid w:val="008645AF"/>
  </w:style>
  <w:style w:type="paragraph" w:customStyle="1" w:styleId="150">
    <w:name w:val="內文(標題1~5)"/>
    <w:basedOn w:val="a5"/>
    <w:uiPriority w:val="75"/>
    <w:qFormat/>
    <w:rsid w:val="008756FD"/>
    <w:pPr>
      <w:adjustRightInd w:val="0"/>
      <w:snapToGrid w:val="0"/>
      <w:spacing w:after="50"/>
      <w:ind w:left="624"/>
    </w:pPr>
  </w:style>
  <w:style w:type="paragraph" w:customStyle="1" w:styleId="25">
    <w:name w:val="內文(一、標題2)"/>
    <w:aliases w:val="(alt+2)"/>
    <w:basedOn w:val="a5"/>
    <w:rsid w:val="00557B90"/>
    <w:pPr>
      <w:ind w:leftChars="300" w:left="300"/>
    </w:pPr>
    <w:rPr>
      <w:bCs/>
      <w:kern w:val="2"/>
    </w:rPr>
  </w:style>
  <w:style w:type="paragraph" w:styleId="aff9">
    <w:name w:val="footnote text"/>
    <w:basedOn w:val="a5"/>
    <w:link w:val="affa"/>
    <w:semiHidden/>
    <w:unhideWhenUsed/>
    <w:rsid w:val="001427DC"/>
    <w:pPr>
      <w:snapToGrid w:val="0"/>
    </w:pPr>
    <w:rPr>
      <w:sz w:val="20"/>
      <w:szCs w:val="20"/>
    </w:rPr>
  </w:style>
  <w:style w:type="character" w:customStyle="1" w:styleId="affa">
    <w:name w:val="註腳文字 字元"/>
    <w:basedOn w:val="a6"/>
    <w:link w:val="aff9"/>
    <w:semiHidden/>
    <w:rsid w:val="001427DC"/>
  </w:style>
  <w:style w:type="character" w:styleId="affb">
    <w:name w:val="footnote reference"/>
    <w:basedOn w:val="a6"/>
    <w:semiHidden/>
    <w:unhideWhenUsed/>
    <w:rsid w:val="001427DC"/>
    <w:rPr>
      <w:vertAlign w:val="superscript"/>
    </w:rPr>
  </w:style>
  <w:style w:type="paragraph" w:customStyle="1" w:styleId="font5">
    <w:name w:val="font5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標楷體" w:hAnsi="標楷體" w:cs="新細明體"/>
    </w:rPr>
  </w:style>
  <w:style w:type="paragraph" w:customStyle="1" w:styleId="font6">
    <w:name w:val="font6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新細明體" w:eastAsia="新細明體" w:hAnsi="新細明體" w:cs="新細明體"/>
      <w:sz w:val="18"/>
      <w:szCs w:val="18"/>
    </w:rPr>
  </w:style>
  <w:style w:type="paragraph" w:customStyle="1" w:styleId="font7">
    <w:name w:val="font7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新細明體" w:eastAsia="新細明體" w:hAnsi="新細明體" w:cs="新細明體"/>
      <w:sz w:val="18"/>
      <w:szCs w:val="18"/>
    </w:rPr>
  </w:style>
  <w:style w:type="paragraph" w:customStyle="1" w:styleId="font8">
    <w:name w:val="font8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標楷體" w:hAnsi="標楷體" w:cs="新細明體"/>
      <w:color w:val="000000"/>
    </w:rPr>
  </w:style>
  <w:style w:type="paragraph" w:customStyle="1" w:styleId="font9">
    <w:name w:val="font9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eastAsia="新細明體"/>
      <w:sz w:val="24"/>
      <w:szCs w:val="24"/>
    </w:rPr>
  </w:style>
  <w:style w:type="paragraph" w:customStyle="1" w:styleId="font10">
    <w:name w:val="font10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標楷體" w:hAnsi="標楷體" w:cs="新細明體"/>
      <w:color w:val="0070C0"/>
    </w:rPr>
  </w:style>
  <w:style w:type="paragraph" w:customStyle="1" w:styleId="font11">
    <w:name w:val="font11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新細明體" w:eastAsia="新細明體" w:hAnsi="新細明體" w:cs="新細明體"/>
      <w:color w:val="000000"/>
    </w:rPr>
  </w:style>
  <w:style w:type="paragraph" w:customStyle="1" w:styleId="font12">
    <w:name w:val="font12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標楷體" w:hAnsi="標楷體" w:cs="新細明體"/>
      <w:color w:val="00B050"/>
    </w:rPr>
  </w:style>
  <w:style w:type="paragraph" w:customStyle="1" w:styleId="font13">
    <w:name w:val="font13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標楷體" w:hAnsi="標楷體" w:cs="新細明體"/>
      <w:color w:val="4F81BD"/>
    </w:rPr>
  </w:style>
  <w:style w:type="paragraph" w:customStyle="1" w:styleId="xl63">
    <w:name w:val="xl63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標楷體" w:hAnsi="標楷體" w:cs="新細明體"/>
    </w:rPr>
  </w:style>
  <w:style w:type="paragraph" w:customStyle="1" w:styleId="xl64">
    <w:name w:val="xl64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標楷體" w:hAnsi="標楷體" w:cs="新細明體"/>
    </w:rPr>
  </w:style>
  <w:style w:type="paragraph" w:customStyle="1" w:styleId="xl65">
    <w:name w:val="xl65"/>
    <w:basedOn w:val="a5"/>
    <w:rsid w:val="003B0711"/>
    <w:pPr>
      <w:widowControl/>
      <w:spacing w:before="100" w:beforeAutospacing="1" w:afterLines="0" w:after="100" w:afterAutospacing="1" w:line="240" w:lineRule="auto"/>
      <w:jc w:val="center"/>
    </w:pPr>
    <w:rPr>
      <w:rFonts w:ascii="標楷體" w:hAnsi="標楷體" w:cs="新細明體"/>
    </w:rPr>
  </w:style>
  <w:style w:type="paragraph" w:customStyle="1" w:styleId="xl66">
    <w:name w:val="xl66"/>
    <w:basedOn w:val="a5"/>
    <w:rsid w:val="003B0711"/>
    <w:pPr>
      <w:widowControl/>
      <w:spacing w:before="100" w:beforeAutospacing="1" w:afterLines="0" w:after="100" w:afterAutospacing="1" w:line="240" w:lineRule="auto"/>
      <w:jc w:val="center"/>
    </w:pPr>
    <w:rPr>
      <w:rFonts w:ascii="標楷體" w:hAnsi="標楷體" w:cs="新細明體"/>
    </w:rPr>
  </w:style>
  <w:style w:type="paragraph" w:customStyle="1" w:styleId="xl67">
    <w:name w:val="xl67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標楷體" w:hAnsi="標楷體" w:cs="新細明體"/>
    </w:rPr>
  </w:style>
  <w:style w:type="paragraph" w:customStyle="1" w:styleId="xl68">
    <w:name w:val="xl68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jc w:val="center"/>
    </w:pPr>
    <w:rPr>
      <w:rFonts w:ascii="標楷體" w:hAnsi="標楷體" w:cs="新細明體"/>
    </w:rPr>
  </w:style>
  <w:style w:type="paragraph" w:customStyle="1" w:styleId="xl69">
    <w:name w:val="xl69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jc w:val="both"/>
    </w:pPr>
    <w:rPr>
      <w:rFonts w:ascii="標楷體" w:hAnsi="標楷體" w:cs="新細明體"/>
    </w:rPr>
  </w:style>
  <w:style w:type="paragraph" w:customStyle="1" w:styleId="xl70">
    <w:name w:val="xl70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</w:pPr>
    <w:rPr>
      <w:rFonts w:ascii="標楷體" w:hAnsi="標楷體" w:cs="新細明體"/>
      <w:color w:val="FF0000"/>
    </w:rPr>
  </w:style>
  <w:style w:type="paragraph" w:customStyle="1" w:styleId="xl71">
    <w:name w:val="xl71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jc w:val="center"/>
    </w:pPr>
    <w:rPr>
      <w:rFonts w:ascii="標楷體" w:hAnsi="標楷體" w:cs="新細明體"/>
    </w:rPr>
  </w:style>
  <w:style w:type="paragraph" w:customStyle="1" w:styleId="xl72">
    <w:name w:val="xl72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</w:pPr>
    <w:rPr>
      <w:rFonts w:ascii="標楷體" w:hAnsi="標楷體" w:cs="新細明體"/>
    </w:rPr>
  </w:style>
  <w:style w:type="paragraph" w:customStyle="1" w:styleId="xl73">
    <w:name w:val="xl73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jc w:val="center"/>
    </w:pPr>
    <w:rPr>
      <w:rFonts w:ascii="標楷體" w:hAnsi="標楷體" w:cs="新細明體"/>
    </w:rPr>
  </w:style>
  <w:style w:type="paragraph" w:customStyle="1" w:styleId="xl74">
    <w:name w:val="xl74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jc w:val="center"/>
    </w:pPr>
    <w:rPr>
      <w:rFonts w:ascii="標楷體" w:hAnsi="標楷體" w:cs="新細明體"/>
    </w:rPr>
  </w:style>
  <w:style w:type="paragraph" w:customStyle="1" w:styleId="xl75">
    <w:name w:val="xl75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jc w:val="center"/>
    </w:pPr>
    <w:rPr>
      <w:rFonts w:ascii="標楷體" w:hAnsi="標楷體" w:cs="新細明體"/>
    </w:rPr>
  </w:style>
  <w:style w:type="paragraph" w:customStyle="1" w:styleId="xl76">
    <w:name w:val="xl76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</w:pPr>
    <w:rPr>
      <w:rFonts w:ascii="標楷體" w:hAnsi="標楷體" w:cs="新細明體"/>
    </w:rPr>
  </w:style>
  <w:style w:type="paragraph" w:customStyle="1" w:styleId="xl77">
    <w:name w:val="xl77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jc w:val="both"/>
    </w:pPr>
    <w:rPr>
      <w:rFonts w:ascii="標楷體" w:hAnsi="標楷體" w:cs="新細明體"/>
    </w:rPr>
  </w:style>
  <w:style w:type="paragraph" w:customStyle="1" w:styleId="xl78">
    <w:name w:val="xl78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jc w:val="center"/>
    </w:pPr>
    <w:rPr>
      <w:rFonts w:ascii="標楷體" w:hAnsi="標楷體" w:cs="新細明體"/>
    </w:rPr>
  </w:style>
  <w:style w:type="paragraph" w:customStyle="1" w:styleId="xl79">
    <w:name w:val="xl79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jc w:val="center"/>
    </w:pPr>
    <w:rPr>
      <w:rFonts w:ascii="標楷體" w:hAnsi="標楷體" w:cs="新細明體"/>
    </w:rPr>
  </w:style>
  <w:style w:type="paragraph" w:customStyle="1" w:styleId="xl80">
    <w:name w:val="xl80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jc w:val="center"/>
    </w:pPr>
    <w:rPr>
      <w:rFonts w:ascii="標楷體" w:hAnsi="標楷體" w:cs="新細明體"/>
    </w:rPr>
  </w:style>
  <w:style w:type="paragraph" w:customStyle="1" w:styleId="xl81">
    <w:name w:val="xl81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</w:pPr>
    <w:rPr>
      <w:rFonts w:ascii="標楷體" w:hAnsi="標楷體" w:cs="新細明體"/>
    </w:rPr>
  </w:style>
  <w:style w:type="paragraph" w:customStyle="1" w:styleId="xl82">
    <w:name w:val="xl82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customStyle="1" w:styleId="xl83">
    <w:name w:val="xl83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</w:pPr>
    <w:rPr>
      <w:rFonts w:ascii="標楷體" w:hAnsi="標楷體" w:cs="新細明體"/>
      <w:color w:val="FF0000"/>
    </w:rPr>
  </w:style>
  <w:style w:type="paragraph" w:customStyle="1" w:styleId="xl84">
    <w:name w:val="xl84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</w:pPr>
    <w:rPr>
      <w:rFonts w:ascii="標楷體" w:hAnsi="標楷體" w:cs="新細明體"/>
    </w:rPr>
  </w:style>
  <w:style w:type="paragraph" w:customStyle="1" w:styleId="xl85">
    <w:name w:val="xl85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標楷體" w:hAnsi="標楷體" w:cs="新細明體"/>
      <w:b/>
      <w:bCs/>
    </w:rPr>
  </w:style>
  <w:style w:type="paragraph" w:customStyle="1" w:styleId="xl86">
    <w:name w:val="xl86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</w:pPr>
    <w:rPr>
      <w:rFonts w:ascii="標楷體" w:hAnsi="標楷體" w:cs="新細明體"/>
      <w:b/>
      <w:bCs/>
    </w:rPr>
  </w:style>
  <w:style w:type="paragraph" w:customStyle="1" w:styleId="xl87">
    <w:name w:val="xl87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</w:pPr>
    <w:rPr>
      <w:rFonts w:ascii="新細明體" w:eastAsia="新細明體" w:hAnsi="新細明體" w:cs="新細明體"/>
      <w:b/>
      <w:bCs/>
      <w:sz w:val="24"/>
      <w:szCs w:val="24"/>
    </w:rPr>
  </w:style>
  <w:style w:type="character" w:customStyle="1" w:styleId="afe">
    <w:name w:val="清單段落 字元"/>
    <w:link w:val="afd"/>
    <w:uiPriority w:val="34"/>
    <w:rsid w:val="003B0711"/>
    <w:rPr>
      <w:sz w:val="28"/>
      <w:szCs w:val="28"/>
    </w:rPr>
  </w:style>
  <w:style w:type="paragraph" w:styleId="affc">
    <w:name w:val="Note Heading"/>
    <w:basedOn w:val="a5"/>
    <w:next w:val="a5"/>
    <w:link w:val="affd"/>
    <w:uiPriority w:val="99"/>
    <w:unhideWhenUsed/>
    <w:rsid w:val="003B0711"/>
    <w:pPr>
      <w:spacing w:afterLines="0" w:line="240" w:lineRule="auto"/>
      <w:jc w:val="center"/>
    </w:pPr>
    <w:rPr>
      <w:rFonts w:ascii="標楷體" w:hAnsi="標楷體" w:cs="新細明體"/>
      <w:color w:val="000000"/>
    </w:rPr>
  </w:style>
  <w:style w:type="character" w:customStyle="1" w:styleId="affd">
    <w:name w:val="註釋標題 字元"/>
    <w:basedOn w:val="a6"/>
    <w:link w:val="affc"/>
    <w:uiPriority w:val="99"/>
    <w:rsid w:val="003B0711"/>
    <w:rPr>
      <w:rFonts w:ascii="標楷體" w:hAnsi="標楷體" w:cs="新細明體"/>
      <w:color w:val="000000"/>
      <w:sz w:val="28"/>
      <w:szCs w:val="28"/>
    </w:rPr>
  </w:style>
  <w:style w:type="paragraph" w:styleId="affe">
    <w:name w:val="Closing"/>
    <w:basedOn w:val="a5"/>
    <w:link w:val="afff"/>
    <w:uiPriority w:val="99"/>
    <w:unhideWhenUsed/>
    <w:rsid w:val="003B0711"/>
    <w:pPr>
      <w:spacing w:afterLines="0" w:line="240" w:lineRule="auto"/>
      <w:ind w:leftChars="1800" w:left="100"/>
    </w:pPr>
    <w:rPr>
      <w:rFonts w:ascii="標楷體" w:hAnsi="標楷體" w:cs="新細明體"/>
      <w:color w:val="000000"/>
    </w:rPr>
  </w:style>
  <w:style w:type="character" w:customStyle="1" w:styleId="afff">
    <w:name w:val="結語 字元"/>
    <w:basedOn w:val="a6"/>
    <w:link w:val="affe"/>
    <w:uiPriority w:val="99"/>
    <w:rsid w:val="003B0711"/>
    <w:rPr>
      <w:rFonts w:ascii="標楷體" w:hAnsi="標楷體" w:cs="新細明體"/>
      <w:color w:val="000000"/>
      <w:sz w:val="28"/>
      <w:szCs w:val="28"/>
    </w:rPr>
  </w:style>
  <w:style w:type="paragraph" w:styleId="afff0">
    <w:name w:val="Salutation"/>
    <w:basedOn w:val="a5"/>
    <w:next w:val="a5"/>
    <w:link w:val="afff1"/>
    <w:semiHidden/>
    <w:rsid w:val="0021476C"/>
  </w:style>
  <w:style w:type="character" w:customStyle="1" w:styleId="afff1">
    <w:name w:val="問候 字元"/>
    <w:basedOn w:val="a6"/>
    <w:link w:val="afff0"/>
    <w:semiHidden/>
    <w:rsid w:val="0021476C"/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99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annotation text" w:uiPriority="99"/>
    <w:lsdException w:name="header" w:uiPriority="99"/>
    <w:lsdException w:name="footer" w:uiPriority="99"/>
    <w:lsdException w:name="table of figures" w:uiPriority="99"/>
    <w:lsdException w:name="envelope address" w:uiPriority="99"/>
    <w:lsdException w:name="envelope return" w:uiPriority="99"/>
    <w:lsdException w:name="annotation reference" w:uiPriority="99"/>
    <w:lsdException w:name="line number" w:uiPriority="99"/>
    <w:lsdException w:name="List" w:uiPriority="99"/>
    <w:lsdException w:name="List Number" w:uiPriority="99" w:unhideWhenUsed="0"/>
    <w:lsdException w:name="List 2" w:uiPriority="99"/>
    <w:lsdException w:name="List 3" w:uiPriority="99"/>
    <w:lsdException w:name="List 4" w:uiPriority="99" w:unhideWhenUsed="0"/>
    <w:lsdException w:name="List 5" w:uiPriority="99" w:unhideWhenUsed="0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nhideWhenUsed="0"/>
    <w:lsdException w:name="Closing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semiHidden="0" w:unhideWhenUsed="0"/>
    <w:lsdException w:name="Salutation" w:unhideWhenUsed="0"/>
    <w:lsdException w:name="Date" w:unhideWhenUsed="0"/>
    <w:lsdException w:name="Body Text First Indent" w:uiPriority="99" w:unhideWhenUsed="0"/>
    <w:lsdException w:name="Body Text First Indent 2" w:uiPriority="99"/>
    <w:lsdException w:name="Note Heading" w:uiPriority="99"/>
    <w:lsdException w:name="Body Text 3" w:uiPriority="99"/>
    <w:lsdException w:name="Body Text Indent 2" w:uiPriority="99"/>
    <w:lsdException w:name="Body Text Indent 3" w:uiPriority="99"/>
    <w:lsdException w:name="Hyperlink" w:uiPriority="99"/>
    <w:lsdException w:name="FollowedHyperlink" w:uiPriority="99"/>
    <w:lsdException w:name="Strong" w:semiHidden="0" w:uiPriority="99" w:unhideWhenUsed="0"/>
    <w:lsdException w:name="Emphasis" w:semiHidden="0" w:uiPriority="99" w:unhideWhenUsed="0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9" w:unhideWhenUsed="0"/>
    <w:lsdException w:name="Intense Emphasis" w:semiHidden="0" w:uiPriority="99" w:unhideWhenUsed="0"/>
    <w:lsdException w:name="Subtle Reference" w:semiHidden="0" w:uiPriority="99" w:unhideWhenUsed="0"/>
    <w:lsdException w:name="Intense Reference" w:semiHidden="0" w:uiPriority="99" w:unhideWhenUsed="0"/>
    <w:lsdException w:name="Book Title" w:semiHidden="0" w:uiPriority="99" w:unhideWhenUsed="0"/>
    <w:lsdException w:name="Bibliography" w:uiPriority="37"/>
    <w:lsdException w:name="TOC Heading" w:uiPriority="39" w:qFormat="1"/>
  </w:latentStyles>
  <w:style w:type="paragraph" w:default="1" w:styleId="a5">
    <w:name w:val="Normal"/>
    <w:uiPriority w:val="99"/>
    <w:qFormat/>
    <w:rsid w:val="00443C6D"/>
    <w:pPr>
      <w:widowControl w:val="0"/>
      <w:spacing w:afterLines="50" w:line="500" w:lineRule="exact"/>
    </w:pPr>
    <w:rPr>
      <w:sz w:val="28"/>
      <w:szCs w:val="28"/>
    </w:rPr>
  </w:style>
  <w:style w:type="paragraph" w:styleId="1">
    <w:name w:val="heading 1"/>
    <w:aliases w:val="(ctrl+Num 1),H1,h1,MajorTopic.Title,1 ghost,g,Section Heading,ghost,Guardent-H1,ResHeading,Chapter Title,II+,I,Head1,Heading apps,A MAJOR/BOLD,stydde,Part,Top of Page Header,Chapter Heading,12,1,sstHeading 1,Attribute Heading 1,ATHeading 1,Main Pag"/>
    <w:basedOn w:val="a5"/>
    <w:next w:val="15"/>
    <w:link w:val="11"/>
    <w:qFormat/>
    <w:rsid w:val="009A606E"/>
    <w:pPr>
      <w:pageBreakBefore/>
      <w:widowControl/>
      <w:numPr>
        <w:numId w:val="11"/>
      </w:numPr>
      <w:adjustRightInd w:val="0"/>
      <w:snapToGrid w:val="0"/>
      <w:ind w:left="0"/>
      <w:outlineLvl w:val="0"/>
    </w:pPr>
    <w:rPr>
      <w:b/>
      <w:bCs/>
      <w:kern w:val="52"/>
      <w:sz w:val="20"/>
      <w:szCs w:val="20"/>
    </w:rPr>
  </w:style>
  <w:style w:type="paragraph" w:styleId="2">
    <w:name w:val="heading 2"/>
    <w:aliases w:val="(ctrl+Num 2),Heading 2 Char,H2 Char,h2 Char,Attribute Heading 2 Char,Subsection Heading Char,H2,h2,Attribute Heading 2,Subsection Heading,DFS H2,l2,h,MP Heading 2,H2-Heading 2,2,Header 2,Header,Subheading"/>
    <w:basedOn w:val="a5"/>
    <w:next w:val="15"/>
    <w:link w:val="21"/>
    <w:qFormat/>
    <w:rsid w:val="00C85B69"/>
    <w:pPr>
      <w:keepNext/>
      <w:widowControl/>
      <w:numPr>
        <w:numId w:val="16"/>
      </w:numPr>
      <w:adjustRightInd w:val="0"/>
      <w:snapToGrid w:val="0"/>
      <w:spacing w:afterLines="0"/>
      <w:outlineLvl w:val="1"/>
    </w:pPr>
    <w:rPr>
      <w:szCs w:val="20"/>
    </w:rPr>
  </w:style>
  <w:style w:type="paragraph" w:styleId="3">
    <w:name w:val="heading 3"/>
    <w:aliases w:val="(ctrl+Num 3),H3,h3,H31,H32,H33,H311,DFS H3,(1.),Heading heading 2,H3-Heading 3,3,l3.3,l3,list 3,3 bullet,PR CTEP3,PR CTEP31,PR CTEP32,PR CTEP33,PR CTEP34,PR CTEP311,PR CTEP35,PR CTEP312,PR CTEP321,PR CTEP331,PR CTEP341,PR CTEP36,PR CTEP313"/>
    <w:basedOn w:val="a5"/>
    <w:next w:val="15"/>
    <w:link w:val="31"/>
    <w:qFormat/>
    <w:rsid w:val="00CB7BB8"/>
    <w:pPr>
      <w:widowControl/>
      <w:numPr>
        <w:ilvl w:val="2"/>
        <w:numId w:val="11"/>
      </w:numPr>
      <w:adjustRightInd w:val="0"/>
      <w:snapToGrid w:val="0"/>
      <w:spacing w:beforeLines="50"/>
      <w:outlineLvl w:val="2"/>
    </w:pPr>
  </w:style>
  <w:style w:type="paragraph" w:styleId="4">
    <w:name w:val="heading 4"/>
    <w:aliases w:val="(ctrl+Num 4),4,H4-Heading 4,字元1,h4,(ctrl+4)"/>
    <w:basedOn w:val="a5"/>
    <w:next w:val="15"/>
    <w:link w:val="41"/>
    <w:qFormat/>
    <w:rsid w:val="009A606E"/>
    <w:pPr>
      <w:widowControl/>
      <w:numPr>
        <w:ilvl w:val="3"/>
        <w:numId w:val="11"/>
      </w:numPr>
      <w:adjustRightInd w:val="0"/>
      <w:snapToGrid w:val="0"/>
      <w:spacing w:beforeLines="50"/>
      <w:outlineLvl w:val="3"/>
    </w:pPr>
  </w:style>
  <w:style w:type="paragraph" w:styleId="5">
    <w:name w:val="heading 5"/>
    <w:aliases w:val="(ctrl+Num 5),Title 1,字元,Sub-Sub-subheading,BT L1,Block Label,h5,L5,Third Level Heading,EASI 5,l5"/>
    <w:basedOn w:val="a5"/>
    <w:next w:val="15"/>
    <w:link w:val="51"/>
    <w:qFormat/>
    <w:rsid w:val="009A606E"/>
    <w:pPr>
      <w:widowControl/>
      <w:numPr>
        <w:ilvl w:val="4"/>
        <w:numId w:val="11"/>
      </w:numPr>
      <w:adjustRightInd w:val="0"/>
      <w:snapToGrid w:val="0"/>
      <w:spacing w:beforeLines="50"/>
      <w:outlineLvl w:val="4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內文(序號項次)"/>
    <w:basedOn w:val="a5"/>
    <w:uiPriority w:val="90"/>
    <w:rsid w:val="009B201D"/>
    <w:pPr>
      <w:widowControl/>
      <w:ind w:left="624"/>
    </w:pPr>
  </w:style>
  <w:style w:type="paragraph" w:customStyle="1" w:styleId="12">
    <w:name w:val="內文(第1項次層)"/>
    <w:basedOn w:val="a5"/>
    <w:uiPriority w:val="99"/>
    <w:rsid w:val="0076220E"/>
    <w:pPr>
      <w:widowControl/>
      <w:adjustRightInd w:val="0"/>
      <w:snapToGrid w:val="0"/>
      <w:ind w:leftChars="160" w:left="160"/>
    </w:pPr>
  </w:style>
  <w:style w:type="character" w:customStyle="1" w:styleId="11">
    <w:name w:val="標題 1 字元"/>
    <w:aliases w:val="(ctrl+Num 1) 字元,H1 字元,h1 字元,MajorTopic.Title 字元,1 ghost 字元,g 字元,Section Heading 字元,ghost 字元,Guardent-H1 字元,ResHeading 字元,Chapter Title 字元,II+ 字元,I 字元,Head1 字元,Heading apps 字元,A MAJOR/BOLD 字元,stydde 字元,Part 字元,Top of Page Header 字元,12 字元,1 字元"/>
    <w:link w:val="1"/>
    <w:rsid w:val="0039381D"/>
    <w:rPr>
      <w:b/>
      <w:bCs/>
      <w:kern w:val="52"/>
    </w:rPr>
  </w:style>
  <w:style w:type="paragraph" w:customStyle="1" w:styleId="22">
    <w:name w:val="內文(第2項次層)"/>
    <w:basedOn w:val="a5"/>
    <w:uiPriority w:val="99"/>
    <w:rsid w:val="0076220E"/>
    <w:pPr>
      <w:widowControl/>
      <w:adjustRightInd w:val="0"/>
      <w:snapToGrid w:val="0"/>
      <w:ind w:leftChars="260" w:left="260"/>
    </w:pPr>
  </w:style>
  <w:style w:type="paragraph" w:customStyle="1" w:styleId="32">
    <w:name w:val="內文(第3項次層)"/>
    <w:basedOn w:val="a5"/>
    <w:uiPriority w:val="85"/>
    <w:rsid w:val="009A606E"/>
    <w:pPr>
      <w:widowControl/>
      <w:adjustRightInd w:val="0"/>
      <w:snapToGrid w:val="0"/>
      <w:ind w:leftChars="350" w:left="350"/>
    </w:pPr>
  </w:style>
  <w:style w:type="paragraph" w:customStyle="1" w:styleId="42">
    <w:name w:val="內文(第4項次層)"/>
    <w:basedOn w:val="a5"/>
    <w:uiPriority w:val="87"/>
    <w:rsid w:val="00181EFB"/>
    <w:pPr>
      <w:widowControl/>
      <w:adjustRightInd w:val="0"/>
      <w:snapToGrid w:val="0"/>
      <w:ind w:leftChars="430" w:left="430"/>
    </w:pPr>
  </w:style>
  <w:style w:type="paragraph" w:customStyle="1" w:styleId="52">
    <w:name w:val="內文(第5項次層)"/>
    <w:basedOn w:val="a5"/>
    <w:uiPriority w:val="89"/>
    <w:rsid w:val="00181EFB"/>
    <w:pPr>
      <w:widowControl/>
      <w:adjustRightInd w:val="0"/>
      <w:snapToGrid w:val="0"/>
      <w:ind w:leftChars="510" w:left="510"/>
    </w:pPr>
  </w:style>
  <w:style w:type="paragraph" w:customStyle="1" w:styleId="15">
    <w:name w:val="內文(標題1～5)"/>
    <w:basedOn w:val="a5"/>
    <w:qFormat/>
    <w:rsid w:val="00B90DAF"/>
    <w:pPr>
      <w:widowControl/>
      <w:adjustRightInd w:val="0"/>
      <w:snapToGrid w:val="0"/>
      <w:spacing w:after="190"/>
      <w:ind w:leftChars="100" w:left="280" w:firstLineChars="203" w:firstLine="568"/>
    </w:pPr>
  </w:style>
  <w:style w:type="paragraph" w:customStyle="1" w:styleId="a2">
    <w:name w:val="序號項次"/>
    <w:basedOn w:val="a5"/>
    <w:uiPriority w:val="89"/>
    <w:rsid w:val="004A081D"/>
    <w:pPr>
      <w:numPr>
        <w:numId w:val="1"/>
      </w:numPr>
    </w:pPr>
  </w:style>
  <w:style w:type="paragraph" w:customStyle="1" w:styleId="a3">
    <w:name w:val="表解"/>
    <w:basedOn w:val="a5"/>
    <w:uiPriority w:val="91"/>
    <w:rsid w:val="00EC245D"/>
    <w:pPr>
      <w:keepNext/>
      <w:numPr>
        <w:numId w:val="2"/>
      </w:numPr>
      <w:tabs>
        <w:tab w:val="clear" w:pos="3800"/>
        <w:tab w:val="right" w:pos="0"/>
        <w:tab w:val="num" w:pos="680"/>
      </w:tabs>
      <w:adjustRightInd w:val="0"/>
      <w:spacing w:beforeLines="100" w:afterLines="0"/>
      <w:ind w:left="0"/>
      <w:jc w:val="center"/>
    </w:pPr>
  </w:style>
  <w:style w:type="paragraph" w:customStyle="1" w:styleId="aa">
    <w:name w:val="表格金額靠右"/>
    <w:basedOn w:val="ab"/>
    <w:uiPriority w:val="92"/>
    <w:rsid w:val="00EC2004"/>
    <w:pPr>
      <w:tabs>
        <w:tab w:val="left" w:pos="4860"/>
      </w:tabs>
      <w:jc w:val="right"/>
    </w:pPr>
  </w:style>
  <w:style w:type="table" w:styleId="ac">
    <w:name w:val="Table Grid"/>
    <w:aliases w:val="(圖專用),表格格線(圖用)"/>
    <w:basedOn w:val="a7"/>
    <w:uiPriority w:val="59"/>
    <w:rsid w:val="00D5284E"/>
    <w:pPr>
      <w:widowControl w:val="0"/>
      <w:adjustRightInd w:val="0"/>
      <w:snapToGrid w:val="0"/>
      <w:spacing w:beforeLines="20" w:afterLines="20" w:line="400" w:lineRule="exact"/>
      <w:jc w:val="both"/>
    </w:pPr>
    <w:tblPr>
      <w:jc w:val="center"/>
    </w:tblPr>
    <w:trPr>
      <w:jc w:val="center"/>
    </w:tr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line="240" w:lineRule="auto"/>
      </w:p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</w:pPr>
    </w:tblStylePr>
    <w:tblStylePr w:type="firstCol">
      <w:pPr>
        <w:jc w:val="both"/>
      </w:pPr>
      <w:tblPr/>
      <w:tcPr>
        <w:vAlign w:val="center"/>
      </w:tcPr>
    </w:tblStylePr>
  </w:style>
  <w:style w:type="paragraph" w:customStyle="1" w:styleId="ad">
    <w:name w:val="表格項次"/>
    <w:basedOn w:val="ae"/>
    <w:uiPriority w:val="99"/>
    <w:rsid w:val="00500090"/>
    <w:pPr>
      <w:tabs>
        <w:tab w:val="left" w:pos="0"/>
      </w:tabs>
    </w:pPr>
  </w:style>
  <w:style w:type="paragraph" w:styleId="af">
    <w:name w:val="Body Text"/>
    <w:basedOn w:val="a5"/>
    <w:link w:val="af0"/>
    <w:uiPriority w:val="99"/>
    <w:semiHidden/>
    <w:rsid w:val="000E1C03"/>
  </w:style>
  <w:style w:type="character" w:customStyle="1" w:styleId="af0">
    <w:name w:val="本文 字元"/>
    <w:basedOn w:val="a6"/>
    <w:link w:val="af"/>
    <w:uiPriority w:val="99"/>
    <w:semiHidden/>
    <w:rsid w:val="00C07063"/>
    <w:rPr>
      <w:rFonts w:eastAsia="標楷體"/>
      <w:kern w:val="2"/>
      <w:sz w:val="28"/>
      <w:szCs w:val="28"/>
    </w:rPr>
  </w:style>
  <w:style w:type="paragraph" w:customStyle="1" w:styleId="ab">
    <w:name w:val="表標題置中"/>
    <w:aliases w:val="(alt+m)"/>
    <w:basedOn w:val="af"/>
    <w:uiPriority w:val="99"/>
    <w:rsid w:val="00EC2004"/>
    <w:pPr>
      <w:widowControl/>
      <w:adjustRightInd w:val="0"/>
      <w:snapToGrid w:val="0"/>
      <w:spacing w:beforeLines="20" w:afterLines="20" w:line="400" w:lineRule="exact"/>
      <w:jc w:val="center"/>
    </w:pPr>
    <w:rPr>
      <w:noProof/>
      <w:szCs w:val="20"/>
    </w:rPr>
  </w:style>
  <w:style w:type="paragraph" w:customStyle="1" w:styleId="a0">
    <w:name w:val="附件"/>
    <w:basedOn w:val="af"/>
    <w:uiPriority w:val="97"/>
    <w:rsid w:val="00EC6FEF"/>
    <w:pPr>
      <w:widowControl/>
      <w:numPr>
        <w:numId w:val="3"/>
      </w:numPr>
      <w:tabs>
        <w:tab w:val="left" w:pos="560"/>
      </w:tabs>
      <w:adjustRightInd w:val="0"/>
      <w:snapToGrid w:val="0"/>
    </w:pPr>
    <w:rPr>
      <w:b/>
    </w:rPr>
  </w:style>
  <w:style w:type="paragraph" w:customStyle="1" w:styleId="a1">
    <w:name w:val="參考文獻"/>
    <w:basedOn w:val="a5"/>
    <w:uiPriority w:val="99"/>
    <w:rsid w:val="00661104"/>
    <w:pPr>
      <w:widowControl/>
      <w:numPr>
        <w:numId w:val="4"/>
      </w:numPr>
      <w:ind w:left="0" w:hangingChars="172" w:hanging="482"/>
    </w:pPr>
  </w:style>
  <w:style w:type="paragraph" w:customStyle="1" w:styleId="10">
    <w:name w:val="第1項次層"/>
    <w:basedOn w:val="15"/>
    <w:next w:val="12"/>
    <w:uiPriority w:val="99"/>
    <w:qFormat/>
    <w:rsid w:val="0056041A"/>
    <w:pPr>
      <w:numPr>
        <w:numId w:val="17"/>
      </w:numPr>
      <w:spacing w:after="50"/>
      <w:ind w:leftChars="0" w:left="0" w:firstLineChars="0" w:firstLine="0"/>
    </w:pPr>
    <w:rPr>
      <w:noProof/>
      <w:szCs w:val="20"/>
    </w:rPr>
  </w:style>
  <w:style w:type="paragraph" w:customStyle="1" w:styleId="20">
    <w:name w:val="第2項次層"/>
    <w:basedOn w:val="15"/>
    <w:next w:val="22"/>
    <w:uiPriority w:val="99"/>
    <w:qFormat/>
    <w:rsid w:val="007B5969"/>
    <w:pPr>
      <w:numPr>
        <w:numId w:val="5"/>
      </w:numPr>
      <w:ind w:leftChars="0" w:left="1418" w:firstLineChars="0" w:hanging="284"/>
    </w:pPr>
    <w:rPr>
      <w:noProof/>
      <w:szCs w:val="20"/>
    </w:rPr>
  </w:style>
  <w:style w:type="paragraph" w:customStyle="1" w:styleId="30">
    <w:name w:val="第3項次層"/>
    <w:basedOn w:val="15"/>
    <w:next w:val="32"/>
    <w:qFormat/>
    <w:rsid w:val="009A606E"/>
    <w:pPr>
      <w:numPr>
        <w:numId w:val="6"/>
      </w:numPr>
      <w:ind w:leftChars="0" w:firstLineChars="0" w:firstLine="0"/>
    </w:pPr>
  </w:style>
  <w:style w:type="paragraph" w:customStyle="1" w:styleId="40">
    <w:name w:val="第4項次層"/>
    <w:basedOn w:val="15"/>
    <w:next w:val="42"/>
    <w:uiPriority w:val="86"/>
    <w:qFormat/>
    <w:rsid w:val="00233314"/>
    <w:pPr>
      <w:numPr>
        <w:numId w:val="7"/>
      </w:numPr>
      <w:tabs>
        <w:tab w:val="left" w:pos="0"/>
      </w:tabs>
      <w:ind w:leftChars="0" w:firstLineChars="0" w:firstLine="0"/>
    </w:pPr>
  </w:style>
  <w:style w:type="paragraph" w:customStyle="1" w:styleId="50">
    <w:name w:val="第5項次層"/>
    <w:basedOn w:val="15"/>
    <w:next w:val="52"/>
    <w:uiPriority w:val="99"/>
    <w:qFormat/>
    <w:rsid w:val="00181EFB"/>
    <w:pPr>
      <w:numPr>
        <w:numId w:val="8"/>
      </w:numPr>
      <w:ind w:leftChars="0" w:left="1417" w:hanging="170"/>
    </w:pPr>
  </w:style>
  <w:style w:type="paragraph" w:customStyle="1" w:styleId="a4">
    <w:name w:val="資料來源"/>
    <w:aliases w:val="(alt+f)"/>
    <w:basedOn w:val="af"/>
    <w:link w:val="af1"/>
    <w:uiPriority w:val="90"/>
    <w:rsid w:val="00873D3D"/>
    <w:pPr>
      <w:widowControl/>
      <w:numPr>
        <w:ilvl w:val="8"/>
        <w:numId w:val="12"/>
      </w:numPr>
      <w:tabs>
        <w:tab w:val="left" w:pos="1400"/>
      </w:tabs>
      <w:adjustRightInd w:val="0"/>
      <w:snapToGrid w:val="0"/>
      <w:spacing w:beforeLines="20" w:afterLines="20" w:line="400" w:lineRule="exact"/>
      <w:ind w:left="0" w:firstLine="0"/>
    </w:pPr>
    <w:rPr>
      <w:noProof/>
      <w:color w:val="000000"/>
      <w:sz w:val="20"/>
      <w:szCs w:val="20"/>
    </w:rPr>
  </w:style>
  <w:style w:type="paragraph" w:customStyle="1" w:styleId="a">
    <w:name w:val="圖說"/>
    <w:basedOn w:val="a5"/>
    <w:next w:val="a5"/>
    <w:uiPriority w:val="93"/>
    <w:rsid w:val="00D878AB"/>
    <w:pPr>
      <w:numPr>
        <w:numId w:val="9"/>
      </w:numPr>
      <w:tabs>
        <w:tab w:val="left" w:pos="0"/>
      </w:tabs>
      <w:adjustRightInd w:val="0"/>
      <w:spacing w:afterLines="100" w:line="400" w:lineRule="exact"/>
      <w:jc w:val="center"/>
    </w:pPr>
  </w:style>
  <w:style w:type="paragraph" w:customStyle="1" w:styleId="af2">
    <w:name w:val="圖位置"/>
    <w:aliases w:val="(alt+p),(atl+p)"/>
    <w:basedOn w:val="af"/>
    <w:next w:val="a4"/>
    <w:uiPriority w:val="94"/>
    <w:rsid w:val="00CE6D21"/>
    <w:pPr>
      <w:widowControl/>
      <w:adjustRightInd w:val="0"/>
      <w:snapToGrid w:val="0"/>
      <w:spacing w:line="240" w:lineRule="auto"/>
      <w:jc w:val="center"/>
    </w:pPr>
    <w:rPr>
      <w:noProof/>
      <w:szCs w:val="20"/>
    </w:rPr>
  </w:style>
  <w:style w:type="paragraph" w:styleId="af3">
    <w:name w:val="caption"/>
    <w:basedOn w:val="a5"/>
    <w:next w:val="a5"/>
    <w:semiHidden/>
    <w:rsid w:val="00192D99"/>
    <w:rPr>
      <w:szCs w:val="20"/>
    </w:rPr>
  </w:style>
  <w:style w:type="character" w:customStyle="1" w:styleId="21">
    <w:name w:val="標題 2 字元"/>
    <w:aliases w:val="(ctrl+Num 2) 字元,Heading 2 Char 字元,H2 Char 字元,h2 Char 字元,Attribute Heading 2 Char 字元,Subsection Heading Char 字元,H2 字元,h2 字元,Attribute Heading 2 字元,Subsection Heading 字元,DFS H2 字元,l2 字元,h 字元,MP Heading 2 字元,H2-Heading 2 字元,2 字元,Header 2 字元"/>
    <w:link w:val="2"/>
    <w:rsid w:val="00C85B69"/>
    <w:rPr>
      <w:sz w:val="28"/>
    </w:rPr>
  </w:style>
  <w:style w:type="character" w:customStyle="1" w:styleId="31">
    <w:name w:val="標題 3 字元"/>
    <w:aliases w:val="(ctrl+Num 3) 字元,H3 字元,h3 字元,H31 字元,H32 字元,H33 字元,H311 字元,DFS H3 字元,(1.) 字元,Heading heading 2 字元,H3-Heading 3 字元,3 字元,l3.3 字元,l3 字元,list 3 字元,3 bullet 字元,PR CTEP3 字元,PR CTEP31 字元,PR CTEP32 字元,PR CTEP33 字元,PR CTEP34 字元,PR CTEP311 字元,PR CTEP35 字元"/>
    <w:link w:val="3"/>
    <w:rsid w:val="0039381D"/>
    <w:rPr>
      <w:sz w:val="28"/>
      <w:szCs w:val="28"/>
    </w:rPr>
  </w:style>
  <w:style w:type="character" w:customStyle="1" w:styleId="41">
    <w:name w:val="標題 4 字元"/>
    <w:aliases w:val="(ctrl+Num 4) 字元,4 字元,H4-Heading 4 字元,字元1 字元,h4 字元,(ctrl+4) 字元"/>
    <w:link w:val="4"/>
    <w:rsid w:val="0039381D"/>
    <w:rPr>
      <w:sz w:val="28"/>
      <w:szCs w:val="28"/>
    </w:rPr>
  </w:style>
  <w:style w:type="character" w:customStyle="1" w:styleId="51">
    <w:name w:val="標題 5 字元"/>
    <w:aliases w:val="(ctrl+Num 5) 字元,Title 1 字元,字元 字元,Sub-Sub-subheading 字元,BT L1 字元,Block Label 字元,h5 字元,L5 字元,Third Level Heading 字元,EASI 5 字元,l5 字元"/>
    <w:link w:val="5"/>
    <w:rsid w:val="0039381D"/>
    <w:rPr>
      <w:sz w:val="28"/>
      <w:szCs w:val="28"/>
    </w:rPr>
  </w:style>
  <w:style w:type="numbering" w:customStyle="1" w:styleId="ICST">
    <w:name w:val="ICST"/>
    <w:uiPriority w:val="99"/>
    <w:rsid w:val="00254D44"/>
    <w:pPr>
      <w:numPr>
        <w:numId w:val="10"/>
      </w:numPr>
    </w:pPr>
  </w:style>
  <w:style w:type="table" w:styleId="Web1">
    <w:name w:val="Table Web 1"/>
    <w:aliases w:val="表格(2010)"/>
    <w:basedOn w:val="a7"/>
    <w:rsid w:val="00873D3D"/>
    <w:pPr>
      <w:widowControl w:val="0"/>
      <w:tabs>
        <w:tab w:val="right" w:pos="0"/>
      </w:tabs>
      <w:spacing w:afterLines="20" w:line="400" w:lineRule="exact"/>
    </w:p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color w:val="auto"/>
      </w:rPr>
      <w:tblPr/>
      <w:tcPr>
        <w:vAlign w:val="center"/>
      </w:tcPr>
    </w:tblStylePr>
    <w:tblStylePr w:type="lastRow">
      <w:pPr>
        <w:wordWrap/>
        <w:adjustRightInd w:val="0"/>
        <w:snapToGrid w:val="0"/>
        <w:spacing w:beforeLines="20" w:beforeAutospacing="0" w:afterLines="200" w:afterAutospacing="0" w:line="400" w:lineRule="exact"/>
        <w:contextualSpacing w:val="0"/>
        <w:mirrorIndents w:val="0"/>
        <w:jc w:val="left"/>
      </w:p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center"/>
      </w:pPr>
    </w:tblStylePr>
  </w:style>
  <w:style w:type="paragraph" w:styleId="af4">
    <w:name w:val="header"/>
    <w:basedOn w:val="a5"/>
    <w:link w:val="af5"/>
    <w:uiPriority w:val="99"/>
    <w:rsid w:val="002A36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首 字元"/>
    <w:basedOn w:val="a6"/>
    <w:link w:val="af4"/>
    <w:uiPriority w:val="99"/>
    <w:rsid w:val="002A36F2"/>
    <w:rPr>
      <w:rFonts w:eastAsia="標楷體"/>
      <w:kern w:val="2"/>
    </w:rPr>
  </w:style>
  <w:style w:type="paragraph" w:styleId="13">
    <w:name w:val="toc 1"/>
    <w:basedOn w:val="a5"/>
    <w:next w:val="a5"/>
    <w:autoRedefine/>
    <w:uiPriority w:val="39"/>
    <w:rsid w:val="004B35D6"/>
    <w:pPr>
      <w:tabs>
        <w:tab w:val="right" w:leader="dot" w:pos="9344"/>
      </w:tabs>
      <w:spacing w:beforeLines="10" w:afterLines="10"/>
      <w:outlineLvl w:val="0"/>
    </w:pPr>
  </w:style>
  <w:style w:type="paragraph" w:styleId="23">
    <w:name w:val="toc 2"/>
    <w:basedOn w:val="a5"/>
    <w:next w:val="a5"/>
    <w:autoRedefine/>
    <w:uiPriority w:val="39"/>
    <w:rsid w:val="00992B7F"/>
    <w:pPr>
      <w:spacing w:beforeLines="10" w:afterLines="10"/>
      <w:ind w:leftChars="150" w:left="150"/>
    </w:pPr>
  </w:style>
  <w:style w:type="character" w:styleId="af6">
    <w:name w:val="Hyperlink"/>
    <w:basedOn w:val="a6"/>
    <w:uiPriority w:val="99"/>
    <w:rsid w:val="0030355E"/>
    <w:rPr>
      <w:color w:val="0000FF"/>
      <w:u w:val="single"/>
    </w:rPr>
  </w:style>
  <w:style w:type="paragraph" w:styleId="af7">
    <w:name w:val="footer"/>
    <w:basedOn w:val="a5"/>
    <w:link w:val="af8"/>
    <w:uiPriority w:val="99"/>
    <w:rsid w:val="009828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6"/>
    <w:link w:val="af7"/>
    <w:uiPriority w:val="99"/>
    <w:rsid w:val="00C07063"/>
    <w:rPr>
      <w:rFonts w:eastAsia="標楷體"/>
      <w:kern w:val="2"/>
    </w:rPr>
  </w:style>
  <w:style w:type="paragraph" w:styleId="af9">
    <w:name w:val="Balloon Text"/>
    <w:basedOn w:val="a5"/>
    <w:link w:val="afa"/>
    <w:uiPriority w:val="99"/>
    <w:semiHidden/>
    <w:rsid w:val="00D4209F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fa">
    <w:name w:val="註解方塊文字 字元"/>
    <w:basedOn w:val="a6"/>
    <w:link w:val="af9"/>
    <w:uiPriority w:val="99"/>
    <w:semiHidden/>
    <w:rsid w:val="00D4209F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ae">
    <w:name w:val="表格內文靠左(數/文混合)"/>
    <w:basedOn w:val="ab"/>
    <w:uiPriority w:val="99"/>
    <w:qFormat/>
    <w:rsid w:val="00EC2004"/>
    <w:pPr>
      <w:jc w:val="left"/>
    </w:pPr>
  </w:style>
  <w:style w:type="paragraph" w:customStyle="1" w:styleId="afb">
    <w:name w:val="標號樣式"/>
    <w:basedOn w:val="af3"/>
    <w:semiHidden/>
    <w:qFormat/>
    <w:rsid w:val="006B74BE"/>
    <w:pPr>
      <w:jc w:val="center"/>
    </w:pPr>
  </w:style>
  <w:style w:type="paragraph" w:styleId="33">
    <w:name w:val="toc 3"/>
    <w:basedOn w:val="a5"/>
    <w:next w:val="a5"/>
    <w:autoRedefine/>
    <w:uiPriority w:val="39"/>
    <w:rsid w:val="00BA0050"/>
    <w:pPr>
      <w:ind w:leftChars="400" w:left="960"/>
    </w:pPr>
  </w:style>
  <w:style w:type="paragraph" w:styleId="afc">
    <w:name w:val="table of figures"/>
    <w:basedOn w:val="a5"/>
    <w:next w:val="a5"/>
    <w:uiPriority w:val="99"/>
    <w:rsid w:val="004B35D6"/>
    <w:pPr>
      <w:tabs>
        <w:tab w:val="right" w:leader="dot" w:pos="9344"/>
      </w:tabs>
    </w:pPr>
  </w:style>
  <w:style w:type="paragraph" w:styleId="afd">
    <w:name w:val="List Paragraph"/>
    <w:basedOn w:val="a5"/>
    <w:link w:val="afe"/>
    <w:uiPriority w:val="99"/>
    <w:qFormat/>
    <w:rsid w:val="00415E71"/>
    <w:pPr>
      <w:ind w:leftChars="200" w:left="480"/>
    </w:pPr>
  </w:style>
  <w:style w:type="table" w:styleId="Web2">
    <w:name w:val="Table Web 2"/>
    <w:basedOn w:val="a7"/>
    <w:rsid w:val="00DF7E2C"/>
    <w:pPr>
      <w:widowControl w:val="0"/>
      <w:spacing w:afterLines="50" w:line="50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Grid 2"/>
    <w:basedOn w:val="a7"/>
    <w:rsid w:val="00DF7E2C"/>
    <w:pPr>
      <w:widowControl w:val="0"/>
      <w:spacing w:afterLines="50" w:line="50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Grid 3"/>
    <w:basedOn w:val="a7"/>
    <w:rsid w:val="00DF7E2C"/>
    <w:pPr>
      <w:widowControl w:val="0"/>
      <w:spacing w:afterLines="50" w:line="50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2">
    <w:name w:val="Light Shading Accent 2"/>
    <w:basedOn w:val="a7"/>
    <w:uiPriority w:val="60"/>
    <w:rsid w:val="00DF7E2C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">
    <w:name w:val="Document Map"/>
    <w:basedOn w:val="a5"/>
    <w:link w:val="aff0"/>
    <w:semiHidden/>
    <w:rsid w:val="00575C0D"/>
    <w:rPr>
      <w:rFonts w:ascii="新細明體" w:eastAsia="新細明體"/>
      <w:sz w:val="18"/>
      <w:szCs w:val="18"/>
    </w:rPr>
  </w:style>
  <w:style w:type="character" w:customStyle="1" w:styleId="aff0">
    <w:name w:val="文件引導模式 字元"/>
    <w:basedOn w:val="a6"/>
    <w:link w:val="aff"/>
    <w:semiHidden/>
    <w:rsid w:val="00575C0D"/>
    <w:rPr>
      <w:rFonts w:ascii="新細明體" w:eastAsia="新細明體"/>
      <w:sz w:val="18"/>
      <w:szCs w:val="18"/>
    </w:rPr>
  </w:style>
  <w:style w:type="paragraph" w:styleId="Web">
    <w:name w:val="Normal (Web)"/>
    <w:basedOn w:val="a5"/>
    <w:uiPriority w:val="99"/>
    <w:unhideWhenUsed/>
    <w:rsid w:val="002D3FCB"/>
    <w:pPr>
      <w:widowControl/>
      <w:spacing w:before="100" w:beforeAutospacing="1" w:afterLines="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styleId="aff1">
    <w:name w:val="annotation reference"/>
    <w:basedOn w:val="a6"/>
    <w:uiPriority w:val="99"/>
    <w:semiHidden/>
    <w:rsid w:val="00CD4E9A"/>
    <w:rPr>
      <w:sz w:val="18"/>
      <w:szCs w:val="18"/>
    </w:rPr>
  </w:style>
  <w:style w:type="paragraph" w:styleId="aff2">
    <w:name w:val="annotation text"/>
    <w:basedOn w:val="a5"/>
    <w:link w:val="aff3"/>
    <w:uiPriority w:val="99"/>
    <w:semiHidden/>
    <w:rsid w:val="00CD4E9A"/>
  </w:style>
  <w:style w:type="character" w:customStyle="1" w:styleId="aff3">
    <w:name w:val="註解文字 字元"/>
    <w:basedOn w:val="a6"/>
    <w:link w:val="aff2"/>
    <w:semiHidden/>
    <w:rsid w:val="00CD4E9A"/>
  </w:style>
  <w:style w:type="paragraph" w:styleId="aff4">
    <w:name w:val="annotation subject"/>
    <w:basedOn w:val="aff2"/>
    <w:next w:val="aff2"/>
    <w:link w:val="aff5"/>
    <w:semiHidden/>
    <w:rsid w:val="00CD4E9A"/>
    <w:rPr>
      <w:b/>
      <w:bCs/>
    </w:rPr>
  </w:style>
  <w:style w:type="character" w:customStyle="1" w:styleId="aff5">
    <w:name w:val="註解主旨 字元"/>
    <w:basedOn w:val="aff3"/>
    <w:link w:val="aff4"/>
    <w:semiHidden/>
    <w:rsid w:val="00CD4E9A"/>
    <w:rPr>
      <w:b/>
      <w:bCs/>
    </w:rPr>
  </w:style>
  <w:style w:type="character" w:styleId="aff6">
    <w:name w:val="FollowedHyperlink"/>
    <w:basedOn w:val="a6"/>
    <w:uiPriority w:val="99"/>
    <w:semiHidden/>
    <w:unhideWhenUsed/>
    <w:rsid w:val="00F22181"/>
    <w:rPr>
      <w:color w:val="800080"/>
      <w:u w:val="single"/>
    </w:rPr>
  </w:style>
  <w:style w:type="character" w:styleId="aff7">
    <w:name w:val="Placeholder Text"/>
    <w:basedOn w:val="a6"/>
    <w:uiPriority w:val="99"/>
    <w:semiHidden/>
    <w:rsid w:val="00A34EEB"/>
    <w:rPr>
      <w:color w:val="808080"/>
    </w:rPr>
  </w:style>
  <w:style w:type="paragraph" w:styleId="aff8">
    <w:name w:val="Revision"/>
    <w:hidden/>
    <w:uiPriority w:val="99"/>
    <w:semiHidden/>
    <w:rsid w:val="00FC5EC8"/>
    <w:rPr>
      <w:sz w:val="28"/>
      <w:szCs w:val="28"/>
    </w:rPr>
  </w:style>
  <w:style w:type="paragraph" w:customStyle="1" w:styleId="15alta">
    <w:name w:val="內文(標題1～5)(alt+a)"/>
    <w:basedOn w:val="a5"/>
    <w:link w:val="15alta0"/>
    <w:rsid w:val="005922DD"/>
    <w:pPr>
      <w:adjustRightInd w:val="0"/>
      <w:snapToGrid w:val="0"/>
      <w:spacing w:after="180"/>
      <w:ind w:leftChars="100" w:left="280"/>
    </w:pPr>
    <w:rPr>
      <w:kern w:val="2"/>
      <w:sz w:val="20"/>
      <w:szCs w:val="20"/>
    </w:rPr>
  </w:style>
  <w:style w:type="character" w:customStyle="1" w:styleId="15alta0">
    <w:name w:val="內文(標題1～5)(alt+a) 字元"/>
    <w:link w:val="15alta"/>
    <w:rsid w:val="005922DD"/>
    <w:rPr>
      <w:kern w:val="2"/>
    </w:rPr>
  </w:style>
  <w:style w:type="character" w:customStyle="1" w:styleId="af1">
    <w:name w:val="資料來源 字元"/>
    <w:aliases w:val="(alt+f) 字元 字元"/>
    <w:link w:val="a4"/>
    <w:uiPriority w:val="90"/>
    <w:rsid w:val="00DF6F97"/>
    <w:rPr>
      <w:noProof/>
      <w:color w:val="000000"/>
    </w:rPr>
  </w:style>
  <w:style w:type="table" w:customStyle="1" w:styleId="20101">
    <w:name w:val="表格(2010)1"/>
    <w:basedOn w:val="a7"/>
    <w:next w:val="Web1"/>
    <w:rsid w:val="004F11B6"/>
    <w:pPr>
      <w:widowControl w:val="0"/>
      <w:tabs>
        <w:tab w:val="right" w:pos="0"/>
      </w:tabs>
      <w:spacing w:beforeLines="20" w:afterLines="20" w:line="400" w:lineRule="exact"/>
    </w:p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color w:val="auto"/>
      </w:rPr>
      <w:tblPr/>
      <w:tcPr>
        <w:vAlign w:val="center"/>
      </w:tcPr>
    </w:tblStylePr>
    <w:tblStylePr w:type="lastRow">
      <w:pPr>
        <w:wordWrap/>
        <w:adjustRightInd w:val="0"/>
        <w:snapToGrid w:val="0"/>
        <w:spacing w:beforeLines="20" w:beforeAutospacing="0" w:afterLines="200" w:afterAutospacing="0" w:line="400" w:lineRule="exact"/>
        <w:contextualSpacing w:val="0"/>
        <w:mirrorIndents w:val="0"/>
        <w:jc w:val="left"/>
      </w:p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center"/>
      </w:pPr>
    </w:tblStylePr>
  </w:style>
  <w:style w:type="character" w:customStyle="1" w:styleId="key">
    <w:name w:val="key"/>
    <w:basedOn w:val="a6"/>
    <w:rsid w:val="008645AF"/>
  </w:style>
  <w:style w:type="paragraph" w:customStyle="1" w:styleId="150">
    <w:name w:val="內文(標題1~5)"/>
    <w:basedOn w:val="a5"/>
    <w:uiPriority w:val="75"/>
    <w:qFormat/>
    <w:rsid w:val="008756FD"/>
    <w:pPr>
      <w:adjustRightInd w:val="0"/>
      <w:snapToGrid w:val="0"/>
      <w:spacing w:after="50"/>
      <w:ind w:left="624"/>
    </w:pPr>
  </w:style>
  <w:style w:type="paragraph" w:customStyle="1" w:styleId="25">
    <w:name w:val="內文(一、標題2)"/>
    <w:aliases w:val="(alt+2)"/>
    <w:basedOn w:val="a5"/>
    <w:rsid w:val="00557B90"/>
    <w:pPr>
      <w:ind w:leftChars="300" w:left="300"/>
    </w:pPr>
    <w:rPr>
      <w:bCs/>
      <w:kern w:val="2"/>
    </w:rPr>
  </w:style>
  <w:style w:type="paragraph" w:styleId="aff9">
    <w:name w:val="footnote text"/>
    <w:basedOn w:val="a5"/>
    <w:link w:val="affa"/>
    <w:semiHidden/>
    <w:unhideWhenUsed/>
    <w:rsid w:val="001427DC"/>
    <w:pPr>
      <w:snapToGrid w:val="0"/>
    </w:pPr>
    <w:rPr>
      <w:sz w:val="20"/>
      <w:szCs w:val="20"/>
    </w:rPr>
  </w:style>
  <w:style w:type="character" w:customStyle="1" w:styleId="affa">
    <w:name w:val="註腳文字 字元"/>
    <w:basedOn w:val="a6"/>
    <w:link w:val="aff9"/>
    <w:semiHidden/>
    <w:rsid w:val="001427DC"/>
  </w:style>
  <w:style w:type="character" w:styleId="affb">
    <w:name w:val="footnote reference"/>
    <w:basedOn w:val="a6"/>
    <w:semiHidden/>
    <w:unhideWhenUsed/>
    <w:rsid w:val="001427DC"/>
    <w:rPr>
      <w:vertAlign w:val="superscript"/>
    </w:rPr>
  </w:style>
  <w:style w:type="paragraph" w:customStyle="1" w:styleId="font5">
    <w:name w:val="font5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標楷體" w:hAnsi="標楷體" w:cs="新細明體"/>
    </w:rPr>
  </w:style>
  <w:style w:type="paragraph" w:customStyle="1" w:styleId="font6">
    <w:name w:val="font6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新細明體" w:eastAsia="新細明體" w:hAnsi="新細明體" w:cs="新細明體"/>
      <w:sz w:val="18"/>
      <w:szCs w:val="18"/>
    </w:rPr>
  </w:style>
  <w:style w:type="paragraph" w:customStyle="1" w:styleId="font7">
    <w:name w:val="font7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新細明體" w:eastAsia="新細明體" w:hAnsi="新細明體" w:cs="新細明體"/>
      <w:sz w:val="18"/>
      <w:szCs w:val="18"/>
    </w:rPr>
  </w:style>
  <w:style w:type="paragraph" w:customStyle="1" w:styleId="font8">
    <w:name w:val="font8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標楷體" w:hAnsi="標楷體" w:cs="新細明體"/>
      <w:color w:val="000000"/>
    </w:rPr>
  </w:style>
  <w:style w:type="paragraph" w:customStyle="1" w:styleId="font9">
    <w:name w:val="font9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eastAsia="新細明體"/>
      <w:sz w:val="24"/>
      <w:szCs w:val="24"/>
    </w:rPr>
  </w:style>
  <w:style w:type="paragraph" w:customStyle="1" w:styleId="font10">
    <w:name w:val="font10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標楷體" w:hAnsi="標楷體" w:cs="新細明體"/>
      <w:color w:val="0070C0"/>
    </w:rPr>
  </w:style>
  <w:style w:type="paragraph" w:customStyle="1" w:styleId="font11">
    <w:name w:val="font11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新細明體" w:eastAsia="新細明體" w:hAnsi="新細明體" w:cs="新細明體"/>
      <w:color w:val="000000"/>
    </w:rPr>
  </w:style>
  <w:style w:type="paragraph" w:customStyle="1" w:styleId="font12">
    <w:name w:val="font12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標楷體" w:hAnsi="標楷體" w:cs="新細明體"/>
      <w:color w:val="00B050"/>
    </w:rPr>
  </w:style>
  <w:style w:type="paragraph" w:customStyle="1" w:styleId="font13">
    <w:name w:val="font13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標楷體" w:hAnsi="標楷體" w:cs="新細明體"/>
      <w:color w:val="4F81BD"/>
    </w:rPr>
  </w:style>
  <w:style w:type="paragraph" w:customStyle="1" w:styleId="xl63">
    <w:name w:val="xl63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標楷體" w:hAnsi="標楷體" w:cs="新細明體"/>
    </w:rPr>
  </w:style>
  <w:style w:type="paragraph" w:customStyle="1" w:styleId="xl64">
    <w:name w:val="xl64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標楷體" w:hAnsi="標楷體" w:cs="新細明體"/>
    </w:rPr>
  </w:style>
  <w:style w:type="paragraph" w:customStyle="1" w:styleId="xl65">
    <w:name w:val="xl65"/>
    <w:basedOn w:val="a5"/>
    <w:rsid w:val="003B0711"/>
    <w:pPr>
      <w:widowControl/>
      <w:spacing w:before="100" w:beforeAutospacing="1" w:afterLines="0" w:after="100" w:afterAutospacing="1" w:line="240" w:lineRule="auto"/>
      <w:jc w:val="center"/>
    </w:pPr>
    <w:rPr>
      <w:rFonts w:ascii="標楷體" w:hAnsi="標楷體" w:cs="新細明體"/>
    </w:rPr>
  </w:style>
  <w:style w:type="paragraph" w:customStyle="1" w:styleId="xl66">
    <w:name w:val="xl66"/>
    <w:basedOn w:val="a5"/>
    <w:rsid w:val="003B0711"/>
    <w:pPr>
      <w:widowControl/>
      <w:spacing w:before="100" w:beforeAutospacing="1" w:afterLines="0" w:after="100" w:afterAutospacing="1" w:line="240" w:lineRule="auto"/>
      <w:jc w:val="center"/>
    </w:pPr>
    <w:rPr>
      <w:rFonts w:ascii="標楷體" w:hAnsi="標楷體" w:cs="新細明體"/>
    </w:rPr>
  </w:style>
  <w:style w:type="paragraph" w:customStyle="1" w:styleId="xl67">
    <w:name w:val="xl67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標楷體" w:hAnsi="標楷體" w:cs="新細明體"/>
    </w:rPr>
  </w:style>
  <w:style w:type="paragraph" w:customStyle="1" w:styleId="xl68">
    <w:name w:val="xl68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jc w:val="center"/>
    </w:pPr>
    <w:rPr>
      <w:rFonts w:ascii="標楷體" w:hAnsi="標楷體" w:cs="新細明體"/>
    </w:rPr>
  </w:style>
  <w:style w:type="paragraph" w:customStyle="1" w:styleId="xl69">
    <w:name w:val="xl69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jc w:val="both"/>
    </w:pPr>
    <w:rPr>
      <w:rFonts w:ascii="標楷體" w:hAnsi="標楷體" w:cs="新細明體"/>
    </w:rPr>
  </w:style>
  <w:style w:type="paragraph" w:customStyle="1" w:styleId="xl70">
    <w:name w:val="xl70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</w:pPr>
    <w:rPr>
      <w:rFonts w:ascii="標楷體" w:hAnsi="標楷體" w:cs="新細明體"/>
      <w:color w:val="FF0000"/>
    </w:rPr>
  </w:style>
  <w:style w:type="paragraph" w:customStyle="1" w:styleId="xl71">
    <w:name w:val="xl71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jc w:val="center"/>
    </w:pPr>
    <w:rPr>
      <w:rFonts w:ascii="標楷體" w:hAnsi="標楷體" w:cs="新細明體"/>
    </w:rPr>
  </w:style>
  <w:style w:type="paragraph" w:customStyle="1" w:styleId="xl72">
    <w:name w:val="xl72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</w:pPr>
    <w:rPr>
      <w:rFonts w:ascii="標楷體" w:hAnsi="標楷體" w:cs="新細明體"/>
    </w:rPr>
  </w:style>
  <w:style w:type="paragraph" w:customStyle="1" w:styleId="xl73">
    <w:name w:val="xl73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jc w:val="center"/>
    </w:pPr>
    <w:rPr>
      <w:rFonts w:ascii="標楷體" w:hAnsi="標楷體" w:cs="新細明體"/>
    </w:rPr>
  </w:style>
  <w:style w:type="paragraph" w:customStyle="1" w:styleId="xl74">
    <w:name w:val="xl74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jc w:val="center"/>
    </w:pPr>
    <w:rPr>
      <w:rFonts w:ascii="標楷體" w:hAnsi="標楷體" w:cs="新細明體"/>
    </w:rPr>
  </w:style>
  <w:style w:type="paragraph" w:customStyle="1" w:styleId="xl75">
    <w:name w:val="xl75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jc w:val="center"/>
    </w:pPr>
    <w:rPr>
      <w:rFonts w:ascii="標楷體" w:hAnsi="標楷體" w:cs="新細明體"/>
    </w:rPr>
  </w:style>
  <w:style w:type="paragraph" w:customStyle="1" w:styleId="xl76">
    <w:name w:val="xl76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</w:pPr>
    <w:rPr>
      <w:rFonts w:ascii="標楷體" w:hAnsi="標楷體" w:cs="新細明體"/>
    </w:rPr>
  </w:style>
  <w:style w:type="paragraph" w:customStyle="1" w:styleId="xl77">
    <w:name w:val="xl77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jc w:val="both"/>
    </w:pPr>
    <w:rPr>
      <w:rFonts w:ascii="標楷體" w:hAnsi="標楷體" w:cs="新細明體"/>
    </w:rPr>
  </w:style>
  <w:style w:type="paragraph" w:customStyle="1" w:styleId="xl78">
    <w:name w:val="xl78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jc w:val="center"/>
    </w:pPr>
    <w:rPr>
      <w:rFonts w:ascii="標楷體" w:hAnsi="標楷體" w:cs="新細明體"/>
    </w:rPr>
  </w:style>
  <w:style w:type="paragraph" w:customStyle="1" w:styleId="xl79">
    <w:name w:val="xl79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jc w:val="center"/>
    </w:pPr>
    <w:rPr>
      <w:rFonts w:ascii="標楷體" w:hAnsi="標楷體" w:cs="新細明體"/>
    </w:rPr>
  </w:style>
  <w:style w:type="paragraph" w:customStyle="1" w:styleId="xl80">
    <w:name w:val="xl80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  <w:jc w:val="center"/>
    </w:pPr>
    <w:rPr>
      <w:rFonts w:ascii="標楷體" w:hAnsi="標楷體" w:cs="新細明體"/>
    </w:rPr>
  </w:style>
  <w:style w:type="paragraph" w:customStyle="1" w:styleId="xl81">
    <w:name w:val="xl81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</w:pPr>
    <w:rPr>
      <w:rFonts w:ascii="標楷體" w:hAnsi="標楷體" w:cs="新細明體"/>
    </w:rPr>
  </w:style>
  <w:style w:type="paragraph" w:customStyle="1" w:styleId="xl82">
    <w:name w:val="xl82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customStyle="1" w:styleId="xl83">
    <w:name w:val="xl83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</w:pPr>
    <w:rPr>
      <w:rFonts w:ascii="標楷體" w:hAnsi="標楷體" w:cs="新細明體"/>
      <w:color w:val="FF0000"/>
    </w:rPr>
  </w:style>
  <w:style w:type="paragraph" w:customStyle="1" w:styleId="xl84">
    <w:name w:val="xl84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</w:pPr>
    <w:rPr>
      <w:rFonts w:ascii="標楷體" w:hAnsi="標楷體" w:cs="新細明體"/>
    </w:rPr>
  </w:style>
  <w:style w:type="paragraph" w:customStyle="1" w:styleId="xl85">
    <w:name w:val="xl85"/>
    <w:basedOn w:val="a5"/>
    <w:rsid w:val="003B0711"/>
    <w:pPr>
      <w:widowControl/>
      <w:spacing w:before="100" w:beforeAutospacing="1" w:afterLines="0" w:after="100" w:afterAutospacing="1" w:line="240" w:lineRule="auto"/>
    </w:pPr>
    <w:rPr>
      <w:rFonts w:ascii="標楷體" w:hAnsi="標楷體" w:cs="新細明體"/>
      <w:b/>
      <w:bCs/>
    </w:rPr>
  </w:style>
  <w:style w:type="paragraph" w:customStyle="1" w:styleId="xl86">
    <w:name w:val="xl86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</w:pPr>
    <w:rPr>
      <w:rFonts w:ascii="標楷體" w:hAnsi="標楷體" w:cs="新細明體"/>
      <w:b/>
      <w:bCs/>
    </w:rPr>
  </w:style>
  <w:style w:type="paragraph" w:customStyle="1" w:styleId="xl87">
    <w:name w:val="xl87"/>
    <w:basedOn w:val="a5"/>
    <w:rsid w:val="003B071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="100" w:afterAutospacing="1" w:line="240" w:lineRule="auto"/>
    </w:pPr>
    <w:rPr>
      <w:rFonts w:ascii="新細明體" w:eastAsia="新細明體" w:hAnsi="新細明體" w:cs="新細明體"/>
      <w:b/>
      <w:bCs/>
      <w:sz w:val="24"/>
      <w:szCs w:val="24"/>
    </w:rPr>
  </w:style>
  <w:style w:type="character" w:customStyle="1" w:styleId="afe">
    <w:name w:val="清單段落 字元"/>
    <w:link w:val="afd"/>
    <w:uiPriority w:val="34"/>
    <w:rsid w:val="003B0711"/>
    <w:rPr>
      <w:sz w:val="28"/>
      <w:szCs w:val="28"/>
    </w:rPr>
  </w:style>
  <w:style w:type="paragraph" w:styleId="affc">
    <w:name w:val="Note Heading"/>
    <w:basedOn w:val="a5"/>
    <w:next w:val="a5"/>
    <w:link w:val="affd"/>
    <w:uiPriority w:val="99"/>
    <w:unhideWhenUsed/>
    <w:rsid w:val="003B0711"/>
    <w:pPr>
      <w:spacing w:afterLines="0" w:line="240" w:lineRule="auto"/>
      <w:jc w:val="center"/>
    </w:pPr>
    <w:rPr>
      <w:rFonts w:ascii="標楷體" w:hAnsi="標楷體" w:cs="新細明體"/>
      <w:color w:val="000000"/>
    </w:rPr>
  </w:style>
  <w:style w:type="character" w:customStyle="1" w:styleId="affd">
    <w:name w:val="註釋標題 字元"/>
    <w:basedOn w:val="a6"/>
    <w:link w:val="affc"/>
    <w:uiPriority w:val="99"/>
    <w:rsid w:val="003B0711"/>
    <w:rPr>
      <w:rFonts w:ascii="標楷體" w:hAnsi="標楷體" w:cs="新細明體"/>
      <w:color w:val="000000"/>
      <w:sz w:val="28"/>
      <w:szCs w:val="28"/>
    </w:rPr>
  </w:style>
  <w:style w:type="paragraph" w:styleId="affe">
    <w:name w:val="Closing"/>
    <w:basedOn w:val="a5"/>
    <w:link w:val="afff"/>
    <w:uiPriority w:val="99"/>
    <w:unhideWhenUsed/>
    <w:rsid w:val="003B0711"/>
    <w:pPr>
      <w:spacing w:afterLines="0" w:line="240" w:lineRule="auto"/>
      <w:ind w:leftChars="1800" w:left="100"/>
    </w:pPr>
    <w:rPr>
      <w:rFonts w:ascii="標楷體" w:hAnsi="標楷體" w:cs="新細明體"/>
      <w:color w:val="000000"/>
    </w:rPr>
  </w:style>
  <w:style w:type="character" w:customStyle="1" w:styleId="afff">
    <w:name w:val="結語 字元"/>
    <w:basedOn w:val="a6"/>
    <w:link w:val="affe"/>
    <w:uiPriority w:val="99"/>
    <w:rsid w:val="003B0711"/>
    <w:rPr>
      <w:rFonts w:ascii="標楷體" w:hAnsi="標楷體" w:cs="新細明體"/>
      <w:color w:val="000000"/>
      <w:sz w:val="28"/>
      <w:szCs w:val="28"/>
    </w:rPr>
  </w:style>
  <w:style w:type="paragraph" w:styleId="afff0">
    <w:name w:val="Salutation"/>
    <w:basedOn w:val="a5"/>
    <w:next w:val="a5"/>
    <w:link w:val="afff1"/>
    <w:semiHidden/>
    <w:rsid w:val="0021476C"/>
  </w:style>
  <w:style w:type="character" w:customStyle="1" w:styleId="afff1">
    <w:name w:val="問候 字元"/>
    <w:basedOn w:val="a6"/>
    <w:link w:val="afff0"/>
    <w:semiHidden/>
    <w:rsid w:val="0021476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0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1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6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1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2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8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1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56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56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6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0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99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51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80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360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2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41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68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10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8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359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783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69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93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27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0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7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15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3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5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2788">
          <w:marLeft w:val="446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2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0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1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0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0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8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2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05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1193">
          <w:marLeft w:val="446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4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7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0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7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6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77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0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4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7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69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421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17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88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45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5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26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2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5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3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7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85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61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59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7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80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6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4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79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3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33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5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7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40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3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19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5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0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1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6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7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290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850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59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8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6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92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6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4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97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896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32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8023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783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162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743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3859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9284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5610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402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45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1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1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8500">
          <w:marLeft w:val="446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74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1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2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6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6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23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9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18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66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2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1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487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686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640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93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315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1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6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9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27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8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7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9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0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22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02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98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905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97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8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2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8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3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6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3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448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8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84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1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3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2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98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4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4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.chen\Desktop\&#33521;&#24335;&#25776;&#23531;&#31684;&#26412;(2010)(V1.1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2D7B5-70D5-43D2-8EBE-A24F73206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英式撰寫範本(2010)(V1.1)</Template>
  <TotalTime>0</TotalTime>
  <Pages>2</Pages>
  <Words>345</Words>
  <Characters>105</Characters>
  <Application>Microsoft Office Word</Application>
  <DocSecurity>0</DocSecurity>
  <Lines>1</Lines>
  <Paragraphs>1</Paragraphs>
  <ScaleCrop>false</ScaleCrop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2020-07-10T01:46:00Z</dcterms:created>
  <dcterms:modified xsi:type="dcterms:W3CDTF">2020-07-10T05:24:00Z</dcterms:modified>
</cp:coreProperties>
</file>